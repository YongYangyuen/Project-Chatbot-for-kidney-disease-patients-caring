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228437" w14:textId="5F09E12D" w:rsidR="00CE1A69" w:rsidRDefault="00BB3D21" w:rsidP="00BB3D21">
      <w:pPr>
        <w:spacing w:line="360" w:lineRule="auto"/>
        <w:jc w:val="right"/>
      </w:pPr>
      <w:r>
        <w:rPr>
          <w:rFonts w:hint="cs"/>
          <w:cs/>
        </w:rPr>
        <w:t>รหัสโครงการ 2</w:t>
      </w:r>
      <w:r>
        <w:t>3p15s0163</w:t>
      </w:r>
    </w:p>
    <w:p w14:paraId="5036F6FD" w14:textId="682935DE" w:rsidR="00CE1A69" w:rsidRPr="00CE1A69" w:rsidRDefault="006E2A95" w:rsidP="00CE1A69">
      <w:pPr>
        <w:spacing w:after="0" w:line="240" w:lineRule="auto"/>
        <w:jc w:val="center"/>
        <w:rPr>
          <w:b/>
          <w:bCs/>
          <w:sz w:val="40"/>
          <w:szCs w:val="40"/>
          <w:cs/>
        </w:rPr>
      </w:pPr>
      <w:r>
        <w:rPr>
          <w:rFonts w:hint="cs"/>
          <w:b/>
          <w:bCs/>
          <w:sz w:val="40"/>
          <w:szCs w:val="40"/>
          <w:cs/>
        </w:rPr>
        <w:t>แชทบอทสำหรับดูแลผู้ป่วยโรคไต</w:t>
      </w:r>
    </w:p>
    <w:p w14:paraId="1FFDE128" w14:textId="7A93F587" w:rsidR="00CE1A69" w:rsidRPr="00664C66" w:rsidRDefault="000413B9" w:rsidP="00CE1A69">
      <w:pPr>
        <w:jc w:val="center"/>
        <w:rPr>
          <w:b/>
          <w:bCs/>
          <w:sz w:val="40"/>
          <w:szCs w:val="40"/>
        </w:rPr>
      </w:pPr>
      <w:r w:rsidRPr="00664C66">
        <w:rPr>
          <w:rFonts w:hint="cs"/>
          <w:b/>
          <w:bCs/>
          <w:sz w:val="40"/>
          <w:szCs w:val="40"/>
          <w:cs/>
        </w:rPr>
        <w:t>โปรแกรมเพื่อสุขภาพและการแพทย์</w:t>
      </w:r>
    </w:p>
    <w:p w14:paraId="69B36E55" w14:textId="77777777" w:rsidR="00CE1A69" w:rsidRDefault="00CE1A69" w:rsidP="00CE1A69">
      <w:pPr>
        <w:jc w:val="center"/>
        <w:rPr>
          <w:b/>
          <w:bCs/>
          <w:sz w:val="36"/>
          <w:szCs w:val="36"/>
        </w:rPr>
      </w:pPr>
    </w:p>
    <w:p w14:paraId="48AF766E" w14:textId="77777777" w:rsidR="00CE1A69" w:rsidRPr="00CA75D9" w:rsidRDefault="00CE1A69" w:rsidP="00CE1A69">
      <w:pPr>
        <w:rPr>
          <w:b/>
          <w:bCs/>
          <w:sz w:val="36"/>
          <w:szCs w:val="36"/>
        </w:rPr>
      </w:pPr>
    </w:p>
    <w:p w14:paraId="55F058B2" w14:textId="77777777" w:rsidR="00E96961" w:rsidRPr="00E96961" w:rsidRDefault="00E96961" w:rsidP="00430F29">
      <w:pPr>
        <w:spacing w:after="0" w:line="240" w:lineRule="auto"/>
        <w:jc w:val="center"/>
        <w:rPr>
          <w:b/>
          <w:bCs/>
          <w:sz w:val="40"/>
          <w:szCs w:val="40"/>
        </w:rPr>
      </w:pPr>
      <w:r w:rsidRPr="00E96961">
        <w:rPr>
          <w:rFonts w:hint="cs"/>
          <w:b/>
          <w:bCs/>
          <w:sz w:val="40"/>
          <w:szCs w:val="40"/>
          <w:cs/>
        </w:rPr>
        <w:t>รายงานฉบับสมบูรณ์</w:t>
      </w:r>
    </w:p>
    <w:p w14:paraId="00878480" w14:textId="77777777" w:rsidR="00E96961" w:rsidRPr="00E96961" w:rsidRDefault="00E96961" w:rsidP="00430F29">
      <w:pPr>
        <w:spacing w:after="0" w:line="240" w:lineRule="auto"/>
        <w:jc w:val="center"/>
        <w:rPr>
          <w:b/>
          <w:bCs/>
          <w:sz w:val="40"/>
          <w:szCs w:val="40"/>
        </w:rPr>
      </w:pPr>
      <w:r w:rsidRPr="00E96961">
        <w:rPr>
          <w:rFonts w:hint="cs"/>
          <w:b/>
          <w:bCs/>
          <w:sz w:val="40"/>
          <w:szCs w:val="40"/>
          <w:cs/>
        </w:rPr>
        <w:t>เสนอต่อ</w:t>
      </w:r>
    </w:p>
    <w:p w14:paraId="69F2E230" w14:textId="77777777" w:rsidR="00E96961" w:rsidRPr="00E96961" w:rsidRDefault="00E96961" w:rsidP="00430F29">
      <w:pPr>
        <w:spacing w:after="0" w:line="240" w:lineRule="auto"/>
        <w:jc w:val="center"/>
        <w:rPr>
          <w:b/>
          <w:bCs/>
          <w:sz w:val="40"/>
          <w:szCs w:val="40"/>
        </w:rPr>
      </w:pPr>
      <w:r w:rsidRPr="00E96961">
        <w:rPr>
          <w:rFonts w:hint="cs"/>
          <w:b/>
          <w:bCs/>
          <w:sz w:val="40"/>
          <w:szCs w:val="40"/>
          <w:cs/>
        </w:rPr>
        <w:t>สำนักงานพัฒนาวิทยาศาสตร์และเทคโนโลยีแห่งชาติ</w:t>
      </w:r>
    </w:p>
    <w:p w14:paraId="67C2D7B2" w14:textId="32AC843B" w:rsidR="00CE1A69" w:rsidRPr="002E554D" w:rsidRDefault="00E96961" w:rsidP="002E554D">
      <w:pPr>
        <w:spacing w:after="0" w:line="240" w:lineRule="auto"/>
        <w:jc w:val="center"/>
        <w:rPr>
          <w:b/>
          <w:bCs/>
          <w:sz w:val="40"/>
          <w:szCs w:val="40"/>
        </w:rPr>
      </w:pPr>
      <w:r w:rsidRPr="00E96961">
        <w:rPr>
          <w:rFonts w:hint="cs"/>
          <w:b/>
          <w:bCs/>
          <w:sz w:val="40"/>
          <w:szCs w:val="40"/>
          <w:cs/>
        </w:rPr>
        <w:t>กระทรวงการอุดมศึกษา วิทยาศาสตร์ วิจัยและนวัตกรรม</w:t>
      </w:r>
    </w:p>
    <w:p w14:paraId="38D9BE20" w14:textId="77777777" w:rsidR="00CE1A69" w:rsidRDefault="00CE1A69" w:rsidP="00CE1A69">
      <w:pPr>
        <w:jc w:val="center"/>
        <w:rPr>
          <w:b/>
          <w:bCs/>
          <w:sz w:val="36"/>
          <w:szCs w:val="36"/>
        </w:rPr>
      </w:pPr>
    </w:p>
    <w:p w14:paraId="5BE5775C" w14:textId="0D20F4E5" w:rsidR="00553478" w:rsidRDefault="00553478" w:rsidP="00CE1A69">
      <w:pPr>
        <w:rPr>
          <w:b/>
          <w:bCs/>
          <w:sz w:val="36"/>
          <w:szCs w:val="36"/>
        </w:rPr>
      </w:pPr>
    </w:p>
    <w:p w14:paraId="445F9AF5" w14:textId="25F7A212" w:rsidR="00553478" w:rsidRPr="00553478" w:rsidRDefault="00553478" w:rsidP="00553478">
      <w:pPr>
        <w:spacing w:after="0"/>
        <w:jc w:val="center"/>
        <w:rPr>
          <w:b/>
          <w:bCs/>
          <w:sz w:val="40"/>
          <w:szCs w:val="40"/>
        </w:rPr>
      </w:pPr>
      <w:r w:rsidRPr="00553478">
        <w:rPr>
          <w:rFonts w:hint="cs"/>
          <w:b/>
          <w:bCs/>
          <w:sz w:val="40"/>
          <w:szCs w:val="40"/>
          <w:cs/>
        </w:rPr>
        <w:t>ได้รับทุนอุดหนุนโครงการวิจัย พัฒนาและวิศวกรรม</w:t>
      </w:r>
    </w:p>
    <w:p w14:paraId="28116136" w14:textId="13773BC5" w:rsidR="00553478" w:rsidRPr="00553478" w:rsidRDefault="00553478" w:rsidP="00553478">
      <w:pPr>
        <w:spacing w:after="0"/>
        <w:jc w:val="center"/>
        <w:rPr>
          <w:b/>
          <w:bCs/>
          <w:sz w:val="40"/>
          <w:szCs w:val="40"/>
        </w:rPr>
      </w:pPr>
      <w:r w:rsidRPr="00553478">
        <w:rPr>
          <w:rFonts w:hint="cs"/>
          <w:b/>
          <w:bCs/>
          <w:sz w:val="40"/>
          <w:szCs w:val="40"/>
          <w:cs/>
        </w:rPr>
        <w:t>โครงการแข่งขันพัฒนาโปรแกรมคอมพิวเตอร์แห่งประเทศไทย ครั้งที่ ๒๓</w:t>
      </w:r>
    </w:p>
    <w:p w14:paraId="603CC064" w14:textId="292B49FA" w:rsidR="00553478" w:rsidRDefault="00553478" w:rsidP="00553478">
      <w:pPr>
        <w:spacing w:after="0"/>
        <w:jc w:val="center"/>
        <w:rPr>
          <w:b/>
          <w:bCs/>
          <w:sz w:val="40"/>
          <w:szCs w:val="40"/>
        </w:rPr>
      </w:pPr>
      <w:r w:rsidRPr="00553478">
        <w:rPr>
          <w:rFonts w:hint="cs"/>
          <w:b/>
          <w:bCs/>
          <w:sz w:val="40"/>
          <w:szCs w:val="40"/>
          <w:cs/>
        </w:rPr>
        <w:t>ประจำปีงบประมาณ ๒๕๖๔</w:t>
      </w:r>
    </w:p>
    <w:p w14:paraId="7CC1CC5D" w14:textId="31CA161B" w:rsidR="0005223D" w:rsidRDefault="0005223D" w:rsidP="00553478">
      <w:pPr>
        <w:spacing w:after="0"/>
        <w:jc w:val="center"/>
        <w:rPr>
          <w:b/>
          <w:bCs/>
          <w:sz w:val="40"/>
          <w:szCs w:val="40"/>
        </w:rPr>
      </w:pPr>
    </w:p>
    <w:p w14:paraId="30BEC946" w14:textId="77777777" w:rsidR="0005223D" w:rsidRPr="00553478" w:rsidRDefault="0005223D" w:rsidP="00553478">
      <w:pPr>
        <w:spacing w:after="0"/>
        <w:jc w:val="center"/>
        <w:rPr>
          <w:b/>
          <w:bCs/>
          <w:sz w:val="40"/>
          <w:szCs w:val="40"/>
          <w:cs/>
        </w:rPr>
      </w:pPr>
    </w:p>
    <w:p w14:paraId="288819E5" w14:textId="4222F059" w:rsidR="007A5823" w:rsidRDefault="007A5823" w:rsidP="00CE1A69">
      <w:pPr>
        <w:spacing w:after="0" w:line="240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โดย</w:t>
      </w:r>
    </w:p>
    <w:p w14:paraId="516B4E1D" w14:textId="43E10355" w:rsidR="007A5823" w:rsidRDefault="007A5823" w:rsidP="00CE1A69">
      <w:pPr>
        <w:spacing w:after="0" w:line="240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นายยง ยั่งยืน</w:t>
      </w:r>
    </w:p>
    <w:p w14:paraId="2A499AEA" w14:textId="032902C9" w:rsidR="007A5823" w:rsidRDefault="007A5823" w:rsidP="00CE1A69">
      <w:pPr>
        <w:spacing w:after="0" w:line="240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รศ.ดร.แสงสุรีย์ วสุพงศ์อัยยะ</w:t>
      </w:r>
    </w:p>
    <w:p w14:paraId="0DCCD894" w14:textId="575C8347" w:rsidR="00CE1A69" w:rsidRPr="00A83A1A" w:rsidRDefault="00CE1A69" w:rsidP="00CE1A69">
      <w:pPr>
        <w:spacing w:after="0" w:line="240" w:lineRule="auto"/>
        <w:jc w:val="center"/>
        <w:rPr>
          <w:b/>
          <w:bCs/>
          <w:sz w:val="40"/>
          <w:szCs w:val="40"/>
        </w:rPr>
      </w:pPr>
      <w:r w:rsidRPr="00A83A1A">
        <w:rPr>
          <w:b/>
          <w:bCs/>
          <w:sz w:val="40"/>
          <w:szCs w:val="40"/>
          <w:cs/>
        </w:rPr>
        <w:t>มหาวิทยาลัยสงขลานครินทร์</w:t>
      </w:r>
    </w:p>
    <w:p w14:paraId="3A865009" w14:textId="203E9929" w:rsidR="008A6242" w:rsidRDefault="008A6242" w:rsidP="00916DBF">
      <w:pPr>
        <w:spacing w:after="0" w:line="240" w:lineRule="auto"/>
        <w:jc w:val="center"/>
        <w:rPr>
          <w:b/>
          <w:bCs/>
          <w:sz w:val="40"/>
          <w:szCs w:val="40"/>
        </w:rPr>
      </w:pPr>
      <w:bookmarkStart w:id="0" w:name="_Toc254200651"/>
      <w:bookmarkStart w:id="1" w:name="_Toc254200759"/>
      <w:bookmarkStart w:id="2" w:name="_Toc254200827"/>
      <w:bookmarkStart w:id="3" w:name="_Toc254200976"/>
      <w:bookmarkStart w:id="4" w:name="_Toc254201576"/>
      <w:bookmarkStart w:id="5" w:name="_Toc254201617"/>
      <w:bookmarkStart w:id="6" w:name="_Toc254202931"/>
      <w:bookmarkStart w:id="7" w:name="_Toc254458924"/>
      <w:bookmarkStart w:id="8" w:name="_Toc254724403"/>
      <w:bookmarkStart w:id="9" w:name="_Toc254805606"/>
      <w:bookmarkStart w:id="10" w:name="_Toc254806313"/>
      <w:bookmarkStart w:id="11" w:name="_Toc254806573"/>
      <w:bookmarkStart w:id="12" w:name="_Toc254807182"/>
      <w:bookmarkStart w:id="13" w:name="_Toc254864168"/>
      <w:bookmarkStart w:id="14" w:name="_Toc254864456"/>
    </w:p>
    <w:p w14:paraId="3FAEFE35" w14:textId="77777777" w:rsidR="003575B7" w:rsidRDefault="003575B7" w:rsidP="00916DBF">
      <w:pPr>
        <w:spacing w:after="0" w:line="240" w:lineRule="auto"/>
        <w:jc w:val="center"/>
        <w:rPr>
          <w:b/>
          <w:bCs/>
          <w:sz w:val="40"/>
          <w:szCs w:val="40"/>
        </w:rPr>
        <w:sectPr w:rsidR="003575B7" w:rsidSect="003575B7">
          <w:footerReference w:type="default" r:id="rId8"/>
          <w:pgSz w:w="11906" w:h="16838" w:code="9"/>
          <w:pgMar w:top="1440" w:right="1440" w:bottom="1440" w:left="1440" w:header="706" w:footer="706" w:gutter="432"/>
          <w:pgNumType w:fmt="thaiLetters" w:start="1"/>
          <w:cols w:space="708"/>
          <w:titlePg/>
          <w:docGrid w:linePitch="435"/>
        </w:sectPr>
      </w:pPr>
    </w:p>
    <w:p w14:paraId="1C867910" w14:textId="576102A3" w:rsidR="00864D45" w:rsidRDefault="00864D45" w:rsidP="00916DBF">
      <w:pPr>
        <w:spacing w:after="0" w:line="240" w:lineRule="auto"/>
        <w:jc w:val="center"/>
        <w:rPr>
          <w:b/>
          <w:bCs/>
          <w:sz w:val="40"/>
          <w:szCs w:val="40"/>
        </w:rPr>
      </w:pPr>
    </w:p>
    <w:p w14:paraId="5765AE93" w14:textId="77777777" w:rsidR="00864D45" w:rsidRDefault="00864D45" w:rsidP="00864D45">
      <w:pPr>
        <w:spacing w:line="360" w:lineRule="auto"/>
        <w:jc w:val="right"/>
      </w:pPr>
      <w:r>
        <w:rPr>
          <w:rFonts w:hint="cs"/>
          <w:cs/>
        </w:rPr>
        <w:t>รหัสโครงการ 2</w:t>
      </w:r>
      <w:r>
        <w:t>3p15s0163</w:t>
      </w:r>
    </w:p>
    <w:p w14:paraId="72E70EEC" w14:textId="77777777" w:rsidR="00864D45" w:rsidRPr="00CE1A69" w:rsidRDefault="00864D45" w:rsidP="00864D45">
      <w:pPr>
        <w:spacing w:after="0" w:line="240" w:lineRule="auto"/>
        <w:jc w:val="center"/>
        <w:rPr>
          <w:b/>
          <w:bCs/>
          <w:sz w:val="40"/>
          <w:szCs w:val="40"/>
          <w:cs/>
        </w:rPr>
      </w:pPr>
      <w:r>
        <w:rPr>
          <w:rFonts w:hint="cs"/>
          <w:b/>
          <w:bCs/>
          <w:sz w:val="40"/>
          <w:szCs w:val="40"/>
          <w:cs/>
        </w:rPr>
        <w:t>แชทบอทสำหรับดูแลผู้ป่วยโรคไต</w:t>
      </w:r>
    </w:p>
    <w:p w14:paraId="2534658D" w14:textId="77777777" w:rsidR="00864D45" w:rsidRPr="00664C66" w:rsidRDefault="00864D45" w:rsidP="00864D45">
      <w:pPr>
        <w:jc w:val="center"/>
        <w:rPr>
          <w:b/>
          <w:bCs/>
          <w:sz w:val="40"/>
          <w:szCs w:val="40"/>
        </w:rPr>
      </w:pPr>
      <w:r w:rsidRPr="00664C66">
        <w:rPr>
          <w:rFonts w:hint="cs"/>
          <w:b/>
          <w:bCs/>
          <w:sz w:val="40"/>
          <w:szCs w:val="40"/>
          <w:cs/>
        </w:rPr>
        <w:t>โปรแกรมเพื่อสุขภาพและการแพทย์</w:t>
      </w:r>
    </w:p>
    <w:p w14:paraId="6628A8C3" w14:textId="77777777" w:rsidR="00864D45" w:rsidRDefault="00864D45" w:rsidP="00864D45">
      <w:pPr>
        <w:jc w:val="center"/>
        <w:rPr>
          <w:b/>
          <w:bCs/>
          <w:sz w:val="36"/>
          <w:szCs w:val="36"/>
        </w:rPr>
      </w:pPr>
    </w:p>
    <w:p w14:paraId="40DF392D" w14:textId="77777777" w:rsidR="00864D45" w:rsidRPr="00CA75D9" w:rsidRDefault="00864D45" w:rsidP="00864D45">
      <w:pPr>
        <w:rPr>
          <w:b/>
          <w:bCs/>
          <w:sz w:val="36"/>
          <w:szCs w:val="36"/>
        </w:rPr>
      </w:pPr>
    </w:p>
    <w:p w14:paraId="4EA1423F" w14:textId="77777777" w:rsidR="00864D45" w:rsidRPr="00E96961" w:rsidRDefault="00864D45" w:rsidP="00864D45">
      <w:pPr>
        <w:spacing w:after="0" w:line="240" w:lineRule="auto"/>
        <w:jc w:val="center"/>
        <w:rPr>
          <w:b/>
          <w:bCs/>
          <w:sz w:val="40"/>
          <w:szCs w:val="40"/>
        </w:rPr>
      </w:pPr>
      <w:r w:rsidRPr="00E96961">
        <w:rPr>
          <w:rFonts w:hint="cs"/>
          <w:b/>
          <w:bCs/>
          <w:sz w:val="40"/>
          <w:szCs w:val="40"/>
          <w:cs/>
        </w:rPr>
        <w:t>รายงานฉบับสมบูรณ์</w:t>
      </w:r>
    </w:p>
    <w:p w14:paraId="1B774EFE" w14:textId="77777777" w:rsidR="00864D45" w:rsidRPr="00E96961" w:rsidRDefault="00864D45" w:rsidP="00864D45">
      <w:pPr>
        <w:spacing w:after="0" w:line="240" w:lineRule="auto"/>
        <w:jc w:val="center"/>
        <w:rPr>
          <w:b/>
          <w:bCs/>
          <w:sz w:val="40"/>
          <w:szCs w:val="40"/>
        </w:rPr>
      </w:pPr>
      <w:r w:rsidRPr="00E96961">
        <w:rPr>
          <w:rFonts w:hint="cs"/>
          <w:b/>
          <w:bCs/>
          <w:sz w:val="40"/>
          <w:szCs w:val="40"/>
          <w:cs/>
        </w:rPr>
        <w:t>เสนอต่อ</w:t>
      </w:r>
    </w:p>
    <w:p w14:paraId="4B1E3386" w14:textId="77777777" w:rsidR="00864D45" w:rsidRPr="00E96961" w:rsidRDefault="00864D45" w:rsidP="00864D45">
      <w:pPr>
        <w:spacing w:after="0" w:line="240" w:lineRule="auto"/>
        <w:jc w:val="center"/>
        <w:rPr>
          <w:b/>
          <w:bCs/>
          <w:sz w:val="40"/>
          <w:szCs w:val="40"/>
        </w:rPr>
      </w:pPr>
      <w:r w:rsidRPr="00E96961">
        <w:rPr>
          <w:rFonts w:hint="cs"/>
          <w:b/>
          <w:bCs/>
          <w:sz w:val="40"/>
          <w:szCs w:val="40"/>
          <w:cs/>
        </w:rPr>
        <w:t>สำนักงานพัฒนาวิทยาศาสตร์และเทคโนโลยีแห่งชาติ</w:t>
      </w:r>
    </w:p>
    <w:p w14:paraId="60AB7FEF" w14:textId="77777777" w:rsidR="00864D45" w:rsidRPr="002E554D" w:rsidRDefault="00864D45" w:rsidP="00864D45">
      <w:pPr>
        <w:spacing w:after="0" w:line="240" w:lineRule="auto"/>
        <w:jc w:val="center"/>
        <w:rPr>
          <w:b/>
          <w:bCs/>
          <w:sz w:val="40"/>
          <w:szCs w:val="40"/>
        </w:rPr>
      </w:pPr>
      <w:r w:rsidRPr="00E96961">
        <w:rPr>
          <w:rFonts w:hint="cs"/>
          <w:b/>
          <w:bCs/>
          <w:sz w:val="40"/>
          <w:szCs w:val="40"/>
          <w:cs/>
        </w:rPr>
        <w:t>กระทรวงการอุดมศึกษา วิทยาศาสตร์ วิจัยและนวัตกรรม</w:t>
      </w:r>
    </w:p>
    <w:p w14:paraId="2E57CF03" w14:textId="77777777" w:rsidR="00864D45" w:rsidRDefault="00864D45" w:rsidP="00864D45">
      <w:pPr>
        <w:jc w:val="center"/>
        <w:rPr>
          <w:b/>
          <w:bCs/>
          <w:sz w:val="36"/>
          <w:szCs w:val="36"/>
        </w:rPr>
      </w:pPr>
    </w:p>
    <w:p w14:paraId="79AD8219" w14:textId="77777777" w:rsidR="00864D45" w:rsidRDefault="00864D45" w:rsidP="00864D45">
      <w:pPr>
        <w:rPr>
          <w:b/>
          <w:bCs/>
          <w:sz w:val="36"/>
          <w:szCs w:val="36"/>
        </w:rPr>
      </w:pPr>
    </w:p>
    <w:p w14:paraId="1064FB63" w14:textId="77777777" w:rsidR="00864D45" w:rsidRPr="00553478" w:rsidRDefault="00864D45" w:rsidP="00864D45">
      <w:pPr>
        <w:spacing w:after="0"/>
        <w:jc w:val="center"/>
        <w:rPr>
          <w:b/>
          <w:bCs/>
          <w:sz w:val="40"/>
          <w:szCs w:val="40"/>
        </w:rPr>
      </w:pPr>
      <w:r w:rsidRPr="00553478">
        <w:rPr>
          <w:rFonts w:hint="cs"/>
          <w:b/>
          <w:bCs/>
          <w:sz w:val="40"/>
          <w:szCs w:val="40"/>
          <w:cs/>
        </w:rPr>
        <w:t>ได้รับทุนอุดหนุนโครงการวิจัย พัฒนาและวิศวกรรม</w:t>
      </w:r>
    </w:p>
    <w:p w14:paraId="0D0CB3A6" w14:textId="77777777" w:rsidR="00864D45" w:rsidRPr="00553478" w:rsidRDefault="00864D45" w:rsidP="00864D45">
      <w:pPr>
        <w:spacing w:after="0"/>
        <w:jc w:val="center"/>
        <w:rPr>
          <w:b/>
          <w:bCs/>
          <w:sz w:val="40"/>
          <w:szCs w:val="40"/>
        </w:rPr>
      </w:pPr>
      <w:r w:rsidRPr="00553478">
        <w:rPr>
          <w:rFonts w:hint="cs"/>
          <w:b/>
          <w:bCs/>
          <w:sz w:val="40"/>
          <w:szCs w:val="40"/>
          <w:cs/>
        </w:rPr>
        <w:t>โครงการแข่งขันพัฒนาโปรแกรมคอมพิวเตอร์แห่งประเทศไทย ครั้งที่ ๒๓</w:t>
      </w:r>
    </w:p>
    <w:p w14:paraId="3B54A100" w14:textId="77777777" w:rsidR="00864D45" w:rsidRDefault="00864D45" w:rsidP="00864D45">
      <w:pPr>
        <w:spacing w:after="0"/>
        <w:jc w:val="center"/>
        <w:rPr>
          <w:b/>
          <w:bCs/>
          <w:sz w:val="40"/>
          <w:szCs w:val="40"/>
        </w:rPr>
      </w:pPr>
      <w:r w:rsidRPr="00553478">
        <w:rPr>
          <w:rFonts w:hint="cs"/>
          <w:b/>
          <w:bCs/>
          <w:sz w:val="40"/>
          <w:szCs w:val="40"/>
          <w:cs/>
        </w:rPr>
        <w:t>ประจำปีงบประมาณ ๒๕๖๔</w:t>
      </w:r>
    </w:p>
    <w:p w14:paraId="38B15198" w14:textId="77777777" w:rsidR="00864D45" w:rsidRDefault="00864D45" w:rsidP="00864D45">
      <w:pPr>
        <w:spacing w:after="0"/>
        <w:jc w:val="center"/>
        <w:rPr>
          <w:b/>
          <w:bCs/>
          <w:sz w:val="40"/>
          <w:szCs w:val="40"/>
        </w:rPr>
      </w:pPr>
    </w:p>
    <w:p w14:paraId="059410D6" w14:textId="77777777" w:rsidR="00864D45" w:rsidRPr="00553478" w:rsidRDefault="00864D45" w:rsidP="00864D45">
      <w:pPr>
        <w:spacing w:after="0"/>
        <w:jc w:val="center"/>
        <w:rPr>
          <w:b/>
          <w:bCs/>
          <w:sz w:val="40"/>
          <w:szCs w:val="40"/>
          <w:cs/>
        </w:rPr>
      </w:pPr>
    </w:p>
    <w:p w14:paraId="1C568257" w14:textId="77777777" w:rsidR="00864D45" w:rsidRDefault="00864D45" w:rsidP="00864D45">
      <w:pPr>
        <w:spacing w:after="0" w:line="240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โดย</w:t>
      </w:r>
    </w:p>
    <w:p w14:paraId="3DD2F79B" w14:textId="77777777" w:rsidR="00864D45" w:rsidRDefault="00864D45" w:rsidP="00864D45">
      <w:pPr>
        <w:spacing w:after="0" w:line="240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นายยง ยั่งยืน</w:t>
      </w:r>
    </w:p>
    <w:p w14:paraId="6171D165" w14:textId="77777777" w:rsidR="00864D45" w:rsidRDefault="00864D45" w:rsidP="00864D45">
      <w:pPr>
        <w:spacing w:after="0" w:line="240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รศ.ดร.แสงสุรีย์ วสุพงศ์อัยยะ</w:t>
      </w:r>
    </w:p>
    <w:p w14:paraId="667AF298" w14:textId="77777777" w:rsidR="00864D45" w:rsidRPr="00A83A1A" w:rsidRDefault="00864D45" w:rsidP="00864D45">
      <w:pPr>
        <w:spacing w:after="0" w:line="240" w:lineRule="auto"/>
        <w:jc w:val="center"/>
        <w:rPr>
          <w:b/>
          <w:bCs/>
          <w:sz w:val="40"/>
          <w:szCs w:val="40"/>
        </w:rPr>
      </w:pPr>
      <w:r w:rsidRPr="00A83A1A">
        <w:rPr>
          <w:b/>
          <w:bCs/>
          <w:sz w:val="40"/>
          <w:szCs w:val="40"/>
          <w:cs/>
        </w:rPr>
        <w:t>มหาวิทยาลัยสงขลานครินทร์</w:t>
      </w:r>
    </w:p>
    <w:p w14:paraId="40B2A8AA" w14:textId="48A9A844" w:rsidR="007B10DE" w:rsidRDefault="007B10DE">
      <w:pPr>
        <w:spacing w:after="0" w:line="240" w:lineRule="auto"/>
        <w:rPr>
          <w:rFonts w:hint="cs"/>
          <w:b/>
          <w:bCs/>
          <w:sz w:val="40"/>
          <w:szCs w:val="40"/>
        </w:rPr>
      </w:pPr>
      <w:bookmarkStart w:id="15" w:name="_Toc254724408"/>
      <w:bookmarkStart w:id="16" w:name="_Toc254805611"/>
      <w:bookmarkStart w:id="17" w:name="_Toc254806318"/>
      <w:bookmarkStart w:id="18" w:name="_Toc254806578"/>
      <w:bookmarkStart w:id="19" w:name="_Toc254864173"/>
      <w:bookmarkStart w:id="20" w:name="_Toc278023663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01FB3073" w14:textId="77777777" w:rsidR="007F7DBE" w:rsidRDefault="007F7DBE" w:rsidP="007F7DBE">
      <w:pPr>
        <w:pStyle w:val="Title"/>
      </w:pPr>
      <w:bookmarkStart w:id="21" w:name="_Toc62775553"/>
      <w:r>
        <w:rPr>
          <w:rFonts w:hint="cs"/>
          <w:cs/>
        </w:rPr>
        <w:lastRenderedPageBreak/>
        <w:t>กิตติกรรมประกาศ</w:t>
      </w:r>
      <w:bookmarkEnd w:id="21"/>
    </w:p>
    <w:p w14:paraId="1C7E69E5" w14:textId="0A87E035" w:rsidR="007F7DBE" w:rsidRDefault="007F7DBE" w:rsidP="007F7DBE">
      <w:pPr>
        <w:jc w:val="thaiDistribute"/>
      </w:pPr>
      <w:r>
        <w:rPr>
          <w:rFonts w:hint="cs"/>
          <w:cs/>
        </w:rPr>
        <w:tab/>
      </w:r>
      <w:r w:rsidR="00D7703C">
        <w:rPr>
          <w:cs/>
        </w:rPr>
        <w:t>โครงการ</w:t>
      </w:r>
      <w:r>
        <w:rPr>
          <w:rFonts w:hint="cs"/>
          <w:cs/>
        </w:rPr>
        <w:t>แชทบอทสำหรับดูแลผู้ป่วยโรคไต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เร็จ</w:t>
      </w:r>
      <w:r>
        <w:rPr>
          <w:rFonts w:hint="cs"/>
          <w:cs/>
        </w:rPr>
        <w:t>ลุล่วง</w:t>
      </w:r>
      <w:r>
        <w:rPr>
          <w:cs/>
        </w:rPr>
        <w:t>ได้ด้วยความอนุเคราะห์จากบุคคลหลายท่านซึ่งไม่สามารถน</w:t>
      </w:r>
      <w:r>
        <w:rPr>
          <w:rFonts w:hint="cs"/>
          <w:cs/>
        </w:rPr>
        <w:t>ำ</w:t>
      </w:r>
      <w:r>
        <w:rPr>
          <w:cs/>
        </w:rPr>
        <w:t>มากล่าวได้ทั้งหมด</w:t>
      </w:r>
      <w:r>
        <w:t xml:space="preserve"> </w:t>
      </w:r>
      <w:r>
        <w:rPr>
          <w:cs/>
        </w:rPr>
        <w:t>โดยผู้มีพระคุณท่านแรกที่ผู้จัดท</w:t>
      </w:r>
      <w:r>
        <w:rPr>
          <w:rFonts w:hint="cs"/>
          <w:cs/>
        </w:rPr>
        <w:t>ำ</w:t>
      </w:r>
      <w:r>
        <w:rPr>
          <w:cs/>
        </w:rPr>
        <w:t xml:space="preserve">ใคร่ขอกราบขอบพระคุณคือ </w:t>
      </w:r>
      <w:r>
        <w:rPr>
          <w:rFonts w:hint="cs"/>
          <w:cs/>
        </w:rPr>
        <w:t>ท่านรศ</w:t>
      </w:r>
      <w:r>
        <w:t>.</w:t>
      </w:r>
      <w:r>
        <w:rPr>
          <w:cs/>
        </w:rPr>
        <w:t xml:space="preserve">ดร.แสงสุรีย์ วสุพงศ์อัยยะ </w:t>
      </w:r>
      <w:r>
        <w:rPr>
          <w:rFonts w:hint="cs"/>
          <w:cs/>
        </w:rPr>
        <w:t>ซึ่งเป็น</w:t>
      </w:r>
      <w:r>
        <w:rPr>
          <w:cs/>
        </w:rPr>
        <w:t>อาจารย์ที่ปรึกษา</w:t>
      </w:r>
      <w:r w:rsidR="00D7703C">
        <w:rPr>
          <w:rFonts w:hint="cs"/>
          <w:cs/>
        </w:rPr>
        <w:t>โครงการ</w:t>
      </w:r>
      <w:r>
        <w:rPr>
          <w:rFonts w:hint="cs"/>
          <w:cs/>
        </w:rPr>
        <w:t>ชิ้นนี้</w:t>
      </w:r>
      <w:r>
        <w:rPr>
          <w:cs/>
        </w:rPr>
        <w:t xml:space="preserve"> ที่ได้กรุณาให้ความรู้ ค</w:t>
      </w:r>
      <w:r>
        <w:rPr>
          <w:rFonts w:hint="cs"/>
          <w:cs/>
        </w:rPr>
        <w:t>ำ</w:t>
      </w:r>
      <w:r>
        <w:rPr>
          <w:cs/>
        </w:rPr>
        <w:t>แนะน</w:t>
      </w:r>
      <w:r>
        <w:rPr>
          <w:rFonts w:hint="cs"/>
          <w:cs/>
        </w:rPr>
        <w:t>ำ</w:t>
      </w:r>
      <w:r>
        <w:rPr>
          <w:cs/>
        </w:rPr>
        <w:t xml:space="preserve"> รวมทั้งตรวจทานและแก้ไขข้อบกพร่อง</w:t>
      </w:r>
      <w:r>
        <w:rPr>
          <w:rFonts w:hint="cs"/>
          <w:cs/>
        </w:rPr>
        <w:t>ในการพัฒนา</w:t>
      </w:r>
      <w:r w:rsidR="00D7703C">
        <w:rPr>
          <w:rFonts w:hint="cs"/>
          <w:cs/>
        </w:rPr>
        <w:t>โครงการ</w:t>
      </w:r>
      <w:r>
        <w:rPr>
          <w:cs/>
        </w:rPr>
        <w:t xml:space="preserve"> ท</w:t>
      </w:r>
      <w:r>
        <w:rPr>
          <w:rFonts w:hint="cs"/>
          <w:cs/>
        </w:rPr>
        <w:t>ำ</w:t>
      </w:r>
      <w:r>
        <w:rPr>
          <w:cs/>
        </w:rPr>
        <w:t>ให้</w:t>
      </w:r>
      <w:r w:rsidR="00D7703C">
        <w:rPr>
          <w:cs/>
        </w:rPr>
        <w:t>โครงการ</w:t>
      </w:r>
      <w:r>
        <w:rPr>
          <w:cs/>
        </w:rPr>
        <w:t xml:space="preserve">นี้สมบูรณ์ที่สุด </w:t>
      </w:r>
      <w:r>
        <w:rPr>
          <w:rFonts w:hint="cs"/>
          <w:cs/>
        </w:rPr>
        <w:t>และขอบพระคุณอาจารย์คณะกรรมการสอบทุกท่าน</w:t>
      </w:r>
      <w:r>
        <w:rPr>
          <w:cs/>
        </w:rPr>
        <w:t>ที่ได้ให้ค</w:t>
      </w:r>
      <w:r>
        <w:rPr>
          <w:rFonts w:hint="cs"/>
          <w:cs/>
        </w:rPr>
        <w:t>ำ</w:t>
      </w:r>
      <w:r>
        <w:rPr>
          <w:cs/>
        </w:rPr>
        <w:t>แนะน</w:t>
      </w:r>
      <w:r>
        <w:rPr>
          <w:rFonts w:hint="cs"/>
          <w:cs/>
        </w:rPr>
        <w:t>ำ</w:t>
      </w:r>
      <w:r>
        <w:rPr>
          <w:cs/>
        </w:rPr>
        <w:t>และให้ความรู้ต่าง ๆ</w:t>
      </w:r>
      <w:r>
        <w:t xml:space="preserve"> </w:t>
      </w:r>
      <w:r>
        <w:rPr>
          <w:rFonts w:hint="cs"/>
          <w:cs/>
        </w:rPr>
        <w:t>เพิ่มเติม</w:t>
      </w:r>
      <w:r>
        <w:rPr>
          <w:cs/>
        </w:rPr>
        <w:t>เพื่อใช้ในการปรับปรุง</w:t>
      </w:r>
      <w:r w:rsidR="00D7703C">
        <w:rPr>
          <w:cs/>
        </w:rPr>
        <w:t>โครงการ</w:t>
      </w:r>
      <w:r>
        <w:rPr>
          <w:cs/>
        </w:rPr>
        <w:t>นี้ให้เสร็จสมบูรณ์</w:t>
      </w:r>
    </w:p>
    <w:p w14:paraId="38B13FED" w14:textId="37FB0100" w:rsidR="007F7DBE" w:rsidRDefault="007F7DBE" w:rsidP="007F7DBE">
      <w:pPr>
        <w:ind w:firstLine="720"/>
        <w:jc w:val="thaiDistribute"/>
      </w:pPr>
      <w:r>
        <w:rPr>
          <w:rFonts w:hint="cs"/>
          <w:cs/>
        </w:rPr>
        <w:t>ขอ</w:t>
      </w:r>
      <w:r>
        <w:rPr>
          <w:cs/>
        </w:rPr>
        <w:t>ขอบพระคุณคณาจารย์ภาควิชาวิศวกรรมคอมพิวเตอร์ และคณาจารย</w:t>
      </w:r>
      <w:r>
        <w:rPr>
          <w:rFonts w:hint="cs"/>
          <w:cs/>
        </w:rPr>
        <w:t>์</w:t>
      </w:r>
      <w:r>
        <w:rPr>
          <w:cs/>
        </w:rPr>
        <w:t>มหาวิทยาลัยสงขลานครินทร์ทุกท่านที่ได้ถ่ายทอดความรู้และประสบการณ์</w:t>
      </w:r>
      <w:r>
        <w:rPr>
          <w:rFonts w:hint="cs"/>
          <w:cs/>
        </w:rPr>
        <w:t xml:space="preserve"> </w:t>
      </w:r>
      <w:r>
        <w:rPr>
          <w:cs/>
        </w:rPr>
        <w:t>ขอขอบพระคุณบุคลากรประจ</w:t>
      </w:r>
      <w:r>
        <w:rPr>
          <w:rFonts w:hint="cs"/>
          <w:cs/>
        </w:rPr>
        <w:t>ำ</w:t>
      </w:r>
      <w:r>
        <w:rPr>
          <w:cs/>
        </w:rPr>
        <w:t>ภาควิชาวิศวกรร</w:t>
      </w:r>
      <w:r>
        <w:rPr>
          <w:rFonts w:hint="cs"/>
          <w:cs/>
        </w:rPr>
        <w:t>ม</w:t>
      </w:r>
      <w:r>
        <w:rPr>
          <w:cs/>
        </w:rPr>
        <w:t>คอมพิวเตอร์ทุกท่านที่ช่วยอ</w:t>
      </w:r>
      <w:r>
        <w:rPr>
          <w:rFonts w:hint="cs"/>
          <w:cs/>
        </w:rPr>
        <w:t>ำ</w:t>
      </w:r>
      <w:r>
        <w:rPr>
          <w:cs/>
        </w:rPr>
        <w:t>นวยความสะดวกในการท</w:t>
      </w:r>
      <w:r>
        <w:rPr>
          <w:rFonts w:hint="cs"/>
          <w:cs/>
        </w:rPr>
        <w:t>ำ</w:t>
      </w:r>
      <w:r w:rsidR="00D7703C">
        <w:rPr>
          <w:cs/>
        </w:rPr>
        <w:t>โครงการ</w:t>
      </w:r>
    </w:p>
    <w:p w14:paraId="5DEBC022" w14:textId="5AE71BE1" w:rsidR="00A67369" w:rsidRDefault="007F7DBE" w:rsidP="007F7DBE">
      <w:pPr>
        <w:ind w:firstLine="720"/>
        <w:jc w:val="thaiDistribute"/>
      </w:pPr>
      <w:r>
        <w:rPr>
          <w:cs/>
        </w:rPr>
        <w:t>ขอขอบพระคุณบิดา มารดา รุ่นพี่ เพื่อนนักศึกษา ตลอดจนผู้ที่เกี่ยวข้องทุกท่านที่ไม่ได้กล่าวนามไว้ ณ</w:t>
      </w:r>
      <w:r>
        <w:t xml:space="preserve"> </w:t>
      </w:r>
      <w:r>
        <w:rPr>
          <w:cs/>
        </w:rPr>
        <w:t>ที่นี้ ที่คอยสนับสนุนและให้ก</w:t>
      </w:r>
      <w:r>
        <w:rPr>
          <w:rFonts w:hint="cs"/>
          <w:cs/>
        </w:rPr>
        <w:t>ำ</w:t>
      </w:r>
      <w:r>
        <w:rPr>
          <w:cs/>
        </w:rPr>
        <w:t>ลังใจ</w:t>
      </w:r>
      <w:r>
        <w:rPr>
          <w:rFonts w:hint="cs"/>
          <w:cs/>
        </w:rPr>
        <w:t>ในการ</w:t>
      </w:r>
      <w:r>
        <w:rPr>
          <w:cs/>
        </w:rPr>
        <w:t>ท</w:t>
      </w:r>
      <w:r>
        <w:rPr>
          <w:rFonts w:hint="cs"/>
          <w:cs/>
        </w:rPr>
        <w:t>ำ</w:t>
      </w:r>
      <w:r>
        <w:rPr>
          <w:cs/>
        </w:rPr>
        <w:t>ให้</w:t>
      </w:r>
      <w:r w:rsidR="00D7703C">
        <w:rPr>
          <w:cs/>
        </w:rPr>
        <w:t>โครงการ</w:t>
      </w:r>
      <w:r>
        <w:rPr>
          <w:cs/>
        </w:rPr>
        <w:t>ฉบับนี้</w:t>
      </w:r>
      <w:r>
        <w:rPr>
          <w:rFonts w:hint="cs"/>
          <w:cs/>
        </w:rPr>
        <w:t>ให้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เร็จลุล่วงได้ด้วยดี</w:t>
      </w:r>
    </w:p>
    <w:p w14:paraId="02EE2764" w14:textId="7170A970" w:rsidR="007F7DBE" w:rsidRDefault="00A67369" w:rsidP="007F7DBE">
      <w:pPr>
        <w:ind w:firstLine="720"/>
        <w:jc w:val="thaiDistribute"/>
      </w:pPr>
      <w:r>
        <w:rPr>
          <w:rFonts w:hint="cs"/>
          <w:cs/>
        </w:rPr>
        <w:t xml:space="preserve">ขอขอบพระคุณสำนักงานพัฒนาวิทยาศาสตร์และเทคโนโลยีแห่งชาติ </w:t>
      </w:r>
      <w:r w:rsidR="00054DF7">
        <w:rPr>
          <w:rFonts w:hint="cs"/>
          <w:cs/>
        </w:rPr>
        <w:t>ที่ได้มอบทุนอุดหนุน</w:t>
      </w:r>
      <w:r w:rsidR="00FF67E9">
        <w:rPr>
          <w:rFonts w:hint="cs"/>
          <w:cs/>
        </w:rPr>
        <w:t>โครงการ</w:t>
      </w:r>
      <w:r w:rsidR="00130A24">
        <w:rPr>
          <w:rFonts w:hint="cs"/>
          <w:cs/>
        </w:rPr>
        <w:t>แชทบอทสำหรับดูแลผู้ป่วยโรคตไต ใน</w:t>
      </w:r>
      <w:r w:rsidR="00FF67E9">
        <w:rPr>
          <w:rFonts w:hint="cs"/>
          <w:cs/>
        </w:rPr>
        <w:t>การแข่งขันพัฒนาโปรแกรมคอมพิวเตอร์แห่งประเทศไทย ครั้งที่ ๒๓</w:t>
      </w:r>
      <w:r>
        <w:rPr>
          <w:rFonts w:hint="cs"/>
          <w:cs/>
        </w:rPr>
        <w:t xml:space="preserve"> </w:t>
      </w:r>
      <w:r w:rsidR="007F7DBE">
        <w:rPr>
          <w:cs/>
        </w:rPr>
        <w:t>สุดท้ายนี้ ผู้จัดท</w:t>
      </w:r>
      <w:r w:rsidR="007F7DBE">
        <w:rPr>
          <w:rFonts w:hint="cs"/>
          <w:cs/>
        </w:rPr>
        <w:t>ำ</w:t>
      </w:r>
      <w:r w:rsidR="00D7703C">
        <w:rPr>
          <w:cs/>
        </w:rPr>
        <w:t>โครงการ</w:t>
      </w:r>
      <w:r w:rsidR="007F7DBE">
        <w:rPr>
          <w:cs/>
        </w:rPr>
        <w:t>หวังว่า</w:t>
      </w:r>
      <w:r w:rsidR="007F7DBE">
        <w:t xml:space="preserve"> </w:t>
      </w:r>
      <w:r w:rsidR="00D7703C">
        <w:rPr>
          <w:cs/>
        </w:rPr>
        <w:t>โครงการ</w:t>
      </w:r>
      <w:r w:rsidR="007F7DBE">
        <w:rPr>
          <w:cs/>
        </w:rPr>
        <w:t>ฉบับนี้จะเป็นประโยชน์กับผู้สนใจไม่มากก็น้อย</w:t>
      </w:r>
    </w:p>
    <w:p w14:paraId="0569D4F7" w14:textId="77777777" w:rsidR="007F7DBE" w:rsidRDefault="007F7DBE" w:rsidP="007F7DBE">
      <w:pPr>
        <w:jc w:val="right"/>
      </w:pPr>
      <w:r>
        <w:rPr>
          <w:rFonts w:hint="cs"/>
          <w:cs/>
        </w:rPr>
        <w:t>ชื่อผู้จัดทำ</w:t>
      </w:r>
    </w:p>
    <w:p w14:paraId="481BAC99" w14:textId="77777777" w:rsidR="007F7DBE" w:rsidRPr="003D2650" w:rsidRDefault="007F7DBE" w:rsidP="007F7DBE">
      <w:pPr>
        <w:ind w:left="7200"/>
        <w:jc w:val="center"/>
        <w:rPr>
          <w:cs/>
        </w:rPr>
      </w:pPr>
      <w:r>
        <w:rPr>
          <w:rFonts w:hint="cs"/>
          <w:cs/>
        </w:rPr>
        <w:t xml:space="preserve">        ยง ยั่งยืน</w:t>
      </w:r>
    </w:p>
    <w:p w14:paraId="1C5F7E4B" w14:textId="58311AE4" w:rsidR="007F7DBE" w:rsidRDefault="007F7DBE">
      <w:pPr>
        <w:spacing w:after="0" w:line="240" w:lineRule="auto"/>
      </w:pPr>
    </w:p>
    <w:p w14:paraId="6EE17910" w14:textId="61CAEB2B" w:rsidR="007F7DBE" w:rsidRDefault="007F7DBE">
      <w:pPr>
        <w:spacing w:after="0" w:line="240" w:lineRule="auto"/>
      </w:pPr>
    </w:p>
    <w:p w14:paraId="40ACBCE5" w14:textId="6FC0CE37" w:rsidR="007F7DBE" w:rsidRDefault="007F7DBE">
      <w:pPr>
        <w:spacing w:after="0" w:line="240" w:lineRule="auto"/>
      </w:pPr>
    </w:p>
    <w:p w14:paraId="52B4160E" w14:textId="4CA72D96" w:rsidR="007F7DBE" w:rsidRDefault="007F7DBE">
      <w:pPr>
        <w:spacing w:after="0" w:line="240" w:lineRule="auto"/>
      </w:pPr>
    </w:p>
    <w:p w14:paraId="448CBA5E" w14:textId="2B44898B" w:rsidR="007F7DBE" w:rsidRDefault="007F7DBE">
      <w:pPr>
        <w:spacing w:after="0" w:line="240" w:lineRule="auto"/>
      </w:pPr>
    </w:p>
    <w:p w14:paraId="7F5D6672" w14:textId="35BD8925" w:rsidR="007F7DBE" w:rsidRDefault="007F7DBE">
      <w:pPr>
        <w:spacing w:after="0" w:line="240" w:lineRule="auto"/>
      </w:pPr>
    </w:p>
    <w:p w14:paraId="4343325F" w14:textId="3D0F24E8" w:rsidR="007F7DBE" w:rsidRDefault="007F7DBE">
      <w:pPr>
        <w:spacing w:after="0" w:line="240" w:lineRule="auto"/>
      </w:pPr>
    </w:p>
    <w:p w14:paraId="0907A756" w14:textId="6F1BD101" w:rsidR="007F7DBE" w:rsidRDefault="007F7DBE">
      <w:pPr>
        <w:spacing w:after="0" w:line="240" w:lineRule="auto"/>
      </w:pPr>
    </w:p>
    <w:bookmarkEnd w:id="15"/>
    <w:bookmarkEnd w:id="16"/>
    <w:bookmarkEnd w:id="17"/>
    <w:bookmarkEnd w:id="18"/>
    <w:bookmarkEnd w:id="19"/>
    <w:bookmarkEnd w:id="20"/>
    <w:p w14:paraId="2E20B41D" w14:textId="77777777" w:rsidR="006E0B47" w:rsidRDefault="006E0B47" w:rsidP="001F7266">
      <w:pPr>
        <w:pStyle w:val="Title"/>
        <w:spacing w:before="0" w:after="0" w:line="240" w:lineRule="auto"/>
        <w:jc w:val="left"/>
      </w:pPr>
    </w:p>
    <w:p w14:paraId="37AA84C4" w14:textId="77777777" w:rsidR="00157A75" w:rsidRPr="004513E3" w:rsidRDefault="00DF614A" w:rsidP="00DC11E1">
      <w:pPr>
        <w:pStyle w:val="Title"/>
        <w:rPr>
          <w:sz w:val="32"/>
          <w:szCs w:val="32"/>
          <w:cs/>
        </w:rPr>
      </w:pPr>
      <w:r w:rsidRPr="008845FB">
        <w:rPr>
          <w:sz w:val="32"/>
          <w:szCs w:val="32"/>
          <w:cs/>
        </w:rPr>
        <w:lastRenderedPageBreak/>
        <w:t xml:space="preserve">  </w:t>
      </w:r>
      <w:bookmarkStart w:id="22" w:name="_Toc254200652"/>
      <w:bookmarkStart w:id="23" w:name="_Toc254200760"/>
      <w:bookmarkStart w:id="24" w:name="_Toc254200828"/>
      <w:bookmarkStart w:id="25" w:name="_Toc254200977"/>
      <w:bookmarkStart w:id="26" w:name="_Toc254201577"/>
      <w:bookmarkStart w:id="27" w:name="_Toc254201618"/>
      <w:bookmarkStart w:id="28" w:name="_Toc254202932"/>
      <w:bookmarkStart w:id="29" w:name="_Toc254458929"/>
      <w:bookmarkStart w:id="30" w:name="_Toc254724409"/>
      <w:bookmarkStart w:id="31" w:name="_Toc254805612"/>
      <w:bookmarkStart w:id="32" w:name="_Toc254806319"/>
      <w:bookmarkStart w:id="33" w:name="_Toc254806579"/>
      <w:bookmarkStart w:id="34" w:name="_Toc254864174"/>
      <w:bookmarkStart w:id="35" w:name="_Toc278023664"/>
      <w:bookmarkStart w:id="36" w:name="_Toc62775554"/>
      <w:r w:rsidR="00157A75" w:rsidRPr="008845FB">
        <w:rPr>
          <w:cs/>
        </w:rPr>
        <w:t>บทคัดย่อ</w:t>
      </w:r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</w:p>
    <w:p w14:paraId="23B430F1" w14:textId="451335DA" w:rsidR="00157A75" w:rsidRDefault="004513E3" w:rsidP="001A524A">
      <w:pPr>
        <w:spacing w:line="240" w:lineRule="auto"/>
        <w:jc w:val="thaiDistribute"/>
        <w:rPr>
          <w:cs/>
        </w:rPr>
      </w:pPr>
      <w:r>
        <w:tab/>
      </w:r>
      <w:r w:rsidR="00D7703C">
        <w:rPr>
          <w:cs/>
        </w:rPr>
        <w:t>โครงการ</w:t>
      </w:r>
      <w:r w:rsidR="00835387">
        <w:rPr>
          <w:cs/>
        </w:rPr>
        <w:t>นี้มีวัตถุประสงค์เพื่อออกแบบและพัฒนา</w:t>
      </w:r>
      <w:r w:rsidR="00835387">
        <w:rPr>
          <w:rFonts w:hint="cs"/>
          <w:cs/>
        </w:rPr>
        <w:t>แชทบอทสำหรับ</w:t>
      </w:r>
      <w:r w:rsidR="00B4632F">
        <w:rPr>
          <w:rFonts w:hint="cs"/>
          <w:cs/>
        </w:rPr>
        <w:t>ดูแล</w:t>
      </w:r>
      <w:r w:rsidR="00835387">
        <w:rPr>
          <w:rFonts w:hint="cs"/>
          <w:cs/>
        </w:rPr>
        <w:t>ผู้ป่วยโรคไต</w:t>
      </w:r>
      <w:r w:rsidR="00835387">
        <w:rPr>
          <w:cs/>
        </w:rPr>
        <w:t xml:space="preserve"> ซึ่งอยู่</w:t>
      </w:r>
      <w:r w:rsidR="00835387">
        <w:t xml:space="preserve"> </w:t>
      </w:r>
      <w:r w:rsidR="00835387">
        <w:rPr>
          <w:cs/>
        </w:rPr>
        <w:t xml:space="preserve">ระหว่างการรักษาด้วยวิธีการฟอกเลือดด้วยเครื่องไตเทียม </w:t>
      </w:r>
      <w:r w:rsidR="00691248">
        <w:rPr>
          <w:rFonts w:hint="cs"/>
          <w:cs/>
        </w:rPr>
        <w:t>ต่อยอดจาก</w:t>
      </w:r>
      <w:r w:rsidR="006F0014">
        <w:rPr>
          <w:rFonts w:hint="cs"/>
          <w:cs/>
        </w:rPr>
        <w:t>แอปพลิเคชันเดิมที่เป็น</w:t>
      </w:r>
      <w:r w:rsidR="00835387">
        <w:rPr>
          <w:cs/>
        </w:rPr>
        <w:t>แอปพลิเคชัน</w:t>
      </w:r>
      <w:r w:rsidR="003A1EB8">
        <w:rPr>
          <w:rFonts w:hint="cs"/>
          <w:cs/>
        </w:rPr>
        <w:t>ระบบข้อมูลสุขภาพส่วนบุคคลสำหรับผู้ป่วยฟอกไต</w:t>
      </w:r>
      <w:r w:rsidR="00835387">
        <w:rPr>
          <w:cs/>
        </w:rPr>
        <w:t>บนสมาร์ทโฟน</w:t>
      </w:r>
      <w:r w:rsidR="00165BD3">
        <w:rPr>
          <w:rFonts w:hint="cs"/>
          <w:cs/>
        </w:rPr>
        <w:t xml:space="preserve"> </w:t>
      </w:r>
      <w:r w:rsidR="00835387">
        <w:rPr>
          <w:cs/>
        </w:rPr>
        <w:t>ซึ่งใช้ระบบปฏิบัติการแอนดรอยด์</w:t>
      </w:r>
      <w:r w:rsidR="00F532C1">
        <w:rPr>
          <w:rFonts w:hint="cs"/>
          <w:cs/>
        </w:rPr>
        <w:t xml:space="preserve"> </w:t>
      </w:r>
      <w:r w:rsidR="00E761F5">
        <w:rPr>
          <w:rFonts w:hint="cs"/>
          <w:cs/>
        </w:rPr>
        <w:t>ที่</w:t>
      </w:r>
      <w:r w:rsidR="00EA67DB">
        <w:rPr>
          <w:cs/>
        </w:rPr>
        <w:t>ช่วยให้ผู้ป่วยสามารถดูแลสุขภาพของตนเองอย่างเหมาะสม ไม่ว่าจะเป็นการควบคุมอาหาร การรับประทานยา การออกก</w:t>
      </w:r>
      <w:r w:rsidR="00FE2B09">
        <w:rPr>
          <w:rFonts w:hint="cs"/>
          <w:cs/>
        </w:rPr>
        <w:t>ำ</w:t>
      </w:r>
      <w:r w:rsidR="00EA67DB">
        <w:rPr>
          <w:cs/>
        </w:rPr>
        <w:t>ลังกาย รวมถึงการพบแพทย์ตามก</w:t>
      </w:r>
      <w:r w:rsidR="00EA67DB">
        <w:rPr>
          <w:rFonts w:hint="cs"/>
          <w:cs/>
        </w:rPr>
        <w:t>ำ</w:t>
      </w:r>
      <w:r w:rsidR="00EA67DB">
        <w:rPr>
          <w:cs/>
        </w:rPr>
        <w:t>หนด</w:t>
      </w:r>
      <w:r w:rsidR="00EA67DB">
        <w:rPr>
          <w:rFonts w:hint="cs"/>
          <w:cs/>
        </w:rPr>
        <w:t xml:space="preserve"> </w:t>
      </w:r>
      <w:r w:rsidR="00965EF3">
        <w:rPr>
          <w:rFonts w:hint="cs"/>
          <w:cs/>
        </w:rPr>
        <w:t>โดย</w:t>
      </w:r>
      <w:r w:rsidR="00E04D51">
        <w:rPr>
          <w:rFonts w:hint="cs"/>
          <w:cs/>
        </w:rPr>
        <w:t>ภายในแอปพลิเคชัน</w:t>
      </w:r>
      <w:r w:rsidR="007C2837">
        <w:rPr>
          <w:rFonts w:hint="cs"/>
          <w:cs/>
        </w:rPr>
        <w:t>จะมีส่วนเสริมที่</w:t>
      </w:r>
      <w:r w:rsidR="00904E58">
        <w:rPr>
          <w:rFonts w:hint="cs"/>
          <w:cs/>
        </w:rPr>
        <w:t>สามารถ</w:t>
      </w:r>
      <w:r w:rsidR="00CD1147">
        <w:rPr>
          <w:rFonts w:hint="cs"/>
          <w:cs/>
        </w:rPr>
        <w:t>เชื่อมโยงไปยังแอปพลิเคชันเมสเซนเจอร์และไลน์เพื่อ</w:t>
      </w:r>
      <w:r w:rsidR="004F231C">
        <w:rPr>
          <w:rFonts w:hint="cs"/>
          <w:cs/>
        </w:rPr>
        <w:t>พูด</w:t>
      </w:r>
      <w:r w:rsidR="00904E58">
        <w:rPr>
          <w:rFonts w:hint="cs"/>
          <w:cs/>
        </w:rPr>
        <w:t>คุยกับแชทบอท</w:t>
      </w:r>
      <w:r w:rsidR="00CD1147">
        <w:rPr>
          <w:rFonts w:hint="cs"/>
          <w:cs/>
        </w:rPr>
        <w:t>ได้</w:t>
      </w:r>
      <w:r w:rsidR="00835387">
        <w:rPr>
          <w:cs/>
        </w:rPr>
        <w:t xml:space="preserve"> </w:t>
      </w:r>
      <w:r w:rsidR="00BE0CD5">
        <w:rPr>
          <w:rFonts w:hint="cs"/>
          <w:cs/>
        </w:rPr>
        <w:t>แชทบอท</w:t>
      </w:r>
      <w:r w:rsidR="00835387">
        <w:rPr>
          <w:cs/>
        </w:rPr>
        <w:t>ซึ่งพัฒนาขึ้นภายใต้</w:t>
      </w:r>
      <w:r w:rsidR="00D7703C">
        <w:rPr>
          <w:cs/>
        </w:rPr>
        <w:t>โครงการ</w:t>
      </w:r>
      <w:r w:rsidR="00835387">
        <w:rPr>
          <w:cs/>
        </w:rPr>
        <w:t>นี้มีฟังก์ชัน</w:t>
      </w:r>
      <w:r w:rsidR="002C47EC">
        <w:rPr>
          <w:rFonts w:hint="cs"/>
          <w:cs/>
        </w:rPr>
        <w:t>รองรับการตอบคำถามของผู้ป่วย</w:t>
      </w:r>
      <w:r w:rsidR="006400AA">
        <w:rPr>
          <w:rFonts w:hint="cs"/>
          <w:cs/>
        </w:rPr>
        <w:t>ทั้งหมด</w:t>
      </w:r>
      <w:r w:rsidR="002C47EC">
        <w:rPr>
          <w:rFonts w:hint="cs"/>
          <w:cs/>
        </w:rPr>
        <w:t xml:space="preserve"> 5 ประเด็นหลัก </w:t>
      </w:r>
      <w:r w:rsidR="00835387">
        <w:rPr>
          <w:cs/>
        </w:rPr>
        <w:t xml:space="preserve">ได้แก่ </w:t>
      </w:r>
      <w:r w:rsidR="006400AA">
        <w:rPr>
          <w:rFonts w:hint="cs"/>
          <w:cs/>
        </w:rPr>
        <w:t>ข้อมูลทั่วไปเกี่ยวกับโรคไต</w:t>
      </w:r>
      <w:r w:rsidR="00835387">
        <w:rPr>
          <w:cs/>
        </w:rPr>
        <w:t xml:space="preserve"> </w:t>
      </w:r>
      <w:r w:rsidR="00FA20B1">
        <w:rPr>
          <w:rFonts w:hint="cs"/>
          <w:cs/>
        </w:rPr>
        <w:t>โภชนาการอาหาร</w:t>
      </w:r>
      <w:r w:rsidR="00835387">
        <w:rPr>
          <w:cs/>
        </w:rPr>
        <w:t xml:space="preserve"> </w:t>
      </w:r>
      <w:r w:rsidR="00FA20B1">
        <w:rPr>
          <w:rFonts w:hint="cs"/>
          <w:cs/>
        </w:rPr>
        <w:t>การรับประทานยา การดื่มน้ำ และการออกกำลังกาย</w:t>
      </w:r>
      <w:r w:rsidR="00835387">
        <w:rPr>
          <w:cs/>
        </w:rPr>
        <w:t xml:space="preserve"> </w:t>
      </w:r>
      <w:r w:rsidR="003D39DC">
        <w:rPr>
          <w:rFonts w:hint="cs"/>
          <w:cs/>
        </w:rPr>
        <w:t>โดยในแต่ละประเด็นจะสามารถถาม</w:t>
      </w:r>
      <w:r w:rsidR="003F74D6">
        <w:rPr>
          <w:rFonts w:hint="cs"/>
          <w:cs/>
        </w:rPr>
        <w:t>คำถาม</w:t>
      </w:r>
      <w:r w:rsidR="003D39DC">
        <w:rPr>
          <w:rFonts w:hint="cs"/>
          <w:cs/>
        </w:rPr>
        <w:t>แยกย่อยลงไปในเรื่องต่าง</w:t>
      </w:r>
      <w:r w:rsidR="008820B7">
        <w:rPr>
          <w:rFonts w:hint="cs"/>
          <w:cs/>
        </w:rPr>
        <w:t xml:space="preserve"> </w:t>
      </w:r>
      <w:r w:rsidR="00E81DAC">
        <w:rPr>
          <w:rFonts w:hint="cs"/>
          <w:cs/>
        </w:rPr>
        <w:t xml:space="preserve"> ๆ</w:t>
      </w:r>
      <w:r w:rsidR="003D39DC">
        <w:rPr>
          <w:rFonts w:hint="cs"/>
          <w:cs/>
        </w:rPr>
        <w:t xml:space="preserve"> ได้</w:t>
      </w:r>
      <w:r w:rsidR="00911A83">
        <w:t xml:space="preserve"> </w:t>
      </w:r>
      <w:r w:rsidR="00911A83">
        <w:rPr>
          <w:rFonts w:hint="cs"/>
          <w:cs/>
        </w:rPr>
        <w:t>เช่น โรคไตคืออะไร อาหารที่ผู้ป่วยโรคไตควรรับประทานมีอะไรบ้าง ยาชนิดนี้ควรรับประทานอย่างไร</w:t>
      </w:r>
      <w:r w:rsidR="008F6A64">
        <w:rPr>
          <w:rFonts w:hint="cs"/>
          <w:cs/>
        </w:rPr>
        <w:t xml:space="preserve"> </w:t>
      </w:r>
      <w:r w:rsidR="0051703B">
        <w:rPr>
          <w:rFonts w:hint="cs"/>
          <w:cs/>
        </w:rPr>
        <w:t>มีท่า</w:t>
      </w:r>
      <w:r w:rsidR="008F6A64">
        <w:rPr>
          <w:rFonts w:hint="cs"/>
          <w:cs/>
        </w:rPr>
        <w:t>ออกกำลังกาย</w:t>
      </w:r>
      <w:r w:rsidR="0051703B">
        <w:rPr>
          <w:rFonts w:hint="cs"/>
          <w:cs/>
        </w:rPr>
        <w:t>แนะนำ</w:t>
      </w:r>
      <w:r w:rsidR="008F6A64">
        <w:rPr>
          <w:rFonts w:hint="cs"/>
          <w:cs/>
        </w:rPr>
        <w:t>สำหรับผู้ป่วยโรคไต</w:t>
      </w:r>
      <w:r w:rsidR="0051703B">
        <w:rPr>
          <w:rFonts w:hint="cs"/>
          <w:cs/>
        </w:rPr>
        <w:t>อะไรบ้าง</w:t>
      </w:r>
      <w:r w:rsidR="00083A19">
        <w:rPr>
          <w:rFonts w:hint="cs"/>
          <w:cs/>
        </w:rPr>
        <w:t xml:space="preserve"> หรือ</w:t>
      </w:r>
      <w:r w:rsidR="002A737A">
        <w:rPr>
          <w:rFonts w:hint="cs"/>
          <w:cs/>
        </w:rPr>
        <w:t>ในหนึ่งวันควรดื่มน้ำปริมาณเท่าไร</w:t>
      </w:r>
      <w:r w:rsidR="00083A19">
        <w:rPr>
          <w:rFonts w:hint="cs"/>
          <w:cs/>
        </w:rPr>
        <w:t xml:space="preserve"> เป็นต้น</w:t>
      </w:r>
    </w:p>
    <w:p w14:paraId="4E7831B8" w14:textId="74182D04" w:rsidR="00705071" w:rsidRDefault="00705071" w:rsidP="001A524A">
      <w:pPr>
        <w:spacing w:line="240" w:lineRule="auto"/>
        <w:jc w:val="thaiDistribute"/>
      </w:pPr>
    </w:p>
    <w:p w14:paraId="5E83F61A" w14:textId="322DC598" w:rsidR="00705071" w:rsidRPr="008845FB" w:rsidRDefault="00705071" w:rsidP="001A524A">
      <w:pPr>
        <w:spacing w:line="240" w:lineRule="auto"/>
        <w:jc w:val="thaiDistribute"/>
        <w:rPr>
          <w:cs/>
        </w:rPr>
      </w:pPr>
      <w:r w:rsidRPr="00705071">
        <w:rPr>
          <w:b/>
          <w:bCs/>
          <w:cs/>
        </w:rPr>
        <w:t>คำสำคัญ</w:t>
      </w:r>
      <w:r w:rsidRPr="00705071">
        <w:rPr>
          <w:cs/>
        </w:rPr>
        <w:t xml:space="preserve"> </w:t>
      </w:r>
      <w:r w:rsidR="007B3A89">
        <w:rPr>
          <w:rFonts w:hint="cs"/>
          <w:cs/>
        </w:rPr>
        <w:t>แอปพลิเคชัน</w:t>
      </w:r>
      <w:r w:rsidR="008F6101">
        <w:rPr>
          <w:rFonts w:hint="cs"/>
          <w:cs/>
        </w:rPr>
        <w:t>มือถือ</w:t>
      </w:r>
      <w:r w:rsidR="007B3A89">
        <w:rPr>
          <w:rFonts w:hint="cs"/>
          <w:cs/>
        </w:rPr>
        <w:t xml:space="preserve"> แชทบอท ดูแลสุขภาพ โรคไต ระบบจัดเก็บข้อมูลสุขภาพส่วนบุคคล</w:t>
      </w:r>
    </w:p>
    <w:p w14:paraId="52C649F1" w14:textId="77777777" w:rsidR="00D6485F" w:rsidRPr="008845FB" w:rsidRDefault="00D6485F" w:rsidP="001A524A">
      <w:pPr>
        <w:pStyle w:val="HTMLPreformatted"/>
        <w:jc w:val="thaiDistribute"/>
        <w:rPr>
          <w:rFonts w:ascii="TH Sarabun New" w:hAnsi="TH Sarabun New" w:cs="TH Sarabun New"/>
          <w:sz w:val="32"/>
          <w:szCs w:val="32"/>
        </w:rPr>
      </w:pPr>
      <w:r w:rsidRPr="008845FB">
        <w:rPr>
          <w:rFonts w:ascii="TH Sarabun New" w:hAnsi="TH Sarabun New" w:cs="TH Sarabun New"/>
          <w:sz w:val="32"/>
          <w:szCs w:val="32"/>
          <w:cs/>
        </w:rPr>
        <w:tab/>
      </w:r>
      <w:r w:rsidR="001A524A" w:rsidRPr="008845FB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1C0F8BD4" w14:textId="77777777" w:rsidR="000B4B43" w:rsidRPr="008845FB" w:rsidRDefault="000B4B43" w:rsidP="001A524A">
      <w:pPr>
        <w:spacing w:line="240" w:lineRule="auto"/>
        <w:jc w:val="center"/>
      </w:pPr>
    </w:p>
    <w:p w14:paraId="1B73FF5D" w14:textId="77777777" w:rsidR="000B4B43" w:rsidRPr="008845FB" w:rsidRDefault="000B4B43" w:rsidP="001A524A">
      <w:pPr>
        <w:spacing w:line="240" w:lineRule="auto"/>
        <w:jc w:val="center"/>
      </w:pPr>
    </w:p>
    <w:p w14:paraId="4C1840DE" w14:textId="77777777" w:rsidR="000B4B43" w:rsidRPr="008845FB" w:rsidRDefault="000B4B43" w:rsidP="001A524A">
      <w:pPr>
        <w:spacing w:line="240" w:lineRule="auto"/>
        <w:jc w:val="center"/>
      </w:pPr>
    </w:p>
    <w:p w14:paraId="597D5352" w14:textId="77777777" w:rsidR="000B4B43" w:rsidRPr="008845FB" w:rsidRDefault="000B4B43" w:rsidP="001A524A">
      <w:pPr>
        <w:spacing w:line="240" w:lineRule="auto"/>
        <w:jc w:val="center"/>
      </w:pPr>
    </w:p>
    <w:p w14:paraId="694D644F" w14:textId="77777777" w:rsidR="000B4B43" w:rsidRPr="008845FB" w:rsidRDefault="000B4B43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2AF4722F" w14:textId="278839A7" w:rsidR="00ED3833" w:rsidRDefault="001A524A" w:rsidP="00DC1C7D">
      <w:pPr>
        <w:pStyle w:val="Title"/>
        <w:jc w:val="left"/>
      </w:pPr>
      <w:bookmarkStart w:id="37" w:name="_Toc254200829"/>
      <w:bookmarkStart w:id="38" w:name="_Toc254200978"/>
      <w:bookmarkStart w:id="39" w:name="_Toc254201578"/>
      <w:bookmarkStart w:id="40" w:name="_Toc254201619"/>
      <w:bookmarkStart w:id="41" w:name="_Toc254202933"/>
      <w:bookmarkStart w:id="42" w:name="_Toc254458930"/>
      <w:bookmarkStart w:id="43" w:name="_Toc254724410"/>
      <w:bookmarkStart w:id="44" w:name="_Toc254805613"/>
      <w:bookmarkStart w:id="45" w:name="_Toc254806320"/>
      <w:bookmarkStart w:id="46" w:name="_Toc254806580"/>
      <w:bookmarkStart w:id="47" w:name="_Toc254864175"/>
      <w:r w:rsidRPr="008845FB">
        <w:br w:type="page"/>
      </w:r>
      <w:bookmarkStart w:id="48" w:name="_Toc278023665"/>
    </w:p>
    <w:p w14:paraId="7ECD40E6" w14:textId="77777777" w:rsidR="004513E3" w:rsidRPr="00DC11E1" w:rsidRDefault="00A74E5E" w:rsidP="00DC11E1">
      <w:pPr>
        <w:pStyle w:val="Title"/>
      </w:pPr>
      <w:bookmarkStart w:id="49" w:name="_Toc62775555"/>
      <w:r w:rsidRPr="00DC11E1">
        <w:lastRenderedPageBreak/>
        <w:t>Abstract</w:t>
      </w:r>
      <w:bookmarkStart w:id="50" w:name="_Toc254200653"/>
      <w:bookmarkStart w:id="51" w:name="_Toc254200761"/>
      <w:bookmarkStart w:id="52" w:name="_Toc254200830"/>
      <w:bookmarkStart w:id="53" w:name="_Toc254200979"/>
      <w:bookmarkStart w:id="54" w:name="_Toc254201579"/>
      <w:bookmarkStart w:id="55" w:name="_Toc254201620"/>
      <w:bookmarkStart w:id="56" w:name="_Toc254202934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14:paraId="233FB0DE" w14:textId="620C7888" w:rsidR="004513E3" w:rsidRPr="00E54FE8" w:rsidRDefault="004513E3" w:rsidP="001F439E">
      <w:pPr>
        <w:jc w:val="both"/>
      </w:pPr>
      <w:r>
        <w:rPr>
          <w:cs/>
        </w:rPr>
        <w:tab/>
      </w:r>
      <w:r w:rsidR="00E54FE8">
        <w:t xml:space="preserve">This project aims to design and develop a chatbot for kidney disease patients </w:t>
      </w:r>
      <w:r w:rsidR="00B118A2">
        <w:t>who use a hemodialysis machine to remove wastes from their blood,</w:t>
      </w:r>
      <w:r w:rsidR="00526782">
        <w:t xml:space="preserve"> extends from</w:t>
      </w:r>
      <w:r w:rsidR="00196BFE">
        <w:t xml:space="preserve"> the original mobile</w:t>
      </w:r>
      <w:r w:rsidR="006F0014">
        <w:t xml:space="preserve"> </w:t>
      </w:r>
      <w:r w:rsidR="00EE7280">
        <w:t>application which is</w:t>
      </w:r>
      <w:r w:rsidR="00526782">
        <w:t xml:space="preserve"> a personal health record system for kidney disease patients</w:t>
      </w:r>
      <w:r w:rsidR="001D3CC8">
        <w:t xml:space="preserve"> in a form</w:t>
      </w:r>
      <w:r w:rsidR="000774F1">
        <w:t xml:space="preserve"> of an Android application.</w:t>
      </w:r>
      <w:r w:rsidR="00A469C1">
        <w:t xml:space="preserve"> The original app</w:t>
      </w:r>
      <w:r w:rsidR="009D5230">
        <w:t xml:space="preserve"> assists the patients in taking care of their health including nutrition control, medicine</w:t>
      </w:r>
      <w:r w:rsidR="00CA4C63">
        <w:t>, exercise, and</w:t>
      </w:r>
      <w:r w:rsidR="00291CED">
        <w:t xml:space="preserve"> a</w:t>
      </w:r>
      <w:r w:rsidR="00CA4C63">
        <w:t xml:space="preserve"> doctor appointment</w:t>
      </w:r>
      <w:r w:rsidR="00DF3788">
        <w:t>.</w:t>
      </w:r>
      <w:r w:rsidR="009D1AC5">
        <w:rPr>
          <w:rFonts w:hint="cs"/>
          <w:cs/>
        </w:rPr>
        <w:t xml:space="preserve"> </w:t>
      </w:r>
      <w:r w:rsidR="009D1AC5">
        <w:t>Within th</w:t>
      </w:r>
      <w:r w:rsidR="008F3AB5">
        <w:t>e original</w:t>
      </w:r>
      <w:r w:rsidR="009D1AC5">
        <w:t xml:space="preserve"> app, there are add-ons that can</w:t>
      </w:r>
      <w:r w:rsidR="00EB5ED4">
        <w:t xml:space="preserve"> </w:t>
      </w:r>
      <w:r w:rsidR="009D1AC5">
        <w:t>link to Messenger and LINE application for chatting with</w:t>
      </w:r>
      <w:r w:rsidR="00863A28">
        <w:t xml:space="preserve"> the</w:t>
      </w:r>
      <w:r w:rsidR="009D1AC5">
        <w:t xml:space="preserve"> chatbot</w:t>
      </w:r>
      <w:r w:rsidR="008F3AB5">
        <w:t xml:space="preserve">. </w:t>
      </w:r>
      <w:r w:rsidR="00574DFB">
        <w:t>The chatbot developed along with this project has functions to respond</w:t>
      </w:r>
      <w:r w:rsidR="00D51543">
        <w:t xml:space="preserve"> to</w:t>
      </w:r>
      <w:r w:rsidR="00F93CE7">
        <w:t xml:space="preserve"> </w:t>
      </w:r>
      <w:r w:rsidR="000D6485">
        <w:t>patient</w:t>
      </w:r>
      <w:r w:rsidR="00D51543">
        <w:t xml:space="preserve">’s </w:t>
      </w:r>
      <w:r w:rsidR="000D6485">
        <w:t>inquiries into 5 major categories – general information regarding kidney disease, food</w:t>
      </w:r>
      <w:r w:rsidR="009B5454">
        <w:t xml:space="preserve"> nutrition, drug usage, water consumption</w:t>
      </w:r>
      <w:r w:rsidR="001B5786">
        <w:t>,</w:t>
      </w:r>
      <w:r w:rsidR="009B5454">
        <w:t xml:space="preserve"> and exercise information. Each category can give additional information to much deeper responses, for example, </w:t>
      </w:r>
      <w:r w:rsidR="001B2DB8">
        <w:t>what is the kidney disease, the food of kidney disease patients, how the kidney disease</w:t>
      </w:r>
      <w:r w:rsidR="00CC5A35">
        <w:t xml:space="preserve"> patients</w:t>
      </w:r>
      <w:r w:rsidR="001B2DB8">
        <w:t xml:space="preserve"> take the medicines</w:t>
      </w:r>
      <w:r w:rsidR="00C62EB3">
        <w:t>, and what the exercise the patients should have or even how much water the patient</w:t>
      </w:r>
      <w:r w:rsidR="00F36C8B">
        <w:t>s</w:t>
      </w:r>
      <w:r w:rsidR="00C62EB3">
        <w:t xml:space="preserve"> should consume</w:t>
      </w:r>
      <w:r w:rsidR="006313FC">
        <w:t>,</w:t>
      </w:r>
      <w:r w:rsidR="00C62EB3">
        <w:t xml:space="preserve"> etc.</w:t>
      </w:r>
    </w:p>
    <w:p w14:paraId="4481A59A" w14:textId="77777777" w:rsidR="00705071" w:rsidRPr="00C62EB3" w:rsidRDefault="00705071" w:rsidP="001F439E">
      <w:pPr>
        <w:jc w:val="both"/>
      </w:pPr>
    </w:p>
    <w:p w14:paraId="31258FC9" w14:textId="721DCBE5" w:rsidR="00705071" w:rsidRPr="00E75163" w:rsidRDefault="00705071" w:rsidP="001F439E">
      <w:pPr>
        <w:jc w:val="both"/>
      </w:pPr>
      <w:r w:rsidRPr="00705071">
        <w:rPr>
          <w:b/>
          <w:bCs/>
          <w:lang w:val="en-GB"/>
        </w:rPr>
        <w:t>Keywords:</w:t>
      </w:r>
      <w:r w:rsidRPr="00705071">
        <w:rPr>
          <w:lang w:val="en-GB"/>
        </w:rPr>
        <w:t xml:space="preserve"> </w:t>
      </w:r>
      <w:r w:rsidR="000E2C02">
        <w:rPr>
          <w:lang w:val="en-GB"/>
        </w:rPr>
        <w:t>Mobile-application</w:t>
      </w:r>
      <w:r w:rsidR="00EA6D13">
        <w:rPr>
          <w:lang w:val="en-GB"/>
        </w:rPr>
        <w:t xml:space="preserve">, </w:t>
      </w:r>
      <w:r w:rsidR="000E2C02">
        <w:rPr>
          <w:lang w:val="en-GB"/>
        </w:rPr>
        <w:t>Chatbot</w:t>
      </w:r>
      <w:r w:rsidRPr="00705071">
        <w:rPr>
          <w:lang w:val="en-GB"/>
        </w:rPr>
        <w:t xml:space="preserve">, </w:t>
      </w:r>
      <w:r w:rsidR="000E2C02">
        <w:rPr>
          <w:lang w:val="en-GB"/>
        </w:rPr>
        <w:t>Health care</w:t>
      </w:r>
      <w:r w:rsidRPr="00705071">
        <w:rPr>
          <w:lang w:val="en-GB"/>
        </w:rPr>
        <w:t xml:space="preserve">, </w:t>
      </w:r>
      <w:r w:rsidR="000E2C02">
        <w:rPr>
          <w:lang w:val="en-GB"/>
        </w:rPr>
        <w:t>Kidney disease</w:t>
      </w:r>
      <w:r w:rsidRPr="00705071">
        <w:rPr>
          <w:lang w:val="en-GB"/>
        </w:rPr>
        <w:t xml:space="preserve">, </w:t>
      </w:r>
      <w:r w:rsidR="000E2C02">
        <w:rPr>
          <w:lang w:val="en-GB"/>
        </w:rPr>
        <w:t>Personal Health Record</w:t>
      </w:r>
    </w:p>
    <w:p w14:paraId="5D70EB1F" w14:textId="77777777" w:rsidR="003D2650" w:rsidRDefault="003D2650">
      <w:pPr>
        <w:spacing w:after="0" w:line="240" w:lineRule="auto"/>
        <w:rPr>
          <w:cs/>
        </w:rPr>
      </w:pPr>
    </w:p>
    <w:p w14:paraId="4FF8E020" w14:textId="77777777" w:rsidR="00262938" w:rsidRDefault="00262938">
      <w:pPr>
        <w:spacing w:after="0" w:line="240" w:lineRule="auto"/>
        <w:rPr>
          <w:b/>
          <w:bCs/>
          <w:kern w:val="28"/>
          <w:sz w:val="36"/>
          <w:szCs w:val="36"/>
          <w:cs/>
        </w:rPr>
      </w:pPr>
      <w:r>
        <w:rPr>
          <w:cs/>
        </w:rPr>
        <w:br w:type="page"/>
      </w:r>
    </w:p>
    <w:p w14:paraId="4470C212" w14:textId="77777777" w:rsidR="00AB48DF" w:rsidRPr="008710E9" w:rsidRDefault="00AB48DF" w:rsidP="00AB48DF">
      <w:pPr>
        <w:pStyle w:val="Heading1"/>
        <w:numPr>
          <w:ilvl w:val="0"/>
          <w:numId w:val="0"/>
        </w:numPr>
        <w:spacing w:after="240" w:afterAutospacing="0"/>
      </w:pPr>
      <w:bookmarkStart w:id="57" w:name="_Toc62775556"/>
      <w:r>
        <w:rPr>
          <w:rFonts w:hint="cs"/>
          <w:cs/>
        </w:rPr>
        <w:lastRenderedPageBreak/>
        <w:t>บทนำ</w:t>
      </w:r>
      <w:bookmarkStart w:id="58" w:name="_Toc254201580"/>
      <w:bookmarkStart w:id="59" w:name="_Toc254201621"/>
      <w:bookmarkStart w:id="60" w:name="_Toc254202935"/>
      <w:bookmarkStart w:id="61" w:name="_Toc254458932"/>
      <w:bookmarkStart w:id="62" w:name="_Toc254724412"/>
      <w:bookmarkStart w:id="63" w:name="_Toc254805615"/>
      <w:bookmarkStart w:id="64" w:name="_Toc254806322"/>
      <w:bookmarkStart w:id="65" w:name="_Toc254806582"/>
      <w:bookmarkStart w:id="66" w:name="_Toc254864177"/>
      <w:bookmarkStart w:id="67" w:name="_Toc278023667"/>
      <w:bookmarkEnd w:id="57"/>
    </w:p>
    <w:p w14:paraId="34D20B06" w14:textId="77777777" w:rsidR="00AB48DF" w:rsidRPr="0082628D" w:rsidRDefault="00AB48DF" w:rsidP="00AB48DF">
      <w:pPr>
        <w:pStyle w:val="Heading2"/>
        <w:numPr>
          <w:ilvl w:val="0"/>
          <w:numId w:val="0"/>
        </w:numPr>
        <w:spacing w:before="100"/>
      </w:pPr>
      <w:bookmarkStart w:id="68" w:name="_Toc62775557"/>
      <w:r>
        <w:rPr>
          <w:rFonts w:hint="cs"/>
          <w:cs/>
        </w:rPr>
        <w:t xml:space="preserve">แนวคิด </w:t>
      </w:r>
      <w:r w:rsidRPr="0082628D">
        <w:rPr>
          <w:cs/>
        </w:rPr>
        <w:t>ความสำคัญ</w:t>
      </w:r>
      <w:r>
        <w:rPr>
          <w:rFonts w:hint="cs"/>
          <w:cs/>
        </w:rPr>
        <w:t xml:space="preserve"> </w:t>
      </w:r>
      <w:r w:rsidRPr="0082628D">
        <w:rPr>
          <w:cs/>
        </w:rPr>
        <w:t>และ</w:t>
      </w:r>
      <w:r>
        <w:rPr>
          <w:rFonts w:hint="cs"/>
          <w:cs/>
        </w:rPr>
        <w:t>ความเป็น</w:t>
      </w:r>
      <w:r w:rsidRPr="0082628D">
        <w:rPr>
          <w:cs/>
        </w:rPr>
        <w:t>มาของ</w:t>
      </w:r>
      <w:r>
        <w:rPr>
          <w:cs/>
        </w:rPr>
        <w:t>โครงการ</w:t>
      </w:r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</w:p>
    <w:p w14:paraId="78FDC0E4" w14:textId="5101D172" w:rsidR="00AB48DF" w:rsidRPr="00AB3AD6" w:rsidRDefault="00AB48DF" w:rsidP="00AB48DF">
      <w:pPr>
        <w:ind w:firstLine="720"/>
        <w:jc w:val="thaiDistribute"/>
        <w:rPr>
          <w:cs/>
        </w:rPr>
      </w:pPr>
      <w:r w:rsidRPr="00AB3AD6">
        <w:rPr>
          <w:cs/>
        </w:rPr>
        <w:t xml:space="preserve">อ้างอิงข้อมูลจากการศึกษาโดยสมาคมโรคไตพบว่า ปัจจุบันมีคนไทยที่ป่วยเป็นโรคไตเป็นจำนวนตัวเลขสูงถึงหลักล้านคน แต่คนที่เข้ารับการฟอกไตกลับมีจำนวนไม่ถึงหนึ่งแสนคน </w:t>
      </w:r>
      <w:r w:rsidRPr="00AB3AD6">
        <w:t>[1]</w:t>
      </w:r>
      <w:r w:rsidRPr="00AB3AD6">
        <w:rPr>
          <w:cs/>
        </w:rPr>
        <w:t xml:space="preserve"> อันเนื่องมาจากลักษณะอาการของโรคไตที่เป็นภัยเงียบ ในช่วง</w:t>
      </w:r>
      <w:r>
        <w:rPr>
          <w:rFonts w:hint="cs"/>
          <w:cs/>
        </w:rPr>
        <w:t>เริ่มต้น</w:t>
      </w:r>
      <w:r w:rsidRPr="00AB3AD6">
        <w:rPr>
          <w:cs/>
        </w:rPr>
        <w:t>จะไม่แสดงอาการผิดปกติใด</w:t>
      </w:r>
      <w:r>
        <w:rPr>
          <w:cs/>
        </w:rPr>
        <w:t xml:space="preserve"> ๆ</w:t>
      </w:r>
      <w:r w:rsidRPr="00AB3AD6">
        <w:rPr>
          <w:cs/>
        </w:rPr>
        <w:t xml:space="preserve"> หากไม่เข้ารับการตรวจที่โรงพยาบาล ก็ทราบได้ยากว่าต</w:t>
      </w:r>
      <w:r>
        <w:rPr>
          <w:rFonts w:hint="cs"/>
          <w:cs/>
        </w:rPr>
        <w:t>นเอง</w:t>
      </w:r>
      <w:r w:rsidRPr="00AB3AD6">
        <w:rPr>
          <w:cs/>
        </w:rPr>
        <w:t>เป็นโรคไต โดยอาการ</w:t>
      </w:r>
      <w:r>
        <w:rPr>
          <w:rFonts w:hint="cs"/>
          <w:cs/>
        </w:rPr>
        <w:t>ของโรคไต</w:t>
      </w:r>
      <w:r w:rsidRPr="00AB3AD6">
        <w:rPr>
          <w:cs/>
        </w:rPr>
        <w:t>จะเริ่มแสดงออกมาหลังจากที่มีอาการผิดปกติ</w:t>
      </w:r>
      <w:r>
        <w:rPr>
          <w:rFonts w:hint="cs"/>
          <w:cs/>
        </w:rPr>
        <w:t>ไประยะหนึ่ง</w:t>
      </w:r>
      <w:r w:rsidRPr="00AB3AD6">
        <w:rPr>
          <w:cs/>
        </w:rPr>
        <w:t xml:space="preserve"> หลังจากนั้นผู้คนที่ป่วยเป็นโรคไตจึงจะเริ่มรู้สึกได้ว่าต</w:t>
      </w:r>
      <w:r>
        <w:rPr>
          <w:rFonts w:hint="cs"/>
          <w:cs/>
        </w:rPr>
        <w:t>นเอง</w:t>
      </w:r>
      <w:r w:rsidRPr="00AB3AD6">
        <w:rPr>
          <w:cs/>
        </w:rPr>
        <w:t>เป็นโรคไต โดยทุกปีผู้คนจะมีอัตราป่วย</w:t>
      </w:r>
      <w:r>
        <w:rPr>
          <w:rFonts w:hint="cs"/>
          <w:cs/>
        </w:rPr>
        <w:t>และอัตราตาย</w:t>
      </w:r>
      <w:r w:rsidRPr="00AB3AD6">
        <w:rPr>
          <w:cs/>
        </w:rPr>
        <w:t xml:space="preserve">จากโรคไตเพิ่มขึ้น </w:t>
      </w:r>
      <w:r>
        <w:rPr>
          <w:cs/>
        </w:rPr>
        <w:t>ดังรูปที่ 1</w:t>
      </w:r>
    </w:p>
    <w:p w14:paraId="39DDD141" w14:textId="77777777" w:rsidR="00AB48DF" w:rsidRPr="00AB3AD6" w:rsidRDefault="00AB48DF" w:rsidP="00AB48DF">
      <w:pPr>
        <w:jc w:val="center"/>
      </w:pPr>
      <w:r w:rsidRPr="00AB3AD6">
        <w:rPr>
          <w:noProof/>
        </w:rPr>
        <w:drawing>
          <wp:inline distT="0" distB="0" distL="0" distR="0" wp14:anchorId="47A4495B" wp14:editId="049EF5EA">
            <wp:extent cx="5619750" cy="1685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19025" w14:textId="4ABF7208" w:rsidR="00AB48DF" w:rsidRPr="00AB3AD6" w:rsidRDefault="00AB48DF" w:rsidP="00AB48DF">
      <w:pPr>
        <w:jc w:val="center"/>
      </w:pPr>
      <w:bookmarkStart w:id="69" w:name="_Toc49004639"/>
      <w:bookmarkStart w:id="70" w:name="_Toc61299166"/>
      <w:r>
        <w:rPr>
          <w:cs/>
        </w:rPr>
        <w:t>รูปที่</w:t>
      </w:r>
      <w:r>
        <w:rPr>
          <w:rFonts w:hint="cs"/>
          <w:cs/>
        </w:rPr>
        <w:t xml:space="preserve"> 1 </w:t>
      </w:r>
      <w:r w:rsidRPr="00AB3AD6">
        <w:rPr>
          <w:cs/>
        </w:rPr>
        <w:t>อัตราป่วย</w:t>
      </w:r>
      <w:r>
        <w:rPr>
          <w:rFonts w:hint="cs"/>
          <w:cs/>
        </w:rPr>
        <w:t xml:space="preserve"> </w:t>
      </w:r>
      <w:r w:rsidRPr="00AB3AD6">
        <w:rPr>
          <w:cs/>
        </w:rPr>
        <w:t xml:space="preserve">อัตราตาย โรคไตเรื้อรังต่อแสนประชากร จังหวัดกำแพงเพชร ปี 2553-2557 </w:t>
      </w:r>
      <w:r w:rsidRPr="00AB3AD6">
        <w:t>[2]</w:t>
      </w:r>
      <w:bookmarkEnd w:id="69"/>
      <w:bookmarkEnd w:id="70"/>
    </w:p>
    <w:p w14:paraId="6FF393A3" w14:textId="77777777" w:rsidR="00AB48DF" w:rsidRPr="00AB3AD6" w:rsidRDefault="00AB48DF" w:rsidP="00AB48DF">
      <w:pPr>
        <w:ind w:firstLine="720"/>
        <w:jc w:val="thaiDistribute"/>
      </w:pPr>
      <w:r w:rsidRPr="00AB3AD6">
        <w:rPr>
          <w:cs/>
        </w:rPr>
        <w:t>โรคไตเป็น</w:t>
      </w:r>
      <w:r>
        <w:rPr>
          <w:rFonts w:hint="cs"/>
          <w:cs/>
        </w:rPr>
        <w:t>โรคที่พบบ่อยและเป็นปัญหาทางสาธารณสุขที่สำคัญของประเทศไทย เนื่องจากเป็นโรคที่อันตรายร้ายแรงถึงชีวิตหากไม่ได้รับการดูแลรักษาอย่างถูกต้องและเหมาะสม และเป็น</w:t>
      </w:r>
      <w:r w:rsidRPr="00AB3AD6">
        <w:rPr>
          <w:cs/>
        </w:rPr>
        <w:t>โรคเรื้อรัง</w:t>
      </w:r>
      <w:r>
        <w:rPr>
          <w:rFonts w:hint="cs"/>
          <w:cs/>
        </w:rPr>
        <w:t>ที่ไม่สามารถรักษาให้หายขาดได้ อีกทั้งยังมีค่าใช้จ่ายในการรักษาสูงมาก</w:t>
      </w:r>
      <w:r w:rsidRPr="00AB3AD6">
        <w:rPr>
          <w:cs/>
        </w:rPr>
        <w:t xml:space="preserve"> ผู้ป่วยโรคไตจึงต้องได้รับการรักษาอย่างต่อเนื่องและมีการติดตามผลการรักษาอย่างใกล้ชิด เมื่อผู้ป่วยพบว่า</w:t>
      </w:r>
      <w:r>
        <w:rPr>
          <w:cs/>
        </w:rPr>
        <w:t>ตนเอง</w:t>
      </w:r>
      <w:r w:rsidRPr="00AB3AD6">
        <w:rPr>
          <w:cs/>
        </w:rPr>
        <w:t>เป็นโรคไต ควรจะมีการดูแลรักษาสุขภาพของตนเองอย่างเหมาะสมตามคำแนะนำของแพทย์ ซึ่งจะมีข้อจำกัดหรือข้อห้ามที่ละเอียดอ่อนมากมาย ไม่ว่าจะเป็น การเลือกกินอาหาร การดื่มน้ำ ปริมาณสารอาหารที่เหมาะสมที่ควรได้รับในแต่ละวัน การงดสูบบุหรี่และแอลกอฮอล์ การออกกำลังกายและการผักผ่อนให้เพียงพอ โดยผู้ป่วยที่ต้องปฏิบัติตามข้อจำกัดเหล่านี้อย่างเคร่ดครัดมักจะเกิดปัญหาการลืม เช่น การลืมรับประทานยาตามเวลา ลืมว่าวันนี้ดื่มน้ำไปปริมาณเท่าไรแล้ว รับประทานโปรตีนมากเกินไปหรือไม่ ออกกำลังกายไปแล้วกี่นาที หรือไม่ทราบว่าอาหารที่ได้รับประทานไปมีปริมาณสารอาหารต่าง</w:t>
      </w:r>
      <w:r>
        <w:rPr>
          <w:cs/>
        </w:rPr>
        <w:t xml:space="preserve"> ๆ</w:t>
      </w:r>
      <w:r w:rsidRPr="00AB3AD6">
        <w:rPr>
          <w:cs/>
        </w:rPr>
        <w:t xml:space="preserve"> เท่าไร โดยปัญหาต่าง</w:t>
      </w:r>
      <w:r>
        <w:rPr>
          <w:cs/>
        </w:rPr>
        <w:t xml:space="preserve"> ๆ</w:t>
      </w:r>
      <w:r w:rsidRPr="00AB3AD6">
        <w:rPr>
          <w:cs/>
        </w:rPr>
        <w:t xml:space="preserve"> เหล่านี้จะส่งผลให้อาการของโรคไตแย่ลง</w:t>
      </w:r>
    </w:p>
    <w:p w14:paraId="6E73B6E5" w14:textId="13F0FB40" w:rsidR="00AB48DF" w:rsidRDefault="00AB48DF" w:rsidP="00AB48DF">
      <w:pPr>
        <w:jc w:val="thaiDistribute"/>
      </w:pPr>
      <w:r w:rsidRPr="00AB3AD6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614CBAEB" wp14:editId="57ABA9F4">
            <wp:simplePos x="0" y="0"/>
            <wp:positionH relativeFrom="column">
              <wp:posOffset>720090</wp:posOffset>
            </wp:positionH>
            <wp:positionV relativeFrom="paragraph">
              <wp:posOffset>4425315</wp:posOffset>
            </wp:positionV>
            <wp:extent cx="1684800" cy="3060000"/>
            <wp:effectExtent l="133350" t="76200" r="86995" b="140970"/>
            <wp:wrapNone/>
            <wp:docPr id="1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487F64F-7E98-4C38-BC45-F0612F4487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487F64F-7E98-4C38-BC45-F0612F4487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800" cy="306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6FA3D4A6" wp14:editId="7B21CA6E">
            <wp:simplePos x="0" y="0"/>
            <wp:positionH relativeFrom="margin">
              <wp:posOffset>2990850</wp:posOffset>
            </wp:positionH>
            <wp:positionV relativeFrom="paragraph">
              <wp:posOffset>4424680</wp:posOffset>
            </wp:positionV>
            <wp:extent cx="1684800" cy="3060000"/>
            <wp:effectExtent l="133350" t="76200" r="86995" b="14097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800" cy="306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3AD6">
        <w:rPr>
          <w:cs/>
        </w:rPr>
        <w:tab/>
        <w:t>ในปัจจุบัน ประเทศไทยมีแอปพลิเคชันต่าง</w:t>
      </w:r>
      <w:r>
        <w:rPr>
          <w:cs/>
        </w:rPr>
        <w:t xml:space="preserve"> ๆ</w:t>
      </w:r>
      <w:r w:rsidRPr="00AB3AD6">
        <w:rPr>
          <w:cs/>
        </w:rPr>
        <w:t xml:space="preserve"> มากมายที่เข้ามาอำนวยความสะดวกสำหรับผู้ป่วยโรคไตเพื่อช่วยในการดูแลรักษาสุขภาพ อาทิเช่น </w:t>
      </w:r>
      <w:r>
        <w:rPr>
          <w:cs/>
        </w:rPr>
        <w:t>ซีเคดีรักษ์ไต</w:t>
      </w:r>
      <w:r>
        <w:rPr>
          <w:rFonts w:hint="cs"/>
          <w:cs/>
        </w:rPr>
        <w:t xml:space="preserve"> </w:t>
      </w:r>
      <w:r>
        <w:t xml:space="preserve">(CKD </w:t>
      </w:r>
      <w:r>
        <w:rPr>
          <w:rFonts w:hint="cs"/>
          <w:cs/>
        </w:rPr>
        <w:t>รักษ์ไต</w:t>
      </w:r>
      <w:r>
        <w:t>)</w:t>
      </w:r>
      <w:r w:rsidRPr="00AB3AD6">
        <w:rPr>
          <w:cs/>
        </w:rPr>
        <w:t xml:space="preserve"> ซึ่งเป็นแอปพลิเคชันบนโทรศัพท์มือถือสำหรับวิเคราะห์เก็บข้อมูลสุขภาพทางไตต่าง</w:t>
      </w:r>
      <w:r>
        <w:rPr>
          <w:cs/>
        </w:rPr>
        <w:t xml:space="preserve"> ๆ</w:t>
      </w:r>
      <w:r>
        <w:rPr>
          <w:rFonts w:hint="cs"/>
          <w:cs/>
        </w:rPr>
        <w:t xml:space="preserve"> อีจีเอฟอาร์แคลคูเลเตอร์</w:t>
      </w:r>
      <w:r w:rsidRPr="00AB3AD6">
        <w:rPr>
          <w:cs/>
        </w:rPr>
        <w:t xml:space="preserve"> </w:t>
      </w:r>
      <w:r>
        <w:t>(</w:t>
      </w:r>
      <w:r w:rsidRPr="00AB3AD6">
        <w:t>eGFR Calculator</w:t>
      </w:r>
      <w:r>
        <w:t>)</w:t>
      </w:r>
      <w:r w:rsidRPr="00AB3AD6">
        <w:t xml:space="preserve"> </w:t>
      </w:r>
      <w:r w:rsidRPr="00AB3AD6">
        <w:rPr>
          <w:cs/>
        </w:rPr>
        <w:t>เป็นเว็บแอปพลิเคชันที่ทำการคำนวณหาการทำงานของไตหรืออัตราการกรองของไต โดยใช้น้ำหนัก เพศ อายุ และค่าที่ได้จากการเจาะเลือดมาคำนวณ เพื่อวิเคราะห์การเสื่อมของไต</w:t>
      </w:r>
      <w:r>
        <w:rPr>
          <w:rFonts w:hint="cs"/>
          <w:cs/>
        </w:rPr>
        <w:t xml:space="preserve"> ฟู้ดไออีท</w:t>
      </w:r>
      <w:r w:rsidRPr="00AB3AD6">
        <w:rPr>
          <w:cs/>
        </w:rPr>
        <w:t xml:space="preserve"> </w:t>
      </w:r>
      <w:r>
        <w:t>(</w:t>
      </w:r>
      <w:proofErr w:type="spellStart"/>
      <w:r w:rsidRPr="00AB3AD6">
        <w:t>FoodiEat</w:t>
      </w:r>
      <w:proofErr w:type="spellEnd"/>
      <w:r>
        <w:t>)</w:t>
      </w:r>
      <w:r w:rsidRPr="00AB3AD6">
        <w:t xml:space="preserve"> </w:t>
      </w:r>
      <w:r w:rsidRPr="00AB3AD6">
        <w:rPr>
          <w:cs/>
        </w:rPr>
        <w:t>เป็นแอปพลิเคชันบนโทรศัพท์มือถือที่สามารถบันทึกและวิเคราะห์พฤติกรรมการบริโภคอาหารและการออกกำลังกายสำหรับคนรักสุขภาพ</w:t>
      </w:r>
      <w:r>
        <w:rPr>
          <w:rFonts w:hint="cs"/>
          <w:cs/>
        </w:rPr>
        <w:t>ฟู้ดช้อยส์</w:t>
      </w:r>
      <w:r w:rsidRPr="00AB3AD6">
        <w:rPr>
          <w:cs/>
        </w:rPr>
        <w:t xml:space="preserve"> </w:t>
      </w:r>
      <w:r>
        <w:t>(</w:t>
      </w:r>
      <w:proofErr w:type="spellStart"/>
      <w:r w:rsidRPr="00AB3AD6">
        <w:t>FoodChoice</w:t>
      </w:r>
      <w:proofErr w:type="spellEnd"/>
      <w:r>
        <w:t>)</w:t>
      </w:r>
      <w:r w:rsidRPr="00AB3AD6">
        <w:rPr>
          <w:cs/>
        </w:rPr>
        <w:t xml:space="preserve"> เป็นแอปพลิเคชันบนโทรศัพท์มือถือ ที่ให้ความรู้ทางด้านโภชนาการ เมื่อแสกนบาร์โค้ดจากผลิตภัณฑ์ ข้อมูลบนฉลากโภชนาการจะถูกแสดงในรูปแบบที่สามารถเข้าใจได้ง่ายพร้อมคำแนะนำสำหรับผู้ป่วยโรคต่าง</w:t>
      </w:r>
      <w:r>
        <w:rPr>
          <w:cs/>
        </w:rPr>
        <w:t xml:space="preserve"> ๆ</w:t>
      </w:r>
      <w:r>
        <w:rPr>
          <w:rFonts w:hint="cs"/>
          <w:cs/>
        </w:rPr>
        <w:t xml:space="preserve"> </w:t>
      </w:r>
      <w:r w:rsidRPr="00AB3AD6">
        <w:rPr>
          <w:cs/>
        </w:rPr>
        <w:t>รวมไปถึงผลงานของนักศึกษามหาวิทยาลัยสงขลานครินทร์ภาควิชาวิศวกรรมคอมพิวเตอร์ที่เคยทำเป็นโครงการระบบข้อมูลสุขภาพส่วนบุคคล</w:t>
      </w:r>
      <w:r>
        <w:rPr>
          <w:rFonts w:hint="cs"/>
          <w:cs/>
        </w:rPr>
        <w:t>สำหรับผู้ป่วยฟอกไต</w:t>
      </w:r>
      <w:r w:rsidRPr="00AB3AD6">
        <w:rPr>
          <w:cs/>
        </w:rPr>
        <w:t xml:space="preserve"> ซึ่งเป็นแอปพลิเคชันที่สามารถวิเคราะห์และให้คำแนะนำด้านสุขภาพแก่ผู้ป่วยได้ ไม่ว่าจะเป็นเรื่องการรับประทานอาหาร การออกกำลังกาย รวมไปถึงการแสดงวันเวลาในการพบแพทย์ตามเวลานัดหมาย โดยข้อมูลต่าง</w:t>
      </w:r>
      <w:r>
        <w:rPr>
          <w:cs/>
        </w:rPr>
        <w:t xml:space="preserve"> ๆ</w:t>
      </w:r>
      <w:r w:rsidRPr="00AB3AD6">
        <w:rPr>
          <w:cs/>
        </w:rPr>
        <w:t xml:space="preserve"> จะแสดงผลออกมาในรูปแบบของ</w:t>
      </w:r>
      <w:r>
        <w:rPr>
          <w:rFonts w:hint="cs"/>
          <w:cs/>
        </w:rPr>
        <w:t>รูปภาพ ตัวเลขและ</w:t>
      </w:r>
      <w:r w:rsidRPr="00AB3AD6">
        <w:rPr>
          <w:cs/>
        </w:rPr>
        <w:t xml:space="preserve">ตัวอักษร </w:t>
      </w:r>
      <w:r>
        <w:rPr>
          <w:cs/>
        </w:rPr>
        <w:t xml:space="preserve">ดังรูปที่ </w:t>
      </w:r>
      <w:r w:rsidR="004C5D91">
        <w:rPr>
          <w:rFonts w:hint="cs"/>
          <w:cs/>
        </w:rPr>
        <w:t>2</w:t>
      </w:r>
    </w:p>
    <w:p w14:paraId="683C5192" w14:textId="77777777" w:rsidR="00AB48DF" w:rsidRDefault="00AB48DF" w:rsidP="00AB48DF">
      <w:pPr>
        <w:jc w:val="thaiDistribute"/>
      </w:pPr>
    </w:p>
    <w:p w14:paraId="6D123AE8" w14:textId="77777777" w:rsidR="00AB48DF" w:rsidRDefault="00AB48DF" w:rsidP="00AB48DF">
      <w:pPr>
        <w:jc w:val="thaiDistribute"/>
      </w:pPr>
    </w:p>
    <w:p w14:paraId="6F6AD38F" w14:textId="77777777" w:rsidR="00AB48DF" w:rsidRDefault="00AB48DF" w:rsidP="00AB48DF">
      <w:pPr>
        <w:jc w:val="thaiDistribute"/>
      </w:pPr>
    </w:p>
    <w:p w14:paraId="704309C3" w14:textId="77777777" w:rsidR="00AB48DF" w:rsidRDefault="00AB48DF" w:rsidP="00AB48DF">
      <w:pPr>
        <w:jc w:val="thaiDistribute"/>
      </w:pPr>
    </w:p>
    <w:p w14:paraId="56DA5E92" w14:textId="77777777" w:rsidR="00AB48DF" w:rsidRDefault="00AB48DF" w:rsidP="00AB48DF">
      <w:pPr>
        <w:jc w:val="thaiDistribute"/>
      </w:pPr>
    </w:p>
    <w:p w14:paraId="126AF410" w14:textId="77777777" w:rsidR="00AB48DF" w:rsidRDefault="00AB48DF" w:rsidP="00AB48DF">
      <w:pPr>
        <w:jc w:val="thaiDistribute"/>
      </w:pPr>
    </w:p>
    <w:p w14:paraId="2C21C84E" w14:textId="77777777" w:rsidR="00AB48DF" w:rsidRPr="00AB3AD6" w:rsidRDefault="00AB48DF" w:rsidP="00AB48DF">
      <w:pPr>
        <w:jc w:val="thaiDistribute"/>
        <w:rPr>
          <w:cs/>
        </w:rPr>
      </w:pPr>
    </w:p>
    <w:p w14:paraId="270E1E8C" w14:textId="17AAA748" w:rsidR="00AB48DF" w:rsidRPr="00AB3AD6" w:rsidRDefault="00AB48DF" w:rsidP="00AB48DF">
      <w:pPr>
        <w:ind w:firstLine="720"/>
      </w:pPr>
      <w:bookmarkStart w:id="71" w:name="_Toc49004640"/>
      <w:bookmarkStart w:id="72" w:name="_Toc61299167"/>
      <w:r>
        <w:rPr>
          <w:cs/>
        </w:rPr>
        <w:t xml:space="preserve">รูปที่ </w:t>
      </w:r>
      <w:r>
        <w:rPr>
          <w:rFonts w:hint="cs"/>
          <w:cs/>
        </w:rPr>
        <w:t xml:space="preserve">2 </w:t>
      </w:r>
      <w:r w:rsidRPr="00AB3AD6">
        <w:rPr>
          <w:cs/>
        </w:rPr>
        <w:t>หน้าจอแสดงผลแอปพลิเคชันของนักศึกษาภาควิชาวิศวกรรมคอมพิวเตอร์</w:t>
      </w:r>
      <w:r w:rsidRPr="00AB3AD6">
        <w:t xml:space="preserve"> [3]</w:t>
      </w:r>
      <w:bookmarkEnd w:id="71"/>
      <w:bookmarkEnd w:id="72"/>
    </w:p>
    <w:p w14:paraId="63B69BE7" w14:textId="77777777" w:rsidR="00AB48DF" w:rsidRPr="00AB3AD6" w:rsidRDefault="00AB48DF" w:rsidP="00AB48DF">
      <w:pPr>
        <w:ind w:firstLine="709"/>
        <w:jc w:val="thaiDistribute"/>
      </w:pPr>
      <w:r w:rsidRPr="00AB3AD6">
        <w:rPr>
          <w:cs/>
        </w:rPr>
        <w:t>ซึ่งจากกลุ่มตัวอย่างของแอปพลิเคชันต่าง</w:t>
      </w:r>
      <w:r>
        <w:rPr>
          <w:cs/>
        </w:rPr>
        <w:t xml:space="preserve"> ๆ</w:t>
      </w:r>
      <w:r w:rsidRPr="00AB3AD6">
        <w:rPr>
          <w:cs/>
        </w:rPr>
        <w:t xml:space="preserve"> ที่มีอยู่ในปัจจุบัน รวมไปถึงแอปพลิเคชันที่เป็นผลงานของนักศึกษาภาควิชาวิศวกรรมคอมพิวเตอร์ที่กล่าวมาข้างต้น จะเห็นได้ว่าแอปพลิเคชันต่าง</w:t>
      </w:r>
      <w:r>
        <w:rPr>
          <w:cs/>
        </w:rPr>
        <w:t xml:space="preserve"> ๆ</w:t>
      </w:r>
      <w:r w:rsidRPr="00AB3AD6">
        <w:rPr>
          <w:cs/>
        </w:rPr>
        <w:t xml:space="preserve"> </w:t>
      </w:r>
      <w:r w:rsidRPr="00AB3AD6">
        <w:rPr>
          <w:cs/>
        </w:rPr>
        <w:lastRenderedPageBreak/>
        <w:t>เหล่านี้ ยังขาดในเรื่องของปฏิสัมพันธ์การโต้ตอบระหว่างแอปพลิเคชันกับผู้ป่วย ซึ่งถือเป็นเรื่องสำคัญ เนื่องจากผู้ป่วยส่วนใหญ่เป็นผู้สูงอายุที่ไม่สามารถทำความเข้าใจเกี่ยวกับการใช้งานแอปพลิเคชัน หรืออาจจะมีข้อสงสัยต่าง</w:t>
      </w:r>
      <w:r>
        <w:rPr>
          <w:cs/>
        </w:rPr>
        <w:t xml:space="preserve"> ๆ</w:t>
      </w:r>
      <w:r w:rsidRPr="00AB3AD6">
        <w:rPr>
          <w:cs/>
        </w:rPr>
        <w:t xml:space="preserve"> เกี่ยวกับเรื่องอื่น</w:t>
      </w:r>
      <w:r>
        <w:rPr>
          <w:cs/>
        </w:rPr>
        <w:t xml:space="preserve"> ๆ</w:t>
      </w:r>
      <w:r w:rsidRPr="00AB3AD6">
        <w:rPr>
          <w:cs/>
        </w:rPr>
        <w:t xml:space="preserve"> ที่ไม่ได้ระบุภายในแอปพลิเคชัน เช่น อาหารที่กำลังจะรับประทานมีสัดส่วนของสารอาหารต่าง</w:t>
      </w:r>
      <w:r>
        <w:rPr>
          <w:cs/>
        </w:rPr>
        <w:t xml:space="preserve"> ๆ</w:t>
      </w:r>
      <w:r w:rsidRPr="00AB3AD6">
        <w:rPr>
          <w:cs/>
        </w:rPr>
        <w:t xml:space="preserve"> ปริมาณเท่าไร ซึ่งไม่สามารถถามใครได้ ณ เวลานั้น</w:t>
      </w:r>
    </w:p>
    <w:p w14:paraId="6F87CBD9" w14:textId="77777777" w:rsidR="00AB48DF" w:rsidRPr="00AB3AD6" w:rsidRDefault="00AB48DF" w:rsidP="00AB48DF">
      <w:pPr>
        <w:ind w:firstLine="720"/>
        <w:jc w:val="thaiDistribute"/>
        <w:rPr>
          <w:cs/>
        </w:rPr>
      </w:pPr>
      <w:r w:rsidRPr="00AB3AD6">
        <w:rPr>
          <w:cs/>
        </w:rPr>
        <w:t>ทางผู้จัดทำจึงได้เล็งเห็นความสำคัญที่จะนำความสามารถต่าง</w:t>
      </w:r>
      <w:r>
        <w:rPr>
          <w:cs/>
        </w:rPr>
        <w:t xml:space="preserve"> ๆ</w:t>
      </w:r>
      <w:r w:rsidRPr="00AB3AD6">
        <w:rPr>
          <w:cs/>
        </w:rPr>
        <w:t xml:space="preserve"> ของผลงานแอปพลิเคชันของรุ่นพี่นักศึกษาภาควิชาวิศวกรรมคอมพิวเตอร์ที่เคยมีมาก่อนหน้า</w:t>
      </w:r>
      <w:r>
        <w:rPr>
          <w:rFonts w:hint="cs"/>
          <w:cs/>
        </w:rPr>
        <w:t>นี้</w:t>
      </w:r>
      <w:r w:rsidRPr="00AB3AD6">
        <w:rPr>
          <w:cs/>
        </w:rPr>
        <w:t xml:space="preserve"> มาประยุกต์รวบรวม แล้วสร้างเป็นฟีเจอร์</w:t>
      </w:r>
      <w:r>
        <w:rPr>
          <w:rFonts w:hint="cs"/>
          <w:cs/>
        </w:rPr>
        <w:t xml:space="preserve"> </w:t>
      </w:r>
      <w:r>
        <w:t xml:space="preserve">(Feature) </w:t>
      </w:r>
      <w:r w:rsidRPr="00AB3AD6">
        <w:rPr>
          <w:cs/>
        </w:rPr>
        <w:t>เสริมที่มีระบบแชทบอทสำหรับดูแลผู้ป่วยโรคไต เข้าไปเป็นส่วนหนึ่งของโมบายแอปพลิเคชันดั้งเดิม โดยจัดเก็บข้อมูลการแชทต่าง</w:t>
      </w:r>
      <w:r>
        <w:rPr>
          <w:cs/>
        </w:rPr>
        <w:t xml:space="preserve"> ๆ</w:t>
      </w:r>
      <w:r w:rsidRPr="00AB3AD6">
        <w:rPr>
          <w:cs/>
        </w:rPr>
        <w:t xml:space="preserve"> ผ่านแอปพลิเคชัน</w:t>
      </w:r>
      <w:r>
        <w:rPr>
          <w:cs/>
        </w:rPr>
        <w:t>เมสเซนเจอร์</w:t>
      </w:r>
      <w:r w:rsidRPr="00AB3AD6">
        <w:rPr>
          <w:cs/>
        </w:rPr>
        <w:t>และ</w:t>
      </w:r>
      <w:r>
        <w:rPr>
          <w:cs/>
        </w:rPr>
        <w:t>ไลน์</w:t>
      </w:r>
      <w:r w:rsidRPr="00AB3AD6">
        <w:rPr>
          <w:cs/>
        </w:rPr>
        <w:t xml:space="preserve"> ซึ่งเป็นแชทแอปพลิเคชันยอดนิยมของคนไทย ที่มีผู้ใช้งานมากมายในปัจจุบัน เพื่อใช้ในการวิเคราะห์ แสดงผล พร้อมให้คำแนะนำแก่ผู้ป่วย ในรูปแบบของแชทบอท ที่สามารถทำการโต้ตอบกับผู้ป่วยได้ มีระบบรองรับคำถามเบื้องต้นเพื่อทำการตอบคำถามของผู้ป่วย พร้อมสามารถเลือกชื่ออาหารที่กำลังจะรับประทานจากฐานข้อมูลด้านโภชนาการที่มีรายการอาหารไทยมากมายภายในแอปพลิเคชัน เพื่อแสดงสัดส่วนปริมาณสารอาหารของรายการอาหารนั้น</w:t>
      </w:r>
      <w:r>
        <w:rPr>
          <w:cs/>
        </w:rPr>
        <w:t xml:space="preserve"> ๆ</w:t>
      </w:r>
      <w:r w:rsidRPr="00AB3AD6">
        <w:rPr>
          <w:cs/>
        </w:rPr>
        <w:t xml:space="preserve"> ทำให้ผู้ป่วยสามารถตัดสินใจเองได้ว่า ควรรับประทานอาหารนั้นหรือไม่ เสมือนกับการที่ผู้ป่วยได้พูดคุยกับคนจริง</w:t>
      </w:r>
      <w:r>
        <w:rPr>
          <w:cs/>
        </w:rPr>
        <w:t xml:space="preserve"> ๆ</w:t>
      </w:r>
      <w:r w:rsidRPr="00AB3AD6">
        <w:rPr>
          <w:cs/>
        </w:rPr>
        <w:t xml:space="preserve"> ที่เป็นผู้คอยให้คำแนะนำต่าง</w:t>
      </w:r>
      <w:r>
        <w:rPr>
          <w:cs/>
        </w:rPr>
        <w:t xml:space="preserve"> ๆ</w:t>
      </w:r>
      <w:r w:rsidRPr="00AB3AD6">
        <w:rPr>
          <w:cs/>
        </w:rPr>
        <w:t xml:space="preserve"> เกี่ยวกับเรื่องการดูแลสุขภาพได้อย่างถูกต้องและเหมาะสม</w:t>
      </w:r>
    </w:p>
    <w:p w14:paraId="5C51B9B3" w14:textId="788F26B4" w:rsidR="003D2650" w:rsidRPr="00B316F9" w:rsidRDefault="003D2650" w:rsidP="00B316F9">
      <w:pPr>
        <w:pStyle w:val="Heading1"/>
        <w:numPr>
          <w:ilvl w:val="0"/>
          <w:numId w:val="0"/>
        </w:numPr>
        <w:spacing w:after="240" w:afterAutospacing="0"/>
        <w:rPr>
          <w:cs/>
        </w:rPr>
      </w:pPr>
      <w:r>
        <w:rPr>
          <w:cs/>
        </w:rPr>
        <w:br w:type="page"/>
      </w:r>
    </w:p>
    <w:p w14:paraId="464DDCC5" w14:textId="77777777" w:rsidR="00A822E5" w:rsidRPr="004513E3" w:rsidRDefault="00A822E5" w:rsidP="00DC11E1">
      <w:pPr>
        <w:pStyle w:val="Title"/>
      </w:pPr>
      <w:bookmarkStart w:id="73" w:name="_Toc62775558"/>
      <w:r w:rsidRPr="008845FB">
        <w:rPr>
          <w:cs/>
        </w:rPr>
        <w:lastRenderedPageBreak/>
        <w:t>สารบัญ</w:t>
      </w:r>
      <w:bookmarkEnd w:id="73"/>
    </w:p>
    <w:p w14:paraId="44476000" w14:textId="2BCAC954" w:rsidR="00114467" w:rsidRDefault="00A822E5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r w:rsidRPr="008845FB">
        <w:fldChar w:fldCharType="begin"/>
      </w:r>
      <w:r w:rsidRPr="008845FB">
        <w:instrText xml:space="preserve"> TOC \o "1-3" \h \z \u </w:instrText>
      </w:r>
      <w:r w:rsidRPr="008845FB">
        <w:fldChar w:fldCharType="separate"/>
      </w:r>
      <w:hyperlink w:anchor="_Toc62775553" w:history="1">
        <w:r w:rsidR="00114467" w:rsidRPr="00DC6FBB">
          <w:rPr>
            <w:rStyle w:val="Hyperlink"/>
            <w:cs/>
          </w:rPr>
          <w:t>กิตติกรรมประกาศ</w:t>
        </w:r>
        <w:r w:rsidR="00114467">
          <w:rPr>
            <w:webHidden/>
          </w:rPr>
          <w:tab/>
        </w:r>
        <w:r w:rsidR="00114467">
          <w:rPr>
            <w:rStyle w:val="Hyperlink"/>
          </w:rPr>
          <w:fldChar w:fldCharType="begin"/>
        </w:r>
        <w:r w:rsidR="00114467">
          <w:rPr>
            <w:webHidden/>
          </w:rPr>
          <w:instrText xml:space="preserve"> PAGEREF _Toc62775553 \h </w:instrText>
        </w:r>
        <w:r w:rsidR="00114467">
          <w:rPr>
            <w:rStyle w:val="Hyperlink"/>
          </w:rPr>
        </w:r>
        <w:r w:rsidR="00114467">
          <w:rPr>
            <w:rStyle w:val="Hyperlink"/>
          </w:rPr>
          <w:fldChar w:fldCharType="separate"/>
        </w:r>
        <w:r w:rsidR="00F05CFC">
          <w:rPr>
            <w:webHidden/>
            <w:cs/>
          </w:rPr>
          <w:t>ข</w:t>
        </w:r>
        <w:r w:rsidR="00114467">
          <w:rPr>
            <w:rStyle w:val="Hyperlink"/>
          </w:rPr>
          <w:fldChar w:fldCharType="end"/>
        </w:r>
      </w:hyperlink>
    </w:p>
    <w:p w14:paraId="013AC30F" w14:textId="628A4085" w:rsidR="00114467" w:rsidRDefault="00114467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2775554" w:history="1">
        <w:r w:rsidRPr="00DC6FBB">
          <w:rPr>
            <w:rStyle w:val="Hyperlink"/>
            <w:cs/>
          </w:rPr>
          <w:t>บทคัดย่อ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_Toc62775554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ค</w:t>
        </w:r>
        <w:r>
          <w:rPr>
            <w:rStyle w:val="Hyperlink"/>
          </w:rPr>
          <w:fldChar w:fldCharType="end"/>
        </w:r>
      </w:hyperlink>
    </w:p>
    <w:p w14:paraId="4659CEDF" w14:textId="07742A4C" w:rsidR="00114467" w:rsidRDefault="00114467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2775555" w:history="1">
        <w:r w:rsidRPr="00DC6FBB">
          <w:rPr>
            <w:rStyle w:val="Hyperlink"/>
          </w:rPr>
          <w:t>Abstract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_Toc62775555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ง</w:t>
        </w:r>
        <w:r>
          <w:rPr>
            <w:rStyle w:val="Hyperlink"/>
          </w:rPr>
          <w:fldChar w:fldCharType="end"/>
        </w:r>
      </w:hyperlink>
    </w:p>
    <w:p w14:paraId="7E62123B" w14:textId="789CBC3B" w:rsidR="00114467" w:rsidRDefault="00114467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2775556" w:history="1">
        <w:r w:rsidRPr="00DC6FBB">
          <w:rPr>
            <w:rStyle w:val="Hyperlink"/>
            <w:cs/>
          </w:rPr>
          <w:t>บทนำ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_Toc62775556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จ</w:t>
        </w:r>
        <w:r>
          <w:rPr>
            <w:rStyle w:val="Hyperlink"/>
          </w:rPr>
          <w:fldChar w:fldCharType="end"/>
        </w:r>
      </w:hyperlink>
    </w:p>
    <w:p w14:paraId="13626935" w14:textId="5D7DFA19" w:rsidR="00114467" w:rsidRDefault="00114467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2775557" w:history="1">
        <w:r w:rsidRPr="00DC6FBB">
          <w:rPr>
            <w:rStyle w:val="Hyperlink"/>
            <w:cs/>
          </w:rPr>
          <w:t>แนวคิด ความสำคัญ และความเป็นมาของโครงการ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_Toc62775557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จ</w:t>
        </w:r>
        <w:r>
          <w:rPr>
            <w:rStyle w:val="Hyperlink"/>
          </w:rPr>
          <w:fldChar w:fldCharType="end"/>
        </w:r>
      </w:hyperlink>
    </w:p>
    <w:p w14:paraId="416ACED3" w14:textId="59C0A92F" w:rsidR="00114467" w:rsidRDefault="00114467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2775558" w:history="1">
        <w:r w:rsidRPr="00DC6FBB">
          <w:rPr>
            <w:rStyle w:val="Hyperlink"/>
            <w:cs/>
          </w:rPr>
          <w:t>สารบัญ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_Toc62775558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ซ</w:t>
        </w:r>
        <w:r>
          <w:rPr>
            <w:rStyle w:val="Hyperlink"/>
          </w:rPr>
          <w:fldChar w:fldCharType="end"/>
        </w:r>
      </w:hyperlink>
    </w:p>
    <w:p w14:paraId="398D53D0" w14:textId="34A12145" w:rsidR="00114467" w:rsidRDefault="00114467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2775559" w:history="1">
        <w:r w:rsidRPr="00DC6FBB">
          <w:rPr>
            <w:rStyle w:val="Hyperlink"/>
            <w:cs/>
          </w:rPr>
          <w:t>วัตถุประสงค์และเป้าหมาย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_Toc62775559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1</w:t>
        </w:r>
        <w:r>
          <w:rPr>
            <w:rStyle w:val="Hyperlink"/>
          </w:rPr>
          <w:fldChar w:fldCharType="end"/>
        </w:r>
      </w:hyperlink>
    </w:p>
    <w:p w14:paraId="7DD52042" w14:textId="4B178964" w:rsidR="00114467" w:rsidRDefault="00114467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2775560" w:history="1">
        <w:r w:rsidRPr="00DC6FBB">
          <w:rPr>
            <w:rStyle w:val="Hyperlink"/>
            <w:cs/>
          </w:rPr>
          <w:t>รายละเอียดของการพัฒนา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_Toc62775560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1</w:t>
        </w:r>
        <w:r>
          <w:rPr>
            <w:rStyle w:val="Hyperlink"/>
          </w:rPr>
          <w:fldChar w:fldCharType="end"/>
        </w:r>
      </w:hyperlink>
    </w:p>
    <w:p w14:paraId="7443920A" w14:textId="24B2D9DA" w:rsidR="00114467" w:rsidRDefault="00114467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2775561" w:history="1">
        <w:r w:rsidRPr="00DC6FBB">
          <w:rPr>
            <w:rStyle w:val="Hyperlink"/>
            <w:cs/>
          </w:rPr>
          <w:t>1.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เนื้อเรื่องย่อ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_Toc62775561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1</w:t>
        </w:r>
        <w:r>
          <w:rPr>
            <w:rStyle w:val="Hyperlink"/>
          </w:rPr>
          <w:fldChar w:fldCharType="end"/>
        </w:r>
      </w:hyperlink>
    </w:p>
    <w:p w14:paraId="5F467275" w14:textId="7C2811C2" w:rsidR="00114467" w:rsidRDefault="00114467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2775562" w:history="1">
        <w:r w:rsidRPr="00DC6FBB">
          <w:rPr>
            <w:rStyle w:val="Hyperlink"/>
            <w:cs/>
          </w:rPr>
          <w:t>2.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</w:rPr>
          <w:t xml:space="preserve">Use case diagram </w:t>
        </w:r>
        <w:r w:rsidRPr="00DC6FBB">
          <w:rPr>
            <w:rStyle w:val="Hyperlink"/>
            <w:cs/>
          </w:rPr>
          <w:t>ของระบบ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_Toc62775562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3</w:t>
        </w:r>
        <w:r>
          <w:rPr>
            <w:rStyle w:val="Hyperlink"/>
          </w:rPr>
          <w:fldChar w:fldCharType="end"/>
        </w:r>
      </w:hyperlink>
    </w:p>
    <w:p w14:paraId="2CA1D0D7" w14:textId="78C17513" w:rsidR="00114467" w:rsidRDefault="00114467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2775563" w:history="1">
        <w:r w:rsidRPr="00DC6FBB">
          <w:rPr>
            <w:rStyle w:val="Hyperlink"/>
          </w:rPr>
          <w:t>3.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</w:rPr>
          <w:t xml:space="preserve">Mock-up </w:t>
        </w:r>
        <w:r w:rsidRPr="00DC6FBB">
          <w:rPr>
            <w:rStyle w:val="Hyperlink"/>
            <w:cs/>
          </w:rPr>
          <w:t>ของระบบ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_Toc62775563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4</w:t>
        </w:r>
        <w:r>
          <w:rPr>
            <w:rStyle w:val="Hyperlink"/>
          </w:rPr>
          <w:fldChar w:fldCharType="end"/>
        </w:r>
      </w:hyperlink>
    </w:p>
    <w:p w14:paraId="56D595E1" w14:textId="355A917E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64" w:history="1">
        <w:r w:rsidRPr="00DC6FBB">
          <w:rPr>
            <w:rStyle w:val="Hyperlink"/>
          </w:rPr>
          <w:t>3.1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ผู้ใช้สามารถแชทแชทกับระบบแชทบอทได้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_Toc62775564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4</w:t>
        </w:r>
        <w:r>
          <w:rPr>
            <w:rStyle w:val="Hyperlink"/>
          </w:rPr>
          <w:fldChar w:fldCharType="end"/>
        </w:r>
      </w:hyperlink>
    </w:p>
    <w:p w14:paraId="5AE3C768" w14:textId="1CF7B0CD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65" w:history="1">
        <w:r w:rsidRPr="00DC6FBB">
          <w:rPr>
            <w:rStyle w:val="Hyperlink"/>
          </w:rPr>
          <w:t>3.2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ผู้ใช้สามารถแชทด้วยข้อความเสียงกับระบบแชทบอทได้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_Toc62775565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5</w:t>
        </w:r>
        <w:r>
          <w:rPr>
            <w:rStyle w:val="Hyperlink"/>
          </w:rPr>
          <w:fldChar w:fldCharType="end"/>
        </w:r>
      </w:hyperlink>
    </w:p>
    <w:p w14:paraId="6F65C57B" w14:textId="5BBA577A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66" w:history="1">
        <w:r w:rsidRPr="00DC6FBB">
          <w:rPr>
            <w:rStyle w:val="Hyperlink"/>
          </w:rPr>
          <w:t>3.1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ผู้ใช้สามารถค้นหาและเลือกชื่ออาหารจากรายการอาหารทั้งหมดได้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_Toc62775566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6</w:t>
        </w:r>
        <w:r>
          <w:rPr>
            <w:rStyle w:val="Hyperlink"/>
          </w:rPr>
          <w:fldChar w:fldCharType="end"/>
        </w:r>
      </w:hyperlink>
    </w:p>
    <w:p w14:paraId="2E5604AF" w14:textId="1650900D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67" w:history="1">
        <w:r w:rsidRPr="00DC6FBB">
          <w:rPr>
            <w:rStyle w:val="Hyperlink"/>
          </w:rPr>
          <w:t>3.2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ผู้ใช้สามารถค้นหาและเลือกชื่อยาจากรายการยาทั้งหมดได้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_Toc62775567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7</w:t>
        </w:r>
        <w:r>
          <w:rPr>
            <w:rStyle w:val="Hyperlink"/>
          </w:rPr>
          <w:fldChar w:fldCharType="end"/>
        </w:r>
      </w:hyperlink>
    </w:p>
    <w:p w14:paraId="34FE70F0" w14:textId="0C2B8DBD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68" w:history="1">
        <w:r w:rsidRPr="00DC6FBB">
          <w:rPr>
            <w:rStyle w:val="Hyperlink"/>
          </w:rPr>
          <w:t>3.3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ผู้ใช้สามารถเปิด-ปิด การแจ้งเตือนต่าง ๆ ของระบบได้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_Toc62775568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8</w:t>
        </w:r>
        <w:r>
          <w:rPr>
            <w:rStyle w:val="Hyperlink"/>
          </w:rPr>
          <w:fldChar w:fldCharType="end"/>
        </w:r>
      </w:hyperlink>
    </w:p>
    <w:p w14:paraId="203F65FB" w14:textId="75F48CBB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69" w:history="1">
        <w:r w:rsidRPr="00DC6FBB">
          <w:rPr>
            <w:rStyle w:val="Hyperlink"/>
          </w:rPr>
          <w:t>3.4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ผู้ใช้สามารถรับการแจ้งเตือนต่าง ๆ จากระบบได้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_Toc62775569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9</w:t>
        </w:r>
        <w:r>
          <w:rPr>
            <w:rStyle w:val="Hyperlink"/>
          </w:rPr>
          <w:fldChar w:fldCharType="end"/>
        </w:r>
      </w:hyperlink>
    </w:p>
    <w:p w14:paraId="3B3809E7" w14:textId="2C80275C" w:rsidR="00114467" w:rsidRDefault="00114467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2775570" w:history="1">
        <w:r w:rsidRPr="00DC6FBB">
          <w:rPr>
            <w:rStyle w:val="Hyperlink"/>
          </w:rPr>
          <w:t>4.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ทฤษฎี หลักการ และเทคนิค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_Toc62775570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10</w:t>
        </w:r>
        <w:r>
          <w:rPr>
            <w:rStyle w:val="Hyperlink"/>
          </w:rPr>
          <w:fldChar w:fldCharType="end"/>
        </w:r>
      </w:hyperlink>
    </w:p>
    <w:p w14:paraId="6FE0B3D7" w14:textId="0C06ED0B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71" w:history="1">
        <w:r w:rsidRPr="00DC6FBB">
          <w:rPr>
            <w:rStyle w:val="Hyperlink"/>
          </w:rPr>
          <w:t>4.1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กลไกการทำงานของแชทบอท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_Toc62775571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10</w:t>
        </w:r>
        <w:r>
          <w:rPr>
            <w:rStyle w:val="Hyperlink"/>
          </w:rPr>
          <w:fldChar w:fldCharType="end"/>
        </w:r>
      </w:hyperlink>
    </w:p>
    <w:p w14:paraId="1A601F8A" w14:textId="747B2087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72" w:history="1">
        <w:r w:rsidRPr="00DC6FBB">
          <w:rPr>
            <w:rStyle w:val="Hyperlink"/>
          </w:rPr>
          <w:t>4.2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ข้อมูลที่เกี่ยวกับโภชนาการ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_Toc62775572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12</w:t>
        </w:r>
        <w:r>
          <w:rPr>
            <w:rStyle w:val="Hyperlink"/>
          </w:rPr>
          <w:fldChar w:fldCharType="end"/>
        </w:r>
      </w:hyperlink>
    </w:p>
    <w:p w14:paraId="74A6C247" w14:textId="1F2B8921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73" w:history="1">
        <w:r w:rsidRPr="00DC6FBB">
          <w:rPr>
            <w:rStyle w:val="Hyperlink"/>
          </w:rPr>
          <w:t>4.3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ข้อมูลที่เกี่ยวกับการดูแลผู้ป่วยโรคไตเบื้องต้น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_Toc62775573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13</w:t>
        </w:r>
        <w:r>
          <w:rPr>
            <w:rStyle w:val="Hyperlink"/>
          </w:rPr>
          <w:fldChar w:fldCharType="end"/>
        </w:r>
      </w:hyperlink>
    </w:p>
    <w:p w14:paraId="3C781322" w14:textId="63114C22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74" w:history="1">
        <w:r w:rsidRPr="00DC6FBB">
          <w:rPr>
            <w:rStyle w:val="Hyperlink"/>
          </w:rPr>
          <w:t>4.4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ข้อมูลที่เกี่ยวกับการออกกำลังกาย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_Toc62775574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14</w:t>
        </w:r>
        <w:r>
          <w:rPr>
            <w:rStyle w:val="Hyperlink"/>
          </w:rPr>
          <w:fldChar w:fldCharType="end"/>
        </w:r>
      </w:hyperlink>
    </w:p>
    <w:p w14:paraId="6582C435" w14:textId="601572DB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75" w:history="1">
        <w:r w:rsidRPr="00DC6FBB">
          <w:rPr>
            <w:rStyle w:val="Hyperlink"/>
          </w:rPr>
          <w:t>4.5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ข้อมูลที่เกี่ยวกับการรับประทานยา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_Toc62775575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15</w:t>
        </w:r>
        <w:r>
          <w:rPr>
            <w:rStyle w:val="Hyperlink"/>
          </w:rPr>
          <w:fldChar w:fldCharType="end"/>
        </w:r>
      </w:hyperlink>
    </w:p>
    <w:p w14:paraId="64AE22AF" w14:textId="15AB6084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76" w:history="1">
        <w:r w:rsidRPr="00DC6FBB">
          <w:rPr>
            <w:rStyle w:val="Hyperlink"/>
          </w:rPr>
          <w:t>4.6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ระบบข้อมูลสุขภาพส่วนบุคคลสำหรับผู้ป่วยฟอกไต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_Toc62775576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16</w:t>
        </w:r>
        <w:r>
          <w:rPr>
            <w:rStyle w:val="Hyperlink"/>
          </w:rPr>
          <w:fldChar w:fldCharType="end"/>
        </w:r>
      </w:hyperlink>
    </w:p>
    <w:p w14:paraId="07756FF7" w14:textId="7163BF16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77" w:history="1">
        <w:r w:rsidRPr="00DC6FBB">
          <w:rPr>
            <w:rStyle w:val="Hyperlink"/>
          </w:rPr>
          <w:t>4.7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รายละเอียดคุณลักษณะของระบบ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_Toc62775577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18</w:t>
        </w:r>
        <w:r>
          <w:rPr>
            <w:rStyle w:val="Hyperlink"/>
          </w:rPr>
          <w:fldChar w:fldCharType="end"/>
        </w:r>
      </w:hyperlink>
    </w:p>
    <w:p w14:paraId="3F5508C8" w14:textId="07C7010D" w:rsidR="00114467" w:rsidRDefault="00114467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2775578" w:history="1">
        <w:r w:rsidRPr="00DC6FBB">
          <w:rPr>
            <w:rStyle w:val="Hyperlink"/>
          </w:rPr>
          <w:t>5.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เครื่องมือที่ใช้ในการพัฒนา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_Toc62775578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20</w:t>
        </w:r>
        <w:r>
          <w:rPr>
            <w:rStyle w:val="Hyperlink"/>
          </w:rPr>
          <w:fldChar w:fldCharType="end"/>
        </w:r>
      </w:hyperlink>
    </w:p>
    <w:p w14:paraId="3C3EC762" w14:textId="60893E66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79" w:history="1">
        <w:r w:rsidRPr="00DC6FBB">
          <w:rPr>
            <w:rStyle w:val="Hyperlink"/>
          </w:rPr>
          <w:t>5.1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</w:rPr>
          <w:t>Dialogflow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_Toc62775579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20</w:t>
        </w:r>
        <w:r>
          <w:rPr>
            <w:rStyle w:val="Hyperlink"/>
          </w:rPr>
          <w:fldChar w:fldCharType="end"/>
        </w:r>
      </w:hyperlink>
    </w:p>
    <w:p w14:paraId="4F73D590" w14:textId="03935881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80" w:history="1">
        <w:r w:rsidRPr="00DC6FBB">
          <w:rPr>
            <w:rStyle w:val="Hyperlink"/>
          </w:rPr>
          <w:t>5.2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</w:rPr>
          <w:t>SnatchBot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_Toc62775580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20</w:t>
        </w:r>
        <w:r>
          <w:rPr>
            <w:rStyle w:val="Hyperlink"/>
          </w:rPr>
          <w:fldChar w:fldCharType="end"/>
        </w:r>
      </w:hyperlink>
    </w:p>
    <w:p w14:paraId="29D4E2C9" w14:textId="740DECDD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81" w:history="1">
        <w:r w:rsidRPr="00DC6FBB">
          <w:rPr>
            <w:rStyle w:val="Hyperlink"/>
          </w:rPr>
          <w:t>5.3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ระบบปฏิบัติการแอนดรอยด์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_Toc62775581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20</w:t>
        </w:r>
        <w:r>
          <w:rPr>
            <w:rStyle w:val="Hyperlink"/>
          </w:rPr>
          <w:fldChar w:fldCharType="end"/>
        </w:r>
      </w:hyperlink>
    </w:p>
    <w:p w14:paraId="670CFAF4" w14:textId="4B2E99CC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82" w:history="1">
        <w:r w:rsidRPr="00DC6FBB">
          <w:rPr>
            <w:rStyle w:val="Hyperlink"/>
          </w:rPr>
          <w:t>5.4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</w:rPr>
          <w:t>Nutrition Analysis API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_Toc62775582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21</w:t>
        </w:r>
        <w:r>
          <w:rPr>
            <w:rStyle w:val="Hyperlink"/>
          </w:rPr>
          <w:fldChar w:fldCharType="end"/>
        </w:r>
      </w:hyperlink>
    </w:p>
    <w:p w14:paraId="78045CD8" w14:textId="031C082B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83" w:history="1">
        <w:r w:rsidRPr="00DC6FBB">
          <w:rPr>
            <w:rStyle w:val="Hyperlink"/>
          </w:rPr>
          <w:t>5.5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</w:rPr>
          <w:t>Google Calendar API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_Toc62775583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21</w:t>
        </w:r>
        <w:r>
          <w:rPr>
            <w:rStyle w:val="Hyperlink"/>
          </w:rPr>
          <w:fldChar w:fldCharType="end"/>
        </w:r>
      </w:hyperlink>
    </w:p>
    <w:p w14:paraId="5A6AD47C" w14:textId="60DB075F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84" w:history="1">
        <w:r w:rsidRPr="00DC6FBB">
          <w:rPr>
            <w:rStyle w:val="Hyperlink"/>
          </w:rPr>
          <w:t>5.6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</w:rPr>
          <w:t>LINE Developers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_Toc62775584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21</w:t>
        </w:r>
        <w:r>
          <w:rPr>
            <w:rStyle w:val="Hyperlink"/>
          </w:rPr>
          <w:fldChar w:fldCharType="end"/>
        </w:r>
      </w:hyperlink>
    </w:p>
    <w:p w14:paraId="4F66895D" w14:textId="736CBEF3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85" w:history="1">
        <w:r w:rsidRPr="00DC6FBB">
          <w:rPr>
            <w:rStyle w:val="Hyperlink"/>
          </w:rPr>
          <w:t>5.7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</w:rPr>
          <w:t>Facebook for Developers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_Toc62775585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21</w:t>
        </w:r>
        <w:r>
          <w:rPr>
            <w:rStyle w:val="Hyperlink"/>
          </w:rPr>
          <w:fldChar w:fldCharType="end"/>
        </w:r>
      </w:hyperlink>
    </w:p>
    <w:p w14:paraId="2BB09957" w14:textId="7A98C5E5" w:rsidR="00114467" w:rsidRDefault="00114467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2775586" w:history="1">
        <w:r w:rsidRPr="00DC6FBB">
          <w:rPr>
            <w:rStyle w:val="Hyperlink"/>
          </w:rPr>
          <w:t>6.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รายละเอียดแอปพลิเคชันที่ได้พัฒนาในเชิงเทคนิค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_Toc62775586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22</w:t>
        </w:r>
        <w:r>
          <w:rPr>
            <w:rStyle w:val="Hyperlink"/>
          </w:rPr>
          <w:fldChar w:fldCharType="end"/>
        </w:r>
      </w:hyperlink>
    </w:p>
    <w:p w14:paraId="30F76F4E" w14:textId="07B8EE3D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87" w:history="1">
        <w:r w:rsidRPr="00DC6FBB">
          <w:rPr>
            <w:rStyle w:val="Hyperlink"/>
          </w:rPr>
          <w:t>6.1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ปุ่มเชื่อมโยงไปยังแชทบอท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_Toc62775587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22</w:t>
        </w:r>
        <w:r>
          <w:rPr>
            <w:rStyle w:val="Hyperlink"/>
          </w:rPr>
          <w:fldChar w:fldCharType="end"/>
        </w:r>
      </w:hyperlink>
    </w:p>
    <w:p w14:paraId="1F75CEDE" w14:textId="5937DFC6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88" w:history="1">
        <w:r w:rsidRPr="00DC6FBB">
          <w:rPr>
            <w:rStyle w:val="Hyperlink"/>
          </w:rPr>
          <w:t>6.2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การตอบคำถามเรื่องทั่วไปของแชทบอท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_Toc62775588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22</w:t>
        </w:r>
        <w:r>
          <w:rPr>
            <w:rStyle w:val="Hyperlink"/>
          </w:rPr>
          <w:fldChar w:fldCharType="end"/>
        </w:r>
      </w:hyperlink>
    </w:p>
    <w:p w14:paraId="058DD1BA" w14:textId="79F7FB69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89" w:history="1">
        <w:r w:rsidRPr="00DC6FBB">
          <w:rPr>
            <w:rStyle w:val="Hyperlink"/>
          </w:rPr>
          <w:t>6.3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การตอบคำถามเรื่องทั่วไปเกี่ยวกับโรคไตของแชทบอท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_Toc62775589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23</w:t>
        </w:r>
        <w:r>
          <w:rPr>
            <w:rStyle w:val="Hyperlink"/>
          </w:rPr>
          <w:fldChar w:fldCharType="end"/>
        </w:r>
      </w:hyperlink>
    </w:p>
    <w:p w14:paraId="2CB36D17" w14:textId="56CB97C3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90" w:history="1">
        <w:r w:rsidRPr="00DC6FBB">
          <w:rPr>
            <w:rStyle w:val="Hyperlink"/>
          </w:rPr>
          <w:t>6.4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การตอบคำถามเรื่องโภชนาการอาหารของแชทบอท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_Toc62775590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23</w:t>
        </w:r>
        <w:r>
          <w:rPr>
            <w:rStyle w:val="Hyperlink"/>
          </w:rPr>
          <w:fldChar w:fldCharType="end"/>
        </w:r>
      </w:hyperlink>
    </w:p>
    <w:p w14:paraId="7A6CDEBF" w14:textId="58B4783F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91" w:history="1">
        <w:r w:rsidRPr="00DC6FBB">
          <w:rPr>
            <w:rStyle w:val="Hyperlink"/>
          </w:rPr>
          <w:t>6.5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การตอบคำถามเรื่องยาสำหรับผู้ป่วยโรคไตของแชทบอท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_Toc62775591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23</w:t>
        </w:r>
        <w:r>
          <w:rPr>
            <w:rStyle w:val="Hyperlink"/>
          </w:rPr>
          <w:fldChar w:fldCharType="end"/>
        </w:r>
      </w:hyperlink>
    </w:p>
    <w:p w14:paraId="3DAA4BF5" w14:textId="2FB7FB01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92" w:history="1">
        <w:r w:rsidRPr="00DC6FBB">
          <w:rPr>
            <w:rStyle w:val="Hyperlink"/>
          </w:rPr>
          <w:t>6.6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การตอบคำถามเรื่องการออกกำลังกายสำหรับผู้ป่วยโรคไตของแชทบอท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_Toc62775592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24</w:t>
        </w:r>
        <w:r>
          <w:rPr>
            <w:rStyle w:val="Hyperlink"/>
          </w:rPr>
          <w:fldChar w:fldCharType="end"/>
        </w:r>
      </w:hyperlink>
    </w:p>
    <w:p w14:paraId="4930D889" w14:textId="6D1AD4DD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93" w:history="1">
        <w:r w:rsidRPr="00DC6FBB">
          <w:rPr>
            <w:rStyle w:val="Hyperlink"/>
          </w:rPr>
          <w:t>6.7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การเพิ่มปุ่มเชื่อมโยงไปยังแชทบอท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_Toc62775593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24</w:t>
        </w:r>
        <w:r>
          <w:rPr>
            <w:rStyle w:val="Hyperlink"/>
          </w:rPr>
          <w:fldChar w:fldCharType="end"/>
        </w:r>
      </w:hyperlink>
    </w:p>
    <w:p w14:paraId="71EFD423" w14:textId="746AEF4D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94" w:history="1">
        <w:r w:rsidRPr="00DC6FBB">
          <w:rPr>
            <w:rStyle w:val="Hyperlink"/>
          </w:rPr>
          <w:t>6.8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การเพิ่มข้อมูลทั่วไป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_Toc62775594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24</w:t>
        </w:r>
        <w:r>
          <w:rPr>
            <w:rStyle w:val="Hyperlink"/>
          </w:rPr>
          <w:fldChar w:fldCharType="end"/>
        </w:r>
      </w:hyperlink>
    </w:p>
    <w:p w14:paraId="18AA30CA" w14:textId="3F6A2122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95" w:history="1">
        <w:r w:rsidRPr="00DC6FBB">
          <w:rPr>
            <w:rStyle w:val="Hyperlink"/>
          </w:rPr>
          <w:t>6.9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การเพิ่มข้อมูลทั่วไปเกี่ยวกับโรคไต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_Toc62775595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24</w:t>
        </w:r>
        <w:r>
          <w:rPr>
            <w:rStyle w:val="Hyperlink"/>
          </w:rPr>
          <w:fldChar w:fldCharType="end"/>
        </w:r>
      </w:hyperlink>
    </w:p>
    <w:p w14:paraId="541E626A" w14:textId="5B983A9B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96" w:history="1">
        <w:r w:rsidRPr="00DC6FBB">
          <w:rPr>
            <w:rStyle w:val="Hyperlink"/>
          </w:rPr>
          <w:t>6.10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การเพิ่มข้อมูลโภชนาการอาหาร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_Toc62775596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25</w:t>
        </w:r>
        <w:r>
          <w:rPr>
            <w:rStyle w:val="Hyperlink"/>
          </w:rPr>
          <w:fldChar w:fldCharType="end"/>
        </w:r>
      </w:hyperlink>
    </w:p>
    <w:p w14:paraId="2CB25CB8" w14:textId="65973050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97" w:history="1">
        <w:r w:rsidRPr="00DC6FBB">
          <w:rPr>
            <w:rStyle w:val="Hyperlink"/>
          </w:rPr>
          <w:t>6.11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การเพิ่มข้อมูลยา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_Toc62775597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25</w:t>
        </w:r>
        <w:r>
          <w:rPr>
            <w:rStyle w:val="Hyperlink"/>
          </w:rPr>
          <w:fldChar w:fldCharType="end"/>
        </w:r>
      </w:hyperlink>
    </w:p>
    <w:p w14:paraId="519BBB03" w14:textId="55405C09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98" w:history="1">
        <w:r w:rsidRPr="00DC6FBB">
          <w:rPr>
            <w:rStyle w:val="Hyperlink"/>
          </w:rPr>
          <w:t>6.12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การเพิ่มข้อมูลการออกกำลังกาย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_Toc62775598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25</w:t>
        </w:r>
        <w:r>
          <w:rPr>
            <w:rStyle w:val="Hyperlink"/>
          </w:rPr>
          <w:fldChar w:fldCharType="end"/>
        </w:r>
      </w:hyperlink>
    </w:p>
    <w:p w14:paraId="5E623675" w14:textId="264A984A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599" w:history="1">
        <w:r w:rsidRPr="00DC6FBB">
          <w:rPr>
            <w:rStyle w:val="Hyperlink"/>
          </w:rPr>
          <w:t>6.13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 xml:space="preserve">การรวมแชทบอทเข้ากับแอปพลิเคชันไลน์ </w:t>
        </w:r>
        <w:r w:rsidRPr="00DC6FBB">
          <w:rPr>
            <w:rStyle w:val="Hyperlink"/>
          </w:rPr>
          <w:t>(LINE)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_Toc62775599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25</w:t>
        </w:r>
        <w:r>
          <w:rPr>
            <w:rStyle w:val="Hyperlink"/>
          </w:rPr>
          <w:fldChar w:fldCharType="end"/>
        </w:r>
      </w:hyperlink>
    </w:p>
    <w:p w14:paraId="78D01492" w14:textId="07560026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600" w:history="1">
        <w:r w:rsidRPr="00DC6FBB">
          <w:rPr>
            <w:rStyle w:val="Hyperlink"/>
          </w:rPr>
          <w:t>6.14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 xml:space="preserve">การรวมแชทบอทเข้ากับแอปพลิเคชันเมสเซนเจอร์ </w:t>
        </w:r>
        <w:r w:rsidRPr="00DC6FBB">
          <w:rPr>
            <w:rStyle w:val="Hyperlink"/>
          </w:rPr>
          <w:t>(Messenger)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_Toc62775600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26</w:t>
        </w:r>
        <w:r>
          <w:rPr>
            <w:rStyle w:val="Hyperlink"/>
          </w:rPr>
          <w:fldChar w:fldCharType="end"/>
        </w:r>
      </w:hyperlink>
    </w:p>
    <w:p w14:paraId="61B21EB9" w14:textId="69E8E83E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601" w:history="1">
        <w:r w:rsidRPr="00DC6FBB">
          <w:rPr>
            <w:rStyle w:val="Hyperlink"/>
          </w:rPr>
          <w:t>6.15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การเพิ่มข้อมูลปริมาณการดื่มน้ำ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_Toc62775601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26</w:t>
        </w:r>
        <w:r>
          <w:rPr>
            <w:rStyle w:val="Hyperlink"/>
          </w:rPr>
          <w:fldChar w:fldCharType="end"/>
        </w:r>
      </w:hyperlink>
    </w:p>
    <w:p w14:paraId="09517873" w14:textId="73050B04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602" w:history="1">
        <w:r w:rsidRPr="00DC6FBB">
          <w:rPr>
            <w:rStyle w:val="Hyperlink"/>
          </w:rPr>
          <w:t>6.16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การเพิ่มข้อมูลอาหารที่ควรรับประทาน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_Toc62775602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27</w:t>
        </w:r>
        <w:r>
          <w:rPr>
            <w:rStyle w:val="Hyperlink"/>
          </w:rPr>
          <w:fldChar w:fldCharType="end"/>
        </w:r>
      </w:hyperlink>
    </w:p>
    <w:p w14:paraId="15869412" w14:textId="316B3092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603" w:history="1">
        <w:r w:rsidRPr="00DC6FBB">
          <w:rPr>
            <w:rStyle w:val="Hyperlink"/>
          </w:rPr>
          <w:t>6.17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การเพิ่มข้อมูลอาหารที่ไม่ควรรับประทาน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_Toc62775603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27</w:t>
        </w:r>
        <w:r>
          <w:rPr>
            <w:rStyle w:val="Hyperlink"/>
          </w:rPr>
          <w:fldChar w:fldCharType="end"/>
        </w:r>
      </w:hyperlink>
    </w:p>
    <w:p w14:paraId="66EB242B" w14:textId="5E14EA81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604" w:history="1">
        <w:r w:rsidRPr="00DC6FBB">
          <w:rPr>
            <w:rStyle w:val="Hyperlink"/>
          </w:rPr>
          <w:t>6.18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การออกแบบโครงสร้างแบบลำดับชั้นเพื่อใช้สำหรับทดสอบแชทบอท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_Toc62775604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27</w:t>
        </w:r>
        <w:r>
          <w:rPr>
            <w:rStyle w:val="Hyperlink"/>
          </w:rPr>
          <w:fldChar w:fldCharType="end"/>
        </w:r>
      </w:hyperlink>
    </w:p>
    <w:p w14:paraId="65D77736" w14:textId="2338EB49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605" w:history="1">
        <w:r w:rsidRPr="00DC6FBB">
          <w:rPr>
            <w:rStyle w:val="Hyperlink"/>
          </w:rPr>
          <w:t>6.19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การสร้างปุ่มกดเมนูบนแอปพลิเคชันไลน์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_Toc62775605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27</w:t>
        </w:r>
        <w:r>
          <w:rPr>
            <w:rStyle w:val="Hyperlink"/>
          </w:rPr>
          <w:fldChar w:fldCharType="end"/>
        </w:r>
      </w:hyperlink>
    </w:p>
    <w:p w14:paraId="16053A8C" w14:textId="7C3E07DA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606" w:history="1">
        <w:r w:rsidRPr="00DC6FBB">
          <w:rPr>
            <w:rStyle w:val="Hyperlink"/>
          </w:rPr>
          <w:t>6.20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การสร้างปุ่มกดเมนูบนแอปพลิเคชันเมสเซนเจอร์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_Toc62775606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28</w:t>
        </w:r>
        <w:r>
          <w:rPr>
            <w:rStyle w:val="Hyperlink"/>
          </w:rPr>
          <w:fldChar w:fldCharType="end"/>
        </w:r>
      </w:hyperlink>
    </w:p>
    <w:p w14:paraId="61A3BDDC" w14:textId="4FB21E4E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607" w:history="1">
        <w:r w:rsidRPr="00DC6FBB">
          <w:rPr>
            <w:rStyle w:val="Hyperlink"/>
          </w:rPr>
          <w:t>6.21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การสร้างหน้าต่างสอนการใช้งานแชทบอทบนแอปพลิเคชันไลน์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_Toc62775607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28</w:t>
        </w:r>
        <w:r>
          <w:rPr>
            <w:rStyle w:val="Hyperlink"/>
          </w:rPr>
          <w:fldChar w:fldCharType="end"/>
        </w:r>
      </w:hyperlink>
    </w:p>
    <w:p w14:paraId="61B7992E" w14:textId="0E566A8E" w:rsidR="00114467" w:rsidRDefault="00114467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2775608" w:history="1">
        <w:r w:rsidRPr="00DC6FBB">
          <w:rPr>
            <w:rStyle w:val="Hyperlink"/>
          </w:rPr>
          <w:t>6.22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การสร้างหน้าต่างสอนการใช้งานแชทบอทบนแอปพลิเคชันเมสเซนเจอร์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_Toc62775608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28</w:t>
        </w:r>
        <w:r>
          <w:rPr>
            <w:rStyle w:val="Hyperlink"/>
          </w:rPr>
          <w:fldChar w:fldCharType="end"/>
        </w:r>
      </w:hyperlink>
    </w:p>
    <w:p w14:paraId="5B7C6801" w14:textId="26AA9624" w:rsidR="00114467" w:rsidRDefault="00114467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2775609" w:history="1">
        <w:r w:rsidRPr="00DC6FBB">
          <w:rPr>
            <w:rStyle w:val="Hyperlink"/>
          </w:rPr>
          <w:t>7.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ขอบเขตและข้อจำกัดของแอปพลิเคชันที่พัฒนา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_Toc62775609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29</w:t>
        </w:r>
        <w:r>
          <w:rPr>
            <w:rStyle w:val="Hyperlink"/>
          </w:rPr>
          <w:fldChar w:fldCharType="end"/>
        </w:r>
      </w:hyperlink>
    </w:p>
    <w:p w14:paraId="4EAED697" w14:textId="59373D22" w:rsidR="00114467" w:rsidRDefault="00114467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2775610" w:history="1">
        <w:r w:rsidRPr="00DC6FBB">
          <w:rPr>
            <w:rStyle w:val="Hyperlink"/>
          </w:rPr>
          <w:t>8.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คุณลักษณะของอุปกรณ์ที่ใช้กับแอปพลิเคชัน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_Toc62775610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29</w:t>
        </w:r>
        <w:r>
          <w:rPr>
            <w:rStyle w:val="Hyperlink"/>
          </w:rPr>
          <w:fldChar w:fldCharType="end"/>
        </w:r>
      </w:hyperlink>
    </w:p>
    <w:p w14:paraId="246B2BBC" w14:textId="73966554" w:rsidR="00114467" w:rsidRDefault="00114467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2775611" w:history="1">
        <w:r w:rsidRPr="00DC6FBB">
          <w:rPr>
            <w:rStyle w:val="Hyperlink"/>
            <w:cs/>
          </w:rPr>
          <w:t>กลุ่มผู้ใช้แอปพลิเคชัน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_Toc62775611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30</w:t>
        </w:r>
        <w:r>
          <w:rPr>
            <w:rStyle w:val="Hyperlink"/>
          </w:rPr>
          <w:fldChar w:fldCharType="end"/>
        </w:r>
      </w:hyperlink>
    </w:p>
    <w:p w14:paraId="3E798CB6" w14:textId="64E269A4" w:rsidR="00114467" w:rsidRDefault="00114467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2775612" w:history="1">
        <w:r w:rsidRPr="00DC6FBB">
          <w:rPr>
            <w:rStyle w:val="Hyperlink"/>
            <w:cs/>
          </w:rPr>
          <w:t>ผลของการทดสอบแอปพลิเคชัน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_Toc62775612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30</w:t>
        </w:r>
        <w:r>
          <w:rPr>
            <w:rStyle w:val="Hyperlink"/>
          </w:rPr>
          <w:fldChar w:fldCharType="end"/>
        </w:r>
      </w:hyperlink>
    </w:p>
    <w:p w14:paraId="5817EB8C" w14:textId="3B801548" w:rsidR="00114467" w:rsidRDefault="00114467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2775613" w:history="1">
        <w:r w:rsidRPr="00DC6FBB">
          <w:rPr>
            <w:rStyle w:val="Hyperlink"/>
            <w:cs/>
          </w:rPr>
          <w:t>1.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การทดสอบการตอบคำถามของแชทบอทในประเด็นเรื่องทั่วไปเกี่ยวกับโรคไต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_Toc62775613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30</w:t>
        </w:r>
        <w:r>
          <w:rPr>
            <w:rStyle w:val="Hyperlink"/>
          </w:rPr>
          <w:fldChar w:fldCharType="end"/>
        </w:r>
      </w:hyperlink>
    </w:p>
    <w:p w14:paraId="28B43400" w14:textId="68D8A79D" w:rsidR="00114467" w:rsidRDefault="00114467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2775614" w:history="1">
        <w:r w:rsidRPr="00DC6FBB">
          <w:rPr>
            <w:rStyle w:val="Hyperlink"/>
            <w:cs/>
          </w:rPr>
          <w:t>2.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การทดสอบการตอบคำถามของแชทบอทในประเด็นเรื่องอาหาร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_Toc62775614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31</w:t>
        </w:r>
        <w:r>
          <w:rPr>
            <w:rStyle w:val="Hyperlink"/>
          </w:rPr>
          <w:fldChar w:fldCharType="end"/>
        </w:r>
      </w:hyperlink>
    </w:p>
    <w:p w14:paraId="243BAB2F" w14:textId="40A5ED06" w:rsidR="00114467" w:rsidRDefault="00114467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2775615" w:history="1">
        <w:r w:rsidRPr="00DC6FBB">
          <w:rPr>
            <w:rStyle w:val="Hyperlink"/>
            <w:cs/>
          </w:rPr>
          <w:t>3.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การทดสอบการตอบคำถามของแชทบอทในประเด็นเรื่องยา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_Toc62775615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32</w:t>
        </w:r>
        <w:r>
          <w:rPr>
            <w:rStyle w:val="Hyperlink"/>
          </w:rPr>
          <w:fldChar w:fldCharType="end"/>
        </w:r>
      </w:hyperlink>
    </w:p>
    <w:p w14:paraId="2022F2FB" w14:textId="0E7BEA1D" w:rsidR="00114467" w:rsidRDefault="00114467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2775616" w:history="1">
        <w:r w:rsidRPr="00DC6FBB">
          <w:rPr>
            <w:rStyle w:val="Hyperlink"/>
            <w:cs/>
          </w:rPr>
          <w:t>4.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การทดสอบการตอบคำถามของแชทบอทในประเด็นเรื่องการออกกำลังกาย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_Toc62775616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33</w:t>
        </w:r>
        <w:r>
          <w:rPr>
            <w:rStyle w:val="Hyperlink"/>
          </w:rPr>
          <w:fldChar w:fldCharType="end"/>
        </w:r>
      </w:hyperlink>
    </w:p>
    <w:p w14:paraId="77D056E7" w14:textId="690D9B05" w:rsidR="00114467" w:rsidRDefault="00114467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2775617" w:history="1">
        <w:r w:rsidRPr="00DC6FBB">
          <w:rPr>
            <w:rStyle w:val="Hyperlink"/>
            <w:cs/>
          </w:rPr>
          <w:t>5.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การทดสอบการตอบคำถามของแชทบอทในประเด็นเรื่องการดื่มน้ำ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_Toc62775617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34</w:t>
        </w:r>
        <w:r>
          <w:rPr>
            <w:rStyle w:val="Hyperlink"/>
          </w:rPr>
          <w:fldChar w:fldCharType="end"/>
        </w:r>
      </w:hyperlink>
    </w:p>
    <w:p w14:paraId="0EA2E650" w14:textId="21153941" w:rsidR="00114467" w:rsidRDefault="00114467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2775618" w:history="1">
        <w:r w:rsidRPr="00DC6FBB">
          <w:rPr>
            <w:rStyle w:val="Hyperlink"/>
          </w:rPr>
          <w:t>6.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การทดสอบระบบโดยรวม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_Toc62775618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35</w:t>
        </w:r>
        <w:r>
          <w:rPr>
            <w:rStyle w:val="Hyperlink"/>
          </w:rPr>
          <w:fldChar w:fldCharType="end"/>
        </w:r>
      </w:hyperlink>
    </w:p>
    <w:p w14:paraId="1A6A516C" w14:textId="776D9BF7" w:rsidR="00114467" w:rsidRDefault="00114467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2775619" w:history="1">
        <w:r w:rsidRPr="00DC6FBB">
          <w:rPr>
            <w:rStyle w:val="Hyperlink"/>
            <w:cs/>
          </w:rPr>
          <w:t>ปัญหาและอุปสรรค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_Toc62775619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35</w:t>
        </w:r>
        <w:r>
          <w:rPr>
            <w:rStyle w:val="Hyperlink"/>
          </w:rPr>
          <w:fldChar w:fldCharType="end"/>
        </w:r>
      </w:hyperlink>
    </w:p>
    <w:p w14:paraId="7BC26536" w14:textId="3EC9E6E2" w:rsidR="00114467" w:rsidRDefault="00114467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2775620" w:history="1">
        <w:r w:rsidRPr="00DC6FBB">
          <w:rPr>
            <w:rStyle w:val="Hyperlink"/>
            <w:cs/>
          </w:rPr>
          <w:t>แนวทางในการพัฒนาและประยุกต์ใช้ร่วมกับงานอื่น ๆ ในขั้นต่อไป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_Toc62775620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36</w:t>
        </w:r>
        <w:r>
          <w:rPr>
            <w:rStyle w:val="Hyperlink"/>
          </w:rPr>
          <w:fldChar w:fldCharType="end"/>
        </w:r>
      </w:hyperlink>
    </w:p>
    <w:p w14:paraId="6BB1C5AC" w14:textId="5C73C514" w:rsidR="00114467" w:rsidRDefault="00114467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2775621" w:history="1">
        <w:r w:rsidRPr="00DC6FBB">
          <w:rPr>
            <w:rStyle w:val="Hyperlink"/>
            <w:cs/>
          </w:rPr>
          <w:t>ข้อสรุปและข้อเสนอแนะ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_Toc62775621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36</w:t>
        </w:r>
        <w:r>
          <w:rPr>
            <w:rStyle w:val="Hyperlink"/>
          </w:rPr>
          <w:fldChar w:fldCharType="end"/>
        </w:r>
      </w:hyperlink>
    </w:p>
    <w:p w14:paraId="1DF93778" w14:textId="57D79785" w:rsidR="00114467" w:rsidRDefault="00114467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2775622" w:history="1">
        <w:r w:rsidRPr="00DC6FBB">
          <w:rPr>
            <w:rStyle w:val="Hyperlink"/>
          </w:rPr>
          <w:t>1.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ข้อสรุป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_Toc62775622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36</w:t>
        </w:r>
        <w:r>
          <w:rPr>
            <w:rStyle w:val="Hyperlink"/>
          </w:rPr>
          <w:fldChar w:fldCharType="end"/>
        </w:r>
      </w:hyperlink>
    </w:p>
    <w:p w14:paraId="7CD1C44A" w14:textId="1E3E34C9" w:rsidR="00114467" w:rsidRDefault="00114467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2775623" w:history="1">
        <w:r w:rsidRPr="00DC6FBB">
          <w:rPr>
            <w:rStyle w:val="Hyperlink"/>
          </w:rPr>
          <w:t>2.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DC6FBB">
          <w:rPr>
            <w:rStyle w:val="Hyperlink"/>
            <w:cs/>
          </w:rPr>
          <w:t>ข้อเสนอแนะ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_Toc62775623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36</w:t>
        </w:r>
        <w:r>
          <w:rPr>
            <w:rStyle w:val="Hyperlink"/>
          </w:rPr>
          <w:fldChar w:fldCharType="end"/>
        </w:r>
      </w:hyperlink>
    </w:p>
    <w:p w14:paraId="166458F3" w14:textId="4D9EC617" w:rsidR="00114467" w:rsidRDefault="00114467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2775624" w:history="1">
        <w:r w:rsidRPr="00DC6FBB">
          <w:rPr>
            <w:rStyle w:val="Hyperlink"/>
            <w:cs/>
          </w:rPr>
          <w:t>เอกสารอ้างอิง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_Toc62775624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37</w:t>
        </w:r>
        <w:r>
          <w:rPr>
            <w:rStyle w:val="Hyperlink"/>
          </w:rPr>
          <w:fldChar w:fldCharType="end"/>
        </w:r>
      </w:hyperlink>
    </w:p>
    <w:p w14:paraId="22B524BE" w14:textId="40AEEFDC" w:rsidR="00114467" w:rsidRDefault="00114467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2775625" w:history="1">
        <w:r w:rsidRPr="00DC6FBB">
          <w:rPr>
            <w:rStyle w:val="Hyperlink"/>
            <w:cs/>
          </w:rPr>
          <w:t xml:space="preserve">สถานที่ติดต่อของผู้พัฒนาและอาจารย์ที่ปรึกษา โทรศัพท์มือถือ </w:t>
        </w:r>
        <w:r w:rsidRPr="00DC6FBB">
          <w:rPr>
            <w:rStyle w:val="Hyperlink"/>
          </w:rPr>
          <w:t>email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_Toc62775625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39</w:t>
        </w:r>
        <w:r>
          <w:rPr>
            <w:rStyle w:val="Hyperlink"/>
          </w:rPr>
          <w:fldChar w:fldCharType="end"/>
        </w:r>
      </w:hyperlink>
    </w:p>
    <w:p w14:paraId="1A4F44EC" w14:textId="08F4FAC4" w:rsidR="00114467" w:rsidRDefault="00114467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2775626" w:history="1">
        <w:r w:rsidRPr="00DC6FBB">
          <w:rPr>
            <w:rStyle w:val="Hyperlink"/>
            <w:cs/>
          </w:rPr>
          <w:t>ภาคผนวก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_Toc62775626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40</w:t>
        </w:r>
        <w:r>
          <w:rPr>
            <w:rStyle w:val="Hyperlink"/>
          </w:rPr>
          <w:fldChar w:fldCharType="end"/>
        </w:r>
      </w:hyperlink>
    </w:p>
    <w:p w14:paraId="6E13D88A" w14:textId="224AE14B" w:rsidR="00114467" w:rsidRDefault="00114467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2775627" w:history="1">
        <w:r w:rsidRPr="00DC6FBB">
          <w:rPr>
            <w:rStyle w:val="Hyperlink"/>
            <w:cs/>
          </w:rPr>
          <w:t>ภาคผนวก ก คู่มือการติดตั้งแอปพลิเคชัน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_Toc62775627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40</w:t>
        </w:r>
        <w:r>
          <w:rPr>
            <w:rStyle w:val="Hyperlink"/>
          </w:rPr>
          <w:fldChar w:fldCharType="end"/>
        </w:r>
      </w:hyperlink>
    </w:p>
    <w:p w14:paraId="0A6718ED" w14:textId="143745D2" w:rsidR="00114467" w:rsidRDefault="00114467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2775628" w:history="1">
        <w:r w:rsidRPr="00DC6FBB">
          <w:rPr>
            <w:rStyle w:val="Hyperlink"/>
            <w:cs/>
          </w:rPr>
          <w:t>ภาคผนวก ข คู่มือการใช้งานแอปพลิเคชัน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_Toc62775628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42</w:t>
        </w:r>
        <w:r>
          <w:rPr>
            <w:rStyle w:val="Hyperlink"/>
          </w:rPr>
          <w:fldChar w:fldCharType="end"/>
        </w:r>
      </w:hyperlink>
    </w:p>
    <w:p w14:paraId="3033FA11" w14:textId="3460752C" w:rsidR="00114467" w:rsidRDefault="00114467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2775629" w:history="1">
        <w:r w:rsidRPr="00DC6FBB">
          <w:rPr>
            <w:rStyle w:val="Hyperlink"/>
            <w:cs/>
          </w:rPr>
          <w:t>ข้อตกลงในการใช้ซอฟต์แวร์</w:t>
        </w:r>
        <w:r>
          <w:rPr>
            <w:webHidden/>
          </w:rPr>
          <w:tab/>
        </w:r>
        <w:r>
          <w:rPr>
            <w:rStyle w:val="Hyperlink"/>
          </w:rPr>
          <w:fldChar w:fldCharType="begin"/>
        </w:r>
        <w:r>
          <w:rPr>
            <w:webHidden/>
          </w:rPr>
          <w:instrText xml:space="preserve"> PAGEREF _Toc62775629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 w:rsidR="00F05CFC">
          <w:rPr>
            <w:webHidden/>
            <w:cs/>
          </w:rPr>
          <w:t>49</w:t>
        </w:r>
        <w:r>
          <w:rPr>
            <w:rStyle w:val="Hyperlink"/>
          </w:rPr>
          <w:fldChar w:fldCharType="end"/>
        </w:r>
      </w:hyperlink>
    </w:p>
    <w:p w14:paraId="7DEFF223" w14:textId="550D19F8" w:rsidR="00246E3C" w:rsidRPr="008845FB" w:rsidRDefault="00A822E5" w:rsidP="00BA76E3">
      <w:pPr>
        <w:pStyle w:val="Title"/>
        <w:jc w:val="left"/>
        <w:sectPr w:rsidR="00246E3C" w:rsidRPr="008845FB" w:rsidSect="00D81C3F">
          <w:pgSz w:w="11906" w:h="16838" w:code="9"/>
          <w:pgMar w:top="1440" w:right="1440" w:bottom="1440" w:left="1440" w:header="706" w:footer="706" w:gutter="432"/>
          <w:pgNumType w:fmt="thaiLetters" w:start="1"/>
          <w:cols w:space="708"/>
          <w:docGrid w:linePitch="435"/>
        </w:sectPr>
      </w:pPr>
      <w:r w:rsidRPr="008845FB">
        <w:fldChar w:fldCharType="end"/>
      </w:r>
      <w:bookmarkStart w:id="74" w:name="_Toc254458931"/>
      <w:bookmarkStart w:id="75" w:name="_Toc254724411"/>
      <w:bookmarkStart w:id="76" w:name="_Toc254805614"/>
      <w:bookmarkStart w:id="77" w:name="_Toc254806321"/>
      <w:bookmarkStart w:id="78" w:name="_Toc254806581"/>
      <w:bookmarkStart w:id="79" w:name="_Toc254864176"/>
    </w:p>
    <w:p w14:paraId="53A2DE4A" w14:textId="39DD6FAF" w:rsidR="00F077F1" w:rsidRDefault="00F077F1" w:rsidP="00F077F1">
      <w:pPr>
        <w:pStyle w:val="Heading1"/>
        <w:numPr>
          <w:ilvl w:val="0"/>
          <w:numId w:val="0"/>
        </w:numPr>
        <w:spacing w:after="240" w:afterAutospacing="0"/>
        <w:jc w:val="left"/>
      </w:pPr>
      <w:bookmarkStart w:id="80" w:name="_Toc254201582"/>
      <w:bookmarkStart w:id="81" w:name="_Toc254201623"/>
      <w:bookmarkStart w:id="82" w:name="_Toc254202937"/>
      <w:bookmarkStart w:id="83" w:name="_Toc254458934"/>
      <w:bookmarkStart w:id="84" w:name="_Toc254724414"/>
      <w:bookmarkStart w:id="85" w:name="_Toc254805617"/>
      <w:bookmarkStart w:id="86" w:name="_Toc254806324"/>
      <w:bookmarkStart w:id="87" w:name="_Toc254806584"/>
      <w:bookmarkStart w:id="88" w:name="_Toc254864179"/>
      <w:bookmarkStart w:id="89" w:name="_Toc278023669"/>
      <w:bookmarkStart w:id="90" w:name="_Toc62775559"/>
      <w:bookmarkEnd w:id="50"/>
      <w:bookmarkEnd w:id="51"/>
      <w:bookmarkEnd w:id="52"/>
      <w:bookmarkEnd w:id="53"/>
      <w:bookmarkEnd w:id="54"/>
      <w:bookmarkEnd w:id="55"/>
      <w:bookmarkEnd w:id="56"/>
      <w:bookmarkEnd w:id="74"/>
      <w:bookmarkEnd w:id="75"/>
      <w:bookmarkEnd w:id="76"/>
      <w:bookmarkEnd w:id="77"/>
      <w:bookmarkEnd w:id="78"/>
      <w:bookmarkEnd w:id="79"/>
      <w:r>
        <w:rPr>
          <w:rFonts w:hint="cs"/>
          <w:cs/>
        </w:rPr>
        <w:lastRenderedPageBreak/>
        <w:t>วัตถุประสงค์และเป้าหมาย</w:t>
      </w:r>
      <w:bookmarkEnd w:id="90"/>
    </w:p>
    <w:p w14:paraId="37955E75" w14:textId="77777777" w:rsidR="000905FA" w:rsidRPr="00026B95" w:rsidRDefault="000905FA" w:rsidP="0085476D">
      <w:pPr>
        <w:pStyle w:val="ListParagraph"/>
        <w:numPr>
          <w:ilvl w:val="0"/>
          <w:numId w:val="3"/>
        </w:numPr>
        <w:spacing w:after="0" w:line="259" w:lineRule="auto"/>
        <w:jc w:val="thaiDistribute"/>
        <w:rPr>
          <w:b/>
          <w:bCs/>
          <w:sz w:val="36"/>
          <w:szCs w:val="36"/>
        </w:rPr>
      </w:pPr>
      <w:r w:rsidRPr="00026B95">
        <w:rPr>
          <w:cs/>
        </w:rPr>
        <w:t>ออกแบบและพัฒนาระบบโต้ตอบอัตโนมัติแชทบอทสำหรับดูแลผู้ป่วยโรคไต</w:t>
      </w:r>
    </w:p>
    <w:p w14:paraId="6073F2CC" w14:textId="3D0F07C1" w:rsidR="005C37BA" w:rsidRDefault="000905FA" w:rsidP="0085476D">
      <w:pPr>
        <w:pStyle w:val="ListParagraph"/>
        <w:numPr>
          <w:ilvl w:val="0"/>
          <w:numId w:val="3"/>
        </w:numPr>
        <w:spacing w:after="0" w:line="259" w:lineRule="auto"/>
        <w:jc w:val="thaiDistribute"/>
      </w:pPr>
      <w:r w:rsidRPr="00026B95">
        <w:rPr>
          <w:cs/>
        </w:rPr>
        <w:t>ทดสอบประสิทธิภาพ</w:t>
      </w:r>
      <w:r>
        <w:rPr>
          <w:rFonts w:hint="cs"/>
          <w:cs/>
        </w:rPr>
        <w:t>ด้าน</w:t>
      </w:r>
      <w:r w:rsidR="00273036">
        <w:rPr>
          <w:rFonts w:hint="cs"/>
          <w:cs/>
        </w:rPr>
        <w:t>ความถูกต้องของการตอบคำถามของแชทบอท</w:t>
      </w:r>
      <w:r w:rsidR="008C3EA9">
        <w:rPr>
          <w:rFonts w:hint="cs"/>
          <w:cs/>
        </w:rPr>
        <w:t>จาก 5 ประเด็นหลักตามโครงสร้างแบบลำดับชั้น</w:t>
      </w:r>
      <w:r w:rsidR="007B6392">
        <w:rPr>
          <w:rFonts w:hint="cs"/>
          <w:cs/>
        </w:rPr>
        <w:t>ที่ได้ออกแบบไว้</w:t>
      </w:r>
      <w:bookmarkStart w:id="91" w:name="_Toc254200980"/>
      <w:bookmarkStart w:id="92" w:name="_Toc254201584"/>
      <w:bookmarkStart w:id="93" w:name="_Toc254201625"/>
      <w:bookmarkStart w:id="94" w:name="_Toc254202939"/>
      <w:bookmarkStart w:id="95" w:name="_Toc254458936"/>
      <w:bookmarkStart w:id="96" w:name="_Toc254724416"/>
      <w:bookmarkStart w:id="97" w:name="_Toc254805619"/>
      <w:bookmarkStart w:id="98" w:name="_Toc254806326"/>
      <w:bookmarkStart w:id="99" w:name="_Toc254806586"/>
      <w:bookmarkStart w:id="100" w:name="_Toc254864181"/>
      <w:bookmarkStart w:id="101" w:name="_Toc278023671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</w:p>
    <w:p w14:paraId="43E98B15" w14:textId="608977D7" w:rsidR="00620452" w:rsidRDefault="009A1DF1" w:rsidP="0016053A">
      <w:pPr>
        <w:pStyle w:val="Heading1"/>
        <w:numPr>
          <w:ilvl w:val="0"/>
          <w:numId w:val="0"/>
        </w:numPr>
        <w:spacing w:after="240" w:afterAutospacing="0"/>
        <w:jc w:val="left"/>
      </w:pPr>
      <w:bookmarkStart w:id="102" w:name="_Toc6277556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r>
        <w:rPr>
          <w:rFonts w:hint="cs"/>
          <w:cs/>
        </w:rPr>
        <w:t>รายละเอียดของการพัฒนา</w:t>
      </w:r>
      <w:bookmarkEnd w:id="102"/>
    </w:p>
    <w:p w14:paraId="508ED914" w14:textId="604CBF8D" w:rsidR="0072789D" w:rsidRPr="00DC11E1" w:rsidRDefault="0072789D" w:rsidP="0085476D">
      <w:pPr>
        <w:pStyle w:val="Heading2"/>
        <w:numPr>
          <w:ilvl w:val="0"/>
          <w:numId w:val="13"/>
        </w:numPr>
        <w:spacing w:before="100"/>
        <w:rPr>
          <w:cs/>
        </w:rPr>
      </w:pPr>
      <w:bookmarkStart w:id="103" w:name="_Toc62775561"/>
      <w:r>
        <w:rPr>
          <w:rFonts w:hint="cs"/>
          <w:cs/>
        </w:rPr>
        <w:t>เนื้อเรื่องย่อ</w:t>
      </w:r>
      <w:bookmarkEnd w:id="103"/>
    </w:p>
    <w:p w14:paraId="1B9EC904" w14:textId="39F43E09" w:rsidR="004D3686" w:rsidRDefault="005C37BA" w:rsidP="004D3686">
      <w:pPr>
        <w:ind w:left="360" w:firstLine="720"/>
        <w:jc w:val="thaiDistribute"/>
      </w:pPr>
      <w:bookmarkStart w:id="104" w:name="_Toc278023676"/>
      <w:r w:rsidRPr="002A4771">
        <w:rPr>
          <w:cs/>
        </w:rPr>
        <w:t>ระบบแชทบอทสามารถรับข้อความจากเสียงและตัวอักษรได้จากการที่ผู้ใช้พูดหรือพิมพ์ข้อความลงไป ผ่านอุปกรณ์โทรศัพท์มือถือ ส่งข้อมูลผ่านเครือข่ายอินเตอร์เน็ตโดยใช้แอคเซสพอยต์</w:t>
      </w:r>
      <w:r w:rsidRPr="002A4771">
        <w:t xml:space="preserve"> (Access Point) </w:t>
      </w:r>
      <w:r w:rsidRPr="002A4771">
        <w:rPr>
          <w:cs/>
        </w:rPr>
        <w:t>หรือ</w:t>
      </w:r>
      <w:r w:rsidRPr="002A4771">
        <w:rPr>
          <w:rFonts w:hint="cs"/>
          <w:cs/>
        </w:rPr>
        <w:t xml:space="preserve">เอพี </w:t>
      </w:r>
      <w:r w:rsidRPr="002A4771">
        <w:t>(AP)</w:t>
      </w:r>
      <w:r w:rsidRPr="002A4771">
        <w:rPr>
          <w:rFonts w:hint="cs"/>
          <w:cs/>
        </w:rPr>
        <w:t xml:space="preserve"> </w:t>
      </w:r>
      <w:r w:rsidRPr="002A4771">
        <w:rPr>
          <w:cs/>
        </w:rPr>
        <w:t>เมื่อข้อความจากผู้ใช้ถูกส่ง ระบบจะทำการตรวจสอบและวิเคราะห์ผลข้อความร่วมกับ</w:t>
      </w:r>
      <w:r>
        <w:rPr>
          <w:rFonts w:hint="cs"/>
          <w:cs/>
        </w:rPr>
        <w:t>การใช้งาน</w:t>
      </w:r>
      <w:r w:rsidRPr="002A4771">
        <w:rPr>
          <w:cs/>
        </w:rPr>
        <w:t xml:space="preserve">เอพีไอ </w:t>
      </w:r>
      <w:r w:rsidRPr="002A4771">
        <w:t xml:space="preserve">(API) </w:t>
      </w:r>
      <w:r w:rsidRPr="002A4771">
        <w:rPr>
          <w:cs/>
        </w:rPr>
        <w:t>เพื่อหาคำตอบที่เหมาะสมจาก</w:t>
      </w:r>
      <w:r>
        <w:rPr>
          <w:rFonts w:hint="cs"/>
          <w:cs/>
        </w:rPr>
        <w:t>เซิร์ฟเวอร์ฐานข้อมูล</w:t>
      </w:r>
      <w:r w:rsidRPr="002A4771">
        <w:rPr>
          <w:cs/>
        </w:rPr>
        <w:t xml:space="preserve"> </w:t>
      </w:r>
      <w:r>
        <w:t>(</w:t>
      </w:r>
      <w:r w:rsidRPr="002A4771">
        <w:t>Database Server</w:t>
      </w:r>
      <w:r>
        <w:t>)</w:t>
      </w:r>
      <w:r w:rsidRPr="002A4771">
        <w:t xml:space="preserve"> </w:t>
      </w:r>
      <w:r w:rsidRPr="002A4771">
        <w:rPr>
          <w:cs/>
        </w:rPr>
        <w:t>เพื่อจะตอบกลับไปยังผู้ใช้</w:t>
      </w:r>
      <w:r w:rsidRPr="002A4771">
        <w:t xml:space="preserve"> </w:t>
      </w:r>
      <w:r w:rsidRPr="002A4771">
        <w:rPr>
          <w:cs/>
        </w:rPr>
        <w:t>ดัง</w:t>
      </w:r>
      <w:r>
        <w:rPr>
          <w:cs/>
        </w:rPr>
        <w:t>รูปที่ 3</w:t>
      </w:r>
    </w:p>
    <w:p w14:paraId="674348AE" w14:textId="3592572D" w:rsidR="004D3686" w:rsidRDefault="004D3686" w:rsidP="004D3686">
      <w:pPr>
        <w:jc w:val="center"/>
      </w:pPr>
      <w:r w:rsidRPr="005030E4">
        <w:rPr>
          <w:b/>
          <w:bCs/>
          <w:noProof/>
        </w:rPr>
        <w:drawing>
          <wp:inline distT="0" distB="0" distL="0" distR="0" wp14:anchorId="2C8445B5" wp14:editId="69730280">
            <wp:extent cx="5191125" cy="2196245"/>
            <wp:effectExtent l="0" t="0" r="0" b="0"/>
            <wp:docPr id="25" name="Picture 25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 Documen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37" cy="22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2014" w14:textId="7586FABF" w:rsidR="004D3686" w:rsidRDefault="004D3686" w:rsidP="004D3686">
      <w:pPr>
        <w:pStyle w:val="ListParagraph"/>
        <w:spacing w:before="100" w:beforeAutospacing="1" w:after="100" w:afterAutospacing="1"/>
        <w:ind w:left="0"/>
        <w:jc w:val="center"/>
      </w:pPr>
      <w:bookmarkStart w:id="105" w:name="_Toc49004650"/>
      <w:bookmarkStart w:id="106" w:name="_Toc61299177"/>
      <w:r>
        <w:rPr>
          <w:cs/>
        </w:rPr>
        <w:t>รูปที่ 3</w:t>
      </w:r>
      <w:r w:rsidRPr="005030E4">
        <w:rPr>
          <w:cs/>
        </w:rPr>
        <w:t xml:space="preserve"> ภาพรวมการทำงานของระบบ</w:t>
      </w:r>
      <w:bookmarkEnd w:id="105"/>
      <w:bookmarkEnd w:id="106"/>
    </w:p>
    <w:p w14:paraId="50D6417C" w14:textId="6A089B86" w:rsidR="005C37BA" w:rsidRPr="005030E4" w:rsidRDefault="005C37BA" w:rsidP="004D3686">
      <w:pPr>
        <w:ind w:left="360" w:firstLine="720"/>
        <w:jc w:val="thaiDistribute"/>
        <w:rPr>
          <w:cs/>
        </w:rPr>
      </w:pPr>
      <w:r w:rsidRPr="005030E4">
        <w:rPr>
          <w:cs/>
        </w:rPr>
        <w:t>โดยจะทำการสร้างปุ่มเพื่อเพิ่มระบบแชทบอทเข้าไปในแอปพลิเคชันเดิมที่มีอยู่บนระบบปฏิบัติการแอนดรอยด์ ซึ่ง</w:t>
      </w:r>
      <w:r>
        <w:rPr>
          <w:rFonts w:hint="cs"/>
          <w:cs/>
        </w:rPr>
        <w:t>จะได้เป็น</w:t>
      </w:r>
      <w:r w:rsidRPr="005030E4">
        <w:rPr>
          <w:cs/>
        </w:rPr>
        <w:t xml:space="preserve"> </w:t>
      </w:r>
      <w:r w:rsidRPr="005030E4">
        <w:t xml:space="preserve">User Interface </w:t>
      </w:r>
      <w:r>
        <w:rPr>
          <w:rFonts w:hint="cs"/>
          <w:cs/>
        </w:rPr>
        <w:t>ที่มีปุ่มสำหรับพูดคุยกับแชทบอท เมื่อกดปุ่มคุยกับแชทบอท จะมีปุ่มอีกสองปุ่มให้เลือกว่าจะคุยผ่านแอปพลิเคชันใด โดยจะสามารถเลือกได้ทั้งแอปพลิเคชันไลน์และเมสเซนเจอร์</w:t>
      </w:r>
      <w:r>
        <w:t xml:space="preserve"> </w:t>
      </w:r>
      <w:r>
        <w:rPr>
          <w:rFonts w:hint="cs"/>
          <w:cs/>
        </w:rPr>
        <w:t xml:space="preserve">ดังรูปที่ </w:t>
      </w:r>
      <w:r w:rsidR="000A1C7F">
        <w:rPr>
          <w:rFonts w:hint="cs"/>
          <w:cs/>
        </w:rPr>
        <w:t>4</w:t>
      </w:r>
    </w:p>
    <w:p w14:paraId="469B16C0" w14:textId="77777777" w:rsidR="005C37BA" w:rsidRDefault="005C37BA" w:rsidP="005C37BA">
      <w:pPr>
        <w:pStyle w:val="ListParagraph"/>
        <w:spacing w:after="0"/>
        <w:ind w:left="0"/>
      </w:pPr>
    </w:p>
    <w:p w14:paraId="46C4A262" w14:textId="1CBA52A9" w:rsidR="005C37BA" w:rsidRPr="005030E4" w:rsidRDefault="005C37BA" w:rsidP="005C37BA">
      <w:pPr>
        <w:pStyle w:val="ListParagraph"/>
        <w:spacing w:after="0"/>
        <w:ind w:left="0"/>
      </w:pPr>
    </w:p>
    <w:p w14:paraId="00967341" w14:textId="77777777" w:rsidR="005C37BA" w:rsidRPr="005030E4" w:rsidRDefault="005C37BA" w:rsidP="005C37BA">
      <w:pPr>
        <w:pStyle w:val="ListParagraph"/>
        <w:spacing w:after="0"/>
        <w:ind w:left="0"/>
        <w:rPr>
          <w:cs/>
        </w:rPr>
      </w:pPr>
      <w:r>
        <w:rPr>
          <w:noProof/>
        </w:rPr>
        <w:drawing>
          <wp:inline distT="0" distB="0" distL="0" distR="0" wp14:anchorId="70753675" wp14:editId="5BB71A6B">
            <wp:extent cx="2238375" cy="4822835"/>
            <wp:effectExtent l="133350" t="76200" r="85725" b="130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113" cy="488475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drawing>
          <wp:inline distT="0" distB="0" distL="0" distR="0" wp14:anchorId="1A7D54B6" wp14:editId="55279BCA">
            <wp:extent cx="2239200" cy="4824000"/>
            <wp:effectExtent l="133350" t="76200" r="85090" b="129540"/>
            <wp:docPr id="30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4824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26D03C70" w14:textId="747584EE" w:rsidR="005C37BA" w:rsidRDefault="005C37BA" w:rsidP="005C37BA">
      <w:pPr>
        <w:pStyle w:val="ListParagraph"/>
        <w:spacing w:after="0"/>
        <w:ind w:left="0"/>
        <w:jc w:val="center"/>
      </w:pPr>
      <w:bookmarkStart w:id="107" w:name="_Toc49004651"/>
      <w:bookmarkStart w:id="108" w:name="_Toc61299178"/>
      <w:r>
        <w:rPr>
          <w:cs/>
        </w:rPr>
        <w:t xml:space="preserve">รูปที่ </w:t>
      </w:r>
      <w:r w:rsidR="000A1C7F">
        <w:rPr>
          <w:rFonts w:hint="cs"/>
          <w:cs/>
        </w:rPr>
        <w:t>4</w:t>
      </w:r>
      <w:r w:rsidRPr="005030E4">
        <w:rPr>
          <w:cs/>
        </w:rPr>
        <w:t xml:space="preserve"> </w:t>
      </w:r>
      <w:r w:rsidRPr="005030E4">
        <w:t xml:space="preserve">User Interface </w:t>
      </w:r>
      <w:r w:rsidRPr="005030E4">
        <w:rPr>
          <w:cs/>
        </w:rPr>
        <w:t>ของแอปพลิเคชัน</w:t>
      </w:r>
      <w:bookmarkEnd w:id="107"/>
      <w:r>
        <w:rPr>
          <w:rFonts w:hint="cs"/>
          <w:cs/>
        </w:rPr>
        <w:t>ที่ทำการเพิ่มปุ่มแล้ว</w:t>
      </w:r>
      <w:bookmarkEnd w:id="108"/>
    </w:p>
    <w:p w14:paraId="1DAB5488" w14:textId="77777777" w:rsidR="005C37BA" w:rsidRDefault="005C37BA" w:rsidP="005C37BA">
      <w:pPr>
        <w:pStyle w:val="ListParagraph"/>
        <w:spacing w:after="0"/>
        <w:ind w:left="0"/>
        <w:jc w:val="center"/>
      </w:pPr>
    </w:p>
    <w:p w14:paraId="50D69B17" w14:textId="77777777" w:rsidR="005C37BA" w:rsidRDefault="005C37BA" w:rsidP="005C37BA">
      <w:pPr>
        <w:pStyle w:val="ListParagraph"/>
        <w:spacing w:after="0"/>
        <w:ind w:left="0"/>
        <w:jc w:val="center"/>
      </w:pPr>
    </w:p>
    <w:p w14:paraId="5408B3F5" w14:textId="77777777" w:rsidR="005C37BA" w:rsidRDefault="005C37BA" w:rsidP="005C37BA">
      <w:pPr>
        <w:pStyle w:val="ListParagraph"/>
        <w:spacing w:after="0"/>
        <w:ind w:left="0"/>
        <w:jc w:val="center"/>
      </w:pPr>
    </w:p>
    <w:p w14:paraId="6CECA40E" w14:textId="77777777" w:rsidR="005C37BA" w:rsidRDefault="005C37BA" w:rsidP="005C37BA">
      <w:pPr>
        <w:pStyle w:val="ListParagraph"/>
        <w:spacing w:after="0"/>
        <w:ind w:left="0"/>
        <w:jc w:val="center"/>
      </w:pPr>
    </w:p>
    <w:p w14:paraId="4D5E960F" w14:textId="77777777" w:rsidR="005C37BA" w:rsidRDefault="005C37BA" w:rsidP="005C37BA">
      <w:pPr>
        <w:pStyle w:val="ListParagraph"/>
        <w:spacing w:after="0"/>
        <w:ind w:left="0"/>
        <w:jc w:val="center"/>
      </w:pPr>
    </w:p>
    <w:p w14:paraId="40AFA9B9" w14:textId="77777777" w:rsidR="005C37BA" w:rsidRDefault="005C37BA" w:rsidP="005C37BA">
      <w:pPr>
        <w:pStyle w:val="ListParagraph"/>
        <w:spacing w:after="0"/>
        <w:ind w:left="0"/>
        <w:jc w:val="center"/>
      </w:pPr>
    </w:p>
    <w:p w14:paraId="2E0EE3BE" w14:textId="77777777" w:rsidR="005C37BA" w:rsidRDefault="005C37BA" w:rsidP="005C37BA">
      <w:pPr>
        <w:pStyle w:val="ListParagraph"/>
        <w:spacing w:after="0"/>
        <w:ind w:left="0"/>
        <w:jc w:val="center"/>
      </w:pPr>
    </w:p>
    <w:p w14:paraId="0C43B915" w14:textId="77777777" w:rsidR="005C37BA" w:rsidRDefault="005C37BA" w:rsidP="005C37BA">
      <w:pPr>
        <w:pStyle w:val="ListParagraph"/>
        <w:spacing w:after="0"/>
        <w:ind w:left="0"/>
        <w:jc w:val="center"/>
      </w:pPr>
    </w:p>
    <w:p w14:paraId="1D2011EE" w14:textId="77777777" w:rsidR="005C37BA" w:rsidRPr="005030E4" w:rsidRDefault="005C37BA" w:rsidP="005C37BA">
      <w:pPr>
        <w:pStyle w:val="ListParagraph"/>
        <w:spacing w:after="0"/>
        <w:ind w:left="0"/>
        <w:jc w:val="center"/>
        <w:rPr>
          <w:cs/>
        </w:rPr>
      </w:pPr>
    </w:p>
    <w:p w14:paraId="725C8CE2" w14:textId="0A9C3DFB" w:rsidR="005C37BA" w:rsidRPr="008845FB" w:rsidRDefault="005C37BA" w:rsidP="0085476D">
      <w:pPr>
        <w:pStyle w:val="Heading2"/>
        <w:numPr>
          <w:ilvl w:val="0"/>
          <w:numId w:val="13"/>
        </w:numPr>
        <w:spacing w:before="100"/>
        <w:rPr>
          <w:cs/>
        </w:rPr>
      </w:pPr>
      <w:bookmarkStart w:id="109" w:name="_Toc62775562"/>
      <w:bookmarkEnd w:id="104"/>
      <w:r>
        <w:lastRenderedPageBreak/>
        <w:t xml:space="preserve">Use case diagram </w:t>
      </w:r>
      <w:r>
        <w:rPr>
          <w:rFonts w:hint="cs"/>
          <w:cs/>
        </w:rPr>
        <w:t>ของระบบ</w:t>
      </w:r>
      <w:bookmarkEnd w:id="109"/>
    </w:p>
    <w:p w14:paraId="6395A77F" w14:textId="77777777" w:rsidR="005C37BA" w:rsidRPr="005030E4" w:rsidRDefault="005C37BA" w:rsidP="0085476D">
      <w:pPr>
        <w:pStyle w:val="ListParagraph"/>
        <w:numPr>
          <w:ilvl w:val="0"/>
          <w:numId w:val="12"/>
        </w:numPr>
        <w:spacing w:after="0"/>
      </w:pPr>
      <w:r w:rsidRPr="005030E4">
        <w:t xml:space="preserve">Use case 1: </w:t>
      </w:r>
      <w:r w:rsidRPr="005030E4">
        <w:rPr>
          <w:cs/>
        </w:rPr>
        <w:t>ผู้ใช้สามารถทำการแชทกับระบบแชทบอทได้</w:t>
      </w:r>
    </w:p>
    <w:p w14:paraId="7F479477" w14:textId="77777777" w:rsidR="005C37BA" w:rsidRPr="005030E4" w:rsidRDefault="005C37BA" w:rsidP="0085476D">
      <w:pPr>
        <w:pStyle w:val="ListParagraph"/>
        <w:numPr>
          <w:ilvl w:val="0"/>
          <w:numId w:val="12"/>
        </w:numPr>
        <w:spacing w:after="0"/>
        <w:rPr>
          <w:cs/>
        </w:rPr>
      </w:pPr>
      <w:r w:rsidRPr="005030E4">
        <w:t xml:space="preserve">Use case 2: </w:t>
      </w:r>
      <w:r w:rsidRPr="005030E4">
        <w:rPr>
          <w:cs/>
        </w:rPr>
        <w:t>ผู้ใช้สามารถทำการแชทด้วยข้อความเสียงกับระบบแชทบอทได้</w:t>
      </w:r>
    </w:p>
    <w:p w14:paraId="7817978E" w14:textId="77777777" w:rsidR="005C37BA" w:rsidRPr="005030E4" w:rsidRDefault="005C37BA" w:rsidP="0085476D">
      <w:pPr>
        <w:pStyle w:val="ListParagraph"/>
        <w:numPr>
          <w:ilvl w:val="0"/>
          <w:numId w:val="12"/>
        </w:numPr>
        <w:spacing w:after="0"/>
      </w:pPr>
      <w:r w:rsidRPr="005030E4">
        <w:t xml:space="preserve">Use case 3: </w:t>
      </w:r>
      <w:r w:rsidRPr="005030E4">
        <w:rPr>
          <w:cs/>
        </w:rPr>
        <w:t>ผู้ใช้สามารถค้นหาและเลือกชื่ออาหารจากรายการอาหารทั้งหมดได้</w:t>
      </w:r>
    </w:p>
    <w:p w14:paraId="3C1E2C61" w14:textId="77777777" w:rsidR="005C37BA" w:rsidRPr="005030E4" w:rsidRDefault="005C37BA" w:rsidP="0085476D">
      <w:pPr>
        <w:pStyle w:val="ListParagraph"/>
        <w:numPr>
          <w:ilvl w:val="0"/>
          <w:numId w:val="12"/>
        </w:numPr>
        <w:spacing w:after="0"/>
      </w:pPr>
      <w:r w:rsidRPr="005030E4">
        <w:t xml:space="preserve">Use case 4: </w:t>
      </w:r>
      <w:r w:rsidRPr="005030E4">
        <w:rPr>
          <w:cs/>
        </w:rPr>
        <w:t>ผู้ใช้สามารถค้นหาและเลือกชื่อยาจากรายการยาทั้งหมดได้</w:t>
      </w:r>
    </w:p>
    <w:p w14:paraId="6C996093" w14:textId="77777777" w:rsidR="005C37BA" w:rsidRPr="005030E4" w:rsidRDefault="005C37BA" w:rsidP="0085476D">
      <w:pPr>
        <w:pStyle w:val="ListParagraph"/>
        <w:numPr>
          <w:ilvl w:val="0"/>
          <w:numId w:val="12"/>
        </w:numPr>
        <w:spacing w:after="0"/>
      </w:pPr>
      <w:r w:rsidRPr="005030E4">
        <w:t xml:space="preserve">Use case 5: </w:t>
      </w:r>
      <w:r w:rsidRPr="005030E4">
        <w:rPr>
          <w:cs/>
        </w:rPr>
        <w:t>ผู้ใช้สามารถเปิด</w:t>
      </w:r>
      <w:r w:rsidRPr="005030E4">
        <w:t>-</w:t>
      </w:r>
      <w:r w:rsidRPr="005030E4">
        <w:rPr>
          <w:cs/>
        </w:rPr>
        <w:t>ปิด การแจ้งเตือนต่างๆ ของระบบได้</w:t>
      </w:r>
    </w:p>
    <w:p w14:paraId="531AD15A" w14:textId="77777777" w:rsidR="005C37BA" w:rsidRPr="005030E4" w:rsidRDefault="005C37BA" w:rsidP="0085476D">
      <w:pPr>
        <w:pStyle w:val="ListParagraph"/>
        <w:numPr>
          <w:ilvl w:val="0"/>
          <w:numId w:val="12"/>
        </w:numPr>
        <w:spacing w:after="0"/>
        <w:rPr>
          <w:cs/>
        </w:rPr>
      </w:pPr>
      <w:r w:rsidRPr="005030E4">
        <w:t xml:space="preserve">Use case 6: </w:t>
      </w:r>
      <w:r w:rsidRPr="005030E4">
        <w:rPr>
          <w:cs/>
        </w:rPr>
        <w:t>ผู้ใช้สามารถรับการแจ้งเตือนต่างๆ จากระบบได้</w:t>
      </w:r>
    </w:p>
    <w:p w14:paraId="46DE3D8A" w14:textId="77777777" w:rsidR="005C37BA" w:rsidRPr="005030E4" w:rsidRDefault="005C37BA" w:rsidP="005C37BA">
      <w:pPr>
        <w:rPr>
          <w:b/>
          <w:bCs/>
        </w:rPr>
      </w:pPr>
      <w:r w:rsidRPr="005030E4">
        <w:rPr>
          <w:b/>
          <w:bCs/>
          <w:noProof/>
        </w:rPr>
        <w:drawing>
          <wp:anchor distT="0" distB="0" distL="114300" distR="114300" simplePos="0" relativeHeight="251698176" behindDoc="0" locked="0" layoutInCell="1" allowOverlap="1" wp14:anchorId="6B906DC5" wp14:editId="1ED01328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759960" cy="4905375"/>
            <wp:effectExtent l="0" t="0" r="254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960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EBBAC9" w14:textId="77777777" w:rsidR="005C37BA" w:rsidRPr="005030E4" w:rsidRDefault="005C37BA" w:rsidP="005C37BA">
      <w:pPr>
        <w:pStyle w:val="ListParagraph"/>
        <w:spacing w:after="0"/>
        <w:ind w:left="0"/>
        <w:jc w:val="center"/>
      </w:pPr>
    </w:p>
    <w:p w14:paraId="2C69A130" w14:textId="77777777" w:rsidR="005C37BA" w:rsidRPr="005030E4" w:rsidRDefault="005C37BA" w:rsidP="005C37BA">
      <w:pPr>
        <w:pStyle w:val="ListParagraph"/>
        <w:spacing w:after="0"/>
        <w:ind w:left="0"/>
        <w:jc w:val="center"/>
      </w:pPr>
    </w:p>
    <w:p w14:paraId="6B59850D" w14:textId="77777777" w:rsidR="005C37BA" w:rsidRPr="005030E4" w:rsidRDefault="005C37BA" w:rsidP="005C37BA">
      <w:pPr>
        <w:pStyle w:val="ListParagraph"/>
        <w:spacing w:after="0"/>
        <w:ind w:left="0"/>
        <w:jc w:val="center"/>
      </w:pPr>
    </w:p>
    <w:p w14:paraId="64524306" w14:textId="77777777" w:rsidR="005C37BA" w:rsidRPr="005030E4" w:rsidRDefault="005C37BA" w:rsidP="005C37BA">
      <w:pPr>
        <w:pStyle w:val="ListParagraph"/>
        <w:spacing w:after="0"/>
        <w:ind w:left="0"/>
        <w:jc w:val="center"/>
      </w:pPr>
    </w:p>
    <w:p w14:paraId="42E22E65" w14:textId="77777777" w:rsidR="005C37BA" w:rsidRPr="005030E4" w:rsidRDefault="005C37BA" w:rsidP="005C37BA">
      <w:pPr>
        <w:pStyle w:val="ListParagraph"/>
        <w:spacing w:after="0"/>
        <w:ind w:left="0"/>
        <w:jc w:val="center"/>
      </w:pPr>
    </w:p>
    <w:p w14:paraId="7A1AC423" w14:textId="77777777" w:rsidR="005C37BA" w:rsidRPr="005030E4" w:rsidRDefault="005C37BA" w:rsidP="005C37BA">
      <w:pPr>
        <w:pStyle w:val="ListParagraph"/>
        <w:spacing w:after="0"/>
        <w:ind w:left="0"/>
        <w:jc w:val="center"/>
      </w:pPr>
    </w:p>
    <w:p w14:paraId="6FE35EAF" w14:textId="77777777" w:rsidR="005C37BA" w:rsidRPr="005030E4" w:rsidRDefault="005C37BA" w:rsidP="005C37BA">
      <w:pPr>
        <w:pStyle w:val="ListParagraph"/>
        <w:spacing w:after="0"/>
        <w:ind w:left="0"/>
        <w:jc w:val="center"/>
      </w:pPr>
    </w:p>
    <w:p w14:paraId="00B4560A" w14:textId="77777777" w:rsidR="005C37BA" w:rsidRPr="005030E4" w:rsidRDefault="005C37BA" w:rsidP="005C37BA">
      <w:pPr>
        <w:pStyle w:val="ListParagraph"/>
        <w:spacing w:after="0"/>
        <w:ind w:left="0"/>
        <w:jc w:val="center"/>
      </w:pPr>
    </w:p>
    <w:p w14:paraId="215577DB" w14:textId="77777777" w:rsidR="005C37BA" w:rsidRPr="005030E4" w:rsidRDefault="005C37BA" w:rsidP="005C37BA">
      <w:pPr>
        <w:pStyle w:val="ListParagraph"/>
        <w:spacing w:after="0"/>
        <w:ind w:left="0"/>
        <w:jc w:val="center"/>
      </w:pPr>
    </w:p>
    <w:p w14:paraId="66E3C534" w14:textId="77777777" w:rsidR="005C37BA" w:rsidRPr="005030E4" w:rsidRDefault="005C37BA" w:rsidP="005C37BA">
      <w:pPr>
        <w:pStyle w:val="ListParagraph"/>
        <w:spacing w:after="0"/>
        <w:ind w:left="0"/>
        <w:jc w:val="center"/>
      </w:pPr>
    </w:p>
    <w:p w14:paraId="4B114D85" w14:textId="77777777" w:rsidR="005C37BA" w:rsidRPr="005030E4" w:rsidRDefault="005C37BA" w:rsidP="005C37BA">
      <w:pPr>
        <w:pStyle w:val="ListParagraph"/>
        <w:spacing w:after="0"/>
        <w:ind w:left="0"/>
        <w:jc w:val="center"/>
      </w:pPr>
    </w:p>
    <w:p w14:paraId="71D7BF94" w14:textId="77777777" w:rsidR="005C37BA" w:rsidRPr="005030E4" w:rsidRDefault="005C37BA" w:rsidP="005C37BA">
      <w:pPr>
        <w:pStyle w:val="ListParagraph"/>
        <w:spacing w:after="0"/>
        <w:ind w:left="0"/>
        <w:jc w:val="center"/>
      </w:pPr>
    </w:p>
    <w:p w14:paraId="7CDD8FEA" w14:textId="77777777" w:rsidR="005C37BA" w:rsidRPr="005030E4" w:rsidRDefault="005C37BA" w:rsidP="005C37BA">
      <w:pPr>
        <w:pStyle w:val="ListParagraph"/>
        <w:spacing w:after="0"/>
        <w:ind w:left="0"/>
        <w:jc w:val="center"/>
      </w:pPr>
    </w:p>
    <w:p w14:paraId="5AE70DA6" w14:textId="77777777" w:rsidR="005C37BA" w:rsidRDefault="005C37BA" w:rsidP="005C37BA">
      <w:pPr>
        <w:pStyle w:val="ListParagraph"/>
        <w:spacing w:after="0"/>
        <w:ind w:left="0"/>
        <w:jc w:val="center"/>
      </w:pPr>
    </w:p>
    <w:p w14:paraId="6D038D11" w14:textId="77777777" w:rsidR="005C37BA" w:rsidRPr="005030E4" w:rsidRDefault="005C37BA" w:rsidP="005C37BA">
      <w:pPr>
        <w:pStyle w:val="ListParagraph"/>
        <w:spacing w:after="0"/>
        <w:ind w:left="0"/>
        <w:jc w:val="center"/>
      </w:pPr>
    </w:p>
    <w:p w14:paraId="3C47B75E" w14:textId="064292F9" w:rsidR="005C37BA" w:rsidRDefault="005C37BA" w:rsidP="005C37BA">
      <w:pPr>
        <w:pStyle w:val="ListParagraph"/>
        <w:spacing w:after="0"/>
        <w:ind w:left="0"/>
        <w:jc w:val="center"/>
      </w:pPr>
      <w:bookmarkStart w:id="110" w:name="_Toc49004652"/>
      <w:bookmarkStart w:id="111" w:name="_Toc61299179"/>
      <w:r>
        <w:rPr>
          <w:cs/>
        </w:rPr>
        <w:t xml:space="preserve">รูปที่ </w:t>
      </w:r>
      <w:r w:rsidR="000A1C7F">
        <w:rPr>
          <w:rFonts w:hint="cs"/>
          <w:cs/>
        </w:rPr>
        <w:t>5</w:t>
      </w:r>
      <w:r w:rsidRPr="005030E4">
        <w:rPr>
          <w:cs/>
        </w:rPr>
        <w:t xml:space="preserve"> </w:t>
      </w:r>
      <w:r w:rsidRPr="005030E4">
        <w:t xml:space="preserve">Use case diagram </w:t>
      </w:r>
      <w:r w:rsidRPr="005030E4">
        <w:rPr>
          <w:cs/>
        </w:rPr>
        <w:t>ของระบบ</w:t>
      </w:r>
      <w:bookmarkEnd w:id="110"/>
      <w:bookmarkEnd w:id="111"/>
    </w:p>
    <w:p w14:paraId="430D1D85" w14:textId="69324098" w:rsidR="00B74E4D" w:rsidRDefault="00B74E4D" w:rsidP="005C37BA">
      <w:pPr>
        <w:pStyle w:val="ListParagraph"/>
        <w:spacing w:after="0"/>
        <w:ind w:left="0"/>
        <w:jc w:val="center"/>
      </w:pPr>
    </w:p>
    <w:p w14:paraId="47E4F9C9" w14:textId="77777777" w:rsidR="00B74E4D" w:rsidRDefault="00B74E4D" w:rsidP="005C37BA">
      <w:pPr>
        <w:pStyle w:val="ListParagraph"/>
        <w:spacing w:after="0"/>
        <w:ind w:left="0"/>
        <w:jc w:val="center"/>
      </w:pPr>
    </w:p>
    <w:p w14:paraId="63CB52D8" w14:textId="3710804A" w:rsidR="00B74E4D" w:rsidRDefault="006E5FE0" w:rsidP="0085476D">
      <w:pPr>
        <w:pStyle w:val="Heading2"/>
        <w:numPr>
          <w:ilvl w:val="0"/>
          <w:numId w:val="13"/>
        </w:numPr>
        <w:spacing w:before="100"/>
      </w:pPr>
      <w:bookmarkStart w:id="112" w:name="_Toc62775563"/>
      <w:r>
        <w:lastRenderedPageBreak/>
        <w:t>Mock-up</w:t>
      </w:r>
      <w:r w:rsidR="00C33676">
        <w:t xml:space="preserve"> </w:t>
      </w:r>
      <w:r w:rsidR="00C33676">
        <w:rPr>
          <w:rFonts w:hint="cs"/>
          <w:cs/>
        </w:rPr>
        <w:t>ของระบบ</w:t>
      </w:r>
      <w:bookmarkEnd w:id="112"/>
    </w:p>
    <w:p w14:paraId="5339BD81" w14:textId="77777777" w:rsidR="00B74E4D" w:rsidRPr="00B20312" w:rsidRDefault="00B74E4D" w:rsidP="0085476D">
      <w:pPr>
        <w:pStyle w:val="Heading3"/>
        <w:numPr>
          <w:ilvl w:val="1"/>
          <w:numId w:val="19"/>
        </w:numPr>
        <w:spacing w:before="100"/>
      </w:pPr>
      <w:bookmarkStart w:id="113" w:name="_Toc62775564"/>
      <w:r>
        <w:rPr>
          <w:rFonts w:hint="cs"/>
          <w:cs/>
        </w:rPr>
        <w:t>ผู้ใช้สามารถแชทแชทกับระบบแชทบอทได้</w:t>
      </w:r>
      <w:bookmarkEnd w:id="113"/>
    </w:p>
    <w:p w14:paraId="6927D2C1" w14:textId="77777777" w:rsidR="00B74E4D" w:rsidRPr="00962ED8" w:rsidRDefault="00B74E4D" w:rsidP="00B74E4D">
      <w:pPr>
        <w:ind w:left="1080" w:firstLine="720"/>
        <w:jc w:val="thaiDistribute"/>
        <w:rPr>
          <w:cs/>
        </w:rPr>
      </w:pPr>
      <w:r>
        <w:rPr>
          <w:rFonts w:hint="cs"/>
          <w:cs/>
        </w:rPr>
        <w:t xml:space="preserve">ผู้ใช้สามารถพิมพ์ข้อความเพื่อสื่อสารกับแชทบอทได้ </w:t>
      </w:r>
      <w:r w:rsidRPr="00EF7C22">
        <w:rPr>
          <w:cs/>
        </w:rPr>
        <w:t>เมื่อ</w:t>
      </w:r>
      <w:r>
        <w:rPr>
          <w:rFonts w:hint="cs"/>
          <w:cs/>
        </w:rPr>
        <w:t>ผู้ใช้</w:t>
      </w:r>
      <w:r w:rsidRPr="00EF7C22">
        <w:rPr>
          <w:cs/>
        </w:rPr>
        <w:t>ต้องการส่งข้อความ ให้กดปุ่มส่งข้อความด้านขวามือ ข้อความจะถูกส่งไปยังแชทบอท จากนั้นรอการตอบ</w:t>
      </w:r>
      <w:r>
        <w:rPr>
          <w:rFonts w:hint="cs"/>
          <w:cs/>
        </w:rPr>
        <w:t>กลับ</w:t>
      </w:r>
      <w:r w:rsidRPr="00EF7C22">
        <w:rPr>
          <w:cs/>
        </w:rPr>
        <w:t>จากแชทบอท</w:t>
      </w:r>
      <w:r>
        <w:rPr>
          <w:rFonts w:hint="cs"/>
          <w:cs/>
        </w:rPr>
        <w:t xml:space="preserve"> โดย</w:t>
      </w:r>
      <w:r w:rsidRPr="00EF7C22">
        <w:rPr>
          <w:cs/>
        </w:rPr>
        <w:t>เมื่อแชทบอทได้รับข้อความจากผู้ใช้ จะทำการตรวจสอบว่า ข้อความที่ผู้ใช้ส่งมาตรงกับ</w:t>
      </w:r>
      <w:r>
        <w:rPr>
          <w:cs/>
        </w:rPr>
        <w:t>เจตนา</w:t>
      </w:r>
      <w:r w:rsidRPr="00EF7C22">
        <w:rPr>
          <w:cs/>
        </w:rPr>
        <w:t>ใดจาก</w:t>
      </w:r>
      <w:r>
        <w:rPr>
          <w:cs/>
        </w:rPr>
        <w:t>เจตนา</w:t>
      </w:r>
      <w:r w:rsidRPr="00EF7C22">
        <w:rPr>
          <w:cs/>
        </w:rPr>
        <w:t>ทั้งหมดที่ได้ทำการฝึกแชทบอทไว้ จากนั้นจึงตอบกลับผู้ใช้ให้ตรงตาม</w:t>
      </w:r>
      <w:r>
        <w:rPr>
          <w:cs/>
        </w:rPr>
        <w:t>เจตนา</w:t>
      </w:r>
      <w:r w:rsidRPr="00EF7C22">
        <w:rPr>
          <w:cs/>
        </w:rPr>
        <w:t>นั้นๆ ดัง</w:t>
      </w:r>
      <w:r>
        <w:rPr>
          <w:cs/>
        </w:rPr>
        <w:t xml:space="preserve">รูปที่ </w:t>
      </w:r>
      <w:r>
        <w:rPr>
          <w:rFonts w:hint="cs"/>
          <w:cs/>
        </w:rPr>
        <w:t>6</w:t>
      </w:r>
    </w:p>
    <w:p w14:paraId="37CD2E99" w14:textId="77777777" w:rsidR="00B74E4D" w:rsidRPr="005030E4" w:rsidRDefault="00B74E4D" w:rsidP="00B74E4D">
      <w:pPr>
        <w:jc w:val="center"/>
        <w:rPr>
          <w:b/>
          <w:bCs/>
          <w:cs/>
        </w:rPr>
      </w:pPr>
      <w:r w:rsidRPr="00EF7C22">
        <w:rPr>
          <w:noProof/>
        </w:rPr>
        <w:drawing>
          <wp:inline distT="0" distB="0" distL="0" distR="0" wp14:anchorId="4A102B4C" wp14:editId="6959D6E7">
            <wp:extent cx="2127600" cy="4320000"/>
            <wp:effectExtent l="0" t="0" r="635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7C22">
        <w:rPr>
          <w:noProof/>
        </w:rPr>
        <w:drawing>
          <wp:inline distT="0" distB="0" distL="0" distR="0" wp14:anchorId="36964305" wp14:editId="3D95EE42">
            <wp:extent cx="2120400" cy="4320000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4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1806B" w14:textId="77777777" w:rsidR="00B74E4D" w:rsidRPr="005030E4" w:rsidRDefault="00B74E4D" w:rsidP="00B74E4D">
      <w:pPr>
        <w:pStyle w:val="ListParagraph"/>
        <w:spacing w:after="0"/>
        <w:ind w:left="0"/>
        <w:jc w:val="center"/>
      </w:pPr>
      <w:bookmarkStart w:id="114" w:name="_Toc49004653"/>
      <w:bookmarkStart w:id="115" w:name="_Toc61299180"/>
      <w:r>
        <w:rPr>
          <w:cs/>
        </w:rPr>
        <w:t xml:space="preserve">รูปที่ </w:t>
      </w:r>
      <w:r>
        <w:rPr>
          <w:rFonts w:hint="cs"/>
          <w:cs/>
        </w:rPr>
        <w:t xml:space="preserve">6 </w:t>
      </w:r>
      <w:r>
        <w:t xml:space="preserve">Mock-up </w:t>
      </w:r>
      <w:r>
        <w:rPr>
          <w:rFonts w:hint="cs"/>
          <w:cs/>
        </w:rPr>
        <w:t>ของระบบ</w:t>
      </w:r>
      <w:r w:rsidRPr="005030E4">
        <w:rPr>
          <w:cs/>
        </w:rPr>
        <w:t xml:space="preserve"> </w:t>
      </w:r>
      <w:bookmarkEnd w:id="114"/>
      <w:r w:rsidRPr="005030E4">
        <w:rPr>
          <w:cs/>
        </w:rPr>
        <w:t>ผู้ใช้สามารถแชทกับระบบแชทบอทได้</w:t>
      </w:r>
      <w:bookmarkEnd w:id="115"/>
    </w:p>
    <w:p w14:paraId="642864BB" w14:textId="77777777" w:rsidR="00B74E4D" w:rsidRPr="005030E4" w:rsidRDefault="00B74E4D" w:rsidP="00B74E4D">
      <w:pPr>
        <w:pStyle w:val="ListParagraph"/>
        <w:spacing w:after="0"/>
        <w:ind w:left="0"/>
        <w:jc w:val="center"/>
      </w:pPr>
    </w:p>
    <w:p w14:paraId="7CAD4E4B" w14:textId="77777777" w:rsidR="00B74E4D" w:rsidRDefault="00B74E4D" w:rsidP="00B74E4D">
      <w:pPr>
        <w:pStyle w:val="ListParagraph"/>
        <w:spacing w:after="0"/>
        <w:ind w:left="0"/>
        <w:jc w:val="center"/>
      </w:pPr>
    </w:p>
    <w:p w14:paraId="1FA196D3" w14:textId="77777777" w:rsidR="00B74E4D" w:rsidRDefault="00B74E4D" w:rsidP="00B74E4D">
      <w:pPr>
        <w:pStyle w:val="ListParagraph"/>
        <w:spacing w:after="0"/>
        <w:ind w:left="0"/>
        <w:jc w:val="center"/>
      </w:pPr>
    </w:p>
    <w:p w14:paraId="1523CEA2" w14:textId="77777777" w:rsidR="00B74E4D" w:rsidRDefault="00B74E4D" w:rsidP="00B74E4D">
      <w:pPr>
        <w:jc w:val="thaiDistribute"/>
      </w:pPr>
    </w:p>
    <w:p w14:paraId="19BAD640" w14:textId="77777777" w:rsidR="00B74E4D" w:rsidRPr="008D3B79" w:rsidRDefault="00B74E4D" w:rsidP="0085476D">
      <w:pPr>
        <w:pStyle w:val="Heading3"/>
        <w:numPr>
          <w:ilvl w:val="1"/>
          <w:numId w:val="19"/>
        </w:numPr>
        <w:spacing w:before="100"/>
      </w:pPr>
      <w:bookmarkStart w:id="116" w:name="_Toc62775565"/>
      <w:r>
        <w:rPr>
          <w:rFonts w:hint="cs"/>
          <w:cs/>
        </w:rPr>
        <w:lastRenderedPageBreak/>
        <w:t>ผู้ใช้สามารถแชทด้วยข้อความเสียงกับระบบแชทบอทได้</w:t>
      </w:r>
      <w:bookmarkEnd w:id="116"/>
    </w:p>
    <w:p w14:paraId="2FBA0DF9" w14:textId="77777777" w:rsidR="00B74E4D" w:rsidRPr="00EF7C22" w:rsidRDefault="00B74E4D" w:rsidP="00B74E4D">
      <w:pPr>
        <w:ind w:left="1080" w:firstLine="720"/>
        <w:jc w:val="thaiDistribute"/>
      </w:pPr>
      <w:r w:rsidRPr="00EF7C22">
        <w:rPr>
          <w:cs/>
        </w:rPr>
        <w:t>ผู้ใช้</w:t>
      </w:r>
      <w:r>
        <w:rPr>
          <w:rFonts w:hint="cs"/>
          <w:cs/>
        </w:rPr>
        <w:t>สามารถ</w:t>
      </w:r>
      <w:r w:rsidRPr="00EF7C22">
        <w:rPr>
          <w:cs/>
        </w:rPr>
        <w:t>ส่งข้อความด้วยเสียง</w:t>
      </w:r>
      <w:r>
        <w:rPr>
          <w:rFonts w:hint="cs"/>
          <w:cs/>
        </w:rPr>
        <w:t>ได้</w:t>
      </w:r>
      <w:r w:rsidRPr="00EF7C22">
        <w:rPr>
          <w:cs/>
        </w:rPr>
        <w:t xml:space="preserve"> </w:t>
      </w:r>
      <w:r>
        <w:rPr>
          <w:rFonts w:hint="cs"/>
          <w:cs/>
        </w:rPr>
        <w:t>โดยการ</w:t>
      </w:r>
      <w:r w:rsidRPr="00EF7C22">
        <w:rPr>
          <w:cs/>
        </w:rPr>
        <w:t>กดปุ่มไมโครโฟนที่อยู่ด้านขวามือ จากนั้นกดปุ่มไมโครโฟนที่ขึ้นมาอยู่ด้านล่างค้างไว้ เพื่อพูดด้วยเสียง เมื่อพูดจบแล้วจึงปล่อย จากนั้นระบบจะทำการแปลงเสียงเป็นข้อความตัวอักษรให้อัตโนมัติ</w:t>
      </w:r>
      <w:r>
        <w:t xml:space="preserve"> </w:t>
      </w:r>
      <w:r>
        <w:rPr>
          <w:rFonts w:hint="cs"/>
          <w:cs/>
        </w:rPr>
        <w:t>ดังรูปที่ 7</w:t>
      </w:r>
    </w:p>
    <w:p w14:paraId="0FB6D031" w14:textId="77777777" w:rsidR="00B74E4D" w:rsidRDefault="00B74E4D" w:rsidP="00B74E4D">
      <w:pPr>
        <w:jc w:val="center"/>
      </w:pPr>
      <w:r w:rsidRPr="00EF7C22">
        <w:rPr>
          <w:noProof/>
          <w:cs/>
        </w:rPr>
        <w:drawing>
          <wp:inline distT="0" distB="0" distL="0" distR="0" wp14:anchorId="3BE232D8" wp14:editId="6FC54C47">
            <wp:extent cx="2131200" cy="4320000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2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7C22">
        <w:rPr>
          <w:noProof/>
          <w:cs/>
        </w:rPr>
        <w:drawing>
          <wp:inline distT="0" distB="0" distL="0" distR="0" wp14:anchorId="7F0C2864" wp14:editId="1076740D">
            <wp:extent cx="2127600" cy="4320000"/>
            <wp:effectExtent l="0" t="0" r="635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DAD42" w14:textId="77777777" w:rsidR="00B74E4D" w:rsidRPr="005030E4" w:rsidRDefault="00B74E4D" w:rsidP="00B74E4D">
      <w:pPr>
        <w:pStyle w:val="ListParagraph"/>
        <w:spacing w:after="0"/>
        <w:ind w:left="0"/>
        <w:jc w:val="center"/>
      </w:pPr>
      <w:bookmarkStart w:id="117" w:name="_Toc61299181"/>
      <w:r>
        <w:rPr>
          <w:cs/>
        </w:rPr>
        <w:t xml:space="preserve">รูปที่ </w:t>
      </w:r>
      <w:r>
        <w:rPr>
          <w:rFonts w:hint="cs"/>
          <w:cs/>
        </w:rPr>
        <w:t>7</w:t>
      </w:r>
      <w:r w:rsidRPr="005030E4">
        <w:rPr>
          <w:cs/>
        </w:rPr>
        <w:t xml:space="preserve"> </w:t>
      </w:r>
      <w:r>
        <w:t xml:space="preserve">Mock-up </w:t>
      </w:r>
      <w:r>
        <w:rPr>
          <w:rFonts w:hint="cs"/>
          <w:cs/>
        </w:rPr>
        <w:t>ของระบบ</w:t>
      </w:r>
      <w:r w:rsidRPr="005030E4">
        <w:rPr>
          <w:cs/>
        </w:rPr>
        <w:t xml:space="preserve"> ผู้ใช้สามารถแชทด้วยข้อความเสียงกับระบบแชทบอทได้</w:t>
      </w:r>
      <w:bookmarkEnd w:id="117"/>
    </w:p>
    <w:p w14:paraId="6BCCA56D" w14:textId="77777777" w:rsidR="00B74E4D" w:rsidRDefault="00B74E4D" w:rsidP="00B74E4D">
      <w:pPr>
        <w:jc w:val="center"/>
      </w:pPr>
    </w:p>
    <w:p w14:paraId="24F32888" w14:textId="77777777" w:rsidR="00B74E4D" w:rsidRDefault="00B74E4D" w:rsidP="00B74E4D">
      <w:pPr>
        <w:jc w:val="center"/>
      </w:pPr>
    </w:p>
    <w:p w14:paraId="1F66AC78" w14:textId="77777777" w:rsidR="00B74E4D" w:rsidRDefault="00B74E4D" w:rsidP="00B74E4D">
      <w:pPr>
        <w:jc w:val="center"/>
      </w:pPr>
    </w:p>
    <w:p w14:paraId="40F340E0" w14:textId="77777777" w:rsidR="00B74E4D" w:rsidRDefault="00B74E4D" w:rsidP="00B74E4D">
      <w:pPr>
        <w:jc w:val="center"/>
      </w:pPr>
    </w:p>
    <w:p w14:paraId="4F0C9D94" w14:textId="77777777" w:rsidR="00B74E4D" w:rsidRDefault="00B74E4D" w:rsidP="00B74E4D">
      <w:pPr>
        <w:jc w:val="center"/>
      </w:pPr>
    </w:p>
    <w:p w14:paraId="32060631" w14:textId="77777777" w:rsidR="00B74E4D" w:rsidRDefault="00B74E4D" w:rsidP="00B74E4D">
      <w:pPr>
        <w:jc w:val="center"/>
      </w:pPr>
    </w:p>
    <w:p w14:paraId="2C284DF5" w14:textId="77777777" w:rsidR="00B74E4D" w:rsidRPr="008D3B79" w:rsidRDefault="00B74E4D" w:rsidP="0085476D">
      <w:pPr>
        <w:pStyle w:val="Heading3"/>
        <w:numPr>
          <w:ilvl w:val="0"/>
          <w:numId w:val="14"/>
        </w:numPr>
      </w:pPr>
      <w:bookmarkStart w:id="118" w:name="_Toc62775566"/>
      <w:r>
        <w:rPr>
          <w:rFonts w:hint="cs"/>
          <w:cs/>
        </w:rPr>
        <w:lastRenderedPageBreak/>
        <w:t>ผู้ใช้สามารถค้นหาและเลือกชื่ออาหารจากรายการอาหารทั้งหมดได้</w:t>
      </w:r>
      <w:bookmarkEnd w:id="118"/>
    </w:p>
    <w:p w14:paraId="214386C6" w14:textId="77777777" w:rsidR="00B74E4D" w:rsidRDefault="00B74E4D" w:rsidP="00B74E4D">
      <w:pPr>
        <w:ind w:left="720" w:firstLine="720"/>
        <w:jc w:val="thaiDistribute"/>
      </w:pPr>
      <w:r w:rsidRPr="00EF7C22">
        <w:rPr>
          <w:cs/>
        </w:rPr>
        <w:t>ผู้ใช้สามารถค้นหาและเลือกรายการอาหารทั้งหมดที่มีอยู่ในระบบแชทบอทได้</w:t>
      </w:r>
      <w:r>
        <w:t xml:space="preserve"> </w:t>
      </w:r>
      <w:r w:rsidRPr="00EF7C22">
        <w:rPr>
          <w:cs/>
        </w:rPr>
        <w:t>เมื่อผู้ใช้เลือกรายการอาหารที่ต้องการได้แล้ว ระบบจะทำการส่งรายการอาหารนั้นเป็นข้อความไปยังแชทบอทโดยอัตโนมัติ</w:t>
      </w:r>
      <w:r>
        <w:t xml:space="preserve"> </w:t>
      </w:r>
      <w:r w:rsidRPr="00EF7C22">
        <w:rPr>
          <w:cs/>
        </w:rPr>
        <w:t>จากนั้น แชทบอทจะส่งข้อมูลโภชนาการของอาหารนั้น กลับมายังผู้ใช้ในรูปแบบของข้อความ ทำให้ผู้ใช้สามารถเห็นได้ว่า อาหารเมนูนั้นมีปริมาณสารอาหารต่างๆ เท่าไร</w:t>
      </w:r>
      <w:r>
        <w:t xml:space="preserve"> </w:t>
      </w:r>
      <w:r>
        <w:rPr>
          <w:rFonts w:hint="cs"/>
          <w:cs/>
        </w:rPr>
        <w:t>ดังรูปที่ 8</w:t>
      </w:r>
    </w:p>
    <w:p w14:paraId="36961A72" w14:textId="77777777" w:rsidR="00B74E4D" w:rsidRDefault="00B74E4D" w:rsidP="00B74E4D">
      <w:pPr>
        <w:jc w:val="center"/>
      </w:pPr>
      <w:r w:rsidRPr="00EF7C22">
        <w:rPr>
          <w:noProof/>
        </w:rPr>
        <w:drawing>
          <wp:inline distT="0" distB="0" distL="0" distR="0" wp14:anchorId="2B4EC39B" wp14:editId="07B2E395">
            <wp:extent cx="2124000" cy="4320000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7C22">
        <w:rPr>
          <w:noProof/>
        </w:rPr>
        <w:drawing>
          <wp:inline distT="0" distB="0" distL="0" distR="0" wp14:anchorId="74D18F89" wp14:editId="267C74C1">
            <wp:extent cx="2127600" cy="4320000"/>
            <wp:effectExtent l="0" t="0" r="635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149F4" w14:textId="77777777" w:rsidR="00B74E4D" w:rsidRPr="005030E4" w:rsidRDefault="00B74E4D" w:rsidP="00B74E4D">
      <w:pPr>
        <w:pStyle w:val="ListParagraph"/>
        <w:spacing w:after="0"/>
        <w:ind w:left="0"/>
        <w:jc w:val="center"/>
      </w:pPr>
      <w:bookmarkStart w:id="119" w:name="_Toc61299182"/>
      <w:r>
        <w:rPr>
          <w:cs/>
        </w:rPr>
        <w:t xml:space="preserve">รูปที่ </w:t>
      </w:r>
      <w:r>
        <w:rPr>
          <w:rFonts w:hint="cs"/>
          <w:cs/>
        </w:rPr>
        <w:t>8</w:t>
      </w:r>
      <w:r w:rsidRPr="005030E4">
        <w:rPr>
          <w:cs/>
        </w:rPr>
        <w:t xml:space="preserve"> </w:t>
      </w:r>
      <w:r>
        <w:t xml:space="preserve">Mock-up </w:t>
      </w:r>
      <w:r>
        <w:rPr>
          <w:rFonts w:hint="cs"/>
          <w:cs/>
        </w:rPr>
        <w:t>ของระบบ</w:t>
      </w:r>
      <w:r w:rsidRPr="005030E4">
        <w:rPr>
          <w:cs/>
        </w:rPr>
        <w:t xml:space="preserve"> ผู้ใช้สามารถค้นหาและเลือกชื่ออาหารจากรายการอาหารทั้งหมดได้</w:t>
      </w:r>
      <w:bookmarkEnd w:id="119"/>
    </w:p>
    <w:p w14:paraId="75FED481" w14:textId="77777777" w:rsidR="00B74E4D" w:rsidRDefault="00B74E4D" w:rsidP="00B74E4D">
      <w:pPr>
        <w:jc w:val="center"/>
      </w:pPr>
    </w:p>
    <w:p w14:paraId="4C2B41EA" w14:textId="77777777" w:rsidR="00B74E4D" w:rsidRDefault="00B74E4D" w:rsidP="00B74E4D">
      <w:pPr>
        <w:jc w:val="center"/>
      </w:pPr>
    </w:p>
    <w:p w14:paraId="328C7AF6" w14:textId="77777777" w:rsidR="00B74E4D" w:rsidRPr="00EF7C22" w:rsidRDefault="00B74E4D" w:rsidP="00B74E4D"/>
    <w:p w14:paraId="5255F7BF" w14:textId="77777777" w:rsidR="00B74E4D" w:rsidRPr="008D3B79" w:rsidRDefault="00B74E4D" w:rsidP="0085476D">
      <w:pPr>
        <w:pStyle w:val="Heading3"/>
        <w:numPr>
          <w:ilvl w:val="0"/>
          <w:numId w:val="14"/>
        </w:numPr>
      </w:pPr>
      <w:bookmarkStart w:id="120" w:name="_Toc62775567"/>
      <w:r>
        <w:rPr>
          <w:rFonts w:hint="cs"/>
          <w:cs/>
        </w:rPr>
        <w:lastRenderedPageBreak/>
        <w:t>ผู้ใช้สามารถค้นหาและเลือกชื่อยาจากรายการยาทั้งหมดได้</w:t>
      </w:r>
      <w:bookmarkEnd w:id="120"/>
    </w:p>
    <w:p w14:paraId="470E460F" w14:textId="77777777" w:rsidR="00B74E4D" w:rsidRDefault="00B74E4D" w:rsidP="00B74E4D">
      <w:pPr>
        <w:ind w:left="720" w:firstLine="720"/>
        <w:jc w:val="thaiDistribute"/>
      </w:pPr>
      <w:r w:rsidRPr="00EF7C22">
        <w:rPr>
          <w:cs/>
        </w:rPr>
        <w:t>ผู้ใช้สามารถค้นหาและเลือกรายการ</w:t>
      </w:r>
      <w:r>
        <w:rPr>
          <w:rFonts w:hint="cs"/>
          <w:cs/>
        </w:rPr>
        <w:t>ยา</w:t>
      </w:r>
      <w:r w:rsidRPr="00EF7C22">
        <w:rPr>
          <w:cs/>
        </w:rPr>
        <w:t>ทั้งหมดที่มีอยู่ในระบบแชทบอทได้</w:t>
      </w:r>
      <w:r>
        <w:t xml:space="preserve"> </w:t>
      </w:r>
      <w:r w:rsidRPr="00EF7C22">
        <w:rPr>
          <w:cs/>
        </w:rPr>
        <w:t>เมื่อผู้ใช้เลือกรายการ</w:t>
      </w:r>
      <w:r>
        <w:rPr>
          <w:rFonts w:hint="cs"/>
          <w:cs/>
        </w:rPr>
        <w:t>ยา</w:t>
      </w:r>
      <w:r w:rsidRPr="00EF7C22">
        <w:rPr>
          <w:cs/>
        </w:rPr>
        <w:t>ที่ต้องการได้แล้ว ระบบจะทำการส่งรายการ</w:t>
      </w:r>
      <w:r>
        <w:rPr>
          <w:rFonts w:hint="cs"/>
          <w:cs/>
        </w:rPr>
        <w:t>ยา</w:t>
      </w:r>
      <w:r w:rsidRPr="00EF7C22">
        <w:rPr>
          <w:cs/>
        </w:rPr>
        <w:t>นั้นเป็นข้อความไปยังแชทบอทโดยอัตโนมัติ</w:t>
      </w:r>
      <w:r>
        <w:t xml:space="preserve"> </w:t>
      </w:r>
      <w:r w:rsidRPr="00EF7C22">
        <w:rPr>
          <w:cs/>
        </w:rPr>
        <w:t>จากนั้น แชทบอทจะส่งข้อมูล</w:t>
      </w:r>
      <w:r>
        <w:rPr>
          <w:rFonts w:hint="cs"/>
          <w:cs/>
        </w:rPr>
        <w:t>ของยา</w:t>
      </w:r>
      <w:r w:rsidRPr="00EF7C22">
        <w:rPr>
          <w:cs/>
        </w:rPr>
        <w:t xml:space="preserve">นั้น กลับมายังผู้ใช้ในรูปแบบของข้อความ ทำให้ผู้ใช้สามารถเห็นได้ว่า </w:t>
      </w:r>
      <w:r>
        <w:rPr>
          <w:rFonts w:hint="cs"/>
          <w:cs/>
        </w:rPr>
        <w:t>ยาชนิด</w:t>
      </w:r>
      <w:r w:rsidRPr="00EF7C22">
        <w:rPr>
          <w:cs/>
        </w:rPr>
        <w:t>นั้น</w:t>
      </w:r>
      <w:r>
        <w:rPr>
          <w:rFonts w:hint="cs"/>
          <w:cs/>
        </w:rPr>
        <w:t>ควรรับประทานครั้งละกี่เม็ด และควรรับประทานก่อนหรือหลังอาหารมื้อใดบ้าง</w:t>
      </w:r>
      <w:r>
        <w:t xml:space="preserve"> </w:t>
      </w:r>
      <w:r>
        <w:rPr>
          <w:rFonts w:hint="cs"/>
          <w:cs/>
        </w:rPr>
        <w:t>ดังรูปที่ 9</w:t>
      </w:r>
    </w:p>
    <w:p w14:paraId="09A287F7" w14:textId="77777777" w:rsidR="00B74E4D" w:rsidRDefault="00B74E4D" w:rsidP="00B74E4D">
      <w:pPr>
        <w:jc w:val="center"/>
      </w:pPr>
      <w:r w:rsidRPr="005030E4">
        <w:rPr>
          <w:noProof/>
        </w:rPr>
        <w:drawing>
          <wp:inline distT="0" distB="0" distL="0" distR="0" wp14:anchorId="0F97DEDE" wp14:editId="504D9A74">
            <wp:extent cx="2127600" cy="4320000"/>
            <wp:effectExtent l="0" t="0" r="635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30E4">
        <w:rPr>
          <w:noProof/>
        </w:rPr>
        <w:drawing>
          <wp:inline distT="0" distB="0" distL="0" distR="0" wp14:anchorId="4C2B29A2" wp14:editId="2EE90F5C">
            <wp:extent cx="2131200" cy="4320000"/>
            <wp:effectExtent l="0" t="0" r="254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2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6D264" w14:textId="77777777" w:rsidR="00B74E4D" w:rsidRPr="005030E4" w:rsidRDefault="00B74E4D" w:rsidP="00B74E4D">
      <w:pPr>
        <w:pStyle w:val="ListParagraph"/>
        <w:spacing w:after="0"/>
        <w:ind w:left="0"/>
        <w:jc w:val="center"/>
      </w:pPr>
      <w:bookmarkStart w:id="121" w:name="_Toc61299183"/>
      <w:r>
        <w:rPr>
          <w:cs/>
        </w:rPr>
        <w:t xml:space="preserve">รูปที่ </w:t>
      </w:r>
      <w:r>
        <w:rPr>
          <w:rFonts w:hint="cs"/>
          <w:cs/>
        </w:rPr>
        <w:t>9</w:t>
      </w:r>
      <w:r w:rsidRPr="005030E4">
        <w:rPr>
          <w:cs/>
        </w:rPr>
        <w:t xml:space="preserve"> </w:t>
      </w:r>
      <w:r>
        <w:t xml:space="preserve">Mock-up </w:t>
      </w:r>
      <w:r>
        <w:rPr>
          <w:rFonts w:hint="cs"/>
          <w:cs/>
        </w:rPr>
        <w:t>ของระบบ</w:t>
      </w:r>
      <w:r w:rsidRPr="005030E4">
        <w:rPr>
          <w:cs/>
        </w:rPr>
        <w:t xml:space="preserve"> ผู้ใช้สามารถค้นหาและเลือกชื่อยาจากรายการยาทั้งหมดได้</w:t>
      </w:r>
      <w:bookmarkEnd w:id="121"/>
    </w:p>
    <w:p w14:paraId="270220FE" w14:textId="77777777" w:rsidR="00B74E4D" w:rsidRDefault="00B74E4D" w:rsidP="00B74E4D">
      <w:pPr>
        <w:jc w:val="center"/>
      </w:pPr>
    </w:p>
    <w:p w14:paraId="17B881E0" w14:textId="77777777" w:rsidR="00B74E4D" w:rsidRDefault="00B74E4D" w:rsidP="00B74E4D">
      <w:pPr>
        <w:jc w:val="center"/>
      </w:pPr>
    </w:p>
    <w:p w14:paraId="1C5B1A6F" w14:textId="77777777" w:rsidR="00B74E4D" w:rsidRDefault="00B74E4D" w:rsidP="00B74E4D">
      <w:pPr>
        <w:jc w:val="center"/>
      </w:pPr>
    </w:p>
    <w:p w14:paraId="6E11E6AB" w14:textId="77777777" w:rsidR="00B74E4D" w:rsidRDefault="00B74E4D" w:rsidP="00B74E4D"/>
    <w:p w14:paraId="3FCB1FDD" w14:textId="77777777" w:rsidR="00B74E4D" w:rsidRPr="008D3B79" w:rsidRDefault="00B74E4D" w:rsidP="0085476D">
      <w:pPr>
        <w:pStyle w:val="Heading3"/>
        <w:numPr>
          <w:ilvl w:val="0"/>
          <w:numId w:val="14"/>
        </w:numPr>
      </w:pPr>
      <w:bookmarkStart w:id="122" w:name="_Toc62775568"/>
      <w:r>
        <w:rPr>
          <w:rFonts w:hint="cs"/>
          <w:cs/>
        </w:rPr>
        <w:lastRenderedPageBreak/>
        <w:t>ผู้ใช้สามารถเปิด-ปิด การแจ้งเตือนต่าง ๆ ของระบบได้</w:t>
      </w:r>
      <w:bookmarkEnd w:id="122"/>
    </w:p>
    <w:p w14:paraId="6E9230EE" w14:textId="77777777" w:rsidR="00B74E4D" w:rsidRDefault="00B74E4D" w:rsidP="00B74E4D">
      <w:pPr>
        <w:ind w:left="720" w:firstLine="720"/>
        <w:jc w:val="thaiDistribute"/>
      </w:pPr>
      <w:r w:rsidRPr="00EF7C22">
        <w:rPr>
          <w:cs/>
        </w:rPr>
        <w:t>ผู้ใช้สามารถ</w:t>
      </w:r>
      <w:r>
        <w:rPr>
          <w:rFonts w:hint="cs"/>
          <w:cs/>
        </w:rPr>
        <w:t>ตั้งค่าเปิด-ปิดการแจ้งเตือนจากแชทบอทได้ตลอดเวลาหากผู้ใช้ไม่ต้องการรับการแจ้งเตือนจากแชทบอท ดังรูปที่ 10</w:t>
      </w:r>
    </w:p>
    <w:p w14:paraId="796C1DE2" w14:textId="77777777" w:rsidR="00B74E4D" w:rsidRDefault="00B74E4D" w:rsidP="00B74E4D">
      <w:pPr>
        <w:jc w:val="center"/>
      </w:pPr>
      <w:r w:rsidRPr="005030E4">
        <w:rPr>
          <w:noProof/>
        </w:rPr>
        <w:drawing>
          <wp:inline distT="0" distB="0" distL="0" distR="0" wp14:anchorId="3DFEF84A" wp14:editId="79880DBD">
            <wp:extent cx="2127600" cy="4320000"/>
            <wp:effectExtent l="0" t="0" r="635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35805" w14:textId="77777777" w:rsidR="00B74E4D" w:rsidRDefault="00B74E4D" w:rsidP="00B74E4D">
      <w:pPr>
        <w:pStyle w:val="ListParagraph"/>
        <w:spacing w:after="0"/>
        <w:ind w:left="0"/>
        <w:jc w:val="center"/>
      </w:pPr>
      <w:bookmarkStart w:id="123" w:name="_Toc61299184"/>
      <w:r>
        <w:rPr>
          <w:cs/>
        </w:rPr>
        <w:t xml:space="preserve">รูปที่ </w:t>
      </w:r>
      <w:r>
        <w:rPr>
          <w:rFonts w:hint="cs"/>
          <w:cs/>
        </w:rPr>
        <w:t>10</w:t>
      </w:r>
      <w:r w:rsidRPr="005030E4">
        <w:rPr>
          <w:cs/>
        </w:rPr>
        <w:t xml:space="preserve"> </w:t>
      </w:r>
      <w:r>
        <w:t xml:space="preserve">Mock-up </w:t>
      </w:r>
      <w:r>
        <w:rPr>
          <w:rFonts w:hint="cs"/>
          <w:cs/>
        </w:rPr>
        <w:t>ของระบบ</w:t>
      </w:r>
      <w:r w:rsidRPr="005030E4">
        <w:rPr>
          <w:cs/>
        </w:rPr>
        <w:t xml:space="preserve"> ผู้ใช้สามารถเปิด</w:t>
      </w:r>
      <w:r w:rsidRPr="005030E4">
        <w:t>-</w:t>
      </w:r>
      <w:r w:rsidRPr="005030E4">
        <w:rPr>
          <w:cs/>
        </w:rPr>
        <w:t>ปิด การแจ้งเตือนต่างๆ ของระบบได้</w:t>
      </w:r>
      <w:bookmarkEnd w:id="123"/>
    </w:p>
    <w:p w14:paraId="38148777" w14:textId="77777777" w:rsidR="00B74E4D" w:rsidRDefault="00B74E4D" w:rsidP="00B74E4D">
      <w:pPr>
        <w:jc w:val="center"/>
      </w:pPr>
    </w:p>
    <w:p w14:paraId="069DBD4C" w14:textId="77777777" w:rsidR="00B74E4D" w:rsidRDefault="00B74E4D" w:rsidP="00B74E4D">
      <w:pPr>
        <w:jc w:val="center"/>
      </w:pPr>
    </w:p>
    <w:p w14:paraId="6C73B0A6" w14:textId="77777777" w:rsidR="00B74E4D" w:rsidRDefault="00B74E4D" w:rsidP="00B74E4D">
      <w:pPr>
        <w:jc w:val="center"/>
      </w:pPr>
    </w:p>
    <w:p w14:paraId="2D4CB84E" w14:textId="77777777" w:rsidR="00B74E4D" w:rsidRDefault="00B74E4D" w:rsidP="00B74E4D">
      <w:pPr>
        <w:jc w:val="center"/>
      </w:pPr>
    </w:p>
    <w:p w14:paraId="734766AB" w14:textId="77777777" w:rsidR="00B74E4D" w:rsidRDefault="00B74E4D" w:rsidP="00B74E4D">
      <w:pPr>
        <w:jc w:val="center"/>
      </w:pPr>
    </w:p>
    <w:p w14:paraId="153AA243" w14:textId="77777777" w:rsidR="00B74E4D" w:rsidRDefault="00B74E4D" w:rsidP="00B74E4D"/>
    <w:p w14:paraId="056FACCD" w14:textId="77777777" w:rsidR="00B74E4D" w:rsidRPr="008D3B79" w:rsidRDefault="00B74E4D" w:rsidP="0085476D">
      <w:pPr>
        <w:pStyle w:val="Heading3"/>
        <w:numPr>
          <w:ilvl w:val="0"/>
          <w:numId w:val="14"/>
        </w:numPr>
      </w:pPr>
      <w:bookmarkStart w:id="124" w:name="_Toc62775569"/>
      <w:r>
        <w:rPr>
          <w:rFonts w:hint="cs"/>
          <w:cs/>
        </w:rPr>
        <w:lastRenderedPageBreak/>
        <w:t>ผู้ใช้สามารถรับการแจ้งเตือนต่าง ๆ จากระบบได้</w:t>
      </w:r>
      <w:bookmarkEnd w:id="124"/>
    </w:p>
    <w:p w14:paraId="2844DA63" w14:textId="77777777" w:rsidR="00B74E4D" w:rsidRDefault="00B74E4D" w:rsidP="00B74E4D">
      <w:pPr>
        <w:spacing w:after="0"/>
        <w:ind w:left="720" w:firstLine="720"/>
        <w:jc w:val="thaiDistribute"/>
      </w:pPr>
      <w:r>
        <w:rPr>
          <w:rFonts w:hint="cs"/>
          <w:cs/>
        </w:rPr>
        <w:t>ผู้ใช้สามารถรับการแจ้งเตือนต่างๆ จากระบบแชทบอทได้ โดยแชทบอทจะส่งข้อความแจ้งเตือนผู้ใช้ เกี่ยวกับการแจ้งเวลานัดหมาย หรือเวลารับประทานยาที่ผู้ใช้ต้องการได้ เพื่อป้องกันปัญหาการลืมนัดพบแพทย์และการลืมรับประทานยาของผู้ป่วยโรคไต</w:t>
      </w:r>
      <w:r>
        <w:t xml:space="preserve"> </w:t>
      </w:r>
      <w:r>
        <w:rPr>
          <w:rFonts w:hint="cs"/>
          <w:cs/>
        </w:rPr>
        <w:t>ดังรูปที่ 11</w:t>
      </w:r>
    </w:p>
    <w:p w14:paraId="747ADE5B" w14:textId="77777777" w:rsidR="00B74E4D" w:rsidRDefault="00B74E4D" w:rsidP="00B74E4D">
      <w:pPr>
        <w:spacing w:after="0"/>
        <w:ind w:left="360" w:firstLine="720"/>
        <w:jc w:val="thaiDistribute"/>
      </w:pPr>
    </w:p>
    <w:p w14:paraId="28B13375" w14:textId="77777777" w:rsidR="00B74E4D" w:rsidRDefault="00B74E4D" w:rsidP="00B74E4D">
      <w:pPr>
        <w:jc w:val="center"/>
      </w:pPr>
      <w:r w:rsidRPr="005030E4">
        <w:rPr>
          <w:noProof/>
        </w:rPr>
        <w:drawing>
          <wp:inline distT="0" distB="0" distL="0" distR="0" wp14:anchorId="73840A36" wp14:editId="2B88B1E1">
            <wp:extent cx="2131200" cy="4320000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2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2B4B7" w14:textId="1CE751A9" w:rsidR="00B74E4D" w:rsidRDefault="00B74E4D" w:rsidP="00B74E4D">
      <w:bookmarkStart w:id="125" w:name="_Toc61299185"/>
      <w:r>
        <w:rPr>
          <w:cs/>
        </w:rPr>
        <w:t xml:space="preserve">รูปที่ </w:t>
      </w:r>
      <w:r>
        <w:rPr>
          <w:rFonts w:hint="cs"/>
          <w:cs/>
        </w:rPr>
        <w:t>11</w:t>
      </w:r>
      <w:r w:rsidRPr="005030E4">
        <w:rPr>
          <w:cs/>
        </w:rPr>
        <w:t xml:space="preserve"> </w:t>
      </w:r>
      <w:r>
        <w:t xml:space="preserve">Mock-up </w:t>
      </w:r>
      <w:r>
        <w:rPr>
          <w:rFonts w:hint="cs"/>
          <w:cs/>
        </w:rPr>
        <w:t>ของระบบ</w:t>
      </w:r>
      <w:r w:rsidRPr="005030E4">
        <w:rPr>
          <w:cs/>
        </w:rPr>
        <w:t xml:space="preserve"> ผู้ใช้สามารถรับการแจ้งเตือนต่างๆ จากระบบได้</w:t>
      </w:r>
      <w:bookmarkEnd w:id="125"/>
    </w:p>
    <w:p w14:paraId="71347EA8" w14:textId="567993E5" w:rsidR="0002142B" w:rsidRDefault="0002142B" w:rsidP="00B74E4D"/>
    <w:p w14:paraId="112B99AD" w14:textId="50B34163" w:rsidR="0002142B" w:rsidRDefault="0002142B" w:rsidP="00B74E4D"/>
    <w:p w14:paraId="07E04E02" w14:textId="431D4A70" w:rsidR="0002142B" w:rsidRDefault="0002142B" w:rsidP="00B74E4D"/>
    <w:p w14:paraId="55BD8EDE" w14:textId="77777777" w:rsidR="0002142B" w:rsidRPr="00B74E4D" w:rsidRDefault="0002142B" w:rsidP="00B74E4D"/>
    <w:p w14:paraId="31FB7532" w14:textId="4AA2430C" w:rsidR="003F7C62" w:rsidRDefault="00B44973" w:rsidP="0085476D">
      <w:pPr>
        <w:pStyle w:val="Heading2"/>
        <w:numPr>
          <w:ilvl w:val="0"/>
          <w:numId w:val="13"/>
        </w:numPr>
        <w:spacing w:before="100"/>
      </w:pPr>
      <w:bookmarkStart w:id="126" w:name="_Toc62775570"/>
      <w:r>
        <w:rPr>
          <w:rFonts w:hint="cs"/>
          <w:cs/>
        </w:rPr>
        <w:lastRenderedPageBreak/>
        <w:t>ทฤษฎี หลักการ และเทคนิค</w:t>
      </w:r>
      <w:bookmarkEnd w:id="126"/>
    </w:p>
    <w:p w14:paraId="5049D120" w14:textId="77777777" w:rsidR="00EC0409" w:rsidRDefault="00EC0409" w:rsidP="00EC0409">
      <w:pPr>
        <w:spacing w:after="0"/>
        <w:ind w:left="360" w:firstLine="720"/>
        <w:jc w:val="thaiDistribute"/>
      </w:pPr>
      <w:r w:rsidRPr="005E07E0">
        <w:rPr>
          <w:cs/>
        </w:rPr>
        <w:t xml:space="preserve">จากการศึกษาข้อมูลที่เกี่ยวข้องกับการพัฒนาแอปพลิเคชันสำหรับผู้ป่วยโรคไตบน ระบบปฏิบัติการแอนดรอยด์ </w:t>
      </w:r>
      <w:r w:rsidRPr="005E07E0">
        <w:t>(Android)</w:t>
      </w:r>
      <w:r w:rsidRPr="005E07E0">
        <w:rPr>
          <w:cs/>
        </w:rPr>
        <w:t xml:space="preserve"> ข้อมูลที่นำมาประกอบการพัฒนาระบบ ได้แก่ ข้อมูลที่เกี่ยวข้องกับกลไกการทำงานของแชทบอท</w:t>
      </w:r>
      <w:r w:rsidRPr="005E07E0">
        <w:t xml:space="preserve"> </w:t>
      </w:r>
      <w:r w:rsidRPr="005E07E0">
        <w:rPr>
          <w:cs/>
        </w:rPr>
        <w:t>ข้อมูลที่เกี่ยวข้องกับโภชนาการ ข้อมูลที่เกี่ยวกับ</w:t>
      </w:r>
      <w:r>
        <w:rPr>
          <w:cs/>
        </w:rPr>
        <w:t>ระบบข้อมูลสุขภาพส่วนบุคคลส</w:t>
      </w:r>
      <w:r>
        <w:rPr>
          <w:rFonts w:hint="cs"/>
          <w:cs/>
        </w:rPr>
        <w:t>ำ</w:t>
      </w:r>
      <w:r>
        <w:rPr>
          <w:cs/>
        </w:rPr>
        <w:t>หรับผู้ป่วยฟอกไต</w:t>
      </w:r>
      <w:r>
        <w:rPr>
          <w:rFonts w:hint="cs"/>
          <w:cs/>
        </w:rPr>
        <w:t xml:space="preserve"> </w:t>
      </w:r>
      <w:r w:rsidRPr="005E07E0">
        <w:rPr>
          <w:cs/>
        </w:rPr>
        <w:t>เครื่องมือที่ใช้ และแอปพลิเคชันเกี่ยวกับโรคไตและโภชนาการที่มีอยู่ในปัจจุบัน ซึ่งมีรายละเอียดดังนี้</w:t>
      </w:r>
    </w:p>
    <w:p w14:paraId="3AE89A2F" w14:textId="77777777" w:rsidR="00EC0409" w:rsidRPr="008D3B79" w:rsidRDefault="00EC0409" w:rsidP="0085476D">
      <w:pPr>
        <w:pStyle w:val="Heading3"/>
        <w:numPr>
          <w:ilvl w:val="0"/>
          <w:numId w:val="20"/>
        </w:numPr>
      </w:pPr>
      <w:bookmarkStart w:id="127" w:name="_Toc524505995"/>
      <w:bookmarkStart w:id="128" w:name="_Toc524507457"/>
      <w:bookmarkStart w:id="129" w:name="_Toc524507629"/>
      <w:bookmarkStart w:id="130" w:name="_Toc524507670"/>
      <w:bookmarkStart w:id="131" w:name="_Toc524507779"/>
      <w:bookmarkStart w:id="132" w:name="_Toc19543375"/>
      <w:bookmarkStart w:id="133" w:name="_Toc62775571"/>
      <w:r>
        <w:rPr>
          <w:rFonts w:hint="cs"/>
          <w:cs/>
        </w:rPr>
        <w:t>กลไกการทำงานของแชทบอท</w:t>
      </w:r>
      <w:bookmarkEnd w:id="133"/>
    </w:p>
    <w:p w14:paraId="086FC396" w14:textId="77777777" w:rsidR="00EC0409" w:rsidRPr="005E07E0" w:rsidRDefault="00EC0409" w:rsidP="00EC0409">
      <w:pPr>
        <w:ind w:left="720" w:firstLine="720"/>
        <w:jc w:val="thaiDistribute"/>
      </w:pPr>
      <w:r w:rsidRPr="005E07E0">
        <w:rPr>
          <w:cs/>
        </w:rPr>
        <w:t xml:space="preserve">บอท </w:t>
      </w:r>
      <w:r w:rsidRPr="005E07E0">
        <w:t xml:space="preserve">(Bot) </w:t>
      </w:r>
      <w:r w:rsidRPr="005E07E0">
        <w:rPr>
          <w:cs/>
        </w:rPr>
        <w:t xml:space="preserve">นั้นเปรียบเสมือนผู้ช่วยในการใช้งานบริการใดบริการหนึ่ง ย่อมาจากคำว่า โรบอท </w:t>
      </w:r>
      <w:r w:rsidRPr="005E07E0">
        <w:t xml:space="preserve">(Robot) </w:t>
      </w:r>
      <w:r w:rsidRPr="005E07E0">
        <w:rPr>
          <w:cs/>
        </w:rPr>
        <w:t>ซึ่งมันทำหน้าที่แทนเจ้าของบริการนั้น</w:t>
      </w:r>
      <w:r>
        <w:rPr>
          <w:cs/>
        </w:rPr>
        <w:t xml:space="preserve"> ๆ</w:t>
      </w:r>
      <w:r w:rsidRPr="005E07E0">
        <w:rPr>
          <w:cs/>
        </w:rPr>
        <w:t xml:space="preserve"> แต่ในที่นี้จะกล่าวถึง แชทบอท </w:t>
      </w:r>
      <w:r w:rsidRPr="005E07E0">
        <w:t>(Chatbot) [4]</w:t>
      </w:r>
    </w:p>
    <w:p w14:paraId="42AF020C" w14:textId="77777777" w:rsidR="00EC0409" w:rsidRPr="005E07E0" w:rsidRDefault="00EC0409" w:rsidP="00EC0409">
      <w:pPr>
        <w:ind w:left="720" w:firstLine="720"/>
        <w:jc w:val="thaiDistribute"/>
      </w:pPr>
      <w:r w:rsidRPr="005E07E0">
        <w:rPr>
          <w:cs/>
        </w:rPr>
        <w:t>แชทบอท</w:t>
      </w:r>
      <w:r w:rsidRPr="005E07E0">
        <w:t xml:space="preserve"> [5] </w:t>
      </w:r>
      <w:r w:rsidRPr="005E07E0">
        <w:rPr>
          <w:cs/>
        </w:rPr>
        <w:t>ก็คือ โปรแกรมคอมพิวเตอร์ชนิดหนึ่ง ที่มีไว้สื่อสารโดยการสนทนากับมนุษย์ เพื่อประโยชน์ไม่ทางใดก็ทางหนึ่ง จากที่กล่าว</w:t>
      </w:r>
      <w:r>
        <w:rPr>
          <w:rFonts w:hint="cs"/>
          <w:cs/>
        </w:rPr>
        <w:t>มาข้างต้น</w:t>
      </w:r>
      <w:r w:rsidRPr="005E07E0">
        <w:rPr>
          <w:cs/>
        </w:rPr>
        <w:t>ผู้คนส่วนใหญ่อาจจะ</w:t>
      </w:r>
      <w:r>
        <w:rPr>
          <w:rFonts w:hint="cs"/>
          <w:cs/>
        </w:rPr>
        <w:t xml:space="preserve">คิดว่าแชทบอทสามารถตอบได้หมดทุกคำถาม แต่ในความเป็นจริงแชทบอทไม่ได้มีประสิทธิภาพสูงขนาดนั้น </w:t>
      </w:r>
      <w:r w:rsidRPr="005E07E0">
        <w:rPr>
          <w:cs/>
        </w:rPr>
        <w:t>เพราะ</w:t>
      </w:r>
      <w:r>
        <w:rPr>
          <w:rFonts w:hint="cs"/>
          <w:cs/>
        </w:rPr>
        <w:t xml:space="preserve">การคุยกับแชทบอท </w:t>
      </w:r>
      <w:r w:rsidRPr="005E07E0">
        <w:rPr>
          <w:cs/>
        </w:rPr>
        <w:t xml:space="preserve">คือการที่มนุษย์ใช้ภาษามนุษย์คุยกับภาษาโปรแกรมมิ่ง </w:t>
      </w:r>
      <w:r w:rsidRPr="005E07E0">
        <w:t xml:space="preserve">(Programming Language) </w:t>
      </w:r>
      <w:r w:rsidRPr="005E07E0">
        <w:rPr>
          <w:cs/>
        </w:rPr>
        <w:t xml:space="preserve">โดยที่ระบบแชทบอท จะแบ่งออกเป็น </w:t>
      </w:r>
      <w:r w:rsidRPr="005E07E0">
        <w:t xml:space="preserve">2 </w:t>
      </w:r>
      <w:r w:rsidRPr="005E07E0">
        <w:rPr>
          <w:cs/>
        </w:rPr>
        <w:t>แบบหลัก</w:t>
      </w:r>
      <w:r>
        <w:rPr>
          <w:cs/>
        </w:rPr>
        <w:t xml:space="preserve"> ๆ</w:t>
      </w:r>
      <w:r w:rsidRPr="005E07E0">
        <w:rPr>
          <w:cs/>
        </w:rPr>
        <w:t xml:space="preserve"> ที่พบบ่อย แบบแรกคือแบบที่ถูกกำหนดด้วยกฎต่าง</w:t>
      </w:r>
      <w:r>
        <w:rPr>
          <w:cs/>
        </w:rPr>
        <w:t xml:space="preserve"> ๆ</w:t>
      </w:r>
      <w:r w:rsidRPr="005E07E0">
        <w:rPr>
          <w:cs/>
        </w:rPr>
        <w:t xml:space="preserve"> </w:t>
      </w:r>
      <w:r w:rsidRPr="005E07E0">
        <w:t>(Based on rules) </w:t>
      </w:r>
      <w:r w:rsidRPr="005E07E0">
        <w:rPr>
          <w:cs/>
        </w:rPr>
        <w:t xml:space="preserve">กับแบบที่มีเอไอ </w:t>
      </w:r>
      <w:r w:rsidRPr="005E07E0">
        <w:t xml:space="preserve">(AI) </w:t>
      </w:r>
      <w:r w:rsidRPr="005E07E0">
        <w:rPr>
          <w:cs/>
        </w:rPr>
        <w:t xml:space="preserve">หรือปัญญาประดิษฐ์ </w:t>
      </w:r>
      <w:r w:rsidRPr="005E07E0">
        <w:t>(Artificial Intelligence) </w:t>
      </w:r>
      <w:r w:rsidRPr="005E07E0">
        <w:rPr>
          <w:cs/>
        </w:rPr>
        <w:t>คือใช้ส่วนการเรียนรู้ของเครื่อง</w:t>
      </w:r>
      <w:r w:rsidRPr="005E07E0">
        <w:t> (Machine learning) </w:t>
      </w:r>
      <w:r w:rsidRPr="005E07E0">
        <w:rPr>
          <w:cs/>
        </w:rPr>
        <w:t>เข้ามาช่วย</w:t>
      </w:r>
    </w:p>
    <w:p w14:paraId="4EEE54CF" w14:textId="77777777" w:rsidR="00EC0409" w:rsidRPr="005E07E0" w:rsidRDefault="00EC0409" w:rsidP="00EC0409">
      <w:pPr>
        <w:ind w:left="720" w:firstLine="720"/>
        <w:jc w:val="thaiDistribute"/>
      </w:pPr>
      <w:r w:rsidRPr="005E07E0">
        <w:rPr>
          <w:cs/>
        </w:rPr>
        <w:t>ซึ่งแบบที่ใช้กฎ</w:t>
      </w:r>
      <w:r w:rsidRPr="005E07E0">
        <w:t> (Based on rules) </w:t>
      </w:r>
      <w:r w:rsidRPr="005E07E0">
        <w:rPr>
          <w:cs/>
        </w:rPr>
        <w:t>นั้น ถ้าอยากให้แชทบอทของเราเก่ง อาจจะต้องสร้างกฎไว้ให้หลาย</w:t>
      </w:r>
      <w:r>
        <w:rPr>
          <w:cs/>
        </w:rPr>
        <w:t xml:space="preserve"> ๆ</w:t>
      </w:r>
      <w:r w:rsidRPr="005E07E0">
        <w:rPr>
          <w:cs/>
        </w:rPr>
        <w:t xml:space="preserve"> ข้อ เพื่อให้ครอบคลุมหลาย</w:t>
      </w:r>
      <w:r>
        <w:rPr>
          <w:cs/>
        </w:rPr>
        <w:t xml:space="preserve"> ๆ</w:t>
      </w:r>
      <w:r w:rsidRPr="005E07E0">
        <w:rPr>
          <w:cs/>
        </w:rPr>
        <w:t xml:space="preserve"> เคสและตรงตามเป้าหมายที่เราต้องการให้แชทเป็น เพราะแชทบอทแบบนี้จะสามารถโต้ตอบได้เฉพาะคำสั่งที่เราได้สร้างขึ้นไว้ตามกฎของเราเท่านั้น หากผู้ใช้ตอบกลับในบางคำสั่งที่เราไม่ได้เตรียมไว้ ตัวแชทบอทเองก็อาจไม่เข้าใจว่าผู้ใช้ต้องการอะไร</w:t>
      </w:r>
    </w:p>
    <w:p w14:paraId="283869DC" w14:textId="77777777" w:rsidR="00EC0409" w:rsidRPr="005E07E0" w:rsidRDefault="00EC0409" w:rsidP="00EC0409">
      <w:pPr>
        <w:ind w:left="720" w:firstLine="720"/>
        <w:jc w:val="thaiDistribute"/>
        <w:rPr>
          <w:cs/>
        </w:rPr>
      </w:pPr>
      <w:r w:rsidRPr="005E07E0">
        <w:rPr>
          <w:cs/>
        </w:rPr>
        <w:t>ส่วนแบบที่ใช้เอไอนั้นจะมีความยากในการทำมากกว่า เพราะอาจจะต้องมีการนำการประมวลผลภาษาธรรมชาติ</w:t>
      </w:r>
      <w:r w:rsidRPr="005E07E0">
        <w:t xml:space="preserve"> (Natural Language Processing) </w:t>
      </w:r>
      <w:r w:rsidRPr="005E07E0">
        <w:rPr>
          <w:cs/>
        </w:rPr>
        <w:t>หรือเอ็นแอลพี</w:t>
      </w:r>
      <w:r w:rsidRPr="005E07E0">
        <w:t xml:space="preserve"> (NLP) </w:t>
      </w:r>
      <w:r w:rsidRPr="005E07E0">
        <w:rPr>
          <w:cs/>
        </w:rPr>
        <w:t>และการทำความเข้าใจภาษาธรรมชาติ</w:t>
      </w:r>
      <w:r w:rsidRPr="005E07E0">
        <w:t xml:space="preserve"> (Natural Language Understanding) </w:t>
      </w:r>
      <w:r w:rsidRPr="005E07E0">
        <w:rPr>
          <w:cs/>
        </w:rPr>
        <w:t>หรือ</w:t>
      </w:r>
      <w:r w:rsidRPr="005E07E0">
        <w:rPr>
          <w:cs/>
        </w:rPr>
        <w:lastRenderedPageBreak/>
        <w:t>เอ็นแอลยู</w:t>
      </w:r>
      <w:r w:rsidRPr="005E07E0">
        <w:t xml:space="preserve"> (NLU) </w:t>
      </w:r>
      <w:r w:rsidRPr="005E07E0">
        <w:rPr>
          <w:cs/>
        </w:rPr>
        <w:t>มาใช้ เพื่อช่วยให้แชทบอทเข้าใจภาษามนุษย์ รูปประโยค ความหมายที่มนุษย์ต้องการสื่อได้ดีขึ้น ซึ่งปัจจุบันมีบริษัทใหญ่</w:t>
      </w:r>
      <w:r>
        <w:rPr>
          <w:cs/>
        </w:rPr>
        <w:t xml:space="preserve"> ๆ</w:t>
      </w:r>
      <w:r w:rsidRPr="005E07E0">
        <w:rPr>
          <w:cs/>
        </w:rPr>
        <w:t xml:space="preserve"> ที่ได้พัฒนาเทคโนโลยีเอ็นแอลพี</w:t>
      </w:r>
      <w:r w:rsidRPr="005E07E0">
        <w:t>-</w:t>
      </w:r>
      <w:r w:rsidRPr="005E07E0">
        <w:rPr>
          <w:cs/>
        </w:rPr>
        <w:t xml:space="preserve">เอ็นแอลยู </w:t>
      </w:r>
      <w:r w:rsidRPr="005E07E0">
        <w:t xml:space="preserve">(NLP-NLU) </w:t>
      </w:r>
      <w:r w:rsidRPr="005E07E0">
        <w:rPr>
          <w:cs/>
        </w:rPr>
        <w:t xml:space="preserve">ไม่ว่าจะเป็นไอบีเอ็ม </w:t>
      </w:r>
      <w:r w:rsidRPr="005E07E0">
        <w:t xml:space="preserve">(IBM) </w:t>
      </w:r>
      <w:r w:rsidRPr="005E07E0">
        <w:rPr>
          <w:cs/>
        </w:rPr>
        <w:t xml:space="preserve">ไมโครซอฟท์ </w:t>
      </w:r>
      <w:r w:rsidRPr="005E07E0">
        <w:t xml:space="preserve">(Microsoft) </w:t>
      </w:r>
      <w:r w:rsidRPr="005E07E0">
        <w:rPr>
          <w:cs/>
        </w:rPr>
        <w:t>กูเกิล</w:t>
      </w:r>
      <w:r>
        <w:rPr>
          <w:rFonts w:hint="cs"/>
          <w:cs/>
        </w:rPr>
        <w:t xml:space="preserve"> </w:t>
      </w:r>
      <w:r w:rsidRPr="005E07E0">
        <w:rPr>
          <w:cs/>
        </w:rPr>
        <w:t xml:space="preserve">หรือแม้กระทั่งเฟซบุ๊ก </w:t>
      </w:r>
      <w:r w:rsidRPr="005E07E0">
        <w:t xml:space="preserve">(Facebook) </w:t>
      </w:r>
      <w:r w:rsidRPr="005E07E0">
        <w:rPr>
          <w:cs/>
        </w:rPr>
        <w:t>เอง</w:t>
      </w:r>
    </w:p>
    <w:p w14:paraId="1741DC8A" w14:textId="77777777" w:rsidR="00EC0409" w:rsidRDefault="00EC0409" w:rsidP="00EC0409">
      <w:pPr>
        <w:ind w:left="720" w:firstLine="720"/>
        <w:jc w:val="thaiDistribute"/>
      </w:pPr>
      <w:r w:rsidRPr="005E07E0">
        <w:rPr>
          <w:cs/>
        </w:rPr>
        <w:t xml:space="preserve">แชทบอทนั้นทำหน้าที่ </w:t>
      </w:r>
      <w:r w:rsidRPr="005E07E0">
        <w:t xml:space="preserve">[4] </w:t>
      </w:r>
      <w:r w:rsidRPr="005E07E0">
        <w:rPr>
          <w:cs/>
        </w:rPr>
        <w:t>เป็นตัวแทนในการสื่อสารกับผู้ใช้งานหรือลูกค้าด้วย ในอดีตพนักงานอาจจะต้องตอบคำถามลูกค้าในปริมาณมาก คำถามซ้ำ</w:t>
      </w:r>
      <w:r>
        <w:rPr>
          <w:cs/>
        </w:rPr>
        <w:t xml:space="preserve"> ๆ</w:t>
      </w:r>
      <w:r w:rsidRPr="005E07E0">
        <w:rPr>
          <w:cs/>
        </w:rPr>
        <w:t xml:space="preserve"> เดิม</w:t>
      </w:r>
      <w:r>
        <w:rPr>
          <w:cs/>
        </w:rPr>
        <w:t xml:space="preserve"> ๆ</w:t>
      </w:r>
      <w:r w:rsidRPr="005E07E0">
        <w:rPr>
          <w:cs/>
        </w:rPr>
        <w:t xml:space="preserve"> หรืออาจจะตอบไม่ทันทำให้เสียลูกค้าไป นั่นจึงเป็นที่มาของ แชทบอท ที่จะมาช่วยตอบคำถามหรือพูดคุยแทนเรา ทั้งนี้แชทบอทยังเป็นโปรแกรมที่สามารถตอบสนองกับผู้ใช้ด้วยภาษาได้ โปรแกรมที่เราเห็นโดยทั่วไปปกติจะมียูไอ </w:t>
      </w:r>
      <w:r w:rsidRPr="005E07E0">
        <w:t xml:space="preserve">(UI) </w:t>
      </w:r>
      <w:r w:rsidRPr="005E07E0">
        <w:rPr>
          <w:cs/>
        </w:rPr>
        <w:t xml:space="preserve">หรือยูเซอร์อินเตอร์เฟส </w:t>
      </w:r>
      <w:r w:rsidRPr="005E07E0">
        <w:t xml:space="preserve">(User Interface) </w:t>
      </w:r>
      <w:r w:rsidRPr="005E07E0">
        <w:rPr>
          <w:cs/>
        </w:rPr>
        <w:t>เป็นหน้าตาของโปรแกรมที่ผู้ใช้งานสามารถมองเห็นได้</w:t>
      </w:r>
      <w:r w:rsidRPr="005E07E0">
        <w:t xml:space="preserve"> </w:t>
      </w:r>
      <w:r w:rsidRPr="005E07E0">
        <w:rPr>
          <w:cs/>
        </w:rPr>
        <w:t xml:space="preserve">คือ มีปุ่ม </w:t>
      </w:r>
      <w:r w:rsidRPr="005E07E0">
        <w:t>(Button)</w:t>
      </w:r>
      <w:r w:rsidRPr="005E07E0">
        <w:rPr>
          <w:cs/>
        </w:rPr>
        <w:t xml:space="preserve"> มีกล่องข้อความ </w:t>
      </w:r>
      <w:r w:rsidRPr="005E07E0">
        <w:t xml:space="preserve">(Text box) </w:t>
      </w:r>
      <w:r w:rsidRPr="005E07E0">
        <w:rPr>
          <w:cs/>
        </w:rPr>
        <w:t xml:space="preserve">มีรายการเลือกแบบดึงลง </w:t>
      </w:r>
      <w:r w:rsidRPr="005E07E0">
        <w:t xml:space="preserve">(Dropdown) </w:t>
      </w:r>
      <w:r w:rsidRPr="005E07E0">
        <w:rPr>
          <w:cs/>
        </w:rPr>
        <w:t>หรืออื่น</w:t>
      </w:r>
      <w:r>
        <w:rPr>
          <w:cs/>
        </w:rPr>
        <w:t xml:space="preserve"> ๆ</w:t>
      </w:r>
      <w:r w:rsidRPr="005E07E0">
        <w:rPr>
          <w:cs/>
        </w:rPr>
        <w:t xml:space="preserve"> แต่แชทบอทนั้นจะรวมทุกสิ่งทุกอย่างไว้เข้าด้วยกันหมดโดยใช้ภาษาเป็นยูไอ</w:t>
      </w:r>
      <w:r w:rsidRPr="005E07E0">
        <w:t xml:space="preserve"> </w:t>
      </w:r>
      <w:r w:rsidRPr="005E07E0">
        <w:rPr>
          <w:cs/>
        </w:rPr>
        <w:t>ที่เป็นแบบนอน</w:t>
      </w:r>
      <w:r w:rsidRPr="005E07E0">
        <w:t>-</w:t>
      </w:r>
      <w:r w:rsidRPr="005E07E0">
        <w:rPr>
          <w:cs/>
        </w:rPr>
        <w:t xml:space="preserve">ยูไอ </w:t>
      </w:r>
      <w:r w:rsidRPr="005E07E0">
        <w:t xml:space="preserve">(Non-UI) </w:t>
      </w:r>
      <w:r w:rsidRPr="005E07E0">
        <w:rPr>
          <w:cs/>
        </w:rPr>
        <w:t>คือ ไม่มีหน้าตาของโปรแกรม</w:t>
      </w:r>
      <w:r w:rsidRPr="005E07E0">
        <w:t xml:space="preserve"> </w:t>
      </w:r>
      <w:r>
        <w:rPr>
          <w:rFonts w:hint="cs"/>
          <w:cs/>
        </w:rPr>
        <w:t>มีแค่ข้อความตัวอักษรหรือเสียงที่</w:t>
      </w:r>
      <w:r w:rsidRPr="005E07E0">
        <w:rPr>
          <w:cs/>
        </w:rPr>
        <w:t>สื่อสารโต้ตอบกันจนได้ผลลัพธ์หรือปลายทางเหมือนกันกับโปรแกรมที่มียูไอปกติ เช่น แชทบอทที่คำนวณเรื่องการรีไฟแนนซ์</w:t>
      </w:r>
      <w:r w:rsidRPr="005E07E0">
        <w:t xml:space="preserve"> (Refinance)</w:t>
      </w:r>
      <w:r w:rsidRPr="005E07E0">
        <w:rPr>
          <w:cs/>
        </w:rPr>
        <w:t xml:space="preserve"> หรือแชทบอทที่สามารถให้อาหารแมวที่บ้านผ่านไอโอที </w:t>
      </w:r>
      <w:r w:rsidRPr="005E07E0">
        <w:t>(IoT)</w:t>
      </w:r>
    </w:p>
    <w:p w14:paraId="54B655C6" w14:textId="77777777" w:rsidR="00EC0409" w:rsidRPr="005E07E0" w:rsidRDefault="00EC0409" w:rsidP="00EC0409">
      <w:pPr>
        <w:jc w:val="center"/>
      </w:pPr>
      <w:r w:rsidRPr="005E07E0">
        <w:rPr>
          <w:noProof/>
        </w:rPr>
        <w:drawing>
          <wp:inline distT="0" distB="0" distL="0" distR="0" wp14:anchorId="27B2AA64" wp14:editId="0C3F7900">
            <wp:extent cx="3886200" cy="266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57D3F" w14:textId="77777777" w:rsidR="00EC0409" w:rsidRDefault="00EC0409" w:rsidP="00EC0409">
      <w:pPr>
        <w:jc w:val="center"/>
      </w:pPr>
      <w:bookmarkStart w:id="134" w:name="_Toc49004641"/>
      <w:bookmarkStart w:id="135" w:name="_Toc61299168"/>
      <w:r>
        <w:rPr>
          <w:cs/>
        </w:rPr>
        <w:t xml:space="preserve">รูปที่ </w:t>
      </w:r>
      <w:r>
        <w:rPr>
          <w:rFonts w:hint="cs"/>
          <w:cs/>
        </w:rPr>
        <w:t>12</w:t>
      </w:r>
      <w:r w:rsidRPr="005E07E0">
        <w:t xml:space="preserve"> </w:t>
      </w:r>
      <w:r w:rsidRPr="005E07E0">
        <w:rPr>
          <w:cs/>
        </w:rPr>
        <w:t>ขั้นตอนการทำงานของระบบแชทบอท</w:t>
      </w:r>
      <w:r w:rsidRPr="005E07E0">
        <w:t xml:space="preserve"> [6]</w:t>
      </w:r>
      <w:bookmarkEnd w:id="134"/>
      <w:bookmarkEnd w:id="135"/>
    </w:p>
    <w:p w14:paraId="57A2BE70" w14:textId="77777777" w:rsidR="00EC0409" w:rsidRDefault="00EC0409" w:rsidP="00EC0409">
      <w:pPr>
        <w:ind w:left="720" w:firstLine="720"/>
        <w:jc w:val="thaiDistribute"/>
      </w:pPr>
      <w:r w:rsidRPr="005E07E0">
        <w:rPr>
          <w:cs/>
        </w:rPr>
        <w:t>หลักการเหล่านี้ถูกนำมาสร้างเป็นแชทบอทแบบที่ใช้กฎร่วมกับเอไอ</w:t>
      </w:r>
      <w:r w:rsidRPr="005E07E0">
        <w:t xml:space="preserve"> </w:t>
      </w:r>
      <w:r w:rsidRPr="005E07E0">
        <w:rPr>
          <w:cs/>
        </w:rPr>
        <w:t>เพื่อให้ระบบแชทบอทมีประสิทธิภาพ ขั้นตอนการทำงานของระบบ แสดงใน</w:t>
      </w:r>
      <w:r>
        <w:rPr>
          <w:cs/>
        </w:rPr>
        <w:t xml:space="preserve">รูปที่ </w:t>
      </w:r>
      <w:r>
        <w:rPr>
          <w:rFonts w:hint="cs"/>
          <w:cs/>
        </w:rPr>
        <w:t>12</w:t>
      </w:r>
      <w:r w:rsidRPr="005E07E0">
        <w:rPr>
          <w:cs/>
        </w:rPr>
        <w:t xml:space="preserve"> คือ เริ่มต้นด้วยการรับ</w:t>
      </w:r>
      <w:r w:rsidRPr="005E07E0">
        <w:rPr>
          <w:cs/>
        </w:rPr>
        <w:lastRenderedPageBreak/>
        <w:t xml:space="preserve">ข้อความเสียงจากผู้ใช้แล้วทำการจดจำเสียง แล้วทำการแปลงเสียงเป็นข้อความตัวอักษร หรืออาจจะรับข้อความตัวอักษรจากการพิมพ์ปกติก็ได้ ทำความเข้าใจเพื่อหาความหมายแล้วจัดการตอบกลับบทสนทนา โดยอาจจะมีการใช้เอพีไอ </w:t>
      </w:r>
      <w:r w:rsidRPr="005E07E0">
        <w:t xml:space="preserve">(API) </w:t>
      </w:r>
      <w:r w:rsidRPr="005E07E0">
        <w:rPr>
          <w:cs/>
        </w:rPr>
        <w:t>ต่าง</w:t>
      </w:r>
      <w:r>
        <w:rPr>
          <w:cs/>
        </w:rPr>
        <w:t xml:space="preserve"> ๆ</w:t>
      </w:r>
      <w:r w:rsidRPr="005E07E0">
        <w:t xml:space="preserve"> </w:t>
      </w:r>
      <w:r>
        <w:rPr>
          <w:rFonts w:hint="cs"/>
          <w:cs/>
        </w:rPr>
        <w:t>เพื่อขอการเข้าถึงข้อมูลที่จำเป็นในการตอบกลับข้อความของเอพีไอ</w:t>
      </w:r>
      <w:r>
        <w:t xml:space="preserve"> </w:t>
      </w:r>
      <w:r>
        <w:rPr>
          <w:rFonts w:hint="cs"/>
          <w:cs/>
        </w:rPr>
        <w:t xml:space="preserve">นั้น ๆ ได้ </w:t>
      </w:r>
      <w:r w:rsidRPr="005E07E0">
        <w:rPr>
          <w:cs/>
        </w:rPr>
        <w:t>หลังจากนั้นทำการสร้างข้อความตอบกลับขึ้นแล้วแปลงเป็นเสียงเพื่อส่งกลับไปตอบยังผู้ใช้งาน</w:t>
      </w:r>
    </w:p>
    <w:p w14:paraId="1970C5E7" w14:textId="77777777" w:rsidR="00EC0409" w:rsidRDefault="00EC0409" w:rsidP="00EC0409">
      <w:pPr>
        <w:ind w:left="720" w:firstLine="720"/>
        <w:jc w:val="thaiDistribute"/>
      </w:pPr>
      <w:r w:rsidRPr="005E07E0">
        <w:rPr>
          <w:cs/>
        </w:rPr>
        <w:t>โดยปกติแอปพลิเคชันจะมีฟังก์ชันการตอบกลับคำถามโดยเบื้องต้นที่ผู้ป่วยมักจะถามอยู่แล้ว ร่วมกับการใช้งานเอพีไอช่วยในการตอบกลับ แต่หากคำถามนั้น</w:t>
      </w:r>
      <w:r>
        <w:rPr>
          <w:cs/>
        </w:rPr>
        <w:t xml:space="preserve"> ๆ</w:t>
      </w:r>
      <w:r w:rsidRPr="005E07E0">
        <w:rPr>
          <w:cs/>
        </w:rPr>
        <w:t xml:space="preserve"> ระบบไม่สามารถเข้าใจหรือตีความได้ ก็จะมีคำตอบเริ่มต้นที่ตอบกลับไปโดยอัตโนมัติ </w:t>
      </w:r>
      <w:r w:rsidRPr="005E07E0">
        <w:t xml:space="preserve">(Default Fallback Intent) [7] </w:t>
      </w:r>
      <w:r w:rsidRPr="005E07E0">
        <w:rPr>
          <w:cs/>
        </w:rPr>
        <w:t>ในกรณีที่ประโยคนั้น</w:t>
      </w:r>
      <w:r>
        <w:rPr>
          <w:cs/>
        </w:rPr>
        <w:t xml:space="preserve"> ๆ</w:t>
      </w:r>
      <w:r w:rsidRPr="005E07E0">
        <w:rPr>
          <w:cs/>
        </w:rPr>
        <w:t xml:space="preserve"> ไม่ตกกรณีเงื่อนไขใด</w:t>
      </w:r>
      <w:r>
        <w:rPr>
          <w:cs/>
        </w:rPr>
        <w:t xml:space="preserve"> ๆ</w:t>
      </w:r>
      <w:r w:rsidRPr="005E07E0">
        <w:rPr>
          <w:cs/>
        </w:rPr>
        <w:t xml:space="preserve"> ที่ได้ทำการโปรแกรมไว้</w:t>
      </w:r>
    </w:p>
    <w:p w14:paraId="1664E206" w14:textId="77777777" w:rsidR="00EC0409" w:rsidRPr="008D3B79" w:rsidRDefault="00EC0409" w:rsidP="0085476D">
      <w:pPr>
        <w:pStyle w:val="Heading3"/>
        <w:numPr>
          <w:ilvl w:val="0"/>
          <w:numId w:val="20"/>
        </w:numPr>
      </w:pPr>
      <w:bookmarkStart w:id="136" w:name="_Toc19543382"/>
      <w:bookmarkStart w:id="137" w:name="_Toc524505996"/>
      <w:bookmarkStart w:id="138" w:name="_Toc524507458"/>
      <w:bookmarkStart w:id="139" w:name="_Toc524507630"/>
      <w:bookmarkStart w:id="140" w:name="_Toc524507671"/>
      <w:bookmarkStart w:id="141" w:name="_Toc524507780"/>
      <w:bookmarkStart w:id="142" w:name="_Toc62775572"/>
      <w:bookmarkEnd w:id="127"/>
      <w:bookmarkEnd w:id="128"/>
      <w:bookmarkEnd w:id="129"/>
      <w:bookmarkEnd w:id="130"/>
      <w:bookmarkEnd w:id="131"/>
      <w:bookmarkEnd w:id="132"/>
      <w:r>
        <w:rPr>
          <w:rFonts w:hint="cs"/>
          <w:cs/>
        </w:rPr>
        <w:t>ข้อมูลที่เกี่ยวกับโภชนาการ</w:t>
      </w:r>
      <w:bookmarkEnd w:id="142"/>
    </w:p>
    <w:p w14:paraId="373FAF03" w14:textId="77777777" w:rsidR="00EC0409" w:rsidRPr="005E07E0" w:rsidRDefault="00EC0409" w:rsidP="00EC0409">
      <w:pPr>
        <w:ind w:left="720" w:firstLine="720"/>
        <w:jc w:val="thaiDistribute"/>
        <w:rPr>
          <w:cs/>
        </w:rPr>
      </w:pPr>
      <w:r w:rsidRPr="005E07E0">
        <w:rPr>
          <w:cs/>
        </w:rPr>
        <w:t xml:space="preserve">ผู้ป่วยโรคไตควรดูแลในเรื่องของอาหารการกินอย่างเหมาะสม เพื่อไม่ให้อาการแย่ลง โดยแบ่งการรับประทานอาหารของผู้ป่วยออกเป็น </w:t>
      </w:r>
      <w:r w:rsidRPr="005E07E0">
        <w:t xml:space="preserve">2 </w:t>
      </w:r>
      <w:r w:rsidRPr="005E07E0">
        <w:rPr>
          <w:cs/>
        </w:rPr>
        <w:t>ประเภท</w:t>
      </w:r>
      <w:r w:rsidRPr="005E07E0">
        <w:t xml:space="preserve"> [8]</w:t>
      </w:r>
    </w:p>
    <w:p w14:paraId="2129CDB9" w14:textId="77777777" w:rsidR="00EC0409" w:rsidRPr="005E07E0" w:rsidRDefault="00EC0409" w:rsidP="00EC0409">
      <w:pPr>
        <w:ind w:left="720" w:firstLine="720"/>
        <w:jc w:val="thaiDistribute"/>
        <w:rPr>
          <w:cs/>
        </w:rPr>
      </w:pPr>
      <w:r w:rsidRPr="005E07E0">
        <w:rPr>
          <w:cs/>
        </w:rPr>
        <w:t>ประเภทที่ 1 คือ สำหรับผู้ป่วยโรคไตที่ยังไม่แสดงอาการผิดปกติมาก โดยควรรับประทานอาหารไม่เค็มจัดจนเกินไป และ</w:t>
      </w:r>
      <w:r>
        <w:rPr>
          <w:rFonts w:hint="cs"/>
          <w:cs/>
        </w:rPr>
        <w:t>รับประทาน</w:t>
      </w:r>
      <w:r w:rsidRPr="005E07E0">
        <w:rPr>
          <w:cs/>
        </w:rPr>
        <w:t>ผลไม้ได้พอสมควร ระวังในเรื่องของน้ำหนักตัวที่เพิ่มเร็ว รับประทานอาหารโปรตีนต่ำ จะช่วยทำให้ของเสียในร่างกายลดน้อยลง แต่ก็ไม่ควรน้อยจนเกินไป เพราะอาจ</w:t>
      </w:r>
      <w:r>
        <w:rPr>
          <w:cs/>
        </w:rPr>
        <w:t>ส่งผลให้</w:t>
      </w:r>
      <w:r w:rsidRPr="005E07E0">
        <w:rPr>
          <w:cs/>
        </w:rPr>
        <w:t>ขาดสารอาหารได้ โดยเลือกโปรตีนคุณภาพดี หลีกเลี่ยงเนื้อแดง</w:t>
      </w:r>
      <w:r w:rsidRPr="005E07E0">
        <w:t xml:space="preserve"> </w:t>
      </w:r>
      <w:r w:rsidRPr="005E07E0">
        <w:rPr>
          <w:cs/>
        </w:rPr>
        <w:t>ดื่มน้ำตามปกติ 1.5-2</w:t>
      </w:r>
      <w:r w:rsidRPr="005E07E0">
        <w:t xml:space="preserve">.0 </w:t>
      </w:r>
      <w:r w:rsidRPr="005E07E0">
        <w:rPr>
          <w:cs/>
        </w:rPr>
        <w:t xml:space="preserve">ลิตร </w:t>
      </w:r>
      <w:r w:rsidRPr="005E07E0">
        <w:t xml:space="preserve">(L) </w:t>
      </w:r>
      <w:r w:rsidRPr="005E07E0">
        <w:rPr>
          <w:cs/>
        </w:rPr>
        <w:t>ต่อ 1 วัน</w:t>
      </w:r>
    </w:p>
    <w:p w14:paraId="5BC5FE8F" w14:textId="77777777" w:rsidR="00EC0409" w:rsidRDefault="00EC0409" w:rsidP="00EC0409">
      <w:pPr>
        <w:ind w:left="720" w:firstLine="720"/>
        <w:jc w:val="thaiDistribute"/>
      </w:pPr>
      <w:r w:rsidRPr="005E07E0">
        <w:rPr>
          <w:cs/>
        </w:rPr>
        <w:t xml:space="preserve">ประเภทที่ </w:t>
      </w:r>
      <w:r w:rsidRPr="005E07E0">
        <w:t xml:space="preserve">2 </w:t>
      </w:r>
      <w:r w:rsidRPr="005E07E0">
        <w:rPr>
          <w:cs/>
        </w:rPr>
        <w:t xml:space="preserve">คือ สำหรับผู้ป่วยโรคไตที่มีอาการผิดปกติปานกลางไปจนถึงระดับสูง โดยควรหลีกเลี่ยงเนื้อสัตว์ ถั่ว เครื่องดื่มสีดำ ผลไม้ธาตุโปแตสเซียม </w:t>
      </w:r>
      <w:r w:rsidRPr="005E07E0">
        <w:t xml:space="preserve">(K) </w:t>
      </w:r>
      <w:r w:rsidRPr="005E07E0">
        <w:rPr>
          <w:cs/>
        </w:rPr>
        <w:t>เช่น มะม่วง ทุเรียน ลิ้นจี่ ขนุน ลำไย เงาะ เพราะถ้าเกิดธาตุโปแตสเซียมในร่างกายมากเกินไป อาจส่งผลให้หัวใจของผู้ป่วยเต้นไม่สม่ำเสมอ หรือหยุดเต้นได้ในทันที</w:t>
      </w:r>
      <w:r w:rsidRPr="005E07E0">
        <w:t xml:space="preserve"> </w:t>
      </w:r>
      <w:r w:rsidRPr="005E07E0">
        <w:rPr>
          <w:cs/>
        </w:rPr>
        <w:t>ดื่มน้ำไม่เกิน 0.5 ลิตร ต่อ 1 วัน เนื่องจาก ร่างกายไม่ค่อยมีเหงื่อและปัสสาวะน้อยอยู่แล้ว</w:t>
      </w:r>
    </w:p>
    <w:p w14:paraId="55C3914F" w14:textId="77777777" w:rsidR="00EC0409" w:rsidRDefault="00EC0409" w:rsidP="00EC0409">
      <w:pPr>
        <w:ind w:left="720" w:firstLine="720"/>
        <w:jc w:val="thaiDistribute"/>
      </w:pPr>
      <w:r w:rsidRPr="005E07E0">
        <w:rPr>
          <w:cs/>
        </w:rPr>
        <w:t>ในเรื่องของสัดส่วนของปริมาณสารอาหารต่าง</w:t>
      </w:r>
      <w:r>
        <w:rPr>
          <w:cs/>
        </w:rPr>
        <w:t xml:space="preserve"> ๆ</w:t>
      </w:r>
      <w:r w:rsidRPr="005E07E0">
        <w:rPr>
          <w:cs/>
        </w:rPr>
        <w:t xml:space="preserve"> ที่ผู้ป่วยโรคไตควรได้รับอย่างเหมาะสมในแต่ละวัน</w:t>
      </w:r>
      <w:r w:rsidRPr="005E07E0">
        <w:t xml:space="preserve"> [9]</w:t>
      </w:r>
      <w:r>
        <w:rPr>
          <w:rFonts w:hint="cs"/>
          <w:cs/>
        </w:rPr>
        <w:t xml:space="preserve"> </w:t>
      </w:r>
      <w:r w:rsidRPr="005E07E0">
        <w:rPr>
          <w:cs/>
        </w:rPr>
        <w:t>มีดังนี้</w:t>
      </w:r>
    </w:p>
    <w:p w14:paraId="4AAA69FA" w14:textId="77777777" w:rsidR="00EC0409" w:rsidRPr="00165F4F" w:rsidRDefault="00EC0409" w:rsidP="00EC0409">
      <w:pPr>
        <w:pStyle w:val="a0"/>
        <w:keepNext/>
        <w:jc w:val="center"/>
        <w:rPr>
          <w:i w:val="0"/>
          <w:iCs w:val="0"/>
          <w:sz w:val="32"/>
          <w:szCs w:val="32"/>
          <w:cs/>
        </w:rPr>
      </w:pPr>
      <w:bookmarkStart w:id="143" w:name="_Toc49305477"/>
      <w:bookmarkStart w:id="144" w:name="_Toc61295462"/>
      <w:r w:rsidRPr="00026B95">
        <w:rPr>
          <w:i w:val="0"/>
          <w:iCs w:val="0"/>
          <w:sz w:val="32"/>
          <w:szCs w:val="32"/>
          <w:cs/>
        </w:rPr>
        <w:lastRenderedPageBreak/>
        <w:t xml:space="preserve">ตารางที่ </w:t>
      </w:r>
      <w:r>
        <w:rPr>
          <w:rFonts w:hint="cs"/>
          <w:i w:val="0"/>
          <w:iCs w:val="0"/>
          <w:sz w:val="32"/>
          <w:szCs w:val="32"/>
          <w:cs/>
        </w:rPr>
        <w:t>1</w:t>
      </w:r>
      <w:r w:rsidRPr="00026B95">
        <w:rPr>
          <w:i w:val="0"/>
          <w:iCs w:val="0"/>
          <w:sz w:val="32"/>
          <w:szCs w:val="32"/>
        </w:rPr>
        <w:t xml:space="preserve"> </w:t>
      </w:r>
      <w:r>
        <w:rPr>
          <w:rFonts w:hint="cs"/>
          <w:i w:val="0"/>
          <w:iCs w:val="0"/>
          <w:sz w:val="32"/>
          <w:szCs w:val="32"/>
          <w:cs/>
        </w:rPr>
        <w:t>ปริมาณสารอาหารที่ผู้ป่วยโรคไตควรได้รับต่อวัน</w:t>
      </w:r>
      <w:bookmarkEnd w:id="143"/>
      <w:bookmarkEnd w:id="14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EC0409" w:rsidRPr="008B1FFD" w14:paraId="18CEE0F5" w14:textId="77777777" w:rsidTr="00B477FF">
        <w:trPr>
          <w:trHeight w:val="783"/>
        </w:trPr>
        <w:tc>
          <w:tcPr>
            <w:tcW w:w="1980" w:type="dxa"/>
          </w:tcPr>
          <w:p w14:paraId="06B07357" w14:textId="77777777" w:rsidR="00EC0409" w:rsidRPr="00435D64" w:rsidRDefault="00EC0409" w:rsidP="00500A5E">
            <w:pPr>
              <w:spacing w:before="160"/>
              <w:jc w:val="center"/>
              <w:rPr>
                <w:b/>
                <w:bCs/>
                <w:cs/>
              </w:rPr>
            </w:pPr>
            <w:r w:rsidRPr="00435D64">
              <w:rPr>
                <w:rFonts w:hint="cs"/>
                <w:b/>
                <w:bCs/>
                <w:cs/>
              </w:rPr>
              <w:t>สารอาหาร</w:t>
            </w:r>
          </w:p>
        </w:tc>
        <w:tc>
          <w:tcPr>
            <w:tcW w:w="6316" w:type="dxa"/>
          </w:tcPr>
          <w:p w14:paraId="3A458A13" w14:textId="77777777" w:rsidR="00EC0409" w:rsidRPr="00435D64" w:rsidRDefault="00EC0409" w:rsidP="00500A5E">
            <w:pPr>
              <w:spacing w:before="160"/>
              <w:jc w:val="center"/>
              <w:rPr>
                <w:b/>
                <w:bCs/>
                <w:cs/>
              </w:rPr>
            </w:pPr>
            <w:r w:rsidRPr="00435D64">
              <w:rPr>
                <w:rFonts w:hint="cs"/>
                <w:b/>
                <w:bCs/>
                <w:cs/>
              </w:rPr>
              <w:t>ปริมาณที่ควรได้รับต่อวัน</w:t>
            </w:r>
          </w:p>
        </w:tc>
      </w:tr>
      <w:tr w:rsidR="00EC0409" w:rsidRPr="008B1FFD" w14:paraId="429CE45D" w14:textId="77777777" w:rsidTr="00B477FF">
        <w:tc>
          <w:tcPr>
            <w:tcW w:w="1980" w:type="dxa"/>
          </w:tcPr>
          <w:p w14:paraId="5398D99D" w14:textId="77777777" w:rsidR="00EC0409" w:rsidRPr="008B1FFD" w:rsidRDefault="00EC0409" w:rsidP="00500A5E">
            <w:pPr>
              <w:jc w:val="center"/>
            </w:pPr>
            <w:r w:rsidRPr="008B1FFD">
              <w:rPr>
                <w:cs/>
              </w:rPr>
              <w:t>พลังงาน</w:t>
            </w:r>
          </w:p>
        </w:tc>
        <w:tc>
          <w:tcPr>
            <w:tcW w:w="6316" w:type="dxa"/>
          </w:tcPr>
          <w:p w14:paraId="29E1483C" w14:textId="77777777" w:rsidR="00EC0409" w:rsidRPr="008B1FFD" w:rsidRDefault="00EC0409" w:rsidP="00500A5E">
            <w:pPr>
              <w:jc w:val="center"/>
            </w:pPr>
            <w:r w:rsidRPr="008B1FFD">
              <w:rPr>
                <w:cs/>
              </w:rPr>
              <w:t>30-35 กิโลแคลอรี่</w:t>
            </w:r>
            <w:r w:rsidRPr="008B1FFD">
              <w:t xml:space="preserve"> (kcal) </w:t>
            </w:r>
            <w:r w:rsidRPr="008B1FFD">
              <w:rPr>
                <w:cs/>
              </w:rPr>
              <w:t xml:space="preserve">คูณด้วย น้ำหนักตัว </w:t>
            </w:r>
            <w:r w:rsidRPr="008B1FFD">
              <w:t>(kg)</w:t>
            </w:r>
          </w:p>
        </w:tc>
      </w:tr>
      <w:tr w:rsidR="00EC0409" w:rsidRPr="008B1FFD" w14:paraId="71CC87F9" w14:textId="77777777" w:rsidTr="00B477FF">
        <w:tc>
          <w:tcPr>
            <w:tcW w:w="1980" w:type="dxa"/>
          </w:tcPr>
          <w:p w14:paraId="17F190F7" w14:textId="77777777" w:rsidR="00EC0409" w:rsidRPr="008B1FFD" w:rsidRDefault="00EC0409" w:rsidP="00500A5E">
            <w:pPr>
              <w:jc w:val="center"/>
            </w:pPr>
            <w:r w:rsidRPr="008B1FFD">
              <w:rPr>
                <w:cs/>
              </w:rPr>
              <w:t>โปรตีน</w:t>
            </w:r>
            <w:r>
              <w:rPr>
                <w:rFonts w:hint="cs"/>
                <w:cs/>
              </w:rPr>
              <w:t xml:space="preserve"> </w:t>
            </w:r>
            <w:r>
              <w:t>(Protein)</w:t>
            </w:r>
          </w:p>
        </w:tc>
        <w:tc>
          <w:tcPr>
            <w:tcW w:w="6316" w:type="dxa"/>
          </w:tcPr>
          <w:p w14:paraId="29530AA8" w14:textId="77777777" w:rsidR="00EC0409" w:rsidRPr="008B1FFD" w:rsidRDefault="00EC0409" w:rsidP="00500A5E">
            <w:pPr>
              <w:jc w:val="center"/>
              <w:rPr>
                <w:cs/>
              </w:rPr>
            </w:pPr>
            <w:r w:rsidRPr="008B1FFD">
              <w:t xml:space="preserve">1.1-1.4 </w:t>
            </w:r>
            <w:r w:rsidRPr="008B1FFD">
              <w:rPr>
                <w:cs/>
              </w:rPr>
              <w:t>กรัม</w:t>
            </w:r>
            <w:r w:rsidRPr="008B1FFD">
              <w:t xml:space="preserve"> (g) </w:t>
            </w:r>
            <w:r w:rsidRPr="008B1FFD">
              <w:rPr>
                <w:cs/>
              </w:rPr>
              <w:t>คูณด้วย น้ำหนักตัว</w:t>
            </w:r>
          </w:p>
        </w:tc>
      </w:tr>
      <w:tr w:rsidR="00EC0409" w:rsidRPr="008B1FFD" w14:paraId="6F0D16CF" w14:textId="77777777" w:rsidTr="00B477FF">
        <w:tc>
          <w:tcPr>
            <w:tcW w:w="1980" w:type="dxa"/>
          </w:tcPr>
          <w:p w14:paraId="4E895D75" w14:textId="77777777" w:rsidR="00EC0409" w:rsidRPr="008B1FFD" w:rsidRDefault="00EC0409" w:rsidP="00500A5E">
            <w:pPr>
              <w:jc w:val="center"/>
            </w:pPr>
            <w:r w:rsidRPr="008B1FFD">
              <w:rPr>
                <w:cs/>
              </w:rPr>
              <w:t>โปแตสเซียม</w:t>
            </w:r>
            <w:r>
              <w:rPr>
                <w:rFonts w:hint="cs"/>
                <w:cs/>
              </w:rPr>
              <w:t xml:space="preserve"> </w:t>
            </w:r>
            <w:r>
              <w:t>(K)</w:t>
            </w:r>
          </w:p>
        </w:tc>
        <w:tc>
          <w:tcPr>
            <w:tcW w:w="6316" w:type="dxa"/>
          </w:tcPr>
          <w:p w14:paraId="06D3310B" w14:textId="77777777" w:rsidR="00EC0409" w:rsidRPr="008B1FFD" w:rsidRDefault="00EC0409" w:rsidP="00500A5E">
            <w:pPr>
              <w:jc w:val="center"/>
            </w:pPr>
            <w:r w:rsidRPr="008B1FFD">
              <w:t xml:space="preserve">2000-3000 </w:t>
            </w:r>
            <w:r w:rsidRPr="008B1FFD">
              <w:rPr>
                <w:cs/>
              </w:rPr>
              <w:t xml:space="preserve">มิลลิกรัม </w:t>
            </w:r>
            <w:r w:rsidRPr="008B1FFD">
              <w:t>(mg)</w:t>
            </w:r>
          </w:p>
        </w:tc>
      </w:tr>
      <w:tr w:rsidR="00EC0409" w:rsidRPr="008B1FFD" w14:paraId="77EDE974" w14:textId="77777777" w:rsidTr="00B477FF">
        <w:tc>
          <w:tcPr>
            <w:tcW w:w="1980" w:type="dxa"/>
          </w:tcPr>
          <w:p w14:paraId="6430FCA8" w14:textId="77777777" w:rsidR="00EC0409" w:rsidRPr="008B1FFD" w:rsidRDefault="00EC0409" w:rsidP="00500A5E">
            <w:pPr>
              <w:jc w:val="center"/>
            </w:pPr>
            <w:r w:rsidRPr="008B1FFD">
              <w:rPr>
                <w:cs/>
              </w:rPr>
              <w:t xml:space="preserve">ฟอสฟอรัส </w:t>
            </w:r>
            <w:r w:rsidRPr="008B1FFD">
              <w:t>(P)</w:t>
            </w:r>
          </w:p>
        </w:tc>
        <w:tc>
          <w:tcPr>
            <w:tcW w:w="6316" w:type="dxa"/>
          </w:tcPr>
          <w:p w14:paraId="4659A3CE" w14:textId="77777777" w:rsidR="00EC0409" w:rsidRPr="008B1FFD" w:rsidRDefault="00EC0409" w:rsidP="00500A5E">
            <w:pPr>
              <w:jc w:val="center"/>
            </w:pPr>
            <w:r w:rsidRPr="008B1FFD">
              <w:rPr>
                <w:cs/>
              </w:rPr>
              <w:t>800-1000 มิลลิกรัม</w:t>
            </w:r>
          </w:p>
        </w:tc>
      </w:tr>
      <w:tr w:rsidR="00EC0409" w:rsidRPr="008B1FFD" w14:paraId="26EDF119" w14:textId="77777777" w:rsidTr="00B477FF">
        <w:tc>
          <w:tcPr>
            <w:tcW w:w="1980" w:type="dxa"/>
          </w:tcPr>
          <w:p w14:paraId="7D21FC40" w14:textId="77777777" w:rsidR="00EC0409" w:rsidRPr="008B1FFD" w:rsidRDefault="00EC0409" w:rsidP="00500A5E">
            <w:pPr>
              <w:jc w:val="center"/>
            </w:pPr>
            <w:r w:rsidRPr="008B1FFD">
              <w:rPr>
                <w:cs/>
              </w:rPr>
              <w:t xml:space="preserve">โซเดียม </w:t>
            </w:r>
            <w:r w:rsidRPr="008B1FFD">
              <w:t>(Na)</w:t>
            </w:r>
          </w:p>
        </w:tc>
        <w:tc>
          <w:tcPr>
            <w:tcW w:w="6316" w:type="dxa"/>
          </w:tcPr>
          <w:p w14:paraId="1BD71FDC" w14:textId="77777777" w:rsidR="00EC0409" w:rsidRPr="008B1FFD" w:rsidRDefault="00EC0409" w:rsidP="00500A5E">
            <w:pPr>
              <w:jc w:val="center"/>
            </w:pPr>
            <w:r w:rsidRPr="008B1FFD">
              <w:rPr>
                <w:cs/>
              </w:rPr>
              <w:t xml:space="preserve">ไม่เกิน </w:t>
            </w:r>
            <w:r w:rsidRPr="008B1FFD">
              <w:t xml:space="preserve">2000 </w:t>
            </w:r>
            <w:r w:rsidRPr="008B1FFD">
              <w:rPr>
                <w:cs/>
              </w:rPr>
              <w:t>มิลลิกรัม</w:t>
            </w:r>
          </w:p>
        </w:tc>
      </w:tr>
      <w:tr w:rsidR="00EC0409" w:rsidRPr="008B1FFD" w14:paraId="37DFDAE5" w14:textId="77777777" w:rsidTr="00B477FF">
        <w:tc>
          <w:tcPr>
            <w:tcW w:w="1980" w:type="dxa"/>
          </w:tcPr>
          <w:p w14:paraId="11470C13" w14:textId="77777777" w:rsidR="00EC0409" w:rsidRPr="008B1FFD" w:rsidRDefault="00EC0409" w:rsidP="00500A5E">
            <w:pPr>
              <w:jc w:val="center"/>
              <w:rPr>
                <w:cs/>
              </w:rPr>
            </w:pPr>
            <w:r w:rsidRPr="008B1FFD">
              <w:rPr>
                <w:cs/>
              </w:rPr>
              <w:t>แป้ง</w:t>
            </w:r>
          </w:p>
        </w:tc>
        <w:tc>
          <w:tcPr>
            <w:tcW w:w="6316" w:type="dxa"/>
          </w:tcPr>
          <w:p w14:paraId="6DA6ED05" w14:textId="77777777" w:rsidR="00EC0409" w:rsidRPr="008B1FFD" w:rsidRDefault="00EC0409" w:rsidP="00500A5E">
            <w:pPr>
              <w:jc w:val="center"/>
              <w:rPr>
                <w:cs/>
              </w:rPr>
            </w:pPr>
            <w:r w:rsidRPr="008B1FFD">
              <w:rPr>
                <w:cs/>
              </w:rPr>
              <w:t>เลือกแป้งปลอดโปรตีน</w:t>
            </w:r>
          </w:p>
        </w:tc>
      </w:tr>
      <w:tr w:rsidR="00EC0409" w:rsidRPr="008B1FFD" w14:paraId="3CAB35C4" w14:textId="77777777" w:rsidTr="00B477FF">
        <w:tc>
          <w:tcPr>
            <w:tcW w:w="1980" w:type="dxa"/>
          </w:tcPr>
          <w:p w14:paraId="21DD4342" w14:textId="77777777" w:rsidR="00EC0409" w:rsidRPr="008B1FFD" w:rsidRDefault="00EC0409" w:rsidP="00500A5E">
            <w:pPr>
              <w:jc w:val="center"/>
            </w:pPr>
            <w:r w:rsidRPr="008B1FFD">
              <w:rPr>
                <w:cs/>
              </w:rPr>
              <w:t>ไขมัน</w:t>
            </w:r>
          </w:p>
        </w:tc>
        <w:tc>
          <w:tcPr>
            <w:tcW w:w="6316" w:type="dxa"/>
          </w:tcPr>
          <w:p w14:paraId="4069FA11" w14:textId="77777777" w:rsidR="00EC0409" w:rsidRPr="008B1FFD" w:rsidRDefault="00EC0409" w:rsidP="00500A5E">
            <w:pPr>
              <w:jc w:val="center"/>
            </w:pPr>
            <w:r w:rsidRPr="008B1FFD">
              <w:rPr>
                <w:cs/>
              </w:rPr>
              <w:t>เลี่ยงน้ำมันที่มีไขมันอิ่มตัวสูง</w:t>
            </w:r>
          </w:p>
        </w:tc>
      </w:tr>
      <w:bookmarkEnd w:id="136"/>
      <w:bookmarkEnd w:id="137"/>
      <w:bookmarkEnd w:id="138"/>
      <w:bookmarkEnd w:id="139"/>
      <w:bookmarkEnd w:id="140"/>
      <w:bookmarkEnd w:id="141"/>
    </w:tbl>
    <w:p w14:paraId="0F3A8702" w14:textId="77777777" w:rsidR="00EC0409" w:rsidRDefault="00EC0409" w:rsidP="00EC0409">
      <w:pPr>
        <w:jc w:val="thaiDistribute"/>
      </w:pPr>
    </w:p>
    <w:p w14:paraId="535A134B" w14:textId="77777777" w:rsidR="00EC0409" w:rsidRDefault="00EC0409" w:rsidP="00EC0409">
      <w:pPr>
        <w:ind w:left="720" w:firstLine="720"/>
        <w:jc w:val="thaiDistribute"/>
      </w:pPr>
      <w:r>
        <w:rPr>
          <w:rFonts w:hint="cs"/>
          <w:cs/>
        </w:rPr>
        <w:t xml:space="preserve">ข้อห้ามสำคัญของผู้ป่วยโรคไต คือ </w:t>
      </w:r>
      <w:r w:rsidRPr="005E07E0">
        <w:rPr>
          <w:cs/>
        </w:rPr>
        <w:t xml:space="preserve">ไม่ควรดื่มน้ำเกลือแร่ </w:t>
      </w:r>
      <w:r w:rsidRPr="005E07E0">
        <w:t xml:space="preserve">[8] </w:t>
      </w:r>
      <w:r w:rsidRPr="005E07E0">
        <w:rPr>
          <w:cs/>
        </w:rPr>
        <w:t>เนื่องจากผู้ป่วยโรคไต มีสารเกลือแร่บางชนิดคั่งอยู่ในร่างกายเป็นจำนวนมากอยู่แล้ว ซึ่งอาจทำให้เกลือแร่สูงมากเกินไป ส่งผลให้เป็นอันตรายถึงชีวิต</w:t>
      </w:r>
    </w:p>
    <w:p w14:paraId="41A30D98" w14:textId="77777777" w:rsidR="00EC0409" w:rsidRPr="008D3B79" w:rsidRDefault="00EC0409" w:rsidP="0085476D">
      <w:pPr>
        <w:pStyle w:val="Heading3"/>
        <w:numPr>
          <w:ilvl w:val="0"/>
          <w:numId w:val="20"/>
        </w:numPr>
      </w:pPr>
      <w:bookmarkStart w:id="145" w:name="_Toc62775573"/>
      <w:r>
        <w:rPr>
          <w:rFonts w:hint="cs"/>
          <w:cs/>
        </w:rPr>
        <w:t>ข้อมูลที่เกี่ยวกับการดูแลผู้ป่วยโรคไตเบื้องต้น</w:t>
      </w:r>
      <w:bookmarkEnd w:id="145"/>
    </w:p>
    <w:p w14:paraId="274D68E5" w14:textId="77777777" w:rsidR="00EC0409" w:rsidRDefault="00EC0409" w:rsidP="00EC0409">
      <w:pPr>
        <w:ind w:left="720" w:firstLine="720"/>
        <w:jc w:val="thaiDistribute"/>
      </w:pPr>
      <w:r>
        <w:rPr>
          <w:rFonts w:hint="cs"/>
          <w:cs/>
        </w:rPr>
        <w:t>ผู้ป่วยโรคไตควรได้รับการดูแลอย่างถูกต้องและเหมาะสม ซึ่งเราสามารถดูแลผู้ป่วยโรคไตได้เบื้องต้น ดังนี้</w:t>
      </w:r>
      <w:r>
        <w:t xml:space="preserve"> [10]</w:t>
      </w:r>
    </w:p>
    <w:p w14:paraId="5FBDE983" w14:textId="77777777" w:rsidR="00EC0409" w:rsidRPr="004B78D0" w:rsidRDefault="00EC0409" w:rsidP="0085476D">
      <w:pPr>
        <w:pStyle w:val="ListParagraph"/>
        <w:numPr>
          <w:ilvl w:val="0"/>
          <w:numId w:val="15"/>
        </w:numPr>
        <w:spacing w:after="160" w:line="259" w:lineRule="auto"/>
        <w:jc w:val="thaiDistribute"/>
      </w:pPr>
      <w:r w:rsidRPr="004B78D0">
        <w:rPr>
          <w:cs/>
        </w:rPr>
        <w:t>ญาติ ผู้ดูแล และผู้ป่วยควรแจ้งแพทย์และเภสัชกรทุกครั้งถึงรายการยา รวมทั้งวิตามิน อาหารเสริม สมุนไพร ที่ผู้ป่วยได้รับในปัจจุบัน</w:t>
      </w:r>
    </w:p>
    <w:p w14:paraId="13B43C01" w14:textId="77777777" w:rsidR="00EC0409" w:rsidRPr="004B78D0" w:rsidRDefault="00EC0409" w:rsidP="0085476D">
      <w:pPr>
        <w:pStyle w:val="ListParagraph"/>
        <w:numPr>
          <w:ilvl w:val="0"/>
          <w:numId w:val="15"/>
        </w:numPr>
        <w:spacing w:after="160" w:line="259" w:lineRule="auto"/>
        <w:jc w:val="thaiDistribute"/>
      </w:pPr>
      <w:r w:rsidRPr="004B78D0">
        <w:rPr>
          <w:cs/>
        </w:rPr>
        <w:t>หากเจ็บป่วยผู้ป่วยโรคไตไม่ควรซื้อยารับประทานเอง ควรปรึกษาแพทย์ทุกครั้ง</w:t>
      </w:r>
    </w:p>
    <w:p w14:paraId="046EBE0B" w14:textId="77777777" w:rsidR="00EC0409" w:rsidRDefault="00EC0409" w:rsidP="0085476D">
      <w:pPr>
        <w:pStyle w:val="ListParagraph"/>
        <w:numPr>
          <w:ilvl w:val="0"/>
          <w:numId w:val="15"/>
        </w:numPr>
        <w:spacing w:after="160" w:line="259" w:lineRule="auto"/>
        <w:jc w:val="thaiDistribute"/>
      </w:pPr>
      <w:r w:rsidRPr="004B78D0">
        <w:rPr>
          <w:cs/>
        </w:rPr>
        <w:t>แจ้งแพทย์ถึงความผิดปกติต่าง</w:t>
      </w:r>
      <w:r>
        <w:rPr>
          <w:cs/>
        </w:rPr>
        <w:t xml:space="preserve"> ๆ</w:t>
      </w:r>
      <w:r w:rsidRPr="004B78D0">
        <w:rPr>
          <w:cs/>
        </w:rPr>
        <w:t xml:space="preserve"> ที่เกิดขึ้น เช่น คลื่นไส้ อาเจียน เบื่ออาหาร น้ำหนักตัวเพิ่ม ขาบวม หายใจลำบาก หัวใจเต้นผิดปกติ ปวดเมื่อยกล้ามเนื้อ ตะคริว แขน-ขาชา ไม่มีแรง คันตามผิวหนัง กลั้นปัสสาวะไม่อยู่ ปัสสาวะบ่อย ปัสสาวะขัด</w:t>
      </w:r>
    </w:p>
    <w:p w14:paraId="277D7102" w14:textId="77777777" w:rsidR="00EC0409" w:rsidRDefault="00EC0409" w:rsidP="0085476D">
      <w:pPr>
        <w:pStyle w:val="Heading3"/>
        <w:numPr>
          <w:ilvl w:val="0"/>
          <w:numId w:val="20"/>
        </w:numPr>
      </w:pPr>
      <w:bookmarkStart w:id="146" w:name="_Toc62775574"/>
      <w:r>
        <w:rPr>
          <w:rFonts w:hint="cs"/>
          <w:cs/>
        </w:rPr>
        <w:lastRenderedPageBreak/>
        <w:t>ข้อมูลที่เกี่ยวกับการออกกำลังกาย</w:t>
      </w:r>
      <w:bookmarkEnd w:id="146"/>
    </w:p>
    <w:p w14:paraId="49F80123" w14:textId="77777777" w:rsidR="003704A9" w:rsidRDefault="003704A9" w:rsidP="003704A9">
      <w:pPr>
        <w:pStyle w:val="ListParagraph"/>
        <w:ind w:firstLine="720"/>
        <w:jc w:val="thaiDistribute"/>
      </w:pPr>
      <w:r w:rsidRPr="005E07E0">
        <w:rPr>
          <w:cs/>
        </w:rPr>
        <w:t xml:space="preserve">ผู้ป่วยโรคเรื้อรังหลายท่านอาจรู้สึกว่าตนเจ็บป่วยเกินกว่าที่จะออกกำลังกายได้ ซึ่งเป็นความเชื่อที่ผิด เพราะการออกกำลังกายเป็นสิ่งจำเป็นต่อทุกคน หากไม่ออกกำลังกายจะส่งผลให้กล้ามเนื้อและหัวใจอ่อนกำลังลง </w:t>
      </w:r>
      <w:r>
        <w:rPr>
          <w:rFonts w:hint="cs"/>
          <w:cs/>
        </w:rPr>
        <w:t>อีกทั้ง</w:t>
      </w:r>
      <w:r w:rsidRPr="005E07E0">
        <w:rPr>
          <w:cs/>
        </w:rPr>
        <w:t>ข้อต่อต่าง</w:t>
      </w:r>
      <w:r>
        <w:rPr>
          <w:cs/>
        </w:rPr>
        <w:t xml:space="preserve"> ๆ</w:t>
      </w:r>
      <w:r w:rsidRPr="005E07E0">
        <w:rPr>
          <w:cs/>
        </w:rPr>
        <w:t xml:space="preserve"> จะไม่แข็งแรง ดังนั้นการออกกำลังกายจะ</w:t>
      </w:r>
      <w:r>
        <w:rPr>
          <w:rFonts w:hint="cs"/>
          <w:cs/>
        </w:rPr>
        <w:t>ช่วย</w:t>
      </w:r>
      <w:r w:rsidRPr="005E07E0">
        <w:rPr>
          <w:cs/>
        </w:rPr>
        <w:t>ให้</w:t>
      </w:r>
      <w:r>
        <w:rPr>
          <w:rFonts w:hint="cs"/>
          <w:cs/>
        </w:rPr>
        <w:t>สุขภาพโดยรวม</w:t>
      </w:r>
      <w:r w:rsidRPr="005E07E0">
        <w:rPr>
          <w:cs/>
        </w:rPr>
        <w:t>กลับมาแข็งแรงอีกครั้ง</w:t>
      </w:r>
      <w:r>
        <w:t xml:space="preserve"> [10]</w:t>
      </w:r>
      <w:bookmarkStart w:id="147" w:name="_Toc61498543"/>
    </w:p>
    <w:p w14:paraId="4A507075" w14:textId="77777777" w:rsidR="003704A9" w:rsidRPr="003704A9" w:rsidRDefault="003704A9" w:rsidP="0085476D">
      <w:pPr>
        <w:pStyle w:val="Heading4"/>
        <w:numPr>
          <w:ilvl w:val="0"/>
          <w:numId w:val="24"/>
        </w:numPr>
        <w:rPr>
          <w:rFonts w:cs="TH Sarabun New"/>
          <w:sz w:val="32"/>
          <w:szCs w:val="32"/>
        </w:rPr>
      </w:pPr>
      <w:r w:rsidRPr="00CA65DB">
        <w:rPr>
          <w:rFonts w:cs="TH Sarabun New"/>
          <w:sz w:val="32"/>
          <w:szCs w:val="32"/>
          <w:cs/>
        </w:rPr>
        <w:t>ความสำคัญของการออกกำลังกาย</w:t>
      </w:r>
    </w:p>
    <w:bookmarkEnd w:id="147"/>
    <w:p w14:paraId="0AF7230E" w14:textId="77777777" w:rsidR="003704A9" w:rsidRPr="00F07242" w:rsidRDefault="003704A9" w:rsidP="0085476D">
      <w:pPr>
        <w:pStyle w:val="ListParagraph"/>
        <w:numPr>
          <w:ilvl w:val="0"/>
          <w:numId w:val="21"/>
        </w:numPr>
        <w:spacing w:after="160" w:line="259" w:lineRule="auto"/>
        <w:jc w:val="both"/>
      </w:pPr>
      <w:r w:rsidRPr="00F07242">
        <w:rPr>
          <w:cs/>
        </w:rPr>
        <w:t>ช่วยให้หัวใจแข็งแรงและลดความเสี่ยงต่อการเกิดโรคหัวใจ</w:t>
      </w:r>
    </w:p>
    <w:p w14:paraId="46088ECD" w14:textId="77777777" w:rsidR="003704A9" w:rsidRPr="00F07242" w:rsidRDefault="003704A9" w:rsidP="0085476D">
      <w:pPr>
        <w:pStyle w:val="ListParagraph"/>
        <w:numPr>
          <w:ilvl w:val="0"/>
          <w:numId w:val="21"/>
        </w:numPr>
        <w:spacing w:after="160" w:line="259" w:lineRule="auto"/>
        <w:jc w:val="both"/>
      </w:pPr>
      <w:r>
        <w:rPr>
          <w:rFonts w:hint="cs"/>
          <w:cs/>
        </w:rPr>
        <w:t>เ</w:t>
      </w:r>
      <w:r w:rsidRPr="00F07242">
        <w:rPr>
          <w:cs/>
        </w:rPr>
        <w:t xml:space="preserve">พิ่มระดับของ </w:t>
      </w:r>
      <w:r w:rsidRPr="00F07242">
        <w:t xml:space="preserve">hematocrit </w:t>
      </w:r>
      <w:r w:rsidRPr="00F07242">
        <w:rPr>
          <w:cs/>
        </w:rPr>
        <w:t xml:space="preserve">และ </w:t>
      </w:r>
      <w:r w:rsidRPr="00F07242">
        <w:t xml:space="preserve">hemoglobin </w:t>
      </w:r>
      <w:r w:rsidRPr="00F07242">
        <w:rPr>
          <w:cs/>
        </w:rPr>
        <w:t>ซึ่งเป็นสิ่งจำเป็นในการ</w:t>
      </w:r>
      <w:r w:rsidRPr="00F07242">
        <w:rPr>
          <w:rFonts w:hint="cs"/>
          <w:cs/>
        </w:rPr>
        <w:t>นำ</w:t>
      </w:r>
      <w:r w:rsidRPr="00F07242">
        <w:rPr>
          <w:cs/>
        </w:rPr>
        <w:t>ออกซิเจนไปเลี้ยงส่วนต่าง ๆ ของร่างกาย</w:t>
      </w:r>
    </w:p>
    <w:p w14:paraId="515B2996" w14:textId="77777777" w:rsidR="003704A9" w:rsidRPr="00F07242" w:rsidRDefault="003704A9" w:rsidP="0085476D">
      <w:pPr>
        <w:pStyle w:val="ListParagraph"/>
        <w:numPr>
          <w:ilvl w:val="0"/>
          <w:numId w:val="21"/>
        </w:numPr>
        <w:spacing w:after="160" w:line="259" w:lineRule="auto"/>
        <w:jc w:val="both"/>
      </w:pPr>
      <w:r w:rsidRPr="00F07242">
        <w:rPr>
          <w:cs/>
        </w:rPr>
        <w:t>ช่วยควบคุมระดับน้ำตาลในเลือด</w:t>
      </w:r>
    </w:p>
    <w:p w14:paraId="31573489" w14:textId="77777777" w:rsidR="003704A9" w:rsidRPr="00F07242" w:rsidRDefault="003704A9" w:rsidP="0085476D">
      <w:pPr>
        <w:pStyle w:val="ListParagraph"/>
        <w:numPr>
          <w:ilvl w:val="0"/>
          <w:numId w:val="21"/>
        </w:numPr>
        <w:spacing w:after="160" w:line="259" w:lineRule="auto"/>
        <w:jc w:val="both"/>
      </w:pPr>
      <w:r w:rsidRPr="00F07242">
        <w:rPr>
          <w:cs/>
        </w:rPr>
        <w:t>ลดความดันโลหิต</w:t>
      </w:r>
    </w:p>
    <w:p w14:paraId="79874BD3" w14:textId="77777777" w:rsidR="003704A9" w:rsidRPr="00F07242" w:rsidRDefault="003704A9" w:rsidP="0085476D">
      <w:pPr>
        <w:pStyle w:val="ListParagraph"/>
        <w:numPr>
          <w:ilvl w:val="0"/>
          <w:numId w:val="21"/>
        </w:numPr>
        <w:spacing w:after="160" w:line="259" w:lineRule="auto"/>
        <w:jc w:val="both"/>
      </w:pPr>
      <w:r w:rsidRPr="00F07242">
        <w:rPr>
          <w:cs/>
        </w:rPr>
        <w:t>ลดปริมาณคอเลสเตอรอลและไตรกลีเซอไรด์</w:t>
      </w:r>
    </w:p>
    <w:p w14:paraId="5674D89C" w14:textId="24B32633" w:rsidR="003704A9" w:rsidRDefault="003704A9" w:rsidP="0085476D">
      <w:pPr>
        <w:pStyle w:val="ListParagraph"/>
        <w:numPr>
          <w:ilvl w:val="0"/>
          <w:numId w:val="21"/>
        </w:numPr>
        <w:spacing w:after="160" w:line="259" w:lineRule="auto"/>
        <w:jc w:val="both"/>
      </w:pPr>
      <w:r w:rsidRPr="00F07242">
        <w:rPr>
          <w:cs/>
        </w:rPr>
        <w:t>ลดความตึงเครียด</w:t>
      </w:r>
    </w:p>
    <w:p w14:paraId="57C47745" w14:textId="33272A39" w:rsidR="001A68BB" w:rsidRPr="003704A9" w:rsidRDefault="001A68BB" w:rsidP="0085476D">
      <w:pPr>
        <w:pStyle w:val="Heading4"/>
        <w:numPr>
          <w:ilvl w:val="0"/>
          <w:numId w:val="24"/>
        </w:numPr>
        <w:rPr>
          <w:rFonts w:cs="TH Sarabun New"/>
          <w:sz w:val="32"/>
          <w:szCs w:val="32"/>
        </w:rPr>
      </w:pPr>
      <w:r>
        <w:rPr>
          <w:rFonts w:cs="TH Sarabun New" w:hint="cs"/>
          <w:sz w:val="32"/>
          <w:szCs w:val="32"/>
          <w:cs/>
        </w:rPr>
        <w:t>อย่าออกกำลังกาย หากคุณมีอาการดังต่อไปนี้</w:t>
      </w:r>
    </w:p>
    <w:p w14:paraId="3E095DF4" w14:textId="77777777" w:rsidR="008117D1" w:rsidRPr="00EC2F63" w:rsidRDefault="008117D1" w:rsidP="0085476D">
      <w:pPr>
        <w:pStyle w:val="ListParagraph"/>
        <w:numPr>
          <w:ilvl w:val="0"/>
          <w:numId w:val="22"/>
        </w:numPr>
        <w:spacing w:after="160" w:line="259" w:lineRule="auto"/>
      </w:pPr>
      <w:r w:rsidRPr="00EC2F63">
        <w:rPr>
          <w:cs/>
        </w:rPr>
        <w:t>มีไข้</w:t>
      </w:r>
    </w:p>
    <w:p w14:paraId="08661FED" w14:textId="77777777" w:rsidR="008117D1" w:rsidRPr="00EC2F63" w:rsidRDefault="008117D1" w:rsidP="0085476D">
      <w:pPr>
        <w:pStyle w:val="ListParagraph"/>
        <w:numPr>
          <w:ilvl w:val="0"/>
          <w:numId w:val="22"/>
        </w:numPr>
        <w:spacing w:after="160" w:line="259" w:lineRule="auto"/>
      </w:pPr>
      <w:r w:rsidRPr="00EC2F63">
        <w:rPr>
          <w:cs/>
        </w:rPr>
        <w:t>อากาศร้อนและมีความชื้นสูง</w:t>
      </w:r>
    </w:p>
    <w:p w14:paraId="50E3891C" w14:textId="77777777" w:rsidR="008117D1" w:rsidRPr="00112381" w:rsidRDefault="008117D1" w:rsidP="0085476D">
      <w:pPr>
        <w:pStyle w:val="ListParagraph"/>
        <w:numPr>
          <w:ilvl w:val="0"/>
          <w:numId w:val="22"/>
        </w:numPr>
        <w:spacing w:after="160" w:line="259" w:lineRule="auto"/>
        <w:rPr>
          <w:i/>
          <w:iCs/>
        </w:rPr>
      </w:pPr>
      <w:r w:rsidRPr="00EC2F63">
        <w:rPr>
          <w:cs/>
        </w:rPr>
        <w:t>มีปัญหาเกี่ยวกับกระดูกและข้อต่อ</w:t>
      </w:r>
    </w:p>
    <w:p w14:paraId="5721BAD5" w14:textId="1E06639F" w:rsidR="00C35C40" w:rsidRPr="003704A9" w:rsidRDefault="00C35C40" w:rsidP="0085476D">
      <w:pPr>
        <w:pStyle w:val="Heading4"/>
        <w:numPr>
          <w:ilvl w:val="0"/>
          <w:numId w:val="24"/>
        </w:numPr>
        <w:rPr>
          <w:rFonts w:cs="TH Sarabun New"/>
          <w:sz w:val="32"/>
          <w:szCs w:val="32"/>
        </w:rPr>
      </w:pPr>
      <w:r>
        <w:rPr>
          <w:rFonts w:cs="TH Sarabun New" w:hint="cs"/>
          <w:sz w:val="32"/>
          <w:szCs w:val="32"/>
          <w:cs/>
        </w:rPr>
        <w:t>หยุดออกกำลังกายทันที หากรู้สึกดังต่อไปนี้</w:t>
      </w:r>
    </w:p>
    <w:p w14:paraId="2DF79015" w14:textId="77777777" w:rsidR="008117D1" w:rsidRPr="00EC2F63" w:rsidRDefault="008117D1" w:rsidP="0085476D">
      <w:pPr>
        <w:pStyle w:val="ListParagraph"/>
        <w:numPr>
          <w:ilvl w:val="0"/>
          <w:numId w:val="23"/>
        </w:numPr>
        <w:spacing w:after="160" w:line="259" w:lineRule="auto"/>
      </w:pPr>
      <w:r w:rsidRPr="00EC2F63">
        <w:rPr>
          <w:cs/>
        </w:rPr>
        <w:t>เหนื่อยล้าเป็นอย่างมาก</w:t>
      </w:r>
    </w:p>
    <w:p w14:paraId="0D5F3FD0" w14:textId="77777777" w:rsidR="008117D1" w:rsidRPr="00EC2F63" w:rsidRDefault="008117D1" w:rsidP="0085476D">
      <w:pPr>
        <w:pStyle w:val="ListParagraph"/>
        <w:numPr>
          <w:ilvl w:val="0"/>
          <w:numId w:val="23"/>
        </w:numPr>
        <w:spacing w:after="160" w:line="259" w:lineRule="auto"/>
      </w:pPr>
      <w:r w:rsidRPr="00EC2F63">
        <w:rPr>
          <w:cs/>
        </w:rPr>
        <w:t>หายใจไม่ทัน</w:t>
      </w:r>
    </w:p>
    <w:p w14:paraId="1A1FBB4C" w14:textId="77777777" w:rsidR="008117D1" w:rsidRPr="00EC2F63" w:rsidRDefault="008117D1" w:rsidP="0085476D">
      <w:pPr>
        <w:pStyle w:val="ListParagraph"/>
        <w:numPr>
          <w:ilvl w:val="0"/>
          <w:numId w:val="23"/>
        </w:numPr>
        <w:spacing w:after="160" w:line="259" w:lineRule="auto"/>
      </w:pPr>
      <w:r w:rsidRPr="00EC2F63">
        <w:rPr>
          <w:cs/>
        </w:rPr>
        <w:t>เจ็บหน้าอก</w:t>
      </w:r>
    </w:p>
    <w:p w14:paraId="4E6116F2" w14:textId="77777777" w:rsidR="008117D1" w:rsidRPr="00EC2F63" w:rsidRDefault="008117D1" w:rsidP="0085476D">
      <w:pPr>
        <w:pStyle w:val="ListParagraph"/>
        <w:numPr>
          <w:ilvl w:val="0"/>
          <w:numId w:val="23"/>
        </w:numPr>
        <w:spacing w:after="160" w:line="259" w:lineRule="auto"/>
      </w:pPr>
      <w:r w:rsidRPr="00EC2F63">
        <w:rPr>
          <w:cs/>
        </w:rPr>
        <w:t>หัวใจเต้นเร็วผิดปกติหรือไม่เป็นจังหวะ</w:t>
      </w:r>
    </w:p>
    <w:p w14:paraId="7DBA0E90" w14:textId="77777777" w:rsidR="008117D1" w:rsidRPr="00EC2F63" w:rsidRDefault="008117D1" w:rsidP="0085476D">
      <w:pPr>
        <w:pStyle w:val="ListParagraph"/>
        <w:numPr>
          <w:ilvl w:val="0"/>
          <w:numId w:val="23"/>
        </w:numPr>
        <w:spacing w:after="160" w:line="259" w:lineRule="auto"/>
      </w:pPr>
      <w:r w:rsidRPr="00EC2F63">
        <w:rPr>
          <w:cs/>
        </w:rPr>
        <w:t>คลื่นไส้</w:t>
      </w:r>
    </w:p>
    <w:p w14:paraId="65CDA38B" w14:textId="77777777" w:rsidR="008117D1" w:rsidRPr="00EC2F63" w:rsidRDefault="008117D1" w:rsidP="0085476D">
      <w:pPr>
        <w:pStyle w:val="ListParagraph"/>
        <w:numPr>
          <w:ilvl w:val="0"/>
          <w:numId w:val="23"/>
        </w:numPr>
        <w:spacing w:after="160" w:line="259" w:lineRule="auto"/>
      </w:pPr>
      <w:r w:rsidRPr="00EC2F63">
        <w:rPr>
          <w:cs/>
        </w:rPr>
        <w:t>เป็นตะคริว</w:t>
      </w:r>
    </w:p>
    <w:p w14:paraId="2F39A784" w14:textId="77777777" w:rsidR="00EC0409" w:rsidRPr="00307D14" w:rsidRDefault="00EC0409" w:rsidP="00EC0409"/>
    <w:p w14:paraId="51DC47C5" w14:textId="77777777" w:rsidR="00EC0409" w:rsidRPr="008D3B79" w:rsidRDefault="00EC0409" w:rsidP="0085476D">
      <w:pPr>
        <w:pStyle w:val="Heading3"/>
        <w:numPr>
          <w:ilvl w:val="0"/>
          <w:numId w:val="20"/>
        </w:numPr>
      </w:pPr>
      <w:bookmarkStart w:id="148" w:name="_Toc62775575"/>
      <w:r>
        <w:rPr>
          <w:rFonts w:hint="cs"/>
          <w:cs/>
        </w:rPr>
        <w:lastRenderedPageBreak/>
        <w:t>ข้อมูลที่เกี่ยวกับการรับประทานยา</w:t>
      </w:r>
      <w:bookmarkEnd w:id="148"/>
    </w:p>
    <w:p w14:paraId="0ABA4216" w14:textId="77777777" w:rsidR="00EC0409" w:rsidRDefault="00EC0409" w:rsidP="00EC0409">
      <w:pPr>
        <w:ind w:left="720" w:firstLine="720"/>
        <w:jc w:val="thaiDistribute"/>
      </w:pPr>
      <w:r w:rsidRPr="005E07E0">
        <w:rPr>
          <w:cs/>
        </w:rPr>
        <w:t xml:space="preserve">คนทั่วไปมักเข้าใจว่ายาในกลุ่ม </w:t>
      </w:r>
      <w:r w:rsidRPr="005E07E0">
        <w:t>OTC (Over-the-Counter Drugs)</w:t>
      </w:r>
      <w:r>
        <w:t xml:space="preserve"> </w:t>
      </w:r>
      <w:r w:rsidRPr="005E07E0">
        <w:rPr>
          <w:cs/>
        </w:rPr>
        <w:t>หรือยาที่สามารถหาซื้อได้ตามร้านยาเพื่อบรรเทาอาการไม่สบายเบื้องต้น</w:t>
      </w:r>
      <w:r>
        <w:rPr>
          <w:rFonts w:hint="cs"/>
          <w:cs/>
        </w:rPr>
        <w:t xml:space="preserve"> </w:t>
      </w:r>
      <w:r>
        <w:t>[10]</w:t>
      </w:r>
      <w:r w:rsidRPr="005E07E0">
        <w:rPr>
          <w:cs/>
        </w:rPr>
        <w:t xml:space="preserve"> เช่น ยาแก้ไอ ยาลดไข้ ยาลดน้ำมูก ยาแก้ปวดเมื่อย ยาระบายแก้ท้องผูก ยาแก้ท้องเสีย วิตามิน อาหารเสริม รวมถึงยาจีนและสมุนไพรต่าง</w:t>
      </w:r>
      <w:r>
        <w:rPr>
          <w:cs/>
        </w:rPr>
        <w:t xml:space="preserve"> ๆ</w:t>
      </w:r>
      <w:r w:rsidRPr="005E07E0">
        <w:rPr>
          <w:cs/>
        </w:rPr>
        <w:t xml:space="preserve"> เป็นยาที่ปลอดภัยเนื่องจากสามารถหาซื้อได้เองโดยไม่ต้องมีใบสั่งยา แต่ในความจริงแล้วยาเหล่านี้อาจสะสมในร่างกาย หรือทำให้เกิดอันตรายต่อไตในผู้ที่มีโรคไตได้</w:t>
      </w:r>
    </w:p>
    <w:p w14:paraId="26860097" w14:textId="77777777" w:rsidR="00EC0409" w:rsidRPr="0080241A" w:rsidRDefault="00EC0409" w:rsidP="0085476D">
      <w:pPr>
        <w:pStyle w:val="ListParagraph"/>
        <w:numPr>
          <w:ilvl w:val="0"/>
          <w:numId w:val="16"/>
        </w:numPr>
        <w:spacing w:after="160" w:line="259" w:lineRule="auto"/>
        <w:jc w:val="thaiDistribute"/>
      </w:pPr>
      <w:r w:rsidRPr="00E504C3">
        <w:rPr>
          <w:b/>
          <w:bCs/>
          <w:cs/>
        </w:rPr>
        <w:t>ยาแก้ปวดลดอักเสบ</w:t>
      </w:r>
      <w:r w:rsidRPr="0080241A">
        <w:t> </w:t>
      </w:r>
      <w:r w:rsidRPr="0080241A">
        <w:rPr>
          <w:cs/>
        </w:rPr>
        <w:t xml:space="preserve">โดยเฉพาะกลุ่มยาต้านการอักเสบที่ไม่ใช่สเตียรอยด์ หรือที่เรียกกันว่า </w:t>
      </w:r>
      <w:r w:rsidRPr="0080241A">
        <w:t xml:space="preserve">NSAIDs </w:t>
      </w:r>
      <w:r w:rsidRPr="0080241A">
        <w:rPr>
          <w:cs/>
        </w:rPr>
        <w:t xml:space="preserve">เช่น </w:t>
      </w:r>
      <w:r>
        <w:rPr>
          <w:rFonts w:hint="cs"/>
          <w:cs/>
        </w:rPr>
        <w:t xml:space="preserve">ไอบูโพรเฟน </w:t>
      </w:r>
      <w:r>
        <w:t>(I</w:t>
      </w:r>
      <w:r w:rsidRPr="0080241A">
        <w:t>buprofen</w:t>
      </w:r>
      <w:r>
        <w:t>)</w:t>
      </w:r>
      <w:r w:rsidRPr="0080241A">
        <w:t xml:space="preserve"> </w:t>
      </w:r>
      <w:r>
        <w:rPr>
          <w:rFonts w:hint="cs"/>
          <w:cs/>
        </w:rPr>
        <w:t xml:space="preserve">เมเฟนามิค แอซิด </w:t>
      </w:r>
      <w:r>
        <w:t>(M</w:t>
      </w:r>
      <w:r w:rsidRPr="0080241A">
        <w:t xml:space="preserve">efenamic </w:t>
      </w:r>
      <w:r>
        <w:t>A</w:t>
      </w:r>
      <w:r w:rsidRPr="0080241A">
        <w:t>cid</w:t>
      </w:r>
      <w:r>
        <w:t xml:space="preserve">) </w:t>
      </w:r>
      <w:r>
        <w:rPr>
          <w:rFonts w:hint="cs"/>
          <w:cs/>
        </w:rPr>
        <w:t>นาพร็อกเซน</w:t>
      </w:r>
      <w:r w:rsidRPr="0080241A">
        <w:t xml:space="preserve"> </w:t>
      </w:r>
      <w:r>
        <w:t>(N</w:t>
      </w:r>
      <w:r w:rsidRPr="0080241A">
        <w:t>aproxen</w:t>
      </w:r>
      <w:r>
        <w:t xml:space="preserve">) </w:t>
      </w:r>
      <w:r>
        <w:rPr>
          <w:rFonts w:hint="cs"/>
          <w:cs/>
        </w:rPr>
        <w:t>ไพร็อกซิแคม</w:t>
      </w:r>
      <w:r w:rsidRPr="0080241A">
        <w:t xml:space="preserve"> </w:t>
      </w:r>
      <w:r>
        <w:t>(P</w:t>
      </w:r>
      <w:r w:rsidRPr="0080241A">
        <w:t>iroxicam</w:t>
      </w:r>
      <w:r>
        <w:t xml:space="preserve">) </w:t>
      </w:r>
      <w:r>
        <w:rPr>
          <w:rFonts w:hint="cs"/>
          <w:cs/>
        </w:rPr>
        <w:t>มีล็อกซิแคม</w:t>
      </w:r>
      <w:r w:rsidRPr="0080241A">
        <w:t xml:space="preserve"> </w:t>
      </w:r>
      <w:r>
        <w:t>(M</w:t>
      </w:r>
      <w:r w:rsidRPr="0080241A">
        <w:t>eloxicam</w:t>
      </w:r>
      <w:r>
        <w:t xml:space="preserve">) </w:t>
      </w:r>
      <w:r>
        <w:rPr>
          <w:rFonts w:hint="cs"/>
          <w:cs/>
        </w:rPr>
        <w:t>ไดโคลฟีแนค</w:t>
      </w:r>
      <w:r w:rsidRPr="0080241A">
        <w:t xml:space="preserve"> </w:t>
      </w:r>
      <w:r>
        <w:t>(D</w:t>
      </w:r>
      <w:r w:rsidRPr="0080241A">
        <w:t>iclofenac</w:t>
      </w:r>
      <w:r>
        <w:t xml:space="preserve">) </w:t>
      </w:r>
      <w:r>
        <w:rPr>
          <w:rFonts w:hint="cs"/>
          <w:cs/>
        </w:rPr>
        <w:t>เซเลโคซิบ</w:t>
      </w:r>
      <w:r w:rsidRPr="0080241A">
        <w:t xml:space="preserve"> </w:t>
      </w:r>
      <w:r>
        <w:t>(C</w:t>
      </w:r>
      <w:r w:rsidRPr="0080241A">
        <w:t>elecoxib</w:t>
      </w:r>
      <w:r>
        <w:t xml:space="preserve">) </w:t>
      </w:r>
      <w:r>
        <w:rPr>
          <w:rFonts w:hint="cs"/>
          <w:cs/>
        </w:rPr>
        <w:t>อิโทริค็อกซิบ</w:t>
      </w:r>
      <w:r w:rsidRPr="0080241A">
        <w:t xml:space="preserve"> </w:t>
      </w:r>
      <w:r>
        <w:t>(E</w:t>
      </w:r>
      <w:r w:rsidRPr="0080241A">
        <w:t>toricoxib</w:t>
      </w:r>
      <w:r>
        <w:t>)</w:t>
      </w:r>
      <w:r w:rsidRPr="0080241A">
        <w:t xml:space="preserve"> </w:t>
      </w:r>
      <w:r w:rsidRPr="0080241A">
        <w:rPr>
          <w:cs/>
        </w:rPr>
        <w:t>เป็นต้น ยามีผลทำให้เลือดไปเลี้ยงไตลดลง ผู้ป่วยโรคไต</w:t>
      </w:r>
      <w:r>
        <w:rPr>
          <w:rFonts w:hint="cs"/>
          <w:cs/>
        </w:rPr>
        <w:t>จึง</w:t>
      </w:r>
      <w:r w:rsidRPr="0080241A">
        <w:rPr>
          <w:cs/>
        </w:rPr>
        <w:t>ไม่ควรใช้ยากลุ่มนี้</w:t>
      </w:r>
    </w:p>
    <w:p w14:paraId="7DD155FA" w14:textId="77777777" w:rsidR="00EC0409" w:rsidRPr="0080241A" w:rsidRDefault="00EC0409" w:rsidP="0085476D">
      <w:pPr>
        <w:pStyle w:val="ListParagraph"/>
        <w:numPr>
          <w:ilvl w:val="0"/>
          <w:numId w:val="16"/>
        </w:numPr>
        <w:spacing w:after="160" w:line="259" w:lineRule="auto"/>
        <w:jc w:val="thaiDistribute"/>
      </w:pPr>
      <w:r w:rsidRPr="00E504C3">
        <w:rPr>
          <w:b/>
          <w:bCs/>
          <w:cs/>
        </w:rPr>
        <w:t>ยาที่มีส่วนประกอบของโซเดียม ยาที่ต้องละลายน้ำ หรือวิตามินอื่น ๆ</w:t>
      </w:r>
      <w:r w:rsidRPr="0080241A">
        <w:t> </w:t>
      </w:r>
      <w:r w:rsidRPr="0080241A">
        <w:rPr>
          <w:cs/>
        </w:rPr>
        <w:t>เช่น ยาแอสไพรินชนิดเม็ดฟู่ วิตามินที่แพทย์ไม่ได้สั่งให้รับประทาน อาจทำให้ร่างกายมีภาวะโซเดียม น้ำ และเกลือแร่เกินในร่างกาย</w:t>
      </w:r>
    </w:p>
    <w:p w14:paraId="62DC4FB4" w14:textId="77777777" w:rsidR="00EC0409" w:rsidRPr="0080241A" w:rsidRDefault="00EC0409" w:rsidP="0085476D">
      <w:pPr>
        <w:pStyle w:val="ListParagraph"/>
        <w:numPr>
          <w:ilvl w:val="0"/>
          <w:numId w:val="16"/>
        </w:numPr>
        <w:spacing w:after="160" w:line="259" w:lineRule="auto"/>
        <w:jc w:val="thaiDistribute"/>
        <w:rPr>
          <w:cs/>
        </w:rPr>
      </w:pPr>
      <w:r w:rsidRPr="00E504C3">
        <w:rPr>
          <w:b/>
          <w:bCs/>
          <w:cs/>
        </w:rPr>
        <w:t>ยาน้ำแก้ไอ</w:t>
      </w:r>
      <w:r w:rsidRPr="00E504C3">
        <w:rPr>
          <w:b/>
          <w:bCs/>
        </w:rPr>
        <w:t> </w:t>
      </w:r>
      <w:r w:rsidRPr="00E504C3">
        <w:rPr>
          <w:b/>
          <w:bCs/>
          <w:cs/>
        </w:rPr>
        <w:t>ยาน้ำแก้ปวดท้อง</w:t>
      </w:r>
      <w:r w:rsidRPr="0080241A">
        <w:t> </w:t>
      </w:r>
      <w:r w:rsidRPr="0080241A">
        <w:rPr>
          <w:cs/>
        </w:rPr>
        <w:t>ส่วนใหญ่มักมีส่วนผสมของสมุนไพร หากรับประทานต่อเนื่องเป็นเวลานานอาจเกิดการสะสมของโพแทสเซียม</w:t>
      </w:r>
    </w:p>
    <w:p w14:paraId="38EA9E35" w14:textId="77777777" w:rsidR="00EC0409" w:rsidRPr="0080241A" w:rsidRDefault="00EC0409" w:rsidP="0085476D">
      <w:pPr>
        <w:pStyle w:val="ListParagraph"/>
        <w:numPr>
          <w:ilvl w:val="0"/>
          <w:numId w:val="16"/>
        </w:numPr>
        <w:spacing w:after="160" w:line="259" w:lineRule="auto"/>
        <w:jc w:val="thaiDistribute"/>
      </w:pPr>
      <w:r w:rsidRPr="00E504C3">
        <w:rPr>
          <w:b/>
          <w:bCs/>
          <w:cs/>
        </w:rPr>
        <w:t>ยาระบายหรือยาลดกรดที่มีอะลูมิเนียมและแมกนีเซียม</w:t>
      </w:r>
      <w:r w:rsidRPr="0080241A">
        <w:t> </w:t>
      </w:r>
      <w:r w:rsidRPr="0080241A">
        <w:rPr>
          <w:cs/>
        </w:rPr>
        <w:t>อาจทำให้เกิดการสะสมของเกลือแร่ในร่างกาย เนื่องจากไตไม่สามารถนำเอาเกลือแร่เหล่านี้ออกจากร่างกายได้ตามปกติ</w:t>
      </w:r>
    </w:p>
    <w:p w14:paraId="1BC42DB9" w14:textId="77777777" w:rsidR="00EC0409" w:rsidRPr="0080241A" w:rsidRDefault="00EC0409" w:rsidP="0085476D">
      <w:pPr>
        <w:pStyle w:val="ListParagraph"/>
        <w:numPr>
          <w:ilvl w:val="0"/>
          <w:numId w:val="16"/>
        </w:numPr>
        <w:spacing w:after="160" w:line="259" w:lineRule="auto"/>
        <w:jc w:val="thaiDistribute"/>
      </w:pPr>
      <w:r w:rsidRPr="00E504C3">
        <w:rPr>
          <w:b/>
          <w:bCs/>
          <w:cs/>
        </w:rPr>
        <w:t>ยาระบายหรือยาสวนทวาร</w:t>
      </w:r>
      <w:r w:rsidRPr="0080241A">
        <w:t> </w:t>
      </w:r>
      <w:r w:rsidRPr="0080241A">
        <w:rPr>
          <w:cs/>
        </w:rPr>
        <w:t>ทำให้ร่างกายสูญเสียน้ำและเกิดการสะสมของฟอสเฟต</w:t>
      </w:r>
    </w:p>
    <w:p w14:paraId="501ADD36" w14:textId="77777777" w:rsidR="00EC0409" w:rsidRPr="0080241A" w:rsidRDefault="00EC0409" w:rsidP="0085476D">
      <w:pPr>
        <w:pStyle w:val="ListParagraph"/>
        <w:numPr>
          <w:ilvl w:val="0"/>
          <w:numId w:val="16"/>
        </w:numPr>
        <w:spacing w:after="160" w:line="259" w:lineRule="auto"/>
        <w:jc w:val="thaiDistribute"/>
      </w:pPr>
      <w:r w:rsidRPr="00E504C3">
        <w:rPr>
          <w:b/>
          <w:bCs/>
          <w:cs/>
        </w:rPr>
        <w:t>อาหารเสริมต่าง ๆ</w:t>
      </w:r>
      <w:r w:rsidRPr="0080241A">
        <w:t> </w:t>
      </w:r>
      <w:r w:rsidRPr="0080241A">
        <w:rPr>
          <w:cs/>
        </w:rPr>
        <w:t>มักมีส่วนประกอบของโพแทสเซียมและแมกนีเซียมซึ่งทำให้เกิดการสะสมในร่างกายได้</w:t>
      </w:r>
    </w:p>
    <w:p w14:paraId="31A533A4" w14:textId="77777777" w:rsidR="00EC0409" w:rsidRPr="0080241A" w:rsidRDefault="00EC0409" w:rsidP="0085476D">
      <w:pPr>
        <w:pStyle w:val="ListParagraph"/>
        <w:numPr>
          <w:ilvl w:val="0"/>
          <w:numId w:val="16"/>
        </w:numPr>
        <w:spacing w:after="160" w:line="259" w:lineRule="auto"/>
        <w:jc w:val="thaiDistribute"/>
      </w:pPr>
      <w:r w:rsidRPr="00E504C3">
        <w:rPr>
          <w:b/>
          <w:bCs/>
          <w:cs/>
        </w:rPr>
        <w:t>สมุนไพร</w:t>
      </w:r>
      <w:r w:rsidRPr="0080241A">
        <w:t> </w:t>
      </w:r>
      <w:r w:rsidRPr="0080241A">
        <w:rPr>
          <w:cs/>
        </w:rPr>
        <w:t>เช่น สารสกัดใบแปะก๊วย (</w:t>
      </w:r>
      <w:r w:rsidRPr="0080241A">
        <w:t xml:space="preserve">Ginko biloba) </w:t>
      </w:r>
      <w:r w:rsidRPr="0080241A">
        <w:rPr>
          <w:cs/>
        </w:rPr>
        <w:t>โสม (</w:t>
      </w:r>
      <w:r>
        <w:t>G</w:t>
      </w:r>
      <w:r w:rsidRPr="0080241A">
        <w:t xml:space="preserve">inseng) </w:t>
      </w:r>
      <w:r w:rsidRPr="0080241A">
        <w:rPr>
          <w:cs/>
        </w:rPr>
        <w:t>กระเทียม (</w:t>
      </w:r>
      <w:r w:rsidRPr="0080241A">
        <w:t xml:space="preserve">garlic) </w:t>
      </w:r>
      <w:r w:rsidRPr="0080241A">
        <w:rPr>
          <w:cs/>
        </w:rPr>
        <w:t>ส่งผลต่อการแข็งตัวของเลือด อาจทำให้เกิดเลือดออกบริเวณเส้นเลือดที่ต่อกับเครื่องฟอกเลือดได้ง่าย ยาระบายที่มีส่วนผสมของสมุนไพร</w:t>
      </w:r>
      <w:r>
        <w:rPr>
          <w:rFonts w:hint="cs"/>
          <w:cs/>
        </w:rPr>
        <w:t>อิสพากูห์ล่าฮัสค์</w:t>
      </w:r>
      <w:r w:rsidRPr="0080241A">
        <w:rPr>
          <w:cs/>
        </w:rPr>
        <w:t xml:space="preserve"> </w:t>
      </w:r>
      <w:r>
        <w:t>(I</w:t>
      </w:r>
      <w:r w:rsidRPr="0080241A">
        <w:t xml:space="preserve">spaghula </w:t>
      </w:r>
      <w:r>
        <w:t>H</w:t>
      </w:r>
      <w:r w:rsidRPr="0080241A">
        <w:t>usk</w:t>
      </w:r>
      <w:r>
        <w:t>)</w:t>
      </w:r>
      <w:r w:rsidRPr="0080241A">
        <w:t xml:space="preserve"> </w:t>
      </w:r>
      <w:r w:rsidRPr="0080241A">
        <w:rPr>
          <w:cs/>
        </w:rPr>
        <w:t>อาจทำให้มีการสะสมของโพแทสเซียมได้</w:t>
      </w:r>
    </w:p>
    <w:p w14:paraId="29BAD7F2" w14:textId="77777777" w:rsidR="00EC0409" w:rsidRDefault="00EC0409" w:rsidP="00EC0409">
      <w:pPr>
        <w:ind w:left="540" w:firstLine="720"/>
        <w:jc w:val="thaiDistribute"/>
      </w:pPr>
    </w:p>
    <w:p w14:paraId="7FFB2FAF" w14:textId="77777777" w:rsidR="00EC0409" w:rsidRDefault="00EC0409" w:rsidP="00EC0409">
      <w:pPr>
        <w:ind w:left="720" w:firstLine="720"/>
        <w:jc w:val="thaiDistribute"/>
      </w:pPr>
      <w:r w:rsidRPr="005E07E0">
        <w:rPr>
          <w:cs/>
        </w:rPr>
        <w:lastRenderedPageBreak/>
        <w:t>ทั้งนี้ ผู้ป่วยโรคไตควรหลีกเลี่ยงสมุนไพร (ทั้งในรูปแบบแคปซูล ยาน้ำ ชาชง) ยาแผนโบราณ ยาจีนต่าง</w:t>
      </w:r>
      <w:r>
        <w:rPr>
          <w:cs/>
        </w:rPr>
        <w:t xml:space="preserve"> ๆ</w:t>
      </w:r>
      <w:r w:rsidRPr="005E07E0">
        <w:rPr>
          <w:cs/>
        </w:rPr>
        <w:t xml:space="preserve"> เนื่องจากทำให้โพแทสเซียมในเลือดสูง รวมทั้งยังไม่มีการศึกษาที่ยืนยัน</w:t>
      </w:r>
    </w:p>
    <w:p w14:paraId="6261456F" w14:textId="77777777" w:rsidR="00EC0409" w:rsidRDefault="00EC0409" w:rsidP="00EC0409">
      <w:pPr>
        <w:ind w:left="720" w:firstLine="720"/>
        <w:jc w:val="thaiDistribute"/>
      </w:pPr>
      <w:r w:rsidRPr="005E07E0">
        <w:rPr>
          <w:cs/>
        </w:rPr>
        <w:t>ทั้งนี้ ผู้ป่วยโรคไตควรหลีกเลี่ยงสมุนไพร (ทั้งในรูปแบบแคปซูล ยาน้ำ ชาชง) ยาแผนโบราณ ยาจีนต่าง</w:t>
      </w:r>
      <w:r>
        <w:rPr>
          <w:cs/>
        </w:rPr>
        <w:t xml:space="preserve"> ๆ</w:t>
      </w:r>
      <w:r w:rsidRPr="005E07E0">
        <w:rPr>
          <w:cs/>
        </w:rPr>
        <w:t xml:space="preserve"> เนื่องจากทำให้โพแทสเซียมในเลือดสูง รวมทั้งยังไม่มีการศึกษาที่ยืนยันถึงประสิทธิภาพที่ชัดเจนในการชะลอการเสื่อมของไต ความไม่สม่ำเสมอของปริมาณสารที่สกัดได้ การปนเปื้อนของสารระหว่างกระบวนการสกัด เช่น ปรอท เชื้อรา อาจเกิดอันตรายต่อไตอย่างรุนแรงได้</w:t>
      </w:r>
    </w:p>
    <w:p w14:paraId="48B18CB7" w14:textId="77777777" w:rsidR="00EC0409" w:rsidRPr="008D3B79" w:rsidRDefault="00EC0409" w:rsidP="0085476D">
      <w:pPr>
        <w:pStyle w:val="Heading3"/>
        <w:numPr>
          <w:ilvl w:val="0"/>
          <w:numId w:val="20"/>
        </w:numPr>
      </w:pPr>
      <w:bookmarkStart w:id="149" w:name="_Toc62775576"/>
      <w:r>
        <w:rPr>
          <w:rFonts w:hint="cs"/>
          <w:cs/>
        </w:rPr>
        <w:t>ระบบข้อมูลสุขภาพส่วนบุคคลสำหรับผู้ป่วยฟอกไต</w:t>
      </w:r>
      <w:bookmarkEnd w:id="149"/>
    </w:p>
    <w:p w14:paraId="5E7016B4" w14:textId="77777777" w:rsidR="00EC0409" w:rsidRPr="005E07E0" w:rsidRDefault="00EC0409" w:rsidP="00EC0409">
      <w:pPr>
        <w:ind w:left="720" w:firstLine="360"/>
        <w:jc w:val="thaiDistribute"/>
        <w:rPr>
          <w:cs/>
        </w:rPr>
      </w:pPr>
      <w:r w:rsidRPr="005E07E0">
        <w:rPr>
          <w:cs/>
        </w:rPr>
        <w:t>เป็นระบบเดิม</w:t>
      </w:r>
      <w:r>
        <w:rPr>
          <w:rFonts w:hint="cs"/>
          <w:cs/>
        </w:rPr>
        <w:t xml:space="preserve">ในโมบายแอปพลิเคชันบนระบบปฏิบัติการแอนดรอยด์ </w:t>
      </w:r>
      <w:r w:rsidRPr="005E07E0">
        <w:rPr>
          <w:cs/>
        </w:rPr>
        <w:t>ที่เป็นต้นแบบของ</w:t>
      </w:r>
      <w:r>
        <w:rPr>
          <w:cs/>
        </w:rPr>
        <w:t>โครงการ</w:t>
      </w:r>
      <w:r w:rsidRPr="005E07E0">
        <w:rPr>
          <w:cs/>
        </w:rPr>
        <w:t>ต่อยอดชุดนี้</w:t>
      </w:r>
      <w:r>
        <w:rPr>
          <w:rFonts w:hint="cs"/>
          <w:cs/>
        </w:rPr>
        <w:t xml:space="preserve"> </w:t>
      </w:r>
      <w:r w:rsidRPr="005E07E0">
        <w:rPr>
          <w:cs/>
        </w:rPr>
        <w:t>เป็น</w:t>
      </w:r>
      <w:r>
        <w:rPr>
          <w:rFonts w:hint="cs"/>
          <w:cs/>
        </w:rPr>
        <w:t>แอปพลิเคชัน</w:t>
      </w:r>
      <w:r w:rsidRPr="005E07E0">
        <w:rPr>
          <w:cs/>
        </w:rPr>
        <w:t>ที่สามารถจัดเก็บและแสดงผลข้อมูลสุขภาพส่วนบุคคลของผู้ป่วย</w:t>
      </w:r>
      <w:r>
        <w:rPr>
          <w:rFonts w:hint="cs"/>
          <w:cs/>
        </w:rPr>
        <w:t>ฟอก</w:t>
      </w:r>
      <w:r w:rsidRPr="005E07E0">
        <w:rPr>
          <w:cs/>
        </w:rPr>
        <w:t>ไต</w:t>
      </w:r>
      <w:r>
        <w:rPr>
          <w:rFonts w:hint="cs"/>
          <w:cs/>
        </w:rPr>
        <w:t>ได้</w:t>
      </w:r>
      <w:r w:rsidRPr="005E07E0">
        <w:rPr>
          <w:cs/>
        </w:rPr>
        <w:t xml:space="preserve"> ดัง</w:t>
      </w:r>
      <w:r>
        <w:rPr>
          <w:cs/>
        </w:rPr>
        <w:t xml:space="preserve">รูปที่ </w:t>
      </w:r>
      <w:r>
        <w:rPr>
          <w:rFonts w:hint="cs"/>
          <w:cs/>
        </w:rPr>
        <w:t>13 ซึ่งสามารถแสดงผลข้อมูลของผู้ป่วยฟอกไตได้ เช่น ชื่อ วันเกิด เพศ น้ำหนักและส่วนสูง เป็นต้น</w:t>
      </w:r>
    </w:p>
    <w:p w14:paraId="0D23E983" w14:textId="77777777" w:rsidR="00EC0409" w:rsidRPr="005E07E0" w:rsidRDefault="00EC0409" w:rsidP="00EC0409">
      <w:pPr>
        <w:ind w:firstLine="720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7A11B117" wp14:editId="13C3B31F">
            <wp:simplePos x="0" y="0"/>
            <wp:positionH relativeFrom="margin">
              <wp:align>right</wp:align>
            </wp:positionH>
            <wp:positionV relativeFrom="paragraph">
              <wp:posOffset>57150</wp:posOffset>
            </wp:positionV>
            <wp:extent cx="1915200" cy="3934800"/>
            <wp:effectExtent l="133350" t="76200" r="85090" b="14224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00" cy="39348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inline distT="0" distB="0" distL="0" distR="0" wp14:anchorId="55BB782A" wp14:editId="13FDBD2D">
            <wp:extent cx="1885950" cy="3933825"/>
            <wp:effectExtent l="133350" t="76200" r="76200" b="142875"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821" cy="395024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5C1EC34" w14:textId="77777777" w:rsidR="00EC0409" w:rsidRDefault="00EC0409" w:rsidP="00EC0409">
      <w:pPr>
        <w:ind w:firstLine="720"/>
        <w:jc w:val="center"/>
      </w:pPr>
      <w:bookmarkStart w:id="150" w:name="_Toc49004642"/>
      <w:bookmarkStart w:id="151" w:name="_Toc61299169"/>
      <w:r>
        <w:rPr>
          <w:cs/>
        </w:rPr>
        <w:t xml:space="preserve">รูปที่ </w:t>
      </w:r>
      <w:r>
        <w:rPr>
          <w:rFonts w:hint="cs"/>
          <w:cs/>
        </w:rPr>
        <w:t>13</w:t>
      </w:r>
      <w:r w:rsidRPr="005E07E0">
        <w:rPr>
          <w:cs/>
        </w:rPr>
        <w:t xml:space="preserve"> ภาพ</w:t>
      </w:r>
      <w:r>
        <w:rPr>
          <w:rFonts w:hint="cs"/>
          <w:cs/>
        </w:rPr>
        <w:t>การ</w:t>
      </w:r>
      <w:r w:rsidRPr="005E07E0">
        <w:rPr>
          <w:cs/>
        </w:rPr>
        <w:t>จัดเก็บและแสดงผลข้อมูลสุขภาพส่วนบุคคล</w:t>
      </w:r>
      <w:bookmarkEnd w:id="150"/>
      <w:r>
        <w:rPr>
          <w:rFonts w:hint="cs"/>
          <w:cs/>
        </w:rPr>
        <w:t>ของผู้ป่วยฟอกไต</w:t>
      </w:r>
      <w:bookmarkEnd w:id="151"/>
    </w:p>
    <w:p w14:paraId="6B8F67C5" w14:textId="77777777" w:rsidR="00EC0409" w:rsidRPr="005E07E0" w:rsidRDefault="00EC0409" w:rsidP="00EC0409">
      <w:pPr>
        <w:ind w:left="720" w:firstLine="720"/>
        <w:jc w:val="thaiDistribute"/>
      </w:pPr>
      <w:r>
        <w:rPr>
          <w:rFonts w:hint="cs"/>
          <w:cs/>
        </w:rPr>
        <w:lastRenderedPageBreak/>
        <w:t>โดยในหน้าเมนูหลักจะมีฟังก์ชันการทำงานต่าง ๆ ให้เลือกใช้ ยกตัวอย่างเช่น การวิเคราะห์โภชนาการอาหารจากรายการอาหารที่ต้องการ โดยจะสามารถบันทึกได้ว่า ในแต่ละวัน ผู้ป่วยได้รับสารอาหารต่าง ๆ ไปทั้งหมดเท่าไร ดังรูปที่ 14</w:t>
      </w:r>
    </w:p>
    <w:p w14:paraId="778CEB72" w14:textId="77777777" w:rsidR="00EC0409" w:rsidRPr="005E07E0" w:rsidRDefault="00EC0409" w:rsidP="00EC0409">
      <w:pPr>
        <w:ind w:firstLine="720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84F19A1" wp14:editId="5D96E464">
            <wp:simplePos x="0" y="0"/>
            <wp:positionH relativeFrom="margin">
              <wp:align>right</wp:align>
            </wp:positionH>
            <wp:positionV relativeFrom="paragraph">
              <wp:posOffset>68580</wp:posOffset>
            </wp:positionV>
            <wp:extent cx="2037600" cy="4186800"/>
            <wp:effectExtent l="133350" t="76200" r="77470" b="137795"/>
            <wp:wrapNone/>
            <wp:docPr id="28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600" cy="41868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0C4C54C" wp14:editId="17D1967B">
            <wp:extent cx="2037600" cy="4190400"/>
            <wp:effectExtent l="133350" t="76200" r="77470" b="133985"/>
            <wp:docPr id="1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600" cy="41904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7431706B" w14:textId="77777777" w:rsidR="00EC0409" w:rsidRPr="005E07E0" w:rsidRDefault="00EC0409" w:rsidP="00EC0409">
      <w:pPr>
        <w:ind w:firstLine="720"/>
        <w:jc w:val="center"/>
      </w:pPr>
      <w:bookmarkStart w:id="152" w:name="_Toc49004643"/>
      <w:bookmarkStart w:id="153" w:name="_Toc61299170"/>
      <w:r>
        <w:rPr>
          <w:cs/>
        </w:rPr>
        <w:t xml:space="preserve">รูปที่ </w:t>
      </w:r>
      <w:r>
        <w:rPr>
          <w:rFonts w:hint="cs"/>
          <w:cs/>
        </w:rPr>
        <w:t>14</w:t>
      </w:r>
      <w:r w:rsidRPr="005E07E0">
        <w:rPr>
          <w:cs/>
        </w:rPr>
        <w:t xml:space="preserve"> ภาพ</w:t>
      </w:r>
      <w:bookmarkEnd w:id="152"/>
      <w:r>
        <w:rPr>
          <w:rFonts w:hint="cs"/>
          <w:cs/>
        </w:rPr>
        <w:t>การแสดงและจัดเก็บข้อมูลโภชนาการอาหาร</w:t>
      </w:r>
      <w:bookmarkEnd w:id="153"/>
    </w:p>
    <w:p w14:paraId="4DF2F9FA" w14:textId="7D6CC4C2" w:rsidR="00EC0409" w:rsidRDefault="00EC0409" w:rsidP="00EC0409"/>
    <w:p w14:paraId="50C5379E" w14:textId="38F38D07" w:rsidR="00EC0409" w:rsidRDefault="00EC0409" w:rsidP="00EC0409"/>
    <w:p w14:paraId="72761D35" w14:textId="77777777" w:rsidR="00EC0409" w:rsidRPr="00EC0409" w:rsidRDefault="00EC0409" w:rsidP="00EC0409"/>
    <w:p w14:paraId="3DB9BD4E" w14:textId="7F2918E4" w:rsidR="007134D9" w:rsidRDefault="007134D9" w:rsidP="007134D9">
      <w:pPr>
        <w:pStyle w:val="ListParagraph"/>
        <w:rPr>
          <w:b/>
          <w:bCs/>
        </w:rPr>
      </w:pPr>
    </w:p>
    <w:p w14:paraId="66ACE99F" w14:textId="128B7047" w:rsidR="000B360B" w:rsidRDefault="000B360B" w:rsidP="007134D9">
      <w:pPr>
        <w:pStyle w:val="ListParagraph"/>
        <w:rPr>
          <w:b/>
          <w:bCs/>
        </w:rPr>
      </w:pPr>
    </w:p>
    <w:p w14:paraId="0A5EFC68" w14:textId="7905E67D" w:rsidR="000B360B" w:rsidRDefault="000B360B" w:rsidP="007134D9">
      <w:pPr>
        <w:pStyle w:val="ListParagraph"/>
        <w:rPr>
          <w:b/>
          <w:bCs/>
        </w:rPr>
      </w:pPr>
    </w:p>
    <w:p w14:paraId="3235A906" w14:textId="77777777" w:rsidR="00F25826" w:rsidRPr="00B77F52" w:rsidRDefault="00F25826" w:rsidP="00B77F52">
      <w:pPr>
        <w:rPr>
          <w:b/>
          <w:bCs/>
        </w:rPr>
      </w:pPr>
    </w:p>
    <w:p w14:paraId="6ADDED8C" w14:textId="76FC1D9D" w:rsidR="00957952" w:rsidRDefault="005E667C" w:rsidP="0085476D">
      <w:pPr>
        <w:pStyle w:val="Heading3"/>
        <w:numPr>
          <w:ilvl w:val="0"/>
          <w:numId w:val="20"/>
        </w:numPr>
      </w:pPr>
      <w:bookmarkStart w:id="154" w:name="_Toc62775577"/>
      <w:r>
        <w:rPr>
          <w:rFonts w:hint="cs"/>
          <w:cs/>
        </w:rPr>
        <w:lastRenderedPageBreak/>
        <w:t>รายละเอียดคุณลักษณะของระบบ</w:t>
      </w:r>
      <w:bookmarkEnd w:id="154"/>
    </w:p>
    <w:p w14:paraId="03C89169" w14:textId="174F3B30" w:rsidR="00FC7104" w:rsidRDefault="00FC7104" w:rsidP="00FC7104">
      <w:pPr>
        <w:ind w:left="720" w:firstLine="720"/>
        <w:jc w:val="thaiDistribute"/>
      </w:pPr>
      <w:r>
        <w:rPr>
          <w:cs/>
        </w:rPr>
        <w:t>ในโครงงานนี้ได้ท</w:t>
      </w:r>
      <w:r>
        <w:rPr>
          <w:rFonts w:hint="cs"/>
          <w:cs/>
        </w:rPr>
        <w:t>ำ</w:t>
      </w:r>
      <w:r>
        <w:rPr>
          <w:cs/>
        </w:rPr>
        <w:t>การพัฒนา</w:t>
      </w:r>
      <w:r>
        <w:rPr>
          <w:rFonts w:hint="cs"/>
          <w:cs/>
        </w:rPr>
        <w:t>แชทบอทสำหรับดูแลผู้ป่วยโรคไต</w:t>
      </w:r>
      <w:r>
        <w:rPr>
          <w:cs/>
        </w:rPr>
        <w:t>ในรูปแบบของแอปพลิเคชันบนระบบปฏิบัติการแอนดรอยด์</w:t>
      </w:r>
      <w:r>
        <w:rPr>
          <w:rFonts w:hint="cs"/>
          <w:cs/>
        </w:rPr>
        <w:t>ที่สามารถเชื่อมโยงไปยังแอปพลิเคชันเฟสบุ๊กและไลน์เพื่อส่งข้อความสอบถามไปยังแชทบอทได้</w:t>
      </w:r>
      <w:r>
        <w:rPr>
          <w:cs/>
        </w:rPr>
        <w:t xml:space="preserve"> ซึ่งพัฒนาขึ้นโดยอ้างอิงจากรูปแบบที่ได้ท</w:t>
      </w:r>
      <w:r>
        <w:rPr>
          <w:rFonts w:hint="cs"/>
          <w:cs/>
        </w:rPr>
        <w:t>ำ</w:t>
      </w:r>
      <w:r>
        <w:rPr>
          <w:cs/>
        </w:rPr>
        <w:t>การออกแบบไว้</w:t>
      </w:r>
      <w:r>
        <w:t xml:space="preserve"> </w:t>
      </w:r>
      <w:r>
        <w:rPr>
          <w:rFonts w:hint="cs"/>
          <w:cs/>
        </w:rPr>
        <w:t>โดย</w:t>
      </w:r>
      <w:r>
        <w:rPr>
          <w:cs/>
        </w:rPr>
        <w:t>มีฟังก์ชัน</w:t>
      </w:r>
      <w:r>
        <w:rPr>
          <w:rFonts w:hint="cs"/>
          <w:cs/>
        </w:rPr>
        <w:t xml:space="preserve">รองรับการตอบคำถามของผู้ป่วยทั้งหมด 5 ประเด็นหลัก </w:t>
      </w:r>
      <w:r>
        <w:rPr>
          <w:cs/>
        </w:rPr>
        <w:t xml:space="preserve">ได้แก่ </w:t>
      </w:r>
      <w:r>
        <w:rPr>
          <w:rFonts w:hint="cs"/>
          <w:cs/>
        </w:rPr>
        <w:t>ข้อมูลทั่วไปเกี่ยวกับโรคไต</w:t>
      </w:r>
      <w:r>
        <w:rPr>
          <w:cs/>
        </w:rPr>
        <w:t xml:space="preserve"> </w:t>
      </w:r>
      <w:r>
        <w:rPr>
          <w:rFonts w:hint="cs"/>
          <w:cs/>
        </w:rPr>
        <w:t>โภชนาการอาหาร</w:t>
      </w:r>
      <w:r>
        <w:rPr>
          <w:cs/>
        </w:rPr>
        <w:t xml:space="preserve"> </w:t>
      </w:r>
      <w:r>
        <w:rPr>
          <w:rFonts w:hint="cs"/>
          <w:cs/>
        </w:rPr>
        <w:t>การรับประทานยา การดื่มน้ำ และการออกกำลังกาย</w:t>
      </w:r>
      <w:r>
        <w:rPr>
          <w:cs/>
        </w:rPr>
        <w:t xml:space="preserve"> </w:t>
      </w:r>
      <w:r>
        <w:rPr>
          <w:rFonts w:hint="cs"/>
          <w:cs/>
        </w:rPr>
        <w:t>โดยในแต่ละประเด็นจะสามารถถามคำถามแยกย่อยลงไปในเรื่องต่าง  ๆ ได้</w:t>
      </w:r>
      <w:r>
        <w:t xml:space="preserve"> </w:t>
      </w:r>
      <w:r>
        <w:rPr>
          <w:rFonts w:hint="cs"/>
          <w:cs/>
        </w:rPr>
        <w:t>เช่น โรคไตคืออะไร อาหารที่ผู้ป่วยโรคไตควรรับประทานมีอะไรบ้าง ยาชนิดนี้ควรรับประทานอย่างไร มีท่าออกกำลังกายแนะนำสำหรับผู้ป่วยโรคไตอะไรบ้าง หรือในหนึ่งวันควรดื่มน้ำปริมาณเท่าไร เป็นต้น</w:t>
      </w:r>
      <w:r>
        <w:t xml:space="preserve"> </w:t>
      </w:r>
      <w:r>
        <w:rPr>
          <w:rFonts w:hint="cs"/>
          <w:cs/>
        </w:rPr>
        <w:t xml:space="preserve">ซึ่งแสดงในโครงสร้างลำดับชั้นแสดงคำถามทั้งหมดที่ผู้ป่วยสามารถถามไปยังแชทบอทได้ ดังรูปที่ </w:t>
      </w:r>
      <w:r w:rsidR="00AC299E">
        <w:rPr>
          <w:rFonts w:hint="cs"/>
          <w:cs/>
        </w:rPr>
        <w:t>15</w:t>
      </w:r>
    </w:p>
    <w:p w14:paraId="264AABA0" w14:textId="19A6CF60" w:rsidR="00191074" w:rsidRDefault="00191074" w:rsidP="00FC7104">
      <w:pPr>
        <w:ind w:left="720" w:firstLine="720"/>
        <w:jc w:val="thaiDistribute"/>
      </w:pPr>
    </w:p>
    <w:p w14:paraId="2F6E5CD5" w14:textId="37EC31BE" w:rsidR="00191074" w:rsidRDefault="00191074" w:rsidP="00FC7104">
      <w:pPr>
        <w:ind w:left="720" w:firstLine="720"/>
        <w:jc w:val="thaiDistribute"/>
      </w:pPr>
    </w:p>
    <w:p w14:paraId="7B3D221B" w14:textId="73526F13" w:rsidR="00191074" w:rsidRDefault="00191074" w:rsidP="00FC7104">
      <w:pPr>
        <w:ind w:left="720" w:firstLine="720"/>
        <w:jc w:val="thaiDistribute"/>
      </w:pPr>
    </w:p>
    <w:p w14:paraId="3C7C231D" w14:textId="015BE914" w:rsidR="00191074" w:rsidRDefault="00191074" w:rsidP="00FC7104">
      <w:pPr>
        <w:ind w:left="720" w:firstLine="720"/>
        <w:jc w:val="thaiDistribute"/>
      </w:pPr>
    </w:p>
    <w:p w14:paraId="3E095A11" w14:textId="07D101B1" w:rsidR="00191074" w:rsidRDefault="00191074" w:rsidP="00FC7104">
      <w:pPr>
        <w:ind w:left="720" w:firstLine="720"/>
        <w:jc w:val="thaiDistribute"/>
      </w:pPr>
    </w:p>
    <w:p w14:paraId="783A9520" w14:textId="7A77E4CF" w:rsidR="00191074" w:rsidRDefault="00191074" w:rsidP="00FC7104">
      <w:pPr>
        <w:ind w:left="720" w:firstLine="720"/>
        <w:jc w:val="thaiDistribute"/>
      </w:pPr>
    </w:p>
    <w:p w14:paraId="6491C086" w14:textId="4693C11A" w:rsidR="00191074" w:rsidRDefault="00191074" w:rsidP="00FC7104">
      <w:pPr>
        <w:ind w:left="720" w:firstLine="720"/>
        <w:jc w:val="thaiDistribute"/>
      </w:pPr>
    </w:p>
    <w:p w14:paraId="2D63D5EB" w14:textId="6A12592F" w:rsidR="00191074" w:rsidRDefault="00191074" w:rsidP="00FC7104">
      <w:pPr>
        <w:ind w:left="720" w:firstLine="720"/>
        <w:jc w:val="thaiDistribute"/>
      </w:pPr>
    </w:p>
    <w:p w14:paraId="5CF43E7C" w14:textId="210DEFCB" w:rsidR="00191074" w:rsidRDefault="00191074" w:rsidP="00FC7104">
      <w:pPr>
        <w:ind w:left="720" w:firstLine="720"/>
        <w:jc w:val="thaiDistribute"/>
      </w:pPr>
    </w:p>
    <w:p w14:paraId="2EB502EF" w14:textId="713E4989" w:rsidR="00191074" w:rsidRDefault="00191074" w:rsidP="00FC7104">
      <w:pPr>
        <w:ind w:left="720" w:firstLine="720"/>
        <w:jc w:val="thaiDistribute"/>
      </w:pPr>
    </w:p>
    <w:p w14:paraId="7D980E3E" w14:textId="4D675BEE" w:rsidR="00191074" w:rsidRDefault="00191074" w:rsidP="00FC7104">
      <w:pPr>
        <w:ind w:left="720" w:firstLine="720"/>
        <w:jc w:val="thaiDistribute"/>
      </w:pPr>
    </w:p>
    <w:p w14:paraId="113E9999" w14:textId="299737C8" w:rsidR="00191074" w:rsidRDefault="00191074" w:rsidP="00FC7104">
      <w:pPr>
        <w:ind w:left="720" w:firstLine="720"/>
        <w:jc w:val="thaiDistribute"/>
      </w:pPr>
    </w:p>
    <w:p w14:paraId="2943CC26" w14:textId="4EDD9E1A" w:rsidR="00191074" w:rsidRDefault="00191074" w:rsidP="00FC7104">
      <w:pPr>
        <w:ind w:left="720" w:firstLine="720"/>
        <w:jc w:val="thaiDistribute"/>
      </w:pPr>
      <w:r>
        <w:rPr>
          <w:rFonts w:hint="cs"/>
          <w:noProof/>
          <w:lang w:val="th-TH"/>
        </w:rPr>
        <w:lastRenderedPageBreak/>
        <w:drawing>
          <wp:anchor distT="0" distB="0" distL="114300" distR="114300" simplePos="0" relativeHeight="251703296" behindDoc="0" locked="0" layoutInCell="1" allowOverlap="1" wp14:anchorId="7B97E5A1" wp14:editId="4C31ACE0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724275" cy="6696710"/>
            <wp:effectExtent l="0" t="0" r="9525" b="8890"/>
            <wp:wrapSquare wrapText="bothSides"/>
            <wp:docPr id="61" name="Picture 6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imelin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69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5368E" w14:textId="0753F8F8" w:rsidR="00191074" w:rsidRDefault="00191074" w:rsidP="00FC7104">
      <w:pPr>
        <w:ind w:left="720" w:firstLine="720"/>
        <w:jc w:val="thaiDistribute"/>
      </w:pPr>
    </w:p>
    <w:p w14:paraId="786E07BD" w14:textId="302BC344" w:rsidR="00191074" w:rsidRDefault="00191074" w:rsidP="00FC7104">
      <w:pPr>
        <w:ind w:left="720" w:firstLine="720"/>
        <w:jc w:val="thaiDistribute"/>
      </w:pPr>
    </w:p>
    <w:p w14:paraId="19EEC6DF" w14:textId="78501134" w:rsidR="00191074" w:rsidRDefault="00191074" w:rsidP="00FC7104">
      <w:pPr>
        <w:ind w:left="720" w:firstLine="720"/>
        <w:jc w:val="thaiDistribute"/>
      </w:pPr>
    </w:p>
    <w:p w14:paraId="32B100F0" w14:textId="4B7DB334" w:rsidR="00191074" w:rsidRDefault="00191074" w:rsidP="00FC7104">
      <w:pPr>
        <w:ind w:left="720" w:firstLine="720"/>
        <w:jc w:val="thaiDistribute"/>
      </w:pPr>
    </w:p>
    <w:p w14:paraId="3050BEB0" w14:textId="24B035E3" w:rsidR="00191074" w:rsidRDefault="00191074" w:rsidP="00FC7104">
      <w:pPr>
        <w:ind w:left="720" w:firstLine="720"/>
        <w:jc w:val="thaiDistribute"/>
      </w:pPr>
    </w:p>
    <w:p w14:paraId="1710180A" w14:textId="5F76F18D" w:rsidR="00191074" w:rsidRDefault="00191074" w:rsidP="00FC7104">
      <w:pPr>
        <w:ind w:left="720" w:firstLine="720"/>
        <w:jc w:val="thaiDistribute"/>
      </w:pPr>
    </w:p>
    <w:p w14:paraId="711D97B8" w14:textId="17526475" w:rsidR="00191074" w:rsidRDefault="00191074" w:rsidP="00FC7104">
      <w:pPr>
        <w:ind w:left="720" w:firstLine="720"/>
        <w:jc w:val="thaiDistribute"/>
      </w:pPr>
    </w:p>
    <w:p w14:paraId="4EE4A4A9" w14:textId="348DBE2A" w:rsidR="00191074" w:rsidRDefault="00191074" w:rsidP="00FC7104">
      <w:pPr>
        <w:ind w:left="720" w:firstLine="720"/>
        <w:jc w:val="thaiDistribute"/>
      </w:pPr>
    </w:p>
    <w:p w14:paraId="3CC511C6" w14:textId="6F479B77" w:rsidR="00191074" w:rsidRDefault="00191074" w:rsidP="00FC7104">
      <w:pPr>
        <w:ind w:left="720" w:firstLine="720"/>
        <w:jc w:val="thaiDistribute"/>
      </w:pPr>
    </w:p>
    <w:p w14:paraId="29240976" w14:textId="668BB6A0" w:rsidR="00191074" w:rsidRDefault="00191074" w:rsidP="00FC7104">
      <w:pPr>
        <w:ind w:left="720" w:firstLine="720"/>
        <w:jc w:val="thaiDistribute"/>
      </w:pPr>
    </w:p>
    <w:p w14:paraId="18EA1243" w14:textId="28C1DD53" w:rsidR="00191074" w:rsidRDefault="00191074" w:rsidP="00FC7104">
      <w:pPr>
        <w:ind w:left="720" w:firstLine="720"/>
        <w:jc w:val="thaiDistribute"/>
      </w:pPr>
    </w:p>
    <w:p w14:paraId="30548BB9" w14:textId="4852E746" w:rsidR="00191074" w:rsidRDefault="00191074" w:rsidP="00FC7104">
      <w:pPr>
        <w:ind w:left="720" w:firstLine="720"/>
        <w:jc w:val="thaiDistribute"/>
      </w:pPr>
    </w:p>
    <w:p w14:paraId="2F7F383B" w14:textId="3E9CF411" w:rsidR="00191074" w:rsidRDefault="00191074" w:rsidP="00FC7104">
      <w:pPr>
        <w:ind w:left="720" w:firstLine="720"/>
        <w:jc w:val="thaiDistribute"/>
      </w:pPr>
    </w:p>
    <w:p w14:paraId="264C18B4" w14:textId="505C73C7" w:rsidR="00191074" w:rsidRDefault="00191074" w:rsidP="00FC7104">
      <w:pPr>
        <w:ind w:left="720" w:firstLine="720"/>
        <w:jc w:val="thaiDistribute"/>
      </w:pPr>
    </w:p>
    <w:p w14:paraId="05D27097" w14:textId="77777777" w:rsidR="00191074" w:rsidRDefault="00191074" w:rsidP="00FC7104">
      <w:pPr>
        <w:ind w:left="720" w:firstLine="720"/>
        <w:jc w:val="thaiDistribute"/>
      </w:pPr>
    </w:p>
    <w:p w14:paraId="4F3CB4F4" w14:textId="47E6B64D" w:rsidR="00191074" w:rsidRDefault="00191074" w:rsidP="00191074">
      <w:pPr>
        <w:jc w:val="center"/>
      </w:pPr>
      <w:r>
        <w:rPr>
          <w:rFonts w:hint="cs"/>
          <w:cs/>
        </w:rPr>
        <w:t xml:space="preserve">รูปที่ </w:t>
      </w:r>
      <w:r w:rsidR="00AC299E">
        <w:rPr>
          <w:rFonts w:hint="cs"/>
          <w:cs/>
        </w:rPr>
        <w:t>15</w:t>
      </w:r>
      <w:r>
        <w:rPr>
          <w:rFonts w:hint="cs"/>
          <w:cs/>
        </w:rPr>
        <w:t xml:space="preserve"> โครงสร้างลำดับชั้นแสดงคำถามทั้งหมดที่ผู้ป่วยสามารถถามไปยังแชทบอทได้</w:t>
      </w:r>
    </w:p>
    <w:p w14:paraId="1CE66EFE" w14:textId="5275A63B" w:rsidR="00191074" w:rsidRDefault="00191074" w:rsidP="00FC7104">
      <w:pPr>
        <w:ind w:left="720" w:firstLine="720"/>
        <w:jc w:val="thaiDistribute"/>
      </w:pPr>
    </w:p>
    <w:p w14:paraId="2272F5D4" w14:textId="77777777" w:rsidR="009A7AB0" w:rsidRDefault="009A7AB0" w:rsidP="00FC7104">
      <w:pPr>
        <w:ind w:left="720" w:firstLine="720"/>
        <w:jc w:val="thaiDistribute"/>
      </w:pPr>
    </w:p>
    <w:p w14:paraId="717C782D" w14:textId="77777777" w:rsidR="00957952" w:rsidRPr="00957952" w:rsidRDefault="00957952" w:rsidP="00957952"/>
    <w:p w14:paraId="03C247FB" w14:textId="38E71FA2" w:rsidR="002A6345" w:rsidRDefault="002A6345" w:rsidP="0085476D">
      <w:pPr>
        <w:pStyle w:val="Heading2"/>
        <w:numPr>
          <w:ilvl w:val="0"/>
          <w:numId w:val="13"/>
        </w:numPr>
        <w:spacing w:before="100"/>
      </w:pPr>
      <w:bookmarkStart w:id="155" w:name="_Toc62775578"/>
      <w:r>
        <w:rPr>
          <w:rFonts w:hint="cs"/>
          <w:cs/>
        </w:rPr>
        <w:lastRenderedPageBreak/>
        <w:t>เครื่องมือที่ใช้ในการพัฒนา</w:t>
      </w:r>
      <w:bookmarkEnd w:id="155"/>
    </w:p>
    <w:p w14:paraId="11CD155D" w14:textId="575E7838" w:rsidR="00E15C9F" w:rsidRPr="008D3B79" w:rsidRDefault="00E15C9F" w:rsidP="0085476D">
      <w:pPr>
        <w:pStyle w:val="Heading3"/>
        <w:numPr>
          <w:ilvl w:val="0"/>
          <w:numId w:val="17"/>
        </w:numPr>
        <w:spacing w:before="100"/>
      </w:pPr>
      <w:bookmarkStart w:id="156" w:name="_Toc62775579"/>
      <w:proofErr w:type="spellStart"/>
      <w:r>
        <w:t>Dialogflow</w:t>
      </w:r>
      <w:bookmarkEnd w:id="156"/>
      <w:proofErr w:type="spellEnd"/>
    </w:p>
    <w:p w14:paraId="2006ACC4" w14:textId="5102FF07" w:rsidR="00E444E1" w:rsidRDefault="00C96038" w:rsidP="009E2A6C">
      <w:pPr>
        <w:ind w:left="720" w:firstLine="720"/>
        <w:jc w:val="thaiDistribute"/>
      </w:pPr>
      <w:r>
        <w:rPr>
          <w:rFonts w:hint="cs"/>
          <w:cs/>
        </w:rPr>
        <w:t xml:space="preserve">ไดอะล็อกโฟลว์ </w:t>
      </w:r>
      <w:r>
        <w:t>(</w:t>
      </w:r>
      <w:proofErr w:type="spellStart"/>
      <w:r w:rsidRPr="005E07E0">
        <w:t>Dialogflow</w:t>
      </w:r>
      <w:proofErr w:type="spellEnd"/>
      <w:r>
        <w:t>)</w:t>
      </w:r>
      <w:r w:rsidRPr="005E07E0">
        <w:t xml:space="preserve"> [11] </w:t>
      </w:r>
      <w:r w:rsidRPr="005E07E0">
        <w:rPr>
          <w:cs/>
        </w:rPr>
        <w:t>คือ</w:t>
      </w:r>
      <w:r>
        <w:rPr>
          <w:rFonts w:hint="cs"/>
          <w:cs/>
        </w:rPr>
        <w:t>แพลตฟอร์ม</w:t>
      </w:r>
      <w:r w:rsidRPr="005E07E0">
        <w:rPr>
          <w:cs/>
        </w:rPr>
        <w:t xml:space="preserve"> </w:t>
      </w:r>
      <w:r>
        <w:t>(P</w:t>
      </w:r>
      <w:r w:rsidRPr="005E07E0">
        <w:t>latform</w:t>
      </w:r>
      <w:r>
        <w:t>)</w:t>
      </w:r>
      <w:r w:rsidRPr="005E07E0">
        <w:t xml:space="preserve"> </w:t>
      </w:r>
      <w:r w:rsidRPr="005E07E0">
        <w:rPr>
          <w:cs/>
        </w:rPr>
        <w:t>สำหรับ</w:t>
      </w:r>
      <w:r>
        <w:rPr>
          <w:rFonts w:hint="cs"/>
          <w:cs/>
        </w:rPr>
        <w:t>ใช้เพื่อ</w:t>
      </w:r>
      <w:r w:rsidRPr="005E07E0">
        <w:rPr>
          <w:cs/>
        </w:rPr>
        <w:t>สร้าง</w:t>
      </w:r>
      <w:r>
        <w:rPr>
          <w:rFonts w:hint="cs"/>
          <w:cs/>
        </w:rPr>
        <w:t>แชทบอท</w:t>
      </w:r>
      <w:r w:rsidRPr="005E07E0">
        <w:rPr>
          <w:cs/>
        </w:rPr>
        <w:t>ของ</w:t>
      </w:r>
      <w:r>
        <w:rPr>
          <w:rFonts w:hint="cs"/>
          <w:cs/>
        </w:rPr>
        <w:t>กูเกิล</w:t>
      </w:r>
      <w:r w:rsidRPr="005E07E0">
        <w:t xml:space="preserve"> </w:t>
      </w:r>
      <w:r w:rsidRPr="005E07E0">
        <w:rPr>
          <w:cs/>
        </w:rPr>
        <w:t>ที่ใช้</w:t>
      </w:r>
      <w:r>
        <w:rPr>
          <w:rFonts w:hint="cs"/>
          <w:cs/>
        </w:rPr>
        <w:t>การเรียนรู้ของเครื่อง</w:t>
      </w:r>
      <w:r w:rsidRPr="005E07E0">
        <w:rPr>
          <w:cs/>
        </w:rPr>
        <w:t xml:space="preserve"> </w:t>
      </w:r>
      <w:r>
        <w:t>(M</w:t>
      </w:r>
      <w:r w:rsidRPr="005E07E0">
        <w:t xml:space="preserve">achine </w:t>
      </w:r>
      <w:r>
        <w:t>L</w:t>
      </w:r>
      <w:r w:rsidRPr="005E07E0">
        <w:t>earning</w:t>
      </w:r>
      <w:r>
        <w:t>)</w:t>
      </w:r>
      <w:r w:rsidRPr="005E07E0">
        <w:t xml:space="preserve"> </w:t>
      </w:r>
      <w:r w:rsidRPr="005E07E0">
        <w:rPr>
          <w:cs/>
        </w:rPr>
        <w:t>ด้าน</w:t>
      </w:r>
      <w:r>
        <w:rPr>
          <w:rFonts w:hint="cs"/>
          <w:cs/>
        </w:rPr>
        <w:t>การประมวลผลภาษาธรรมชาติ</w:t>
      </w:r>
      <w:r w:rsidRPr="005E07E0">
        <w:rPr>
          <w:cs/>
        </w:rPr>
        <w:t xml:space="preserve"> </w:t>
      </w:r>
      <w:r>
        <w:t>(</w:t>
      </w:r>
      <w:r w:rsidRPr="005E07E0">
        <w:t>Natural Language Processing</w:t>
      </w:r>
      <w:r>
        <w:t xml:space="preserve">) </w:t>
      </w:r>
      <w:r w:rsidRPr="005E07E0">
        <w:rPr>
          <w:cs/>
        </w:rPr>
        <w:t>มาช่วยในการทำความเข้าใจถึง</w:t>
      </w:r>
      <w:r>
        <w:rPr>
          <w:rFonts w:hint="cs"/>
          <w:cs/>
        </w:rPr>
        <w:t>เจตนา</w:t>
      </w:r>
      <w:r w:rsidRPr="005E07E0">
        <w:rPr>
          <w:cs/>
        </w:rPr>
        <w:t>ความต้องการ (</w:t>
      </w:r>
      <w:r>
        <w:t>I</w:t>
      </w:r>
      <w:r w:rsidRPr="005E07E0">
        <w:t xml:space="preserve">ntent) </w:t>
      </w:r>
      <w:r w:rsidRPr="005E07E0">
        <w:rPr>
          <w:cs/>
        </w:rPr>
        <w:t>และสิ่งที่ต้องการ (</w:t>
      </w:r>
      <w:r>
        <w:t>E</w:t>
      </w:r>
      <w:r w:rsidRPr="005E07E0">
        <w:t xml:space="preserve">ntity) </w:t>
      </w:r>
      <w:r w:rsidRPr="005E07E0">
        <w:rPr>
          <w:cs/>
        </w:rPr>
        <w:t>ในประโยคสนทนาของผู้ใช้งาน และตอบคำถามตามความต้องการของผู้ใช้งานตามกฎหรือ</w:t>
      </w:r>
      <w:r>
        <w:rPr>
          <w:rFonts w:hint="cs"/>
          <w:cs/>
        </w:rPr>
        <w:t>โฟลว์</w:t>
      </w:r>
      <w:r w:rsidRPr="005E07E0">
        <w:rPr>
          <w:cs/>
        </w:rPr>
        <w:t>ที่ผู้พัฒนาวางเอาไว้</w:t>
      </w:r>
      <w:r>
        <w:rPr>
          <w:rFonts w:hint="cs"/>
          <w:cs/>
        </w:rPr>
        <w:t xml:space="preserve"> </w:t>
      </w:r>
      <w:r w:rsidRPr="005E07E0">
        <w:rPr>
          <w:cs/>
        </w:rPr>
        <w:t>ซึ่ง</w:t>
      </w:r>
      <w:r>
        <w:rPr>
          <w:cs/>
        </w:rPr>
        <w:t>ไดอะล็อกโฟลว์</w:t>
      </w:r>
      <w:r w:rsidRPr="005E07E0">
        <w:rPr>
          <w:cs/>
        </w:rPr>
        <w:t>จะช่วยเพิ่มความยืดหยุ่นของประโยคที่</w:t>
      </w:r>
      <w:r>
        <w:rPr>
          <w:rFonts w:hint="cs"/>
          <w:cs/>
        </w:rPr>
        <w:t>แชทบอท</w:t>
      </w:r>
      <w:r w:rsidRPr="005E07E0">
        <w:rPr>
          <w:cs/>
        </w:rPr>
        <w:t>รับมา ว่าไม่จ</w:t>
      </w:r>
      <w:r>
        <w:rPr>
          <w:rFonts w:hint="cs"/>
          <w:cs/>
        </w:rPr>
        <w:t>ำ</w:t>
      </w:r>
      <w:r w:rsidRPr="005E07E0">
        <w:rPr>
          <w:cs/>
        </w:rPr>
        <w:t>เป็นต้องตรงตามเงื่อนไข แบบ</w:t>
      </w:r>
      <w:r>
        <w:rPr>
          <w:rFonts w:hint="cs"/>
          <w:cs/>
        </w:rPr>
        <w:t>ตามกฎ</w:t>
      </w:r>
      <w:r w:rsidRPr="005E07E0">
        <w:rPr>
          <w:cs/>
        </w:rPr>
        <w:t xml:space="preserve"> </w:t>
      </w:r>
      <w:r>
        <w:t>(R</w:t>
      </w:r>
      <w:r w:rsidRPr="005E07E0">
        <w:t xml:space="preserve">ule </w:t>
      </w:r>
      <w:r>
        <w:t>b</w:t>
      </w:r>
      <w:r w:rsidRPr="005E07E0">
        <w:t>ased</w:t>
      </w:r>
      <w:r>
        <w:t>)</w:t>
      </w:r>
      <w:r w:rsidRPr="005E07E0">
        <w:t xml:space="preserve"> </w:t>
      </w:r>
      <w:r w:rsidRPr="005E07E0">
        <w:rPr>
          <w:cs/>
        </w:rPr>
        <w:t>ครบถ้วน ก็สามารถเข้าใจถึงความต้องการของผู้ใช้งานได้</w:t>
      </w:r>
    </w:p>
    <w:p w14:paraId="69EF18E7" w14:textId="361110B4" w:rsidR="00E476DE" w:rsidRPr="008D3B79" w:rsidRDefault="00E476DE" w:rsidP="0085476D">
      <w:pPr>
        <w:pStyle w:val="Heading3"/>
        <w:numPr>
          <w:ilvl w:val="0"/>
          <w:numId w:val="17"/>
        </w:numPr>
        <w:spacing w:before="100"/>
      </w:pPr>
      <w:bookmarkStart w:id="157" w:name="_Toc62775580"/>
      <w:proofErr w:type="spellStart"/>
      <w:r>
        <w:t>SnatchBot</w:t>
      </w:r>
      <w:bookmarkEnd w:id="157"/>
      <w:proofErr w:type="spellEnd"/>
    </w:p>
    <w:p w14:paraId="4E2232FF" w14:textId="54B4201B" w:rsidR="00C96038" w:rsidRPr="005E07E0" w:rsidRDefault="00C6239C" w:rsidP="0036295E">
      <w:pPr>
        <w:ind w:left="720" w:firstLine="720"/>
        <w:jc w:val="thaiDistribute"/>
      </w:pPr>
      <w:r w:rsidRPr="00C6239C">
        <w:rPr>
          <w:rFonts w:hint="cs"/>
          <w:cs/>
        </w:rPr>
        <w:t xml:space="preserve">สแนทช์บอท </w:t>
      </w:r>
      <w:r w:rsidRPr="00C6239C">
        <w:t>(</w:t>
      </w:r>
      <w:proofErr w:type="spellStart"/>
      <w:r w:rsidRPr="00C6239C">
        <w:t>S</w:t>
      </w:r>
      <w:r>
        <w:t>natchBot</w:t>
      </w:r>
      <w:proofErr w:type="spellEnd"/>
      <w:r>
        <w:t xml:space="preserve">) </w:t>
      </w:r>
      <w:r>
        <w:rPr>
          <w:rFonts w:hint="cs"/>
          <w:cs/>
        </w:rPr>
        <w:t xml:space="preserve">คือแพลตฟอร์มสำหรับใช้เพื่ออำนวยความสะดวกในการสร้างลูกเล่นต่าง </w:t>
      </w:r>
      <w:r w:rsidR="00E81DAC">
        <w:rPr>
          <w:rFonts w:hint="cs"/>
          <w:cs/>
        </w:rPr>
        <w:t xml:space="preserve"> ๆ</w:t>
      </w:r>
      <w:r>
        <w:rPr>
          <w:rFonts w:hint="cs"/>
          <w:cs/>
        </w:rPr>
        <w:t xml:space="preserve"> ของแชทบอท</w:t>
      </w:r>
      <w:r w:rsidR="00E476DE">
        <w:rPr>
          <w:rFonts w:hint="cs"/>
          <w:cs/>
        </w:rPr>
        <w:t>ตามความต้องการ โดยสามารถสร้างรายการเมนูหลั</w:t>
      </w:r>
      <w:r w:rsidR="00280B61">
        <w:rPr>
          <w:rFonts w:hint="cs"/>
          <w:cs/>
        </w:rPr>
        <w:t>ก</w:t>
      </w:r>
      <w:r w:rsidR="008566E2">
        <w:rPr>
          <w:rFonts w:hint="cs"/>
          <w:cs/>
        </w:rPr>
        <w:t>ทั้งหมด</w:t>
      </w:r>
      <w:r w:rsidR="00E476DE">
        <w:rPr>
          <w:rFonts w:hint="cs"/>
          <w:cs/>
        </w:rPr>
        <w:t>ของแชทบอท</w:t>
      </w:r>
      <w:r w:rsidR="008566E2">
        <w:rPr>
          <w:rFonts w:hint="cs"/>
          <w:cs/>
        </w:rPr>
        <w:t>ไ</w:t>
      </w:r>
      <w:r w:rsidR="00E476DE">
        <w:rPr>
          <w:rFonts w:hint="cs"/>
          <w:cs/>
        </w:rPr>
        <w:t>ด้ เพื่อให้ผู้ใช้สามารถเลือกสิ่งที่ต้องการได้อย่างรวดเร็วผ่านเมนูที่สร้างไว้แล้ว</w:t>
      </w:r>
      <w:r w:rsidR="00C96038" w:rsidRPr="005E07E0">
        <w:tab/>
      </w:r>
    </w:p>
    <w:p w14:paraId="51EEE4F9" w14:textId="60A8ABF4" w:rsidR="001C730C" w:rsidRPr="008D3B79" w:rsidRDefault="0094124A" w:rsidP="0085476D">
      <w:pPr>
        <w:pStyle w:val="Heading3"/>
        <w:numPr>
          <w:ilvl w:val="0"/>
          <w:numId w:val="17"/>
        </w:numPr>
        <w:spacing w:before="100"/>
      </w:pPr>
      <w:bookmarkStart w:id="158" w:name="_Toc62775581"/>
      <w:r>
        <w:rPr>
          <w:rFonts w:hint="cs"/>
          <w:cs/>
        </w:rPr>
        <w:t>ระบบปฏิบัติการแอนดรอยด์</w:t>
      </w:r>
      <w:bookmarkEnd w:id="158"/>
    </w:p>
    <w:p w14:paraId="7536FE5A" w14:textId="22D2AA88" w:rsidR="00C96038" w:rsidRPr="005E07E0" w:rsidRDefault="00C96038" w:rsidP="00DB1ACD">
      <w:pPr>
        <w:ind w:left="720" w:firstLine="720"/>
        <w:jc w:val="thaiDistribute"/>
      </w:pPr>
      <w:r w:rsidRPr="005E07E0">
        <w:rPr>
          <w:cs/>
        </w:rPr>
        <w:t>ระบบปฏิบัติการแอนดรอยด์ (</w:t>
      </w:r>
      <w:r w:rsidRPr="005E07E0">
        <w:t xml:space="preserve">Android) [12] </w:t>
      </w:r>
      <w:r w:rsidRPr="005E07E0">
        <w:rPr>
          <w:cs/>
        </w:rPr>
        <w:t>เป็นระบบปฏิบัติการแบบเปิดเผยซอฟต์แวร์ต้นฉบับ</w:t>
      </w:r>
      <w:r w:rsidRPr="005E07E0">
        <w:t xml:space="preserve"> (Open Source) </w:t>
      </w:r>
      <w:r w:rsidRPr="005E07E0">
        <w:rPr>
          <w:cs/>
        </w:rPr>
        <w:t>โดยบริษัทกูเกิล (</w:t>
      </w:r>
      <w:r w:rsidRPr="005E07E0">
        <w:t xml:space="preserve">Google Inc.) </w:t>
      </w:r>
      <w:r w:rsidRPr="005E07E0">
        <w:rPr>
          <w:cs/>
        </w:rPr>
        <w:t xml:space="preserve">ซึ่งระบบปฏิบัติการแอนดรอยด์มีโครงสร้างของสถาปัตยกรรม </w:t>
      </w:r>
      <w:r w:rsidRPr="005E07E0">
        <w:t>(Architecture)</w:t>
      </w:r>
      <w:r w:rsidRPr="005E07E0">
        <w:rPr>
          <w:cs/>
        </w:rPr>
        <w:t xml:space="preserve"> ดังแสดงใน</w:t>
      </w:r>
      <w:r w:rsidR="003E746F">
        <w:rPr>
          <w:cs/>
        </w:rPr>
        <w:t xml:space="preserve">รูปที่ </w:t>
      </w:r>
      <w:r w:rsidR="00150BBB">
        <w:rPr>
          <w:rFonts w:hint="cs"/>
          <w:cs/>
        </w:rPr>
        <w:t>1</w:t>
      </w:r>
      <w:r w:rsidR="00AC299E">
        <w:rPr>
          <w:rFonts w:hint="cs"/>
          <w:cs/>
        </w:rPr>
        <w:t>6</w:t>
      </w:r>
      <w:r>
        <w:t xml:space="preserve"> </w:t>
      </w:r>
      <w:r>
        <w:rPr>
          <w:rFonts w:hint="cs"/>
          <w:cs/>
        </w:rPr>
        <w:t>โดย</w:t>
      </w:r>
      <w:r w:rsidRPr="005E07E0">
        <w:rPr>
          <w:cs/>
        </w:rPr>
        <w:t>เครื่องมือที่ใช้ในการพัฒนาแอปพลิเคชันบนระบบปฏิบัติการแอนดรอยด์มีดังนี้</w:t>
      </w:r>
      <w:r w:rsidRPr="005E07E0">
        <w:t xml:space="preserve"> </w:t>
      </w:r>
    </w:p>
    <w:p w14:paraId="59C8CC30" w14:textId="77777777" w:rsidR="00C96038" w:rsidRPr="00C24239" w:rsidRDefault="00C96038" w:rsidP="0085476D">
      <w:pPr>
        <w:pStyle w:val="ListParagraph"/>
        <w:numPr>
          <w:ilvl w:val="0"/>
          <w:numId w:val="18"/>
        </w:numPr>
        <w:spacing w:after="160" w:line="259" w:lineRule="auto"/>
        <w:jc w:val="thaiDistribute"/>
      </w:pPr>
      <w:r w:rsidRPr="00C24239">
        <w:t xml:space="preserve">Android Studio [13] </w:t>
      </w:r>
      <w:r w:rsidRPr="00C24239">
        <w:rPr>
          <w:cs/>
        </w:rPr>
        <w:t xml:space="preserve">เป็น </w:t>
      </w:r>
      <w:r w:rsidRPr="00C24239">
        <w:t xml:space="preserve">IDE (Integrated Development Environment) </w:t>
      </w:r>
      <w:r w:rsidRPr="00C24239">
        <w:rPr>
          <w:cs/>
        </w:rPr>
        <w:t>ซึ่งจัดเตรียมเครื่องมือสำหรับใช้พัฒนาแอปพลิเคชันบนระบบปฏิบัติการแอนดรอยด์ได้อย่างสะดวก</w:t>
      </w:r>
    </w:p>
    <w:p w14:paraId="5E118BC5" w14:textId="77FC900D" w:rsidR="00C96038" w:rsidRPr="005E07E0" w:rsidRDefault="00C96038" w:rsidP="0085476D">
      <w:pPr>
        <w:pStyle w:val="ListParagraph"/>
        <w:numPr>
          <w:ilvl w:val="0"/>
          <w:numId w:val="18"/>
        </w:numPr>
        <w:spacing w:after="160" w:line="259" w:lineRule="auto"/>
        <w:jc w:val="thaiDistribute"/>
      </w:pPr>
      <w:r w:rsidRPr="00C24239">
        <w:t xml:space="preserve">Android Software Development Kit (Android SDK) [14] </w:t>
      </w:r>
      <w:r w:rsidRPr="00C24239">
        <w:rPr>
          <w:cs/>
        </w:rPr>
        <w:t>เป็นชุดของไลบรารีสำหรับการสร้าง</w:t>
      </w:r>
      <w:r w:rsidRPr="00C24239">
        <w:t xml:space="preserve"> </w:t>
      </w:r>
      <w:r w:rsidRPr="00C24239">
        <w:rPr>
          <w:cs/>
        </w:rPr>
        <w:t>รันและดีบักแอปพลิเคชันแอนดรอยด์ อีกทั้งยังมีเครื่องมือจำลองการทำงานของแอปพลิเคชัน</w:t>
      </w:r>
      <w:r w:rsidRPr="00C24239">
        <w:t xml:space="preserve"> </w:t>
      </w:r>
      <w:r w:rsidRPr="00C24239">
        <w:rPr>
          <w:cs/>
        </w:rPr>
        <w:t>บนโทรศัพท์หรือแท็บเล็ต</w:t>
      </w:r>
    </w:p>
    <w:p w14:paraId="622BFD20" w14:textId="77777777" w:rsidR="00C96038" w:rsidRPr="005E07E0" w:rsidRDefault="00C96038" w:rsidP="00C96038">
      <w:pPr>
        <w:jc w:val="center"/>
      </w:pPr>
      <w:r w:rsidRPr="005E07E0">
        <w:rPr>
          <w:b/>
          <w:bCs/>
          <w:noProof/>
        </w:rPr>
        <w:lastRenderedPageBreak/>
        <w:drawing>
          <wp:inline distT="0" distB="0" distL="0" distR="0" wp14:anchorId="2CD8D42C" wp14:editId="15505CF3">
            <wp:extent cx="4076700" cy="2946897"/>
            <wp:effectExtent l="0" t="0" r="0" b="6350"/>
            <wp:docPr id="2" name="Picture 2" descr="A picture containing outdoor, sign, meter, park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droid Architecture - 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072" cy="296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ED55" w14:textId="1716CB1E" w:rsidR="00F73C60" w:rsidRDefault="003E746F" w:rsidP="00E71234">
      <w:pPr>
        <w:jc w:val="center"/>
      </w:pPr>
      <w:bookmarkStart w:id="159" w:name="_Toc49004644"/>
      <w:bookmarkStart w:id="160" w:name="_Toc61299171"/>
      <w:r>
        <w:rPr>
          <w:cs/>
        </w:rPr>
        <w:t xml:space="preserve">รูปที่ </w:t>
      </w:r>
      <w:r w:rsidR="00150BBB">
        <w:rPr>
          <w:rFonts w:hint="cs"/>
          <w:cs/>
        </w:rPr>
        <w:t>1</w:t>
      </w:r>
      <w:r w:rsidR="00AC299E">
        <w:rPr>
          <w:rFonts w:hint="cs"/>
          <w:cs/>
        </w:rPr>
        <w:t>6</w:t>
      </w:r>
      <w:r w:rsidR="00C96038" w:rsidRPr="005E07E0">
        <w:rPr>
          <w:cs/>
        </w:rPr>
        <w:t xml:space="preserve"> โครงสร้างของสถาปัตยกรรมแอนดรอยด์ </w:t>
      </w:r>
      <w:r w:rsidR="00C96038" w:rsidRPr="005E07E0">
        <w:t>[15]</w:t>
      </w:r>
      <w:bookmarkEnd w:id="159"/>
      <w:bookmarkEnd w:id="160"/>
    </w:p>
    <w:p w14:paraId="2E0924DF" w14:textId="03C6F174" w:rsidR="00E71234" w:rsidRPr="008D3B79" w:rsidRDefault="0024057F" w:rsidP="0085476D">
      <w:pPr>
        <w:pStyle w:val="Heading3"/>
        <w:numPr>
          <w:ilvl w:val="0"/>
          <w:numId w:val="17"/>
        </w:numPr>
        <w:spacing w:before="100"/>
      </w:pPr>
      <w:bookmarkStart w:id="161" w:name="_Toc62775582"/>
      <w:r>
        <w:t>Nutrition Analysis API</w:t>
      </w:r>
      <w:bookmarkEnd w:id="161"/>
    </w:p>
    <w:p w14:paraId="58EE11DB" w14:textId="017BFF27" w:rsidR="00E71234" w:rsidRDefault="00E71234" w:rsidP="00D55129">
      <w:pPr>
        <w:ind w:left="720" w:firstLine="720"/>
        <w:jc w:val="thaiDistribute"/>
      </w:pPr>
      <w:r w:rsidRPr="005E07E0">
        <w:t xml:space="preserve">Nutrition Analysis API [16] </w:t>
      </w:r>
      <w:r w:rsidRPr="005E07E0">
        <w:rPr>
          <w:cs/>
        </w:rPr>
        <w:t>ใช้สำหรับทำการ</w:t>
      </w:r>
      <w:r>
        <w:rPr>
          <w:rFonts w:hint="cs"/>
          <w:cs/>
        </w:rPr>
        <w:t xml:space="preserve">ประมวลผลภาษาธรรมชาติ </w:t>
      </w:r>
      <w:r w:rsidRPr="005E07E0">
        <w:rPr>
          <w:cs/>
        </w:rPr>
        <w:t>เพื่อตีความหมายของข้อมูลที่รับเข้ามาเป็นข้อความจากรายการอาหาร แล้วทำการวิเคราะห์เพื่อหาข้อมูลที่ตรงกันในฐานข้อมูล แสดงออกมาเป็นสัดส่วนของปริมาณสารอาหารของรายการ</w:t>
      </w:r>
    </w:p>
    <w:p w14:paraId="5A834D9F" w14:textId="217FBCF3" w:rsidR="00C674AE" w:rsidRPr="008D3B79" w:rsidRDefault="00C674AE" w:rsidP="0085476D">
      <w:pPr>
        <w:pStyle w:val="Heading3"/>
        <w:numPr>
          <w:ilvl w:val="0"/>
          <w:numId w:val="17"/>
        </w:numPr>
        <w:spacing w:before="100"/>
      </w:pPr>
      <w:bookmarkStart w:id="162" w:name="_Toc62775583"/>
      <w:r>
        <w:t>Google Calendar API</w:t>
      </w:r>
      <w:bookmarkEnd w:id="162"/>
    </w:p>
    <w:p w14:paraId="21B68BE9" w14:textId="77777777" w:rsidR="00C674AE" w:rsidRPr="005E07E0" w:rsidRDefault="00C674AE" w:rsidP="00D55129">
      <w:pPr>
        <w:ind w:left="720" w:firstLine="720"/>
        <w:jc w:val="thaiDistribute"/>
      </w:pPr>
      <w:r w:rsidRPr="005E07E0">
        <w:t xml:space="preserve">Google Calendar API [17] </w:t>
      </w:r>
      <w:r w:rsidRPr="005E07E0">
        <w:rPr>
          <w:cs/>
        </w:rPr>
        <w:t>มีข้อดีคือ เป็นชุดของ</w:t>
      </w:r>
      <w:r>
        <w:rPr>
          <w:rFonts w:hint="cs"/>
          <w:cs/>
        </w:rPr>
        <w:t>เอพีไอ</w:t>
      </w:r>
      <w:r w:rsidRPr="005E07E0">
        <w:rPr>
          <w:cs/>
        </w:rPr>
        <w:t>สำหรับเรียกใช้งานปฏิทินออนไลน์ในการพัฒนาแอปพลิเคชันโดยรองรับทั้งระบบปฏิบัติการแอนดรอยด์และ</w:t>
      </w:r>
      <w:r>
        <w:rPr>
          <w:rFonts w:hint="cs"/>
          <w:cs/>
        </w:rPr>
        <w:t>ไอโอเอส</w:t>
      </w:r>
      <w:r w:rsidRPr="005E07E0">
        <w:rPr>
          <w:cs/>
        </w:rPr>
        <w:t xml:space="preserve"> </w:t>
      </w:r>
      <w:r>
        <w:t>(</w:t>
      </w:r>
      <w:r w:rsidRPr="005E07E0">
        <w:t>iOS</w:t>
      </w:r>
      <w:r>
        <w:t>)</w:t>
      </w:r>
    </w:p>
    <w:p w14:paraId="619E7F5E" w14:textId="50BBE356" w:rsidR="00C674AE" w:rsidRPr="008D3B79" w:rsidRDefault="00C674AE" w:rsidP="0085476D">
      <w:pPr>
        <w:pStyle w:val="Heading3"/>
        <w:numPr>
          <w:ilvl w:val="0"/>
          <w:numId w:val="17"/>
        </w:numPr>
        <w:spacing w:before="100"/>
      </w:pPr>
      <w:bookmarkStart w:id="163" w:name="_Toc62775584"/>
      <w:r>
        <w:t>LINE Developers</w:t>
      </w:r>
      <w:bookmarkEnd w:id="163"/>
    </w:p>
    <w:p w14:paraId="42E403AC" w14:textId="0F19B2CD" w:rsidR="00DF0A60" w:rsidRPr="005E07E0" w:rsidRDefault="00DF0A60" w:rsidP="00D55129">
      <w:pPr>
        <w:ind w:left="720" w:firstLine="720"/>
        <w:jc w:val="thaiDistribute"/>
      </w:pPr>
      <w:r>
        <w:rPr>
          <w:rFonts w:hint="cs"/>
          <w:cs/>
        </w:rPr>
        <w:t xml:space="preserve">ไลน์สำหรับผู้พัฒนา </w:t>
      </w:r>
      <w:r>
        <w:t>(LINE</w:t>
      </w:r>
      <w:r w:rsidRPr="005E07E0">
        <w:t xml:space="preserve"> </w:t>
      </w:r>
      <w:r>
        <w:t>D</w:t>
      </w:r>
      <w:r w:rsidRPr="005E07E0">
        <w:t>eveloper</w:t>
      </w:r>
      <w:r>
        <w:t>s)</w:t>
      </w:r>
      <w:r w:rsidRPr="005E07E0">
        <w:t xml:space="preserve"> </w:t>
      </w:r>
      <w:r w:rsidRPr="005E07E0">
        <w:rPr>
          <w:cs/>
        </w:rPr>
        <w:t>เป็นเว็บไซต์</w:t>
      </w:r>
      <w:r w:rsidR="00B515A5">
        <w:rPr>
          <w:rFonts w:hint="cs"/>
          <w:cs/>
        </w:rPr>
        <w:t>ทางการ</w:t>
      </w:r>
      <w:r w:rsidRPr="005E07E0">
        <w:rPr>
          <w:cs/>
        </w:rPr>
        <w:t>ของ</w:t>
      </w:r>
      <w:r w:rsidR="00B515A5">
        <w:rPr>
          <w:rFonts w:hint="cs"/>
          <w:cs/>
        </w:rPr>
        <w:t>บริษัท</w:t>
      </w:r>
      <w:r>
        <w:rPr>
          <w:cs/>
        </w:rPr>
        <w:t>ไลน์</w:t>
      </w:r>
      <w:r w:rsidRPr="005E07E0">
        <w:t xml:space="preserve"> </w:t>
      </w:r>
      <w:r w:rsidRPr="005E07E0">
        <w:rPr>
          <w:cs/>
        </w:rPr>
        <w:t>ที่รวบรวมเครื่องมือที่จำเป็นในการพัฒนาแอปพลิเคชันที่เชื่อมต่อผ่าน</w:t>
      </w:r>
      <w:r>
        <w:rPr>
          <w:cs/>
        </w:rPr>
        <w:t>ไลน์</w:t>
      </w:r>
    </w:p>
    <w:p w14:paraId="61141E44" w14:textId="38A7C69D" w:rsidR="00C674AE" w:rsidRPr="008D3B79" w:rsidRDefault="00C674AE" w:rsidP="0085476D">
      <w:pPr>
        <w:pStyle w:val="Heading3"/>
        <w:numPr>
          <w:ilvl w:val="0"/>
          <w:numId w:val="17"/>
        </w:numPr>
        <w:spacing w:before="100"/>
      </w:pPr>
      <w:bookmarkStart w:id="164" w:name="_Toc62775585"/>
      <w:r>
        <w:t>Facebook for Developers</w:t>
      </w:r>
      <w:bookmarkEnd w:id="164"/>
    </w:p>
    <w:p w14:paraId="2360E384" w14:textId="0395D558" w:rsidR="00BE1632" w:rsidRDefault="00F05214" w:rsidP="00D55129">
      <w:pPr>
        <w:ind w:left="720" w:firstLine="720"/>
        <w:jc w:val="thaiDistribute"/>
      </w:pPr>
      <w:r>
        <w:rPr>
          <w:rFonts w:hint="cs"/>
          <w:cs/>
        </w:rPr>
        <w:t xml:space="preserve">เฟสบุ๊กสำหรับผู้พัฒนา </w:t>
      </w:r>
      <w:r>
        <w:t>(</w:t>
      </w:r>
      <w:r w:rsidRPr="005E07E0">
        <w:t xml:space="preserve">Facebook for </w:t>
      </w:r>
      <w:r>
        <w:t>D</w:t>
      </w:r>
      <w:r w:rsidRPr="005E07E0">
        <w:t>evelopers</w:t>
      </w:r>
      <w:r>
        <w:t>)</w:t>
      </w:r>
      <w:r w:rsidRPr="005E07E0">
        <w:t xml:space="preserve"> </w:t>
      </w:r>
      <w:r w:rsidRPr="005E07E0">
        <w:rPr>
          <w:cs/>
        </w:rPr>
        <w:t>เป็นเว็บไซต์</w:t>
      </w:r>
      <w:r w:rsidR="00B1135D">
        <w:rPr>
          <w:rFonts w:hint="cs"/>
          <w:cs/>
        </w:rPr>
        <w:t>ทางการ</w:t>
      </w:r>
      <w:r w:rsidRPr="005E07E0">
        <w:rPr>
          <w:cs/>
        </w:rPr>
        <w:t>ของ</w:t>
      </w:r>
      <w:r w:rsidR="00B515A5">
        <w:rPr>
          <w:rFonts w:hint="cs"/>
          <w:cs/>
        </w:rPr>
        <w:t>บริษัท</w:t>
      </w:r>
      <w:r>
        <w:rPr>
          <w:rFonts w:hint="cs"/>
          <w:cs/>
        </w:rPr>
        <w:t>เฟสบุ๊ก</w:t>
      </w:r>
      <w:r w:rsidRPr="005E07E0">
        <w:rPr>
          <w:cs/>
        </w:rPr>
        <w:t>ที่รวบรวมเครื่องมือที่จำเป็นในการพัฒนาแอปพลิเคชันที่เชื่อมต่อผ่าน</w:t>
      </w:r>
      <w:r>
        <w:rPr>
          <w:rFonts w:hint="cs"/>
          <w:cs/>
        </w:rPr>
        <w:t>เฟสบุ๊ก</w:t>
      </w:r>
    </w:p>
    <w:p w14:paraId="022F5B6A" w14:textId="6900BA3C" w:rsidR="00DD3BAA" w:rsidRPr="00DD3BAA" w:rsidRDefault="000E0047" w:rsidP="0085476D">
      <w:pPr>
        <w:pStyle w:val="Heading2"/>
        <w:numPr>
          <w:ilvl w:val="0"/>
          <w:numId w:val="13"/>
        </w:numPr>
        <w:spacing w:before="100"/>
        <w:rPr>
          <w:rFonts w:hint="cs"/>
        </w:rPr>
      </w:pPr>
      <w:bookmarkStart w:id="165" w:name="_Toc62775586"/>
      <w:r>
        <w:rPr>
          <w:rFonts w:hint="cs"/>
          <w:cs/>
        </w:rPr>
        <w:lastRenderedPageBreak/>
        <w:t>รายละเอียดแอปพลิเคชันที่ได้พัฒนาในเชิงเทคนิค</w:t>
      </w:r>
      <w:bookmarkStart w:id="166" w:name="_Toc54053951"/>
      <w:bookmarkEnd w:id="165"/>
    </w:p>
    <w:p w14:paraId="7201D6F4" w14:textId="0F768B7F" w:rsidR="00DD3BAA" w:rsidRPr="00DD3BAA" w:rsidRDefault="00105884" w:rsidP="0085476D">
      <w:pPr>
        <w:pStyle w:val="Heading3"/>
        <w:numPr>
          <w:ilvl w:val="0"/>
          <w:numId w:val="25"/>
        </w:numPr>
        <w:spacing w:before="100"/>
      </w:pPr>
      <w:bookmarkStart w:id="167" w:name="_Toc62775587"/>
      <w:r>
        <w:rPr>
          <w:rFonts w:hint="cs"/>
          <w:cs/>
        </w:rPr>
        <w:t>ปุ่มเชื่อมโยงไปยังแชทบอท</w:t>
      </w:r>
      <w:bookmarkEnd w:id="167"/>
    </w:p>
    <w:p w14:paraId="32F64621" w14:textId="77777777" w:rsidR="00E109D8" w:rsidRPr="00593E95" w:rsidRDefault="00E109D8" w:rsidP="0085476D">
      <w:pPr>
        <w:pStyle w:val="ListParagraph"/>
        <w:numPr>
          <w:ilvl w:val="0"/>
          <w:numId w:val="32"/>
        </w:numPr>
        <w:spacing w:after="0" w:line="259" w:lineRule="auto"/>
      </w:pPr>
      <w:r w:rsidRPr="00593E95">
        <w:t>Input/Output Specification</w:t>
      </w:r>
    </w:p>
    <w:p w14:paraId="2CED33AF" w14:textId="57F434D4" w:rsidR="00E109D8" w:rsidRDefault="00E109D8" w:rsidP="00E109D8">
      <w:pPr>
        <w:spacing w:after="0"/>
        <w:ind w:left="1080" w:firstLine="720"/>
      </w:pPr>
      <w:r>
        <w:rPr>
          <w:rFonts w:hint="cs"/>
          <w:cs/>
        </w:rPr>
        <w:t>ผู้ใช้ทำการกดปุ่มพูดคุยกับแชทบอท ผลลัพธ์เป็นการเชื่อมโยงไปยังหน้าถัดไปเพื่อให้ผู้ใช้เลือกว่าจะคุยกับแชทบอทผ่านแอปพลิเคชันใด โดยมีให้เลือกทั้งหมด 2 แอปพลิเคชัน คือ ไลน์และเมสเซนเจอร์</w:t>
      </w:r>
    </w:p>
    <w:p w14:paraId="47A2DDE1" w14:textId="77777777" w:rsidR="003C49BB" w:rsidRDefault="003C49BB" w:rsidP="0085476D">
      <w:pPr>
        <w:pStyle w:val="ListParagraph"/>
        <w:numPr>
          <w:ilvl w:val="0"/>
          <w:numId w:val="32"/>
        </w:numPr>
        <w:spacing w:after="0" w:line="259" w:lineRule="auto"/>
      </w:pPr>
      <w:r w:rsidRPr="00593E95">
        <w:t>Functional Specification</w:t>
      </w:r>
    </w:p>
    <w:p w14:paraId="4E26CF90" w14:textId="77777777" w:rsidR="003C49BB" w:rsidRDefault="003C49BB" w:rsidP="003C49BB">
      <w:pPr>
        <w:spacing w:after="100" w:afterAutospacing="1"/>
        <w:ind w:left="1080" w:firstLine="720"/>
      </w:pPr>
      <w:r>
        <w:rPr>
          <w:rFonts w:hint="cs"/>
          <w:cs/>
        </w:rPr>
        <w:t>แอปพลิเคชันสามารถประมวลผลได้ว่าผู้ใช้เลือกที่จะคุยกับแชทบอทผ่านแอปพลิเคชันใด จากนั้นจึงเชื่อมโยงไปยังแชทบอทบนแอปพลิเคชันนั้น</w:t>
      </w:r>
    </w:p>
    <w:p w14:paraId="41F5A473" w14:textId="77777777" w:rsidR="003C49BB" w:rsidRDefault="003C49BB" w:rsidP="0085476D">
      <w:pPr>
        <w:pStyle w:val="ListParagraph"/>
        <w:numPr>
          <w:ilvl w:val="0"/>
          <w:numId w:val="33"/>
        </w:numPr>
        <w:spacing w:after="0" w:line="259" w:lineRule="auto"/>
      </w:pPr>
      <w:r>
        <w:rPr>
          <w:rFonts w:hint="cs"/>
          <w:cs/>
        </w:rPr>
        <w:t xml:space="preserve">โครงสร้างของซอฟต์แวร์ </w:t>
      </w:r>
      <w:r>
        <w:t>(Design)</w:t>
      </w:r>
    </w:p>
    <w:p w14:paraId="07B2A127" w14:textId="77777777" w:rsidR="003C49BB" w:rsidRDefault="003C49BB" w:rsidP="0085476D">
      <w:pPr>
        <w:pStyle w:val="ListParagraph"/>
        <w:numPr>
          <w:ilvl w:val="0"/>
          <w:numId w:val="34"/>
        </w:numPr>
        <w:spacing w:after="0" w:line="259" w:lineRule="auto"/>
      </w:pPr>
      <w:r>
        <w:rPr>
          <w:rFonts w:hint="cs"/>
          <w:cs/>
        </w:rPr>
        <w:t>หน้าหลักของแอปพลิเคชัน</w:t>
      </w:r>
    </w:p>
    <w:p w14:paraId="6ADD12AF" w14:textId="77777777" w:rsidR="003C49BB" w:rsidRDefault="003C49BB" w:rsidP="0085476D">
      <w:pPr>
        <w:pStyle w:val="ListParagraph"/>
        <w:numPr>
          <w:ilvl w:val="0"/>
          <w:numId w:val="34"/>
        </w:numPr>
        <w:spacing w:after="0" w:line="259" w:lineRule="auto"/>
      </w:pPr>
      <w:r>
        <w:rPr>
          <w:rFonts w:hint="cs"/>
          <w:cs/>
        </w:rPr>
        <w:t>หน้าเลือกคุยกับแชทบอทผ่านแอปพลิเคชัน</w:t>
      </w:r>
    </w:p>
    <w:p w14:paraId="3E22A249" w14:textId="77777777" w:rsidR="003C49BB" w:rsidRDefault="003C49BB" w:rsidP="0085476D">
      <w:pPr>
        <w:pStyle w:val="ListParagraph"/>
        <w:numPr>
          <w:ilvl w:val="0"/>
          <w:numId w:val="34"/>
        </w:numPr>
        <w:spacing w:after="0" w:line="259" w:lineRule="auto"/>
      </w:pPr>
      <w:r>
        <w:rPr>
          <w:rFonts w:hint="cs"/>
          <w:cs/>
        </w:rPr>
        <w:t>หน้าแชทบอทบนแอปพลิเคชันเมสเซนเจอร์</w:t>
      </w:r>
    </w:p>
    <w:p w14:paraId="4E9B931D" w14:textId="298FB3CD" w:rsidR="003C49BB" w:rsidRDefault="003C49BB" w:rsidP="0085476D">
      <w:pPr>
        <w:pStyle w:val="ListParagraph"/>
        <w:numPr>
          <w:ilvl w:val="0"/>
          <w:numId w:val="34"/>
        </w:numPr>
        <w:spacing w:after="100" w:afterAutospacing="1" w:line="259" w:lineRule="auto"/>
      </w:pPr>
      <w:r>
        <w:rPr>
          <w:rFonts w:hint="cs"/>
          <w:cs/>
        </w:rPr>
        <w:t>หน้าแชทบอทบนแอปพลิเคชันไลน์</w:t>
      </w:r>
    </w:p>
    <w:p w14:paraId="5A72C3E4" w14:textId="0A3F7DC0" w:rsidR="00BD1F74" w:rsidRPr="00DD3BAA" w:rsidRDefault="00546810" w:rsidP="0085476D">
      <w:pPr>
        <w:pStyle w:val="Heading3"/>
        <w:numPr>
          <w:ilvl w:val="0"/>
          <w:numId w:val="25"/>
        </w:numPr>
        <w:spacing w:before="100"/>
      </w:pPr>
      <w:bookmarkStart w:id="168" w:name="_Toc62775588"/>
      <w:r>
        <w:rPr>
          <w:rFonts w:hint="cs"/>
          <w:cs/>
        </w:rPr>
        <w:t>การตอบคำถามเรื่องทั่วไปของ</w:t>
      </w:r>
      <w:r w:rsidR="00BD1F74">
        <w:rPr>
          <w:rFonts w:hint="cs"/>
          <w:cs/>
        </w:rPr>
        <w:t>แชทบอท</w:t>
      </w:r>
      <w:bookmarkEnd w:id="168"/>
    </w:p>
    <w:p w14:paraId="7FD1F36A" w14:textId="77777777" w:rsidR="00BD1F74" w:rsidRPr="00593E95" w:rsidRDefault="00BD1F74" w:rsidP="0085476D">
      <w:pPr>
        <w:pStyle w:val="ListParagraph"/>
        <w:numPr>
          <w:ilvl w:val="0"/>
          <w:numId w:val="32"/>
        </w:numPr>
        <w:spacing w:after="0" w:line="259" w:lineRule="auto"/>
      </w:pPr>
      <w:r w:rsidRPr="00593E95">
        <w:t>Input/Output Specification</w:t>
      </w:r>
    </w:p>
    <w:p w14:paraId="6696C826" w14:textId="68B4181E" w:rsidR="005810F8" w:rsidRDefault="005810F8" w:rsidP="005810F8">
      <w:pPr>
        <w:spacing w:after="0" w:line="259" w:lineRule="auto"/>
        <w:ind w:left="1440" w:firstLine="720"/>
      </w:pPr>
      <w:r w:rsidRPr="005810F8">
        <w:rPr>
          <w:cs/>
        </w:rPr>
        <w:t>ผู้ใช้ทำการพิมพ์ข้อความเพื่อถามเรื่องทั่วไปกับแชทบอท ผลลัพธ์เป็นการตอบกลับจากแชทบอทให้ตรงกับคำถามทั่วไปที่ผู้ใช้ถามเข้ามา</w:t>
      </w:r>
    </w:p>
    <w:p w14:paraId="698D648C" w14:textId="0F55B894" w:rsidR="00BD1F74" w:rsidRDefault="00BD1F74" w:rsidP="0085476D">
      <w:pPr>
        <w:pStyle w:val="ListParagraph"/>
        <w:numPr>
          <w:ilvl w:val="0"/>
          <w:numId w:val="35"/>
        </w:numPr>
        <w:spacing w:after="0" w:line="259" w:lineRule="auto"/>
      </w:pPr>
      <w:r w:rsidRPr="00593E95">
        <w:t>Functional Specification</w:t>
      </w:r>
    </w:p>
    <w:p w14:paraId="650C14E4" w14:textId="2D28BA32" w:rsidR="005F5AB7" w:rsidRDefault="005F5AB7" w:rsidP="005F5AB7">
      <w:pPr>
        <w:spacing w:after="100" w:afterAutospacing="1"/>
        <w:ind w:left="1080" w:firstLine="720"/>
      </w:pPr>
      <w:r>
        <w:rPr>
          <w:rFonts w:hint="cs"/>
          <w:cs/>
        </w:rPr>
        <w:t>แชทบอทสามารถประมวลผลได้ว่าเรื่องทั่วไปที่ผู้ใช้ถามเข้ามา ตรงกับเจตนาใดจากข้อมูลเจตนาเรื่องทั่วไปทั้งหมดที่แชทบอทได้รับการสอนไว้ จากนั้นจึงตอบกลับไปยังผู้ใช้ให้ตรงกับเจตนานั้น</w:t>
      </w:r>
    </w:p>
    <w:p w14:paraId="0E7BD2A1" w14:textId="3F4C2263" w:rsidR="00106DC0" w:rsidRDefault="00106DC0" w:rsidP="005F5AB7">
      <w:pPr>
        <w:spacing w:after="100" w:afterAutospacing="1"/>
        <w:ind w:left="1080" w:firstLine="720"/>
      </w:pPr>
    </w:p>
    <w:p w14:paraId="66CFF6C5" w14:textId="77777777" w:rsidR="00106DC0" w:rsidRDefault="00106DC0" w:rsidP="005F5AB7">
      <w:pPr>
        <w:spacing w:after="100" w:afterAutospacing="1"/>
        <w:ind w:left="1080" w:firstLine="720"/>
      </w:pPr>
    </w:p>
    <w:p w14:paraId="2E7CB61E" w14:textId="58C5BF5A" w:rsidR="00BD1F74" w:rsidRPr="00DD3BAA" w:rsidRDefault="002C7F4C" w:rsidP="0085476D">
      <w:pPr>
        <w:pStyle w:val="Heading3"/>
        <w:numPr>
          <w:ilvl w:val="0"/>
          <w:numId w:val="25"/>
        </w:numPr>
        <w:spacing w:before="100"/>
      </w:pPr>
      <w:bookmarkStart w:id="169" w:name="_Toc62775589"/>
      <w:r>
        <w:rPr>
          <w:rFonts w:hint="cs"/>
          <w:cs/>
        </w:rPr>
        <w:lastRenderedPageBreak/>
        <w:t>การตอบคำถามเรื่องทั่วไปเกี่ยวกับโรคไตของแชทบอท</w:t>
      </w:r>
      <w:bookmarkEnd w:id="169"/>
    </w:p>
    <w:p w14:paraId="01635E64" w14:textId="77777777" w:rsidR="00BD1F74" w:rsidRPr="00593E95" w:rsidRDefault="00BD1F74" w:rsidP="0085476D">
      <w:pPr>
        <w:pStyle w:val="ListParagraph"/>
        <w:numPr>
          <w:ilvl w:val="0"/>
          <w:numId w:val="32"/>
        </w:numPr>
        <w:spacing w:after="0" w:line="259" w:lineRule="auto"/>
      </w:pPr>
      <w:r w:rsidRPr="00593E95">
        <w:t>Input/Output Specification</w:t>
      </w:r>
    </w:p>
    <w:p w14:paraId="3D1D53D1" w14:textId="70C27688" w:rsidR="003750D2" w:rsidRPr="00593E95" w:rsidRDefault="003750D2" w:rsidP="003750D2">
      <w:pPr>
        <w:spacing w:after="0"/>
        <w:ind w:left="1080" w:firstLine="720"/>
        <w:rPr>
          <w:cs/>
        </w:rPr>
      </w:pPr>
      <w:r>
        <w:rPr>
          <w:rFonts w:hint="cs"/>
          <w:cs/>
        </w:rPr>
        <w:t>ผู้ใช้ทำการ</w:t>
      </w:r>
      <w:r w:rsidR="004B44F9">
        <w:rPr>
          <w:rFonts w:hint="cs"/>
          <w:cs/>
        </w:rPr>
        <w:t>กดปุ่มเมนูหรือ</w:t>
      </w:r>
      <w:r>
        <w:rPr>
          <w:rFonts w:hint="cs"/>
          <w:cs/>
        </w:rPr>
        <w:t>พิมพ์ข้อความเพื่อถามเรื่องทั่วไปเกี่ยวกับโรคไตกับแชทบอท ผลลัพธ์เป็นการตอบกลับจากแชทบอทให้ตรงกับคำถามทั่วไปเกี่ยวกับโรคไตที่ผู้ใช้ถามเข้ามา</w:t>
      </w:r>
    </w:p>
    <w:p w14:paraId="2434E1CE" w14:textId="77777777" w:rsidR="00BD1F74" w:rsidRDefault="00BD1F74" w:rsidP="0085476D">
      <w:pPr>
        <w:pStyle w:val="ListParagraph"/>
        <w:numPr>
          <w:ilvl w:val="0"/>
          <w:numId w:val="32"/>
        </w:numPr>
        <w:spacing w:after="0" w:line="259" w:lineRule="auto"/>
      </w:pPr>
      <w:r w:rsidRPr="00593E95">
        <w:t>Functional Specification</w:t>
      </w:r>
    </w:p>
    <w:p w14:paraId="49B91E7D" w14:textId="77777777" w:rsidR="00D3002C" w:rsidRDefault="00D3002C" w:rsidP="00D3002C">
      <w:pPr>
        <w:spacing w:after="100" w:afterAutospacing="1"/>
        <w:ind w:left="1080" w:firstLine="720"/>
        <w:rPr>
          <w:cs/>
        </w:rPr>
      </w:pPr>
      <w:r>
        <w:rPr>
          <w:rFonts w:hint="cs"/>
          <w:cs/>
        </w:rPr>
        <w:t>แชทบอทสามารถประมวลผลได้ว่าเรื่องทั่วไปเกี่ยวกับโรคไตที่ผู้ใช้ถามเข้ามา ตรงกับเจตนาใดจากข้อมูลเจตนาเรื่องทั่วไปเกี่ยวกับโรคไตทั้งหมดที่แชทบอทได้รับการสอนไว้ จากนั้นจึงตอบกลับไปยังผู้ใช้ให้ตรงกับเจตนานั้น</w:t>
      </w:r>
    </w:p>
    <w:p w14:paraId="306AC829" w14:textId="70B5AD40" w:rsidR="00BD1F74" w:rsidRPr="00DD3BAA" w:rsidRDefault="00B322C0" w:rsidP="0085476D">
      <w:pPr>
        <w:pStyle w:val="Heading3"/>
        <w:numPr>
          <w:ilvl w:val="0"/>
          <w:numId w:val="25"/>
        </w:numPr>
        <w:spacing w:before="100"/>
      </w:pPr>
      <w:bookmarkStart w:id="170" w:name="_Toc62775590"/>
      <w:r>
        <w:rPr>
          <w:rFonts w:hint="cs"/>
          <w:cs/>
        </w:rPr>
        <w:t>การตอบคำถามเรื่องโภชนาการอาหารของแชทบอท</w:t>
      </w:r>
      <w:bookmarkEnd w:id="170"/>
    </w:p>
    <w:p w14:paraId="0B8D9F78" w14:textId="77777777" w:rsidR="00BD1F74" w:rsidRPr="00593E95" w:rsidRDefault="00BD1F74" w:rsidP="0085476D">
      <w:pPr>
        <w:pStyle w:val="ListParagraph"/>
        <w:numPr>
          <w:ilvl w:val="0"/>
          <w:numId w:val="32"/>
        </w:numPr>
        <w:spacing w:after="0" w:line="259" w:lineRule="auto"/>
      </w:pPr>
      <w:r w:rsidRPr="00593E95">
        <w:t>Input/Output Specification</w:t>
      </w:r>
    </w:p>
    <w:p w14:paraId="4E9FFDA9" w14:textId="3C24E9B4" w:rsidR="00D141DC" w:rsidRPr="00593E95" w:rsidRDefault="00D141DC" w:rsidP="00D141DC">
      <w:pPr>
        <w:spacing w:after="0"/>
        <w:ind w:left="1080" w:firstLine="720"/>
        <w:rPr>
          <w:cs/>
        </w:rPr>
      </w:pPr>
      <w:r>
        <w:rPr>
          <w:rFonts w:hint="cs"/>
          <w:cs/>
        </w:rPr>
        <w:t>ผู้ใช้ทำการ</w:t>
      </w:r>
      <w:r w:rsidR="00672FA6">
        <w:rPr>
          <w:rFonts w:hint="cs"/>
          <w:cs/>
        </w:rPr>
        <w:t>กดปุ่มเมนูหรือ</w:t>
      </w:r>
      <w:r>
        <w:rPr>
          <w:rFonts w:hint="cs"/>
          <w:cs/>
        </w:rPr>
        <w:t>พิมพ์ข้อความเพื่อถามเรื่องโภชนาการอาหารกับแชทบอท ผลลัพธ์เป็นการตอบกลับจากแชทบอทให้ตรงกับคำถามโภชนาการอาหารที่ผู้ใช้ถามเข้ามา</w:t>
      </w:r>
    </w:p>
    <w:p w14:paraId="45BB2317" w14:textId="77777777" w:rsidR="00BD1F74" w:rsidRDefault="00BD1F74" w:rsidP="0085476D">
      <w:pPr>
        <w:pStyle w:val="ListParagraph"/>
        <w:numPr>
          <w:ilvl w:val="0"/>
          <w:numId w:val="32"/>
        </w:numPr>
        <w:spacing w:after="0" w:line="259" w:lineRule="auto"/>
      </w:pPr>
      <w:r w:rsidRPr="00593E95">
        <w:t>Functional Specification</w:t>
      </w:r>
    </w:p>
    <w:p w14:paraId="25FA8999" w14:textId="77777777" w:rsidR="00D141DC" w:rsidRDefault="00D141DC" w:rsidP="006F5AF8">
      <w:pPr>
        <w:spacing w:after="100" w:afterAutospacing="1"/>
        <w:ind w:left="1080" w:firstLine="720"/>
      </w:pPr>
      <w:r>
        <w:rPr>
          <w:rFonts w:hint="cs"/>
          <w:cs/>
        </w:rPr>
        <w:t>แชทบอทสามารถประมวลผลได้ว่าเรื่องโภชนาการอาหารที่ผู้ใช้ถามเข้ามา ตรงกับเจตนาใดจากข้อมูลเจตนาเรื่องโภชนาการอาหารทั้งหมดที่แชทบอทได้รับการสอนไว้ จากนั้นจึงตอบกลับไปยังผู้ใช้ให้ตรงกับเจตนานั้น</w:t>
      </w:r>
    </w:p>
    <w:p w14:paraId="6A13E45B" w14:textId="46EC2250" w:rsidR="00BD1F74" w:rsidRPr="00DD3BAA" w:rsidRDefault="00D34E73" w:rsidP="0085476D">
      <w:pPr>
        <w:pStyle w:val="Heading3"/>
        <w:numPr>
          <w:ilvl w:val="0"/>
          <w:numId w:val="25"/>
        </w:numPr>
        <w:spacing w:before="100"/>
      </w:pPr>
      <w:bookmarkStart w:id="171" w:name="_Toc62775591"/>
      <w:r>
        <w:rPr>
          <w:rFonts w:hint="cs"/>
          <w:cs/>
        </w:rPr>
        <w:t>การ</w:t>
      </w:r>
      <w:r w:rsidR="00E54E8F">
        <w:rPr>
          <w:rFonts w:hint="cs"/>
          <w:cs/>
        </w:rPr>
        <w:t>ตอบคำถามเรื่องยาสำหรับผู้ป่วยโรคไตของแชทบอท</w:t>
      </w:r>
      <w:bookmarkEnd w:id="171"/>
    </w:p>
    <w:p w14:paraId="182C685A" w14:textId="77777777" w:rsidR="00BD1F74" w:rsidRPr="00593E95" w:rsidRDefault="00BD1F74" w:rsidP="0085476D">
      <w:pPr>
        <w:pStyle w:val="ListParagraph"/>
        <w:numPr>
          <w:ilvl w:val="0"/>
          <w:numId w:val="32"/>
        </w:numPr>
        <w:spacing w:after="0" w:line="259" w:lineRule="auto"/>
      </w:pPr>
      <w:r w:rsidRPr="00593E95">
        <w:t>Input/Output Specification</w:t>
      </w:r>
    </w:p>
    <w:p w14:paraId="1B75B496" w14:textId="634FF697" w:rsidR="00FC425D" w:rsidRPr="00593E95" w:rsidRDefault="00FC425D" w:rsidP="00FC425D">
      <w:pPr>
        <w:spacing w:after="0"/>
        <w:ind w:left="1080" w:firstLine="720"/>
        <w:rPr>
          <w:cs/>
        </w:rPr>
      </w:pPr>
      <w:r>
        <w:rPr>
          <w:rFonts w:hint="cs"/>
          <w:cs/>
        </w:rPr>
        <w:t>ผู้ใช้ทำการ</w:t>
      </w:r>
      <w:r w:rsidR="00672FA6">
        <w:rPr>
          <w:rFonts w:hint="cs"/>
          <w:cs/>
        </w:rPr>
        <w:t>กดปุ่มเมนูหรือ</w:t>
      </w:r>
      <w:r>
        <w:rPr>
          <w:rFonts w:hint="cs"/>
          <w:cs/>
        </w:rPr>
        <w:t>พิมพ์ข้อความเพื่อถามเรื่องยาสำหรับผู้ป่วยโรคไตกับแชทบอท ผลลัพธ์เป็นการตอบกลับจากแชทบอทให้ตรงกับคำถามเรื่องยาสำหรับผู้ป่วยโรคไตที่ผู้ใช้ถามเข้ามา</w:t>
      </w:r>
    </w:p>
    <w:p w14:paraId="360B573D" w14:textId="77777777" w:rsidR="00BD1F74" w:rsidRDefault="00BD1F74" w:rsidP="0085476D">
      <w:pPr>
        <w:pStyle w:val="ListParagraph"/>
        <w:numPr>
          <w:ilvl w:val="0"/>
          <w:numId w:val="32"/>
        </w:numPr>
        <w:spacing w:after="0" w:line="259" w:lineRule="auto"/>
      </w:pPr>
      <w:r w:rsidRPr="00593E95">
        <w:t>Functional Specification</w:t>
      </w:r>
    </w:p>
    <w:p w14:paraId="08F17BA5" w14:textId="24C92DD2" w:rsidR="00BD1F74" w:rsidRDefault="00FC425D" w:rsidP="00F12611">
      <w:pPr>
        <w:spacing w:after="100" w:afterAutospacing="1"/>
        <w:ind w:left="1080" w:firstLine="720"/>
      </w:pPr>
      <w:r>
        <w:rPr>
          <w:rFonts w:hint="cs"/>
          <w:cs/>
        </w:rPr>
        <w:t>แชทบอทสามารถประมวลผลได้ว่าเรื่องยาสำหรับผู้ป่วยโรคไตที่ผู้ใช้ถามเข้ามา ตรงกับเจตนาใดจากข้อมูลเจตนาเรื่องยาสำหรับผู้ป่วยโรคไตทั้งหมดที่แชทบอทได้รับการสอนไว้ จากนั้นจึงตอบกลับไปยังผู้ใช้ให้ตรงกับเจตนานั้น</w:t>
      </w:r>
    </w:p>
    <w:p w14:paraId="0788198E" w14:textId="3AC95FE4" w:rsidR="00531810" w:rsidRPr="00DD3BAA" w:rsidRDefault="00531810" w:rsidP="0085476D">
      <w:pPr>
        <w:pStyle w:val="Heading3"/>
        <w:numPr>
          <w:ilvl w:val="0"/>
          <w:numId w:val="25"/>
        </w:numPr>
        <w:spacing w:before="100"/>
      </w:pPr>
      <w:bookmarkStart w:id="172" w:name="_Toc62775592"/>
      <w:r>
        <w:rPr>
          <w:rFonts w:hint="cs"/>
          <w:cs/>
        </w:rPr>
        <w:lastRenderedPageBreak/>
        <w:t>การตอบคำถามเรื่อง</w:t>
      </w:r>
      <w:r w:rsidR="005513C7">
        <w:rPr>
          <w:rFonts w:hint="cs"/>
          <w:cs/>
        </w:rPr>
        <w:t>การออกกำลังกาย</w:t>
      </w:r>
      <w:r>
        <w:rPr>
          <w:rFonts w:hint="cs"/>
          <w:cs/>
        </w:rPr>
        <w:t>สำหรับผู้ป่วยโรคไตของแชทบอท</w:t>
      </w:r>
      <w:bookmarkEnd w:id="172"/>
    </w:p>
    <w:p w14:paraId="0B491024" w14:textId="77777777" w:rsidR="00531810" w:rsidRPr="00593E95" w:rsidRDefault="00531810" w:rsidP="0085476D">
      <w:pPr>
        <w:pStyle w:val="ListParagraph"/>
        <w:numPr>
          <w:ilvl w:val="0"/>
          <w:numId w:val="32"/>
        </w:numPr>
        <w:spacing w:after="0" w:line="259" w:lineRule="auto"/>
      </w:pPr>
      <w:r w:rsidRPr="00593E95">
        <w:t>Input/Output Specification</w:t>
      </w:r>
    </w:p>
    <w:p w14:paraId="62DDC0A5" w14:textId="52C41228" w:rsidR="00BD4D47" w:rsidRDefault="00BD4D47" w:rsidP="00BD4D47">
      <w:pPr>
        <w:spacing w:after="0"/>
        <w:ind w:left="1080" w:firstLine="720"/>
      </w:pPr>
      <w:r>
        <w:rPr>
          <w:rFonts w:hint="cs"/>
          <w:cs/>
        </w:rPr>
        <w:t>ผู้ใช้ทำการ</w:t>
      </w:r>
      <w:r w:rsidR="00E55B2E">
        <w:rPr>
          <w:rFonts w:hint="cs"/>
          <w:cs/>
        </w:rPr>
        <w:t>กดปุ่มเมนูหรือ</w:t>
      </w:r>
      <w:r>
        <w:rPr>
          <w:rFonts w:hint="cs"/>
          <w:cs/>
        </w:rPr>
        <w:t>พิมพ์ข้อความเพื่อถามเรื่องการออกกำลังกายสำหรับผู้ป่วยโรคไตกับแชทบอท ผลลัพธ์เป็นการตอบกลับจากแชทบอทให้ตรงกับคำถามเรื่องการออกกำลังกายสำหรับผู้ป่วยโรคไตที่ผู้ใช้ถามเข้ามา</w:t>
      </w:r>
    </w:p>
    <w:p w14:paraId="5D446353" w14:textId="77777777" w:rsidR="00531810" w:rsidRDefault="00531810" w:rsidP="0085476D">
      <w:pPr>
        <w:pStyle w:val="ListParagraph"/>
        <w:numPr>
          <w:ilvl w:val="0"/>
          <w:numId w:val="32"/>
        </w:numPr>
        <w:spacing w:after="0" w:line="259" w:lineRule="auto"/>
      </w:pPr>
      <w:r w:rsidRPr="00593E95">
        <w:t>Functional Specification</w:t>
      </w:r>
    </w:p>
    <w:p w14:paraId="54EF9DDD" w14:textId="428252A4" w:rsidR="00531810" w:rsidRDefault="00BD4D47" w:rsidP="00212F85">
      <w:pPr>
        <w:spacing w:after="100" w:afterAutospacing="1"/>
        <w:ind w:left="1080" w:firstLine="720"/>
        <w:rPr>
          <w:rFonts w:hint="cs"/>
          <w:cs/>
        </w:rPr>
      </w:pPr>
      <w:r>
        <w:rPr>
          <w:rFonts w:hint="cs"/>
          <w:cs/>
        </w:rPr>
        <w:t>แชทบอทสามารถประมวลผลได้ว่าเรื่องการออกกำลังกายสำหรับผู้ป่วยโรคไตที่ผู้ใช้ถามเข้ามา ตรงกับเจตนาใดจากข้อมูลเจตนาเรื่องการออกกำลังกายสำหรับผู้ป่วยโรคไตทั้งหมดที่แชทบอทได้รับการสอนไว้ จากนั้นจึงตอบกลับไปยังผู้ใช้ให้ตรงกับเจตนานั้น</w:t>
      </w:r>
    </w:p>
    <w:p w14:paraId="51E0FD1C" w14:textId="77777777" w:rsidR="00DD3BAA" w:rsidRPr="00DD3BAA" w:rsidRDefault="00DD3BAA" w:rsidP="0085476D">
      <w:pPr>
        <w:pStyle w:val="Heading3"/>
        <w:numPr>
          <w:ilvl w:val="0"/>
          <w:numId w:val="25"/>
        </w:numPr>
        <w:spacing w:before="100"/>
      </w:pPr>
      <w:r>
        <w:tab/>
      </w:r>
      <w:bookmarkStart w:id="173" w:name="_Toc62775593"/>
      <w:r>
        <w:rPr>
          <w:rFonts w:hint="cs"/>
          <w:cs/>
        </w:rPr>
        <w:t>การเพิ่มปุ่มเชื่อมโยงไปยังแชทบอท</w:t>
      </w:r>
      <w:bookmarkEnd w:id="173"/>
    </w:p>
    <w:p w14:paraId="57DD50F6" w14:textId="1F19D098" w:rsidR="00DD3BAA" w:rsidRDefault="00DD3BAA" w:rsidP="00DD3BAA">
      <w:pPr>
        <w:pStyle w:val="BodyText"/>
        <w:ind w:left="720" w:firstLine="720"/>
        <w:jc w:val="thaiDistribute"/>
      </w:pPr>
      <w:r>
        <w:rPr>
          <w:rFonts w:hint="cs"/>
          <w:cs/>
        </w:rPr>
        <w:t xml:space="preserve">ใช้โปรแกรมแอนดรอยด์สตูดิโอ </w:t>
      </w:r>
      <w:r>
        <w:t xml:space="preserve">(Android Studio) </w:t>
      </w:r>
      <w:r>
        <w:rPr>
          <w:rFonts w:hint="cs"/>
          <w:cs/>
        </w:rPr>
        <w:t>ทำการเพิ่มปุ่มบนแอปพลิเคชันดั้งเดิมเพื่อเชื่อมโยงไปยังแชทบอทบนแอปพลิเคชันเมสเซนเจอร์และไลน์ ในโทรศัพท์มือถือสมาร์ทโฟน</w:t>
      </w:r>
      <w:r>
        <w:t xml:space="preserve"> </w:t>
      </w:r>
      <w:r>
        <w:rPr>
          <w:rFonts w:hint="cs"/>
          <w:cs/>
        </w:rPr>
        <w:t xml:space="preserve">จากนั้นทำการเพิ่มโค้ดภาษาจาวา </w:t>
      </w:r>
      <w:r>
        <w:t xml:space="preserve">(Java) </w:t>
      </w:r>
      <w:r>
        <w:rPr>
          <w:rFonts w:hint="cs"/>
          <w:cs/>
        </w:rPr>
        <w:t>ไปในส่วนของปุ่มที่สร้างขึ้นมาภายในแอปพลิเคชันเพื่อสร้างการเชื่อมโยง</w:t>
      </w:r>
    </w:p>
    <w:p w14:paraId="636DE1AC" w14:textId="7853FA52" w:rsidR="005F7A3E" w:rsidRPr="008D3B79" w:rsidRDefault="005F7A3E" w:rsidP="0085476D">
      <w:pPr>
        <w:pStyle w:val="Heading3"/>
        <w:numPr>
          <w:ilvl w:val="0"/>
          <w:numId w:val="25"/>
        </w:numPr>
        <w:spacing w:before="100"/>
      </w:pPr>
      <w:bookmarkStart w:id="174" w:name="_Toc62775594"/>
      <w:r>
        <w:rPr>
          <w:rFonts w:hint="cs"/>
          <w:cs/>
        </w:rPr>
        <w:t>การเพิ่มข้อมูลทั่วไป</w:t>
      </w:r>
      <w:bookmarkEnd w:id="174"/>
    </w:p>
    <w:p w14:paraId="7124522F" w14:textId="4D57754B" w:rsidR="0064051B" w:rsidRDefault="0064051B" w:rsidP="0064051B">
      <w:pPr>
        <w:pStyle w:val="BodyText"/>
        <w:ind w:left="720" w:firstLine="720"/>
        <w:jc w:val="thaiDistribute"/>
      </w:pPr>
      <w:r>
        <w:rPr>
          <w:rFonts w:hint="cs"/>
          <w:cs/>
        </w:rPr>
        <w:t>ใช้แพลตฟอร์มไดอะล็อกโฟลว์เพื่อทำการสร้างแชทบอทที่สามารถประมวลผลภาษาธรรมชาติของมนุษย์ได้ โดยการเพิ่มข้อมูลทั่วไปที่แชทบอทจำเป็นต้องรู้และต้องใช้ เพื่อให้สามารถสื่อสารกับมนุษย์ได้อย่างเข้าใจ ไม่ว่าจะเป็น คำพูดคำทักทายของมนุษย์ คำหยาบ การบอกลา การถาม การขอโทษ หรือแม้แต่การขอบคุณ ข้อมูลเหล่านี้ เมื่อนำไปฝึกแชทบอทแล้ว ส่งผลให้แชทบอทมีความเป็นมนุษย์มากขึ้น</w:t>
      </w:r>
    </w:p>
    <w:p w14:paraId="0351BDA0" w14:textId="43679F8B" w:rsidR="00DD1CE5" w:rsidRPr="008D3B79" w:rsidRDefault="00DD1CE5" w:rsidP="0085476D">
      <w:pPr>
        <w:pStyle w:val="Heading3"/>
        <w:numPr>
          <w:ilvl w:val="0"/>
          <w:numId w:val="25"/>
        </w:numPr>
        <w:spacing w:before="100"/>
      </w:pPr>
      <w:bookmarkStart w:id="175" w:name="_Toc62775595"/>
      <w:r>
        <w:rPr>
          <w:rFonts w:hint="cs"/>
          <w:cs/>
        </w:rPr>
        <w:t>การเพิ่มข้อมูลทั่วไปเกี่ยวกับโรคไต</w:t>
      </w:r>
      <w:bookmarkEnd w:id="175"/>
    </w:p>
    <w:p w14:paraId="3428EE7A" w14:textId="25EAFF01" w:rsidR="00075B7B" w:rsidRDefault="00075B7B" w:rsidP="002C1D51">
      <w:pPr>
        <w:pStyle w:val="BodyText"/>
        <w:ind w:left="720" w:firstLine="720"/>
        <w:jc w:val="thaiDistribute"/>
      </w:pPr>
      <w:r>
        <w:rPr>
          <w:rFonts w:hint="cs"/>
          <w:cs/>
        </w:rPr>
        <w:t>ใช้แพลตฟอร์มไดอะล็อกโฟลว์เพื่อทำการสร้างแชทบอทที่สามารถประมวลผลภาษาธรรมชาติของมนุษย์ได้ โดยการเพิ่มข้อมูลทั่วไปเกี่ยวกับโรคไตเบื้องต้นที่แชทบอทจำเป็นต้องรู้และต้องใช้ เพื่อให้สามารถสื่อสารกับผู้ป่วยโรคไตได้อย่างเข้าใจ ไม่ว่าจะเป็น โรคไตคืออะไร วิธีการป้องกันและหลีกเลี่ยงโรคไต รวมไปถึงสาเหตุของโรคไต ข้อมูลเหล่านี้ เมื่อ</w:t>
      </w:r>
      <w:r>
        <w:rPr>
          <w:rFonts w:hint="cs"/>
          <w:cs/>
        </w:rPr>
        <w:lastRenderedPageBreak/>
        <w:t>นำไปฝึกแชทบอทแล้ว ส่งผลให้แชทบอทสามารถตอบคำถามที่เกี่ยวกับโรคไตเบื้องต้นที่คาดว่าผู้ป่วยโรคไตจะถามเข้ามาได้</w:t>
      </w:r>
    </w:p>
    <w:p w14:paraId="0931C3AF" w14:textId="6BE9347C" w:rsidR="00F14F5B" w:rsidRPr="008D3B79" w:rsidRDefault="00F14F5B" w:rsidP="0085476D">
      <w:pPr>
        <w:pStyle w:val="Heading3"/>
        <w:numPr>
          <w:ilvl w:val="0"/>
          <w:numId w:val="25"/>
        </w:numPr>
        <w:spacing w:before="100"/>
      </w:pPr>
      <w:bookmarkStart w:id="176" w:name="_Toc62775596"/>
      <w:r>
        <w:rPr>
          <w:rFonts w:hint="cs"/>
          <w:cs/>
        </w:rPr>
        <w:t>การเพิ่มข้อมูลโภชนาการอาหาร</w:t>
      </w:r>
      <w:bookmarkEnd w:id="176"/>
    </w:p>
    <w:p w14:paraId="4B5A346F" w14:textId="3636B341" w:rsidR="004E61FB" w:rsidRDefault="004E61FB" w:rsidP="004E61FB">
      <w:pPr>
        <w:pStyle w:val="BodyText"/>
        <w:ind w:left="720" w:firstLine="720"/>
        <w:jc w:val="thaiDistribute"/>
      </w:pPr>
      <w:r>
        <w:rPr>
          <w:rFonts w:hint="cs"/>
          <w:cs/>
        </w:rPr>
        <w:t>ใช้แพลตฟอร์มไดอะล็อกโฟลว์เพื่อทำการสร้างแชทบอทที่สามารถประมวลผลภาษาธรรมชาติของมนุษย์ได้ โดยการเพิ่มข้อมูลโภชนาการอาหารไทยเบื้องต้นที่แชทบอทจำเป็นต้องรู้และต้องใช้ เพื่อให้สามารถสื่อสารกับผู้ป่วยโรคไตได้อย่างเข้าใจ โดยเมื่อนำไปฝึกแชทบอทแล้ว ส่งผลให้แชทบอทสามารถแสดงข้อมูลของโภชนาการอาหารได้อย่างถูกต้อง ว่าแต่ละเมนูมีปริมาณสารอาหารต่างๆ เท่าไร เพื่อเป็นตัวช่วยในการตัดสินใจของผู้ป่วยโรคไต ว่าควรจะรับประทานอาหารชนิดนี้ดีหรือไม่ โปรตีนและโซเดียมมากเกินไปหรือไม่</w:t>
      </w:r>
    </w:p>
    <w:p w14:paraId="6E0EE67D" w14:textId="2461EEA1" w:rsidR="0085053C" w:rsidRPr="008D3B79" w:rsidRDefault="0085053C" w:rsidP="0085476D">
      <w:pPr>
        <w:pStyle w:val="Heading3"/>
        <w:numPr>
          <w:ilvl w:val="0"/>
          <w:numId w:val="25"/>
        </w:numPr>
        <w:spacing w:before="100"/>
      </w:pPr>
      <w:bookmarkStart w:id="177" w:name="_Toc62775597"/>
      <w:r>
        <w:rPr>
          <w:rFonts w:hint="cs"/>
          <w:cs/>
        </w:rPr>
        <w:t>การเพิ่มข้อมูลยา</w:t>
      </w:r>
      <w:bookmarkEnd w:id="177"/>
    </w:p>
    <w:p w14:paraId="626EE053" w14:textId="43BAE165" w:rsidR="00B10285" w:rsidRDefault="00B10285" w:rsidP="00B10285">
      <w:pPr>
        <w:pStyle w:val="BodyText"/>
        <w:ind w:left="720" w:firstLine="720"/>
        <w:jc w:val="thaiDistribute"/>
      </w:pPr>
      <w:r>
        <w:rPr>
          <w:rFonts w:hint="cs"/>
          <w:cs/>
        </w:rPr>
        <w:t>ใช้แพลตฟอร์มไดอะล็อกโฟลว์เพื่อทำการสร้างแชทบอทที่สามารถประมวลผลภาษาธรรมชาติของมนุษย์ได้ โดยการเพิ่มข้อมูลยาเบื้องต้นที่แชทบอทจำเป็นต้องรู้และต้องใช้ เพื่อให้สามารถสื่อสารกับผู้ป่วยโรคไตได้อย่างเข้าใจ โดยเมื่อนำไปฝึกแชทบอทแล้ว ส่งผลให้แชทบอทสามารถแสดงข้อมูลยาได้อย่างถูกต้อง ว่ายาแต่ละชนิดมีสรรพคุณช่วยในเรื่องใด ควรรับประทานครั้งละกี่เม็ด ก่อนหรือหลังอาหารมื้อใดบ้าง เพื่อเป็นตัวช่วยในการตัดสินใจรับประทานยาได้อย่างถูกต้องและเหมาะสม</w:t>
      </w:r>
    </w:p>
    <w:p w14:paraId="23953FB9" w14:textId="56EE9E9A" w:rsidR="00B775E2" w:rsidRPr="008D3B79" w:rsidRDefault="00B775E2" w:rsidP="0085476D">
      <w:pPr>
        <w:pStyle w:val="Heading3"/>
        <w:numPr>
          <w:ilvl w:val="0"/>
          <w:numId w:val="25"/>
        </w:numPr>
        <w:spacing w:before="100"/>
      </w:pPr>
      <w:bookmarkStart w:id="178" w:name="_Toc62775598"/>
      <w:r>
        <w:rPr>
          <w:rFonts w:hint="cs"/>
          <w:cs/>
        </w:rPr>
        <w:t>การเพิ่มข้อมูลการออกกำลังกาย</w:t>
      </w:r>
      <w:bookmarkEnd w:id="178"/>
    </w:p>
    <w:p w14:paraId="333E626B" w14:textId="77777777" w:rsidR="00EB7345" w:rsidRPr="00534686" w:rsidRDefault="00EB7345" w:rsidP="00A876B5">
      <w:pPr>
        <w:pStyle w:val="BodyText"/>
        <w:ind w:left="720" w:firstLine="720"/>
        <w:jc w:val="thaiDistribute"/>
        <w:rPr>
          <w:cs/>
        </w:rPr>
      </w:pPr>
      <w:r>
        <w:rPr>
          <w:rFonts w:hint="cs"/>
          <w:cs/>
        </w:rPr>
        <w:t>ใช้แพลตฟอร์มไดอะล็อกโฟลว์เพื่อทำการสร้างแชทบอทที่สามารถประมวลผลภาษาธรรมชาติของมนุษย์ได้ โดการเพิ่มข้อมูลการออกกำลังกายเบื้องต้นที่แชทบอทจำเป็นต้องรู้และต้องใช้ เพื่อให้สามารถสื่อสารกับผู้ป่วยโรคไตได้อย่างเข้าใจ โดยเมื่อนำไปฝึกแชทบอทแล้ว ส่งผลให้แชทบอทสามารถแนะนำการออกกำลังกายที่เหมาะสมสำหรับผู้ป่วยโรคไตได้ รวมไปถึงวิธีการทำท่าทางการออกกำลังกายในแต่ละท่าที่ถูกต้อง</w:t>
      </w:r>
      <w:r>
        <w:t xml:space="preserve"> </w:t>
      </w:r>
      <w:r>
        <w:rPr>
          <w:rFonts w:hint="cs"/>
          <w:cs/>
        </w:rPr>
        <w:t>ส่งผลให้ผู้ป่วยโรคไตมีสุขภาพที่ดีและแข็งแรงมากขึ้น</w:t>
      </w:r>
    </w:p>
    <w:p w14:paraId="0DF0EC1E" w14:textId="05BB9F98" w:rsidR="00AF2368" w:rsidRPr="008D3B79" w:rsidRDefault="00AF2368" w:rsidP="0085476D">
      <w:pPr>
        <w:pStyle w:val="Heading3"/>
        <w:numPr>
          <w:ilvl w:val="0"/>
          <w:numId w:val="25"/>
        </w:numPr>
        <w:spacing w:before="100"/>
      </w:pPr>
      <w:bookmarkStart w:id="179" w:name="_Toc62775599"/>
      <w:r>
        <w:rPr>
          <w:rFonts w:hint="cs"/>
          <w:cs/>
        </w:rPr>
        <w:t>การรวมแชทบอทเข้ากับแ</w:t>
      </w:r>
      <w:r w:rsidR="00EE202B">
        <w:rPr>
          <w:rFonts w:hint="cs"/>
          <w:cs/>
        </w:rPr>
        <w:t>อป</w:t>
      </w:r>
      <w:r>
        <w:rPr>
          <w:rFonts w:hint="cs"/>
          <w:cs/>
        </w:rPr>
        <w:t xml:space="preserve">พลิเคชันไลน์ </w:t>
      </w:r>
      <w:r>
        <w:t>(LINE)</w:t>
      </w:r>
      <w:bookmarkEnd w:id="179"/>
    </w:p>
    <w:p w14:paraId="6D5D5EA4" w14:textId="07435970" w:rsidR="00F15633" w:rsidRDefault="00D65761" w:rsidP="005C3334">
      <w:pPr>
        <w:pStyle w:val="BodyText"/>
        <w:ind w:left="720" w:firstLine="720"/>
        <w:jc w:val="thaiDistribute"/>
      </w:pPr>
      <w:r>
        <w:rPr>
          <w:rFonts w:hint="cs"/>
          <w:cs/>
        </w:rPr>
        <w:t>ทำการสร้างแชนแนลบนไลน์สำหรับผู้พัฒนาเพื่อรองรับการรวมแชทบอท จากนั้นทำการรวมแชทบอทจากไดอะล็อกโฟลว์เข้ากับแอปพลิเคชันไลน์</w:t>
      </w:r>
      <w:r>
        <w:t xml:space="preserve"> </w:t>
      </w:r>
      <w:r>
        <w:rPr>
          <w:rFonts w:hint="cs"/>
          <w:cs/>
        </w:rPr>
        <w:t>โดยการร้องขอแชนแนล</w:t>
      </w:r>
      <w:r w:rsidRPr="002A4771">
        <w:rPr>
          <w:cs/>
        </w:rPr>
        <w:lastRenderedPageBreak/>
        <w:t>แอคเซส</w:t>
      </w:r>
      <w:r>
        <w:rPr>
          <w:rFonts w:hint="cs"/>
          <w:cs/>
        </w:rPr>
        <w:t xml:space="preserve">โทเค็น </w:t>
      </w:r>
      <w:r>
        <w:t xml:space="preserve">(Channel Access Token) </w:t>
      </w:r>
      <w:r>
        <w:rPr>
          <w:rFonts w:hint="cs"/>
          <w:cs/>
        </w:rPr>
        <w:t xml:space="preserve">จากเว็บไซต์ไลน์สำหรับผู้พัฒนามาให้ไดอะล็อกโฟลว์เพื่อให้ไดอะล็อกโฟลว์สามารถเข้าถึงแอปพลิเคชันไลน์ได้ และส่งเว็บฮุคยูอาร์แอล </w:t>
      </w:r>
      <w:r>
        <w:t xml:space="preserve">(Webhook URL) </w:t>
      </w:r>
      <w:r>
        <w:rPr>
          <w:rFonts w:hint="cs"/>
          <w:cs/>
        </w:rPr>
        <w:t>ของไดอะล็อกโฟลว์ไปให้แอปพลิเคชันไลน์</w:t>
      </w:r>
      <w:r>
        <w:t xml:space="preserve"> </w:t>
      </w:r>
      <w:r>
        <w:rPr>
          <w:rFonts w:hint="cs"/>
          <w:cs/>
        </w:rPr>
        <w:t>ทำให้เมื่อผู้ใช้งานส่งข้อความให้กับแชทบอทผ่านแอปพลิเคชันไลน์ แอปพลิเคชันไลน์จะใช้เว็บฮุคยูอาร์แอลที่ได้มาจากไดอะล็อกโฟลว์ติดต่อไปยังไดอะล็อกโฟลว์เพื่อร้องขอข้อมูลเจตนาต่างๆ เพื่อดูว่าข้อความที่ผู้ใช้ส่งมา ตรงกับข้อมูลในเจตนาใด จากนั้นตอบกลับไปยังผู้ใช้แชทบอทผ่านแอปพลิเคชันไลน์</w:t>
      </w:r>
    </w:p>
    <w:p w14:paraId="20A7B8C1" w14:textId="02BEB87B" w:rsidR="0047066D" w:rsidRPr="008D3B79" w:rsidRDefault="0047066D" w:rsidP="0085476D">
      <w:pPr>
        <w:pStyle w:val="Heading3"/>
        <w:numPr>
          <w:ilvl w:val="0"/>
          <w:numId w:val="25"/>
        </w:numPr>
        <w:spacing w:before="100"/>
      </w:pPr>
      <w:bookmarkStart w:id="180" w:name="_Toc62775600"/>
      <w:r>
        <w:rPr>
          <w:rFonts w:hint="cs"/>
          <w:cs/>
        </w:rPr>
        <w:t xml:space="preserve">การรวมแชทบอทเข้ากับแอปพลิเคชันเมสเซนเจอร์ </w:t>
      </w:r>
      <w:r>
        <w:t>(Messenger)</w:t>
      </w:r>
      <w:bookmarkEnd w:id="180"/>
    </w:p>
    <w:p w14:paraId="56EB8973" w14:textId="68CFFB5C" w:rsidR="00F15633" w:rsidRDefault="00F15633" w:rsidP="00F15633">
      <w:pPr>
        <w:pStyle w:val="BodyText"/>
        <w:ind w:left="720" w:firstLine="720"/>
        <w:jc w:val="thaiDistribute"/>
      </w:pPr>
      <w:r>
        <w:rPr>
          <w:rFonts w:hint="cs"/>
          <w:cs/>
        </w:rPr>
        <w:t>ทำการสร้างเพจบนเฟสบุ๊กเพื่อรองรับการรวมแชทบอท จากนั้นรวมแชทบอทจากไดอะล็อกโฟลว์เข้ากับแอปพลิเคชันเมสเซนเจอร์</w:t>
      </w:r>
      <w:r>
        <w:t xml:space="preserve"> </w:t>
      </w:r>
      <w:r>
        <w:rPr>
          <w:rFonts w:hint="cs"/>
          <w:cs/>
        </w:rPr>
        <w:t xml:space="preserve">โดยการร้องขอเพจแอคเซสโทเค็น </w:t>
      </w:r>
      <w:r>
        <w:t xml:space="preserve">(Page Access Token) </w:t>
      </w:r>
      <w:r>
        <w:rPr>
          <w:rFonts w:hint="cs"/>
          <w:cs/>
        </w:rPr>
        <w:t xml:space="preserve">จากเว็บไซต์เฟสบุ๊กสำหรับผู้พัฒนามาให้ไดอะล็อกโฟลว์เพื่อให้ไดอะล็อกโฟลว์สามารถเข้าถึงแอปพลิเคชันเมสเซนเจอร์ได้ และส่งคอลแบ็คยูอาร์แอล </w:t>
      </w:r>
      <w:r>
        <w:t xml:space="preserve">(Callback URL) </w:t>
      </w:r>
      <w:r>
        <w:rPr>
          <w:rFonts w:hint="cs"/>
          <w:cs/>
        </w:rPr>
        <w:t>ของไดอะล็อกโฟลว์ไปให้แอปพลิเคชันเมสเซนเจอร์</w:t>
      </w:r>
      <w:r>
        <w:t xml:space="preserve"> </w:t>
      </w:r>
      <w:r>
        <w:rPr>
          <w:rFonts w:hint="cs"/>
          <w:cs/>
        </w:rPr>
        <w:t>ทำให้เมื่อผู้ใช้งานส่งข้อความให้กับแชทบอทผ่านแอปพลิเคชันเมสเซนเจอร์</w:t>
      </w:r>
      <w:r>
        <w:t xml:space="preserve"> </w:t>
      </w:r>
      <w:r>
        <w:rPr>
          <w:rFonts w:hint="cs"/>
          <w:cs/>
        </w:rPr>
        <w:t>แอปพลิเคชันเมสเซนเจอร์จะใช้คอลแบ็คยูอาร์แอลที่ได้มาจากไดอะล็อกโฟลว์ติดต่อไปยังไดอะล็อกโฟลว์เพื่อร้องขอข้อมูลเจตนาต่างๆ เพื่อดูว่าข้อความที่ผู้ใช้ส่งมา ตรงกับข้อมูลในเจตนาใด จากนั้นตอบกลับไปยังผู้ใช้งานแชทบอทผ่านแอปพลิเคชันเมสเซนเจอร์</w:t>
      </w:r>
    </w:p>
    <w:p w14:paraId="69B806BF" w14:textId="55694DB0" w:rsidR="0047066D" w:rsidRPr="008D3B79" w:rsidRDefault="0047066D" w:rsidP="0085476D">
      <w:pPr>
        <w:pStyle w:val="Heading3"/>
        <w:numPr>
          <w:ilvl w:val="0"/>
          <w:numId w:val="25"/>
        </w:numPr>
        <w:spacing w:before="100"/>
      </w:pPr>
      <w:bookmarkStart w:id="181" w:name="_Toc62775601"/>
      <w:r>
        <w:rPr>
          <w:rFonts w:hint="cs"/>
          <w:cs/>
        </w:rPr>
        <w:t>การเพิ่มข้อมูลปริมาณการดื่มน้ำ</w:t>
      </w:r>
      <w:bookmarkEnd w:id="181"/>
    </w:p>
    <w:p w14:paraId="5F209954" w14:textId="1CD1206A" w:rsidR="00890F08" w:rsidRDefault="00890F08" w:rsidP="00890F08">
      <w:pPr>
        <w:pStyle w:val="BodyText"/>
        <w:ind w:left="720" w:firstLine="720"/>
        <w:jc w:val="thaiDistribute"/>
      </w:pPr>
      <w:r>
        <w:rPr>
          <w:rFonts w:hint="cs"/>
          <w:cs/>
        </w:rPr>
        <w:t>ใช้แพลตฟอร์มไดอะล็อกโฟลว์เพื่อทำการสร้างแชทบอทที่สามารถประมวลผลภาษาธรรมชาติของมนุษย์ได้ โดยการเพิ่มข้อมูลปริมาณการดื่มน้ำที่เหมาะสมสำหรับผู้ป่วยโรคไตต่อวัน ที่แชทบอทจำเป็นต้องรู้และต้องใช้ เพื่อให้สามารถสื่อสารกับผู้ป่วยโรคไตได้อย่างเข้าใจ โดยเมื่อนำไปฝึกแชทบอทแล้ว ส่งผลให้แชทบอทสามารถแสดงข้อมูลของปริมาณการดื่มน้ำที่เหมาะสมสำหรับผู้ป่วยโรคไตต่อวันได้อย่างถูกต้อง ว่าในแต่ละวันผู้ป่วยควรดื่มน้ำในปริมาณเท่าไร จึงจะเหมาะสมกับร่างกาย โดยการคำนวณจากน้ำหนักตัวของผู้ป่วยในหน่วยกิโลกรัม มาเข้าสูตรการคำนวณ จะได้ผลลัพธ์เป็นปริมาณน้ำดื่มที่เหมาะสมต่อวัน ในหน่วยมิลลิลิตร เพื่อเป็นตัวช่วยในการควบคุมปริมาณน้ำดื่มที่ผู้ป่วยโรคไตควรได้รับต่อวันได้อย่างถูกต้องและเหมาะสม ส่งผลให้สุขภาพไตดียิ่งขึ้น</w:t>
      </w:r>
    </w:p>
    <w:p w14:paraId="73FBDB57" w14:textId="634BBB5C" w:rsidR="006E7499" w:rsidRPr="008D3B79" w:rsidRDefault="006E7499" w:rsidP="0085476D">
      <w:pPr>
        <w:pStyle w:val="Heading3"/>
        <w:numPr>
          <w:ilvl w:val="0"/>
          <w:numId w:val="25"/>
        </w:numPr>
        <w:spacing w:before="100"/>
      </w:pPr>
      <w:bookmarkStart w:id="182" w:name="_Toc62775602"/>
      <w:r>
        <w:rPr>
          <w:rFonts w:hint="cs"/>
          <w:cs/>
        </w:rPr>
        <w:lastRenderedPageBreak/>
        <w:t>การเพิ่มข้อมูลอาหารที่ควรรับประทาน</w:t>
      </w:r>
      <w:bookmarkEnd w:id="182"/>
    </w:p>
    <w:p w14:paraId="2BA11EF2" w14:textId="484DFEC1" w:rsidR="0082483B" w:rsidRDefault="0082483B" w:rsidP="0082483B">
      <w:pPr>
        <w:pStyle w:val="BodyText"/>
        <w:ind w:left="720" w:firstLine="720"/>
        <w:jc w:val="thaiDistribute"/>
      </w:pPr>
      <w:r>
        <w:rPr>
          <w:rFonts w:hint="cs"/>
          <w:cs/>
        </w:rPr>
        <w:t>ใช้แพลตฟอร์มไดอะล็อกโฟลว์เพื่อทำการสร้างแชทบอทที่สามารถประมวลผลภาษาธรรมชาติของมนุษย์ได้ โดยการเพิ่มข้อมูลประเภทของอาหารที่ผู้ป่วยโรคไตควรจะรับประทาน ที่แชทบอทจำเป็นต้องรู้และต้องใช้ เพื่อให้สามารถสื่อสารกับผู้ป่วยโรคไตได้อย่างเข้าใจ โดยเมื่อนำไปฝึกแชทบอทแล้ว ส่งผลให้แชทบอทสามารถแนะนำและแสดงข้อมูลประเภทของอาหารที่ผู้ป่วยโรคไตควรรับประทานได้อย่างถูกต้อง ว่ามีอาหารประเภทใดบ้างที่รับประทานแล้วจะส่งผลดีต่อผู้ป่วยโรคไต เพื่อเป็นตัวช่วยในการเลือก พิจารณาเมนูอาหารที่ผู้ป่วยกำลังจะรับประทานได้</w:t>
      </w:r>
    </w:p>
    <w:p w14:paraId="784E44FB" w14:textId="7290FA8A" w:rsidR="00D14FD2" w:rsidRPr="008D3B79" w:rsidRDefault="00D14FD2" w:rsidP="0085476D">
      <w:pPr>
        <w:pStyle w:val="Heading3"/>
        <w:numPr>
          <w:ilvl w:val="0"/>
          <w:numId w:val="25"/>
        </w:numPr>
        <w:spacing w:before="100"/>
      </w:pPr>
      <w:bookmarkStart w:id="183" w:name="_Toc62775603"/>
      <w:r>
        <w:rPr>
          <w:rFonts w:hint="cs"/>
          <w:cs/>
        </w:rPr>
        <w:t>การเพิ่มข้อมูลอาหารที่ไม่ควรรับประทาน</w:t>
      </w:r>
      <w:bookmarkEnd w:id="183"/>
    </w:p>
    <w:p w14:paraId="6734118C" w14:textId="7251B122" w:rsidR="0060623F" w:rsidRDefault="0060623F" w:rsidP="0060623F">
      <w:pPr>
        <w:pStyle w:val="BodyText"/>
        <w:ind w:left="720" w:firstLine="720"/>
        <w:jc w:val="thaiDistribute"/>
      </w:pPr>
      <w:r>
        <w:rPr>
          <w:rFonts w:hint="cs"/>
          <w:cs/>
        </w:rPr>
        <w:t>ใช้แพลตฟอร์มไดอะล็อกโฟลว์เพื่อทำการสร้างแชทบอทที่สามารถประมวลผลภาษาธรรมชาติของมนุษย์ได้ โดยการเพิ่มข้อมูลประเภทของอาหารที่ผู้ป่วยโรคไตไม่ควรจะรับประทาน ที่แชทบอทจำเป็นต้องรู้และต้องใช้ เพื่อให้สามารถสื่อสารกับผู้ป่วยโรคไตได้อย่างเข้าใจ โดยเมื่อนำไปฝึกแชทบอทแล้ว ส่งผลให้แชทบอทสามารถแนะนำและแสดงข้อมูลประเภทของอาหารที่ผู้ป่วยโรคไตไม่ควรรับประทานได้อย่างถูกต้อง ว่ามีอาหารประเภทใดบ้างที่รับประทานแล้วจะส่งผลเสียต่อผู้ป่วยโรคไต เพื่อเป็นตัวช่วยในการเลือก พิจารณาเมนูอาหารที่ผู้ป่วยกำลังจะรับประทานได้</w:t>
      </w:r>
    </w:p>
    <w:p w14:paraId="6EAD9BBA" w14:textId="57E511AF" w:rsidR="00782F4A" w:rsidRPr="008D3B79" w:rsidRDefault="00782F4A" w:rsidP="0085476D">
      <w:pPr>
        <w:pStyle w:val="Heading3"/>
        <w:numPr>
          <w:ilvl w:val="0"/>
          <w:numId w:val="25"/>
        </w:numPr>
        <w:spacing w:before="100"/>
      </w:pPr>
      <w:bookmarkStart w:id="184" w:name="_Toc62775604"/>
      <w:r>
        <w:rPr>
          <w:rFonts w:hint="cs"/>
          <w:cs/>
        </w:rPr>
        <w:t>การออกแบบโครงสร้างแบบลำดับชั้นเพื่อใช้สำหรับทดสอบแชทบอท</w:t>
      </w:r>
      <w:bookmarkEnd w:id="184"/>
    </w:p>
    <w:p w14:paraId="4D756499" w14:textId="49471775" w:rsidR="0082483B" w:rsidRDefault="00A663DC" w:rsidP="00122822">
      <w:pPr>
        <w:pStyle w:val="BodyText"/>
        <w:ind w:left="720" w:firstLine="720"/>
        <w:jc w:val="thaiDistribute"/>
        <w:rPr>
          <w:b/>
          <w:bCs/>
        </w:rPr>
      </w:pPr>
      <w:r>
        <w:rPr>
          <w:rFonts w:hint="cs"/>
          <w:cs/>
        </w:rPr>
        <w:t>ออกแบบโครงสร้างแบบลำดับชั้นของคำถามที่แชทบอทสามารถตอบได้ โดยออกแบบเพื่อนำมาใช้ในการทดสอบการตอบคำถามของแชทบอท ว่าสามารถตอบได้ถูกต้องและครบถ้วนตามโครงสร้างแบบลำดับชั้นที่ได้ออกแบบไว้หรือไม่ ส่งผลให้แชทบอทสามารถตอบคำถามภายในขอบเขต</w:t>
      </w:r>
      <w:r w:rsidR="000838B9">
        <w:rPr>
          <w:rFonts w:hint="cs"/>
          <w:cs/>
        </w:rPr>
        <w:t>ที่กำหนดไว้</w:t>
      </w:r>
      <w:r>
        <w:rPr>
          <w:rFonts w:hint="cs"/>
          <w:cs/>
        </w:rPr>
        <w:t>ได้อย่างถูกต้อง</w:t>
      </w:r>
    </w:p>
    <w:p w14:paraId="3C7C4E3E" w14:textId="7FB5CCF9" w:rsidR="003555B5" w:rsidRPr="008D3B79" w:rsidRDefault="003555B5" w:rsidP="0085476D">
      <w:pPr>
        <w:pStyle w:val="Heading3"/>
        <w:numPr>
          <w:ilvl w:val="0"/>
          <w:numId w:val="25"/>
        </w:numPr>
        <w:spacing w:before="100"/>
      </w:pPr>
      <w:bookmarkStart w:id="185" w:name="_Toc62775605"/>
      <w:r>
        <w:rPr>
          <w:rFonts w:hint="cs"/>
          <w:cs/>
        </w:rPr>
        <w:t>การสร้างปุ่มกดเมนูบนแอปพลิเคชันไลน์</w:t>
      </w:r>
      <w:bookmarkEnd w:id="185"/>
    </w:p>
    <w:p w14:paraId="48C32841" w14:textId="13E69CDA" w:rsidR="008D16FB" w:rsidRDefault="00B57709" w:rsidP="00DF7F06">
      <w:pPr>
        <w:pStyle w:val="BodyText"/>
        <w:ind w:left="720" w:firstLine="720"/>
        <w:jc w:val="thaiDistribute"/>
      </w:pPr>
      <w:r>
        <w:rPr>
          <w:rFonts w:hint="cs"/>
          <w:cs/>
        </w:rPr>
        <w:t>ใช้เว็บไซต์ไลน์สำหรับผู้พัฒนาในการ</w:t>
      </w:r>
      <w:r w:rsidR="008D16FB" w:rsidRPr="008D16FB">
        <w:rPr>
          <w:rFonts w:hint="cs"/>
          <w:cs/>
        </w:rPr>
        <w:t>สร้างปุ่มกดเมนู</w:t>
      </w:r>
      <w:r w:rsidR="00867AF7">
        <w:rPr>
          <w:rFonts w:hint="cs"/>
          <w:cs/>
        </w:rPr>
        <w:t>บนแอปพลิเคชันไลน์</w:t>
      </w:r>
      <w:r w:rsidR="008D16FB" w:rsidRPr="008D16FB">
        <w:rPr>
          <w:rFonts w:hint="cs"/>
          <w:cs/>
        </w:rPr>
        <w:t>เพื่อให้ผู้ใช้สามารถกดปุ่มเพื่อถามคำถามไปยังแชทบอทได้</w:t>
      </w:r>
      <w:r w:rsidR="00867AF7">
        <w:rPr>
          <w:rFonts w:hint="cs"/>
          <w:cs/>
        </w:rPr>
        <w:t xml:space="preserve"> โดย</w:t>
      </w:r>
      <w:r w:rsidR="00E0736A">
        <w:rPr>
          <w:rFonts w:hint="cs"/>
          <w:cs/>
        </w:rPr>
        <w:t>ที่ผู้ใช้ไม่จำเป็นต้องพิมพ์ข้อความด้วยตนเอง ส่งผลให้ลดโอกาสในการพิมพ์ผิด หรือแชทบอทตีความหมายของข้อความไม่ถูกต้อง</w:t>
      </w:r>
      <w:r w:rsidR="003661CA">
        <w:rPr>
          <w:rFonts w:hint="cs"/>
          <w:cs/>
        </w:rPr>
        <w:t>ได้ในระดับหนึ่ง</w:t>
      </w:r>
    </w:p>
    <w:p w14:paraId="46EC6774" w14:textId="5F41F399" w:rsidR="003555B5" w:rsidRPr="008D3B79" w:rsidRDefault="003555B5" w:rsidP="0085476D">
      <w:pPr>
        <w:pStyle w:val="Heading3"/>
        <w:numPr>
          <w:ilvl w:val="0"/>
          <w:numId w:val="25"/>
        </w:numPr>
        <w:spacing w:before="100"/>
      </w:pPr>
      <w:bookmarkStart w:id="186" w:name="_Toc62775606"/>
      <w:r>
        <w:rPr>
          <w:rFonts w:hint="cs"/>
          <w:cs/>
        </w:rPr>
        <w:lastRenderedPageBreak/>
        <w:t>การสร้างปุ่มกดเมนูบนแอปพลิเคชันเมสเซนเจอร์</w:t>
      </w:r>
      <w:bookmarkEnd w:id="186"/>
    </w:p>
    <w:p w14:paraId="3E5F36F5" w14:textId="772E2D86" w:rsidR="0027230A" w:rsidRDefault="0027230A" w:rsidP="0027230A">
      <w:pPr>
        <w:pStyle w:val="BodyText"/>
        <w:ind w:left="720" w:firstLine="720"/>
        <w:jc w:val="thaiDistribute"/>
      </w:pPr>
      <w:r>
        <w:rPr>
          <w:rFonts w:hint="cs"/>
          <w:cs/>
        </w:rPr>
        <w:t>ใช้เว็บแอปพลิเคชันแสนทช์บอทในการ</w:t>
      </w:r>
      <w:r w:rsidRPr="008D16FB">
        <w:rPr>
          <w:rFonts w:hint="cs"/>
          <w:cs/>
        </w:rPr>
        <w:t>สร้างปุ่มกดเมนู</w:t>
      </w:r>
      <w:r>
        <w:rPr>
          <w:rFonts w:hint="cs"/>
          <w:cs/>
        </w:rPr>
        <w:t>บนแอปพลิเคชัน</w:t>
      </w:r>
      <w:r w:rsidR="00A5504B">
        <w:rPr>
          <w:rFonts w:hint="cs"/>
          <w:cs/>
        </w:rPr>
        <w:t>เมสเซนเจอร์</w:t>
      </w:r>
      <w:r w:rsidRPr="008D16FB">
        <w:rPr>
          <w:rFonts w:hint="cs"/>
          <w:cs/>
        </w:rPr>
        <w:t>เพื่อให้ผู้ใช้สามารถกดปุ่มเพื่อถามคำถามไปยังแชทบอทได้</w:t>
      </w:r>
      <w:r>
        <w:rPr>
          <w:rFonts w:hint="cs"/>
          <w:cs/>
        </w:rPr>
        <w:t xml:space="preserve"> โดยที่ผู้ใช้ไม่จำเป็นต้องพิมพ์ข้อความด้วยตนเอง ส่งผลให้ลดโอกาสในการพิมพ์ผิด หรือแชทบอทตีความหมายของข้อความไม่ถูกต้องได้ในระดับหนึ่ง</w:t>
      </w:r>
    </w:p>
    <w:p w14:paraId="5E62A1EC" w14:textId="757C3AE3" w:rsidR="00BB6598" w:rsidRPr="008D3B79" w:rsidRDefault="00BB6598" w:rsidP="0085476D">
      <w:pPr>
        <w:pStyle w:val="Heading3"/>
        <w:numPr>
          <w:ilvl w:val="0"/>
          <w:numId w:val="25"/>
        </w:numPr>
        <w:spacing w:before="100"/>
      </w:pPr>
      <w:bookmarkStart w:id="187" w:name="_Toc62775607"/>
      <w:r>
        <w:rPr>
          <w:rFonts w:hint="cs"/>
          <w:cs/>
        </w:rPr>
        <w:t>การสร้างหน้าต่างสอนการใช้งานแชทบอทบนแอปพลิเคชันไลน์</w:t>
      </w:r>
      <w:bookmarkEnd w:id="187"/>
    </w:p>
    <w:p w14:paraId="049B6B92" w14:textId="27A53F88" w:rsidR="003A676E" w:rsidRDefault="003952C2" w:rsidP="00660190">
      <w:pPr>
        <w:pStyle w:val="BodyText"/>
        <w:ind w:left="720" w:firstLine="720"/>
        <w:jc w:val="thaiDistribute"/>
      </w:pPr>
      <w:r>
        <w:rPr>
          <w:rFonts w:hint="cs"/>
          <w:cs/>
        </w:rPr>
        <w:t>ใช้โปรแกรมแอนดรอยด์สตูดิโอในการเขียนโค้ดภาษาจาวาเพื่อสร้างหน้าต่างสอนการใช้งานแชทบอทบนแอปพลิเคชันไลน์เบื้องต้น ทำให้ผู้ใช้สามารถเข้าใจการเริ่มต้นใช้งานแชทบอทบนแอปพลิเคชัน</w:t>
      </w:r>
      <w:r w:rsidR="001323E6">
        <w:rPr>
          <w:rFonts w:hint="cs"/>
          <w:cs/>
        </w:rPr>
        <w:t>ไลน์</w:t>
      </w:r>
      <w:r>
        <w:rPr>
          <w:rFonts w:hint="cs"/>
          <w:cs/>
        </w:rPr>
        <w:t>ได้อย่างรวดเร็ว</w:t>
      </w:r>
    </w:p>
    <w:p w14:paraId="3D338125" w14:textId="1F681DEC" w:rsidR="00C93E84" w:rsidRPr="008D3B79" w:rsidRDefault="00C93E84" w:rsidP="0085476D">
      <w:pPr>
        <w:pStyle w:val="Heading3"/>
        <w:numPr>
          <w:ilvl w:val="0"/>
          <w:numId w:val="25"/>
        </w:numPr>
        <w:spacing w:before="100"/>
      </w:pPr>
      <w:bookmarkStart w:id="188" w:name="_Toc62775608"/>
      <w:r>
        <w:rPr>
          <w:rFonts w:hint="cs"/>
          <w:cs/>
        </w:rPr>
        <w:t>การสร้างหน้าต่างสอนการใช้งานแชทบอทบนแอปพลิเคชัน</w:t>
      </w:r>
      <w:r w:rsidR="00F94859">
        <w:rPr>
          <w:rFonts w:hint="cs"/>
          <w:cs/>
        </w:rPr>
        <w:t>เมสเซนเจอร์</w:t>
      </w:r>
      <w:bookmarkEnd w:id="188"/>
    </w:p>
    <w:p w14:paraId="34B42F1D" w14:textId="058A600D" w:rsidR="0028151F" w:rsidRDefault="0028151F" w:rsidP="008763E8">
      <w:pPr>
        <w:pStyle w:val="BodyText"/>
        <w:ind w:left="720" w:firstLine="720"/>
        <w:jc w:val="thaiDistribute"/>
      </w:pPr>
      <w:r>
        <w:rPr>
          <w:rFonts w:hint="cs"/>
          <w:cs/>
        </w:rPr>
        <w:t>ใช้โปรแกรมแอนดรอยด์สตูดิโอในการเขียนโค้ดภาษาจาวาเพื่อสร้างหน้าต่างสอนการใช้งานแชทบอทบนแอปพลิเคชัน</w:t>
      </w:r>
      <w:r w:rsidR="003B0407">
        <w:rPr>
          <w:rFonts w:hint="cs"/>
          <w:cs/>
        </w:rPr>
        <w:t>เมสเซนเจอร์</w:t>
      </w:r>
      <w:r>
        <w:rPr>
          <w:rFonts w:hint="cs"/>
          <w:cs/>
        </w:rPr>
        <w:t>เบื้องต้น ทำให้ผู้ใช้สามารถเข้าใจการเริ่มต้นใช้งานแชทบอทบนแอปพลิเคชัน</w:t>
      </w:r>
      <w:r w:rsidR="002B59C7">
        <w:rPr>
          <w:rFonts w:hint="cs"/>
          <w:cs/>
        </w:rPr>
        <w:t>เมสเซนเจอร์</w:t>
      </w:r>
      <w:r>
        <w:rPr>
          <w:rFonts w:hint="cs"/>
          <w:cs/>
        </w:rPr>
        <w:t>ได้อย่างรวดเร็ว</w:t>
      </w:r>
    </w:p>
    <w:p w14:paraId="2893780A" w14:textId="72987C45" w:rsidR="005D6965" w:rsidRDefault="005D6965" w:rsidP="008763E8">
      <w:pPr>
        <w:pStyle w:val="BodyText"/>
        <w:ind w:left="720" w:firstLine="720"/>
        <w:jc w:val="thaiDistribute"/>
      </w:pPr>
    </w:p>
    <w:p w14:paraId="5EE46298" w14:textId="6AEE160D" w:rsidR="005D6965" w:rsidRDefault="005D6965" w:rsidP="008763E8">
      <w:pPr>
        <w:pStyle w:val="BodyText"/>
        <w:ind w:left="720" w:firstLine="720"/>
        <w:jc w:val="thaiDistribute"/>
      </w:pPr>
    </w:p>
    <w:p w14:paraId="4AD0EAEE" w14:textId="1E3F71E7" w:rsidR="005D6965" w:rsidRDefault="005D6965" w:rsidP="008763E8">
      <w:pPr>
        <w:pStyle w:val="BodyText"/>
        <w:ind w:left="720" w:firstLine="720"/>
        <w:jc w:val="thaiDistribute"/>
      </w:pPr>
    </w:p>
    <w:p w14:paraId="03015DE0" w14:textId="691BE127" w:rsidR="005D6965" w:rsidRDefault="005D6965" w:rsidP="008763E8">
      <w:pPr>
        <w:pStyle w:val="BodyText"/>
        <w:ind w:left="720" w:firstLine="720"/>
        <w:jc w:val="thaiDistribute"/>
      </w:pPr>
    </w:p>
    <w:p w14:paraId="6D9996DE" w14:textId="4A286241" w:rsidR="005D6965" w:rsidRDefault="005D6965" w:rsidP="008763E8">
      <w:pPr>
        <w:pStyle w:val="BodyText"/>
        <w:ind w:left="720" w:firstLine="720"/>
        <w:jc w:val="thaiDistribute"/>
      </w:pPr>
    </w:p>
    <w:p w14:paraId="0A4E216C" w14:textId="1127C78D" w:rsidR="005D6965" w:rsidRDefault="005D6965" w:rsidP="008763E8">
      <w:pPr>
        <w:pStyle w:val="BodyText"/>
        <w:ind w:left="720" w:firstLine="720"/>
        <w:jc w:val="thaiDistribute"/>
      </w:pPr>
    </w:p>
    <w:p w14:paraId="3E1F314F" w14:textId="692351BF" w:rsidR="005D6965" w:rsidRDefault="005D6965" w:rsidP="008763E8">
      <w:pPr>
        <w:pStyle w:val="BodyText"/>
        <w:ind w:left="720" w:firstLine="720"/>
        <w:jc w:val="thaiDistribute"/>
      </w:pPr>
    </w:p>
    <w:p w14:paraId="44D288A2" w14:textId="69D8B20A" w:rsidR="005D6965" w:rsidRDefault="005D6965" w:rsidP="008763E8">
      <w:pPr>
        <w:pStyle w:val="BodyText"/>
        <w:ind w:left="720" w:firstLine="720"/>
        <w:jc w:val="thaiDistribute"/>
      </w:pPr>
    </w:p>
    <w:p w14:paraId="39331202" w14:textId="77777777" w:rsidR="005D6965" w:rsidRPr="008763E8" w:rsidRDefault="005D6965" w:rsidP="008763E8">
      <w:pPr>
        <w:pStyle w:val="BodyText"/>
        <w:ind w:left="720" w:firstLine="720"/>
        <w:jc w:val="thaiDistribute"/>
        <w:rPr>
          <w:rFonts w:hint="cs"/>
          <w:cs/>
        </w:rPr>
      </w:pPr>
    </w:p>
    <w:p w14:paraId="49C43A4D" w14:textId="7978D240" w:rsidR="008159F6" w:rsidRDefault="00D15C22" w:rsidP="0085476D">
      <w:pPr>
        <w:pStyle w:val="Heading2"/>
        <w:numPr>
          <w:ilvl w:val="0"/>
          <w:numId w:val="13"/>
        </w:numPr>
        <w:spacing w:before="100"/>
      </w:pPr>
      <w:bookmarkStart w:id="189" w:name="_Toc62775609"/>
      <w:r>
        <w:rPr>
          <w:rFonts w:hint="cs"/>
          <w:cs/>
        </w:rPr>
        <w:lastRenderedPageBreak/>
        <w:t>ขอบเขตและข้อจำกัดของ</w:t>
      </w:r>
      <w:r w:rsidR="00C64BF4">
        <w:rPr>
          <w:rFonts w:hint="cs"/>
          <w:cs/>
        </w:rPr>
        <w:t>แอปพลิเคชัน</w:t>
      </w:r>
      <w:r>
        <w:rPr>
          <w:rFonts w:hint="cs"/>
          <w:cs/>
        </w:rPr>
        <w:t>ที่พัฒนา</w:t>
      </w:r>
      <w:bookmarkEnd w:id="189"/>
    </w:p>
    <w:p w14:paraId="4BE73BBA" w14:textId="7D36CA2B" w:rsidR="00FA027C" w:rsidRPr="0028432C" w:rsidRDefault="00FA027C" w:rsidP="0085476D">
      <w:pPr>
        <w:pStyle w:val="ListParagraph"/>
        <w:numPr>
          <w:ilvl w:val="0"/>
          <w:numId w:val="26"/>
        </w:numPr>
        <w:jc w:val="thaiDistribute"/>
      </w:pPr>
      <w:r w:rsidRPr="0028432C">
        <w:rPr>
          <w:cs/>
        </w:rPr>
        <w:t>แชทบอทที่พัฒนาให้คำแนะนำเฉพาะเรื่องโรคไต โภชนาการอาหาร ยา การดื่มน้ำ</w:t>
      </w:r>
      <w:r w:rsidR="00144DEB">
        <w:rPr>
          <w:rFonts w:hint="cs"/>
          <w:cs/>
        </w:rPr>
        <w:t xml:space="preserve"> </w:t>
      </w:r>
      <w:r w:rsidRPr="0028432C">
        <w:rPr>
          <w:cs/>
        </w:rPr>
        <w:t>และการออกกำลังกายอย่างเหมาะสมสำหรับผู้ป่วยโรคไต</w:t>
      </w:r>
      <w:r w:rsidR="00CE4C09">
        <w:rPr>
          <w:rFonts w:hint="cs"/>
          <w:cs/>
        </w:rPr>
        <w:t>ตามโครงสร้างแบบลำดับชั้นที่ได้ออกแบบไว้ทั้งหมด</w:t>
      </w:r>
      <w:r w:rsidR="00983604">
        <w:rPr>
          <w:rFonts w:hint="cs"/>
          <w:cs/>
        </w:rPr>
        <w:t xml:space="preserve"> 5 ประเด็น</w:t>
      </w:r>
      <w:r w:rsidR="00CE4C09">
        <w:rPr>
          <w:rFonts w:hint="cs"/>
          <w:cs/>
        </w:rPr>
        <w:t>หลัก</w:t>
      </w:r>
      <w:r w:rsidRPr="0028432C">
        <w:rPr>
          <w:cs/>
        </w:rPr>
        <w:t>เท่านั้น</w:t>
      </w:r>
    </w:p>
    <w:p w14:paraId="7BECBEB6" w14:textId="6577806C" w:rsidR="00152C73" w:rsidRPr="00152C73" w:rsidRDefault="00152C73" w:rsidP="0085476D">
      <w:pPr>
        <w:pStyle w:val="ListParagraph"/>
        <w:numPr>
          <w:ilvl w:val="0"/>
          <w:numId w:val="26"/>
        </w:numPr>
        <w:jc w:val="thaiDistribute"/>
      </w:pPr>
      <w:r w:rsidRPr="00152C73">
        <w:rPr>
          <w:cs/>
        </w:rPr>
        <w:t>แชทบอทที่พัฒนาสามารถโต้ตอบกับผู้ใช้ด้วยข้อความและเสียง</w:t>
      </w:r>
    </w:p>
    <w:p w14:paraId="3BDD8269" w14:textId="2B34D765" w:rsidR="008D4E3F" w:rsidRPr="0028432C" w:rsidRDefault="008D4E3F" w:rsidP="0085476D">
      <w:pPr>
        <w:pStyle w:val="ListParagraph"/>
        <w:numPr>
          <w:ilvl w:val="0"/>
          <w:numId w:val="26"/>
        </w:numPr>
        <w:jc w:val="thaiDistribute"/>
      </w:pPr>
      <w:r w:rsidRPr="0028432C">
        <w:rPr>
          <w:cs/>
        </w:rPr>
        <w:t>แชทบอทที่พัฒนาไม่สามารถตอบคำถามที่ไม่เกี่ยวข้องกับโรคไตได้</w:t>
      </w:r>
    </w:p>
    <w:p w14:paraId="311B39FC" w14:textId="668CF33A" w:rsidR="008D4E3F" w:rsidRDefault="008D4E3F" w:rsidP="0085476D">
      <w:pPr>
        <w:pStyle w:val="ListParagraph"/>
        <w:numPr>
          <w:ilvl w:val="0"/>
          <w:numId w:val="26"/>
        </w:numPr>
        <w:jc w:val="thaiDistribute"/>
      </w:pPr>
      <w:r w:rsidRPr="0028432C">
        <w:rPr>
          <w:cs/>
        </w:rPr>
        <w:t>แชทบอทที่พัฒนาสามารถวิเคราะห์และแสดงสัดส่วนของปริมาณสารอาหารจากรายการอาหารที่ผู้ใช้เลือก</w:t>
      </w:r>
    </w:p>
    <w:p w14:paraId="60F77B94" w14:textId="533592FE" w:rsidR="00BE3695" w:rsidRDefault="00BE3695" w:rsidP="0085476D">
      <w:pPr>
        <w:pStyle w:val="Heading2"/>
        <w:numPr>
          <w:ilvl w:val="0"/>
          <w:numId w:val="13"/>
        </w:numPr>
        <w:spacing w:before="100"/>
      </w:pPr>
      <w:bookmarkStart w:id="190" w:name="_Toc62775610"/>
      <w:r>
        <w:rPr>
          <w:rFonts w:hint="cs"/>
          <w:cs/>
        </w:rPr>
        <w:t>คุณลักษณะของอุปกรณ์ที่ใช้กับ</w:t>
      </w:r>
      <w:r w:rsidR="00A0133F">
        <w:rPr>
          <w:rFonts w:hint="cs"/>
          <w:cs/>
        </w:rPr>
        <w:t>แอปพลิเคชัน</w:t>
      </w:r>
      <w:bookmarkEnd w:id="190"/>
    </w:p>
    <w:p w14:paraId="19918ADD" w14:textId="14C680D5" w:rsidR="0084299F" w:rsidRPr="0028432C" w:rsidRDefault="0084299F" w:rsidP="0085476D">
      <w:pPr>
        <w:pStyle w:val="ListParagraph"/>
        <w:numPr>
          <w:ilvl w:val="0"/>
          <w:numId w:val="27"/>
        </w:numPr>
        <w:jc w:val="thaiDistribute"/>
      </w:pPr>
      <w:r w:rsidRPr="0028432C">
        <w:rPr>
          <w:cs/>
        </w:rPr>
        <w:t xml:space="preserve">อุปกรณ์ที่ใช้ต้องใช้ระบบปฏิบัติการแอนดรอยด์ เวอร์ชัน </w:t>
      </w:r>
      <w:r w:rsidRPr="0028432C">
        <w:t>4.0.3</w:t>
      </w:r>
      <w:r w:rsidRPr="0028432C">
        <w:rPr>
          <w:cs/>
        </w:rPr>
        <w:t xml:space="preserve"> ขึ้นไป</w:t>
      </w:r>
    </w:p>
    <w:p w14:paraId="7D5E95BD" w14:textId="66A1DC04" w:rsidR="00851F8E" w:rsidRPr="0028432C" w:rsidRDefault="00851F8E" w:rsidP="0085476D">
      <w:pPr>
        <w:pStyle w:val="ListParagraph"/>
        <w:numPr>
          <w:ilvl w:val="0"/>
          <w:numId w:val="27"/>
        </w:numPr>
        <w:jc w:val="thaiDistribute"/>
      </w:pPr>
      <w:r w:rsidRPr="0028432C">
        <w:rPr>
          <w:cs/>
        </w:rPr>
        <w:t xml:space="preserve">อุปกรณ์ที่ใช้ต้องรองรับการใช้งานระบบแจ้งเตือนโดยวิธี </w:t>
      </w:r>
      <w:r w:rsidRPr="0028432C">
        <w:t>Push Notification</w:t>
      </w:r>
    </w:p>
    <w:p w14:paraId="6A2591D7" w14:textId="17FFCA1A" w:rsidR="009A5938" w:rsidRPr="0028432C" w:rsidRDefault="009A5938" w:rsidP="0085476D">
      <w:pPr>
        <w:pStyle w:val="ListParagraph"/>
        <w:numPr>
          <w:ilvl w:val="0"/>
          <w:numId w:val="27"/>
        </w:numPr>
        <w:jc w:val="thaiDistribute"/>
      </w:pPr>
      <w:r w:rsidRPr="0028432C">
        <w:rPr>
          <w:cs/>
        </w:rPr>
        <w:t xml:space="preserve">อุปกรณ์ที่ใช้ต้องรองรับระบบ </w:t>
      </w:r>
      <w:r w:rsidRPr="0028432C">
        <w:t>UTF-8</w:t>
      </w:r>
      <w:r w:rsidRPr="0028432C">
        <w:rPr>
          <w:cs/>
        </w:rPr>
        <w:t xml:space="preserve"> เพื่อการใช้งานภาษาไทย</w:t>
      </w:r>
    </w:p>
    <w:p w14:paraId="6A827E0F" w14:textId="2139B697" w:rsidR="009A5938" w:rsidRPr="0028432C" w:rsidRDefault="009A5938" w:rsidP="0085476D">
      <w:pPr>
        <w:pStyle w:val="ListParagraph"/>
        <w:numPr>
          <w:ilvl w:val="0"/>
          <w:numId w:val="27"/>
        </w:numPr>
        <w:jc w:val="thaiDistribute"/>
      </w:pPr>
      <w:r w:rsidRPr="0028432C">
        <w:rPr>
          <w:cs/>
        </w:rPr>
        <w:t>ผู้ใช้งานต้องมีบัญชีผู้ใช้กูเกิล (</w:t>
      </w:r>
      <w:r w:rsidRPr="0028432C">
        <w:t xml:space="preserve">Google) </w:t>
      </w:r>
      <w:r w:rsidRPr="0028432C">
        <w:rPr>
          <w:cs/>
        </w:rPr>
        <w:t>เพื่อใช้งานฟังก์ชันปฏิทิน</w:t>
      </w:r>
    </w:p>
    <w:p w14:paraId="094CF8E8" w14:textId="7DFAE5BE" w:rsidR="009A5938" w:rsidRPr="0028432C" w:rsidRDefault="009A5938" w:rsidP="0085476D">
      <w:pPr>
        <w:pStyle w:val="ListParagraph"/>
        <w:numPr>
          <w:ilvl w:val="0"/>
          <w:numId w:val="27"/>
        </w:numPr>
        <w:jc w:val="thaiDistribute"/>
      </w:pPr>
      <w:r w:rsidRPr="0028432C">
        <w:rPr>
          <w:cs/>
        </w:rPr>
        <w:t>อุปกรณ์ที่ใช้ต้องเชื่อมต่อเครือข่ายอินเตอร์เน็ตเพื่อใช้งานปฏิทินและวิเคราะห์โภชนาการ</w:t>
      </w:r>
    </w:p>
    <w:p w14:paraId="79431C0B" w14:textId="77777777" w:rsidR="003437F9" w:rsidRDefault="009A5938" w:rsidP="0085476D">
      <w:pPr>
        <w:pStyle w:val="ListParagraph"/>
        <w:numPr>
          <w:ilvl w:val="0"/>
          <w:numId w:val="27"/>
        </w:numPr>
        <w:jc w:val="thaiDistribute"/>
      </w:pPr>
      <w:r w:rsidRPr="0028432C">
        <w:rPr>
          <w:cs/>
        </w:rPr>
        <w:t>อุปกรณ์ที่ใช้ต้องติดตั้งแอปพลิเคชันกูเกิลคาเลนดาร์ (</w:t>
      </w:r>
      <w:r w:rsidRPr="0028432C">
        <w:t xml:space="preserve">Google Calendar) </w:t>
      </w:r>
      <w:r w:rsidRPr="0028432C">
        <w:rPr>
          <w:cs/>
        </w:rPr>
        <w:t>เพื่อใช้งานฟังก์ชันปฏิทิน</w:t>
      </w:r>
    </w:p>
    <w:p w14:paraId="2FFEBF09" w14:textId="61EDC248" w:rsidR="00054B11" w:rsidRPr="0028432C" w:rsidRDefault="009A5938" w:rsidP="0085476D">
      <w:pPr>
        <w:pStyle w:val="ListParagraph"/>
        <w:numPr>
          <w:ilvl w:val="0"/>
          <w:numId w:val="27"/>
        </w:numPr>
        <w:jc w:val="thaiDistribute"/>
        <w:rPr>
          <w:cs/>
        </w:rPr>
      </w:pPr>
      <w:r w:rsidRPr="0028432C">
        <w:rPr>
          <w:cs/>
        </w:rPr>
        <w:t>อุปกรณ์ที่ใช้ต้องติดตั้งแอปพลิเคชันเมสเซนเจอร์หรือไลน์ เพื่อใช้งานระบบแชทบอท</w:t>
      </w:r>
    </w:p>
    <w:p w14:paraId="6E817C25" w14:textId="6057DF30" w:rsidR="00B14026" w:rsidRDefault="00B14026" w:rsidP="00B14026">
      <w:pPr>
        <w:pStyle w:val="BodyText"/>
        <w:jc w:val="thaiDistribute"/>
      </w:pPr>
    </w:p>
    <w:p w14:paraId="261A2DAC" w14:textId="6E433FF2" w:rsidR="004A2923" w:rsidRDefault="004A2923" w:rsidP="00B14026">
      <w:pPr>
        <w:pStyle w:val="BodyText"/>
        <w:jc w:val="thaiDistribute"/>
      </w:pPr>
    </w:p>
    <w:p w14:paraId="24F90746" w14:textId="3E301CCB" w:rsidR="004A2923" w:rsidRDefault="004A2923" w:rsidP="00B14026">
      <w:pPr>
        <w:pStyle w:val="BodyText"/>
        <w:jc w:val="thaiDistribute"/>
      </w:pPr>
    </w:p>
    <w:p w14:paraId="56CD7045" w14:textId="2E8A607F" w:rsidR="004A2923" w:rsidRDefault="004A2923" w:rsidP="00B14026">
      <w:pPr>
        <w:pStyle w:val="BodyText"/>
        <w:jc w:val="thaiDistribute"/>
      </w:pPr>
    </w:p>
    <w:p w14:paraId="0DA4A50F" w14:textId="71ED6737" w:rsidR="004A2923" w:rsidRDefault="004A2923" w:rsidP="00B14026">
      <w:pPr>
        <w:pStyle w:val="BodyText"/>
        <w:jc w:val="thaiDistribute"/>
      </w:pPr>
    </w:p>
    <w:p w14:paraId="3B9D93BD" w14:textId="1A8A26D2" w:rsidR="004A2923" w:rsidRDefault="004A2923" w:rsidP="00B14026">
      <w:pPr>
        <w:pStyle w:val="BodyText"/>
        <w:jc w:val="thaiDistribute"/>
      </w:pPr>
    </w:p>
    <w:p w14:paraId="40FFF63E" w14:textId="07D782E7" w:rsidR="004A2923" w:rsidRDefault="004A2923" w:rsidP="00B14026">
      <w:pPr>
        <w:pStyle w:val="BodyText"/>
        <w:jc w:val="thaiDistribute"/>
      </w:pPr>
    </w:p>
    <w:p w14:paraId="71C5895E" w14:textId="77777777" w:rsidR="004A2923" w:rsidRDefault="004A2923" w:rsidP="00B14026">
      <w:pPr>
        <w:pStyle w:val="BodyText"/>
        <w:jc w:val="thaiDistribute"/>
      </w:pPr>
    </w:p>
    <w:p w14:paraId="259C3F95" w14:textId="17DA0800" w:rsidR="009453F1" w:rsidRDefault="00D45FAA" w:rsidP="00735060">
      <w:pPr>
        <w:pStyle w:val="Heading1"/>
        <w:numPr>
          <w:ilvl w:val="0"/>
          <w:numId w:val="0"/>
        </w:numPr>
        <w:spacing w:after="240" w:afterAutospacing="0"/>
        <w:jc w:val="both"/>
      </w:pPr>
      <w:bookmarkStart w:id="191" w:name="_Toc62775611"/>
      <w:r>
        <w:rPr>
          <w:rFonts w:hint="cs"/>
          <w:cs/>
        </w:rPr>
        <w:lastRenderedPageBreak/>
        <w:t>กลุ่มผู้ใช้</w:t>
      </w:r>
      <w:r w:rsidR="0052271D">
        <w:rPr>
          <w:rFonts w:hint="cs"/>
          <w:cs/>
        </w:rPr>
        <w:t>แอปพลิเคชัน</w:t>
      </w:r>
      <w:bookmarkEnd w:id="191"/>
    </w:p>
    <w:p w14:paraId="7EED0061" w14:textId="2282835C" w:rsidR="00760A9F" w:rsidRPr="008845FB" w:rsidRDefault="00760A9F" w:rsidP="00760A9F">
      <w:pPr>
        <w:pStyle w:val="BodyText"/>
        <w:ind w:firstLine="720"/>
        <w:jc w:val="thaiDistribute"/>
        <w:rPr>
          <w:cs/>
        </w:rPr>
      </w:pPr>
      <w:r>
        <w:rPr>
          <w:rFonts w:hint="cs"/>
          <w:cs/>
        </w:rPr>
        <w:t>กลุ่มผู้ป่วยโรคไตทั่วไปที่อยู่ในระยะพักฟื้นร่างกายหลังจากเข้ารับการรักษาด้วยวิธีการฟอกไต</w:t>
      </w:r>
    </w:p>
    <w:p w14:paraId="76733561" w14:textId="763FED60" w:rsidR="00735060" w:rsidRDefault="00662BA7" w:rsidP="00735060">
      <w:pPr>
        <w:pStyle w:val="Heading1"/>
        <w:numPr>
          <w:ilvl w:val="0"/>
          <w:numId w:val="0"/>
        </w:numPr>
        <w:spacing w:after="240" w:afterAutospacing="0"/>
        <w:jc w:val="both"/>
      </w:pPr>
      <w:bookmarkStart w:id="192" w:name="_Toc62775612"/>
      <w:r>
        <w:rPr>
          <w:rFonts w:hint="cs"/>
          <w:cs/>
        </w:rPr>
        <w:t>ผลของการทดสอบแอปพลิเคชัน</w:t>
      </w:r>
      <w:bookmarkEnd w:id="192"/>
    </w:p>
    <w:p w14:paraId="53C3B240" w14:textId="77777777" w:rsidR="00DE6D4F" w:rsidRPr="008845FB" w:rsidRDefault="00DE6D4F" w:rsidP="00DE6D4F">
      <w:pPr>
        <w:pStyle w:val="BodyText"/>
        <w:ind w:firstLine="720"/>
        <w:jc w:val="thaiDistribute"/>
        <w:rPr>
          <w:cs/>
        </w:rPr>
      </w:pPr>
      <w:r>
        <w:rPr>
          <w:cs/>
        </w:rPr>
        <w:t>การทดสอบการท</w:t>
      </w:r>
      <w:r>
        <w:rPr>
          <w:rFonts w:hint="cs"/>
          <w:cs/>
        </w:rPr>
        <w:t>ำ</w:t>
      </w:r>
      <w:r>
        <w:rPr>
          <w:cs/>
        </w:rPr>
        <w:t>งาน</w:t>
      </w:r>
      <w:r>
        <w:rPr>
          <w:rFonts w:hint="cs"/>
          <w:cs/>
        </w:rPr>
        <w:t xml:space="preserve">ของแชทบอท ผ่านการกดปุ่มเมนูหลักทั้งหมด 5 เมนู </w:t>
      </w:r>
      <w:r>
        <w:rPr>
          <w:cs/>
        </w:rPr>
        <w:t>ว่าสามารถท</w:t>
      </w:r>
      <w:r>
        <w:rPr>
          <w:rFonts w:hint="cs"/>
          <w:cs/>
        </w:rPr>
        <w:t>ำ</w:t>
      </w:r>
      <w:r>
        <w:rPr>
          <w:cs/>
        </w:rPr>
        <w:t>งานได้ถูกต้องตามที่ได้ออกแบบไว้หรือไม่</w:t>
      </w:r>
      <w:r>
        <w:rPr>
          <w:rFonts w:hint="cs"/>
          <w:cs/>
        </w:rPr>
        <w:t xml:space="preserve"> แชทบอทตอบคำถามตรงตามประเด็นหลักที่มีทั้งหมด 5 ประเด็นหรือไม่ โดยอ้างอิงจากโครงสร้างลำดับชั้นแสดงคำถามทั้งหมดที่ผู้ป่วยสามารถถามไปยังแชทบอทได้ โดยมีรายละเอียดดังนี้</w:t>
      </w:r>
    </w:p>
    <w:p w14:paraId="159A18C5" w14:textId="77777777" w:rsidR="00DE6D4F" w:rsidRPr="008845FB" w:rsidRDefault="00DE6D4F" w:rsidP="0085476D">
      <w:pPr>
        <w:pStyle w:val="Heading2"/>
        <w:numPr>
          <w:ilvl w:val="0"/>
          <w:numId w:val="28"/>
        </w:numPr>
        <w:spacing w:before="100"/>
        <w:rPr>
          <w:cs/>
        </w:rPr>
      </w:pPr>
      <w:bookmarkStart w:id="193" w:name="_Toc61498582"/>
      <w:bookmarkStart w:id="194" w:name="_Toc62775613"/>
      <w:r>
        <w:rPr>
          <w:rFonts w:hint="cs"/>
          <w:cs/>
        </w:rPr>
        <w:t>การทดสอบการตอบคำถามของแชทบอทในประเด็นเรื่องทั่วไปเกี่ยวกับโรคไต</w:t>
      </w:r>
      <w:bookmarkEnd w:id="193"/>
      <w:bookmarkEnd w:id="194"/>
    </w:p>
    <w:p w14:paraId="53B4F709" w14:textId="5BE6CDB6" w:rsidR="00DE6D4F" w:rsidRDefault="00DE6D4F" w:rsidP="0015517D">
      <w:pPr>
        <w:spacing w:line="240" w:lineRule="auto"/>
        <w:ind w:left="360" w:firstLine="720"/>
        <w:jc w:val="thaiDistribute"/>
      </w:pPr>
      <w:r>
        <w:rPr>
          <w:rFonts w:hint="cs"/>
          <w:cs/>
        </w:rPr>
        <w:t xml:space="preserve">ในการทดสอบการตอบคำถามของแชทบอทเรื่องทั่วไปเกี่ยวกับโรคไต โดยการเลือกผ่านเมนูถามเกี่ยวกับโรคไตและตัวเลือกย่อยเพื่อส่งคำถามไปยังแชทบอท จากการทดสอบพบว่าแชทบอทสามารถตอบคำถามในประเด็นเรื่องทั่วไปเกี่ยวกับโรคไตได้ตามโครงสร้างลำดับชั้นที่ได้ออกแบบไว้ ดังแสดงในรูปที่ </w:t>
      </w:r>
      <w:r w:rsidR="00AC299E">
        <w:rPr>
          <w:rFonts w:hint="cs"/>
          <w:cs/>
        </w:rPr>
        <w:t>17</w:t>
      </w:r>
    </w:p>
    <w:p w14:paraId="6075FA52" w14:textId="6897609F" w:rsidR="00DE6D4F" w:rsidRDefault="00330668" w:rsidP="00DE6D4F">
      <w:pPr>
        <w:spacing w:line="240" w:lineRule="auto"/>
        <w:jc w:val="thaiDistribute"/>
      </w:pPr>
      <w:r w:rsidRPr="0054174F">
        <w:rPr>
          <w:noProof/>
        </w:rPr>
        <w:drawing>
          <wp:anchor distT="0" distB="0" distL="114300" distR="114300" simplePos="0" relativeHeight="251705344" behindDoc="0" locked="0" layoutInCell="1" allowOverlap="1" wp14:anchorId="4373E871" wp14:editId="3A9BBB6E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2219325" cy="3940563"/>
            <wp:effectExtent l="0" t="0" r="0" b="317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016" cy="3982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174F">
        <w:rPr>
          <w:noProof/>
        </w:rPr>
        <w:drawing>
          <wp:anchor distT="0" distB="0" distL="114300" distR="114300" simplePos="0" relativeHeight="251706368" behindDoc="0" locked="0" layoutInCell="1" allowOverlap="1" wp14:anchorId="5BBCC32E" wp14:editId="0372324C">
            <wp:simplePos x="0" y="0"/>
            <wp:positionH relativeFrom="margin">
              <wp:posOffset>3126224</wp:posOffset>
            </wp:positionH>
            <wp:positionV relativeFrom="paragraph">
              <wp:posOffset>11430</wp:posOffset>
            </wp:positionV>
            <wp:extent cx="2221200" cy="3942000"/>
            <wp:effectExtent l="0" t="0" r="8255" b="190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200" cy="394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1104C4" w14:textId="77777777" w:rsidR="00DE6D4F" w:rsidRDefault="00DE6D4F" w:rsidP="00DE6D4F">
      <w:pPr>
        <w:spacing w:line="240" w:lineRule="auto"/>
        <w:jc w:val="thaiDistribute"/>
      </w:pPr>
    </w:p>
    <w:p w14:paraId="0CF0990A" w14:textId="77777777" w:rsidR="00DE6D4F" w:rsidRDefault="00DE6D4F" w:rsidP="00DE6D4F">
      <w:pPr>
        <w:spacing w:line="240" w:lineRule="auto"/>
        <w:jc w:val="thaiDistribute"/>
      </w:pPr>
    </w:p>
    <w:p w14:paraId="052BD334" w14:textId="77777777" w:rsidR="00DE6D4F" w:rsidRDefault="00DE6D4F" w:rsidP="00DE6D4F">
      <w:pPr>
        <w:spacing w:line="240" w:lineRule="auto"/>
        <w:jc w:val="thaiDistribute"/>
      </w:pPr>
    </w:p>
    <w:p w14:paraId="7D5218B3" w14:textId="77777777" w:rsidR="00DE6D4F" w:rsidRDefault="00DE6D4F" w:rsidP="00DE6D4F">
      <w:pPr>
        <w:spacing w:line="240" w:lineRule="auto"/>
        <w:jc w:val="thaiDistribute"/>
      </w:pPr>
    </w:p>
    <w:p w14:paraId="518A8EAD" w14:textId="77777777" w:rsidR="00DE6D4F" w:rsidRDefault="00DE6D4F" w:rsidP="00DE6D4F">
      <w:pPr>
        <w:spacing w:line="240" w:lineRule="auto"/>
        <w:jc w:val="thaiDistribute"/>
      </w:pPr>
    </w:p>
    <w:p w14:paraId="4B90623B" w14:textId="77777777" w:rsidR="00DE6D4F" w:rsidRDefault="00DE6D4F" w:rsidP="00DE6D4F">
      <w:pPr>
        <w:spacing w:line="240" w:lineRule="auto"/>
        <w:jc w:val="thaiDistribute"/>
      </w:pPr>
    </w:p>
    <w:p w14:paraId="7D155409" w14:textId="77777777" w:rsidR="00DE6D4F" w:rsidRDefault="00DE6D4F" w:rsidP="00DE6D4F">
      <w:pPr>
        <w:spacing w:line="240" w:lineRule="auto"/>
        <w:jc w:val="thaiDistribute"/>
      </w:pPr>
    </w:p>
    <w:p w14:paraId="3EFBEB90" w14:textId="77777777" w:rsidR="00DE6D4F" w:rsidRDefault="00DE6D4F" w:rsidP="00DE6D4F">
      <w:pPr>
        <w:spacing w:line="240" w:lineRule="auto"/>
        <w:jc w:val="thaiDistribute"/>
      </w:pPr>
    </w:p>
    <w:p w14:paraId="6188C4E8" w14:textId="77777777" w:rsidR="00DE6D4F" w:rsidRDefault="00DE6D4F" w:rsidP="00DE6D4F">
      <w:pPr>
        <w:spacing w:line="240" w:lineRule="auto"/>
        <w:jc w:val="thaiDistribute"/>
      </w:pPr>
    </w:p>
    <w:p w14:paraId="56F6F111" w14:textId="5A3068C8" w:rsidR="00DE6D4F" w:rsidRPr="008845FB" w:rsidRDefault="00DE6D4F" w:rsidP="00DE6D4F">
      <w:pPr>
        <w:jc w:val="center"/>
        <w:rPr>
          <w:cs/>
        </w:rPr>
      </w:pPr>
      <w:r>
        <w:rPr>
          <w:rFonts w:hint="cs"/>
          <w:cs/>
        </w:rPr>
        <w:t xml:space="preserve">รูปที่ </w:t>
      </w:r>
      <w:r w:rsidR="00AC299E">
        <w:rPr>
          <w:rFonts w:hint="cs"/>
          <w:cs/>
        </w:rPr>
        <w:t>17</w:t>
      </w:r>
      <w:r>
        <w:t xml:space="preserve"> </w:t>
      </w:r>
      <w:r>
        <w:rPr>
          <w:rFonts w:hint="cs"/>
          <w:cs/>
        </w:rPr>
        <w:t>ทดสอบแชทบอทประเด็นเรื่องทั่วไปเกี่ยวกับโรคไต</w:t>
      </w:r>
    </w:p>
    <w:p w14:paraId="5A8AEB85" w14:textId="77777777" w:rsidR="00DE6D4F" w:rsidRPr="008845FB" w:rsidRDefault="00DE6D4F" w:rsidP="0085476D">
      <w:pPr>
        <w:pStyle w:val="Heading2"/>
        <w:numPr>
          <w:ilvl w:val="0"/>
          <w:numId w:val="28"/>
        </w:numPr>
        <w:spacing w:before="100"/>
        <w:rPr>
          <w:cs/>
        </w:rPr>
      </w:pPr>
      <w:bookmarkStart w:id="195" w:name="_Toc61498583"/>
      <w:bookmarkStart w:id="196" w:name="_Toc62775614"/>
      <w:r>
        <w:rPr>
          <w:rFonts w:hint="cs"/>
          <w:cs/>
        </w:rPr>
        <w:lastRenderedPageBreak/>
        <w:t>การทดสอบการตอบคำถามของแชทบอทในประเด็นเรื่องอาหาร</w:t>
      </w:r>
      <w:bookmarkEnd w:id="195"/>
      <w:bookmarkEnd w:id="196"/>
    </w:p>
    <w:p w14:paraId="1E7A3F0F" w14:textId="1AFEF4D5" w:rsidR="00DE6D4F" w:rsidRDefault="00DE6D4F" w:rsidP="00783C43">
      <w:pPr>
        <w:spacing w:line="240" w:lineRule="auto"/>
        <w:ind w:left="360" w:firstLine="720"/>
        <w:jc w:val="thaiDistribute"/>
      </w:pPr>
      <w:r>
        <w:rPr>
          <w:rFonts w:hint="cs"/>
          <w:cs/>
        </w:rPr>
        <w:t xml:space="preserve">ในการทดสอบการตอบคำถามของแชทบอทเรื่องอาหาร โดยการเลือกผ่านเมนูถามเรื่องอาหารและตัวเลือกย่อยเพื่อส่งคำถามไปยังแชทบอท จากการทดสอบพบว่าแชทบอทสามารถตอบคำถามในประเด็นเรื่องอาหารได้ตามโครงสร้างลำดับชั้นที่ได้ออกแบบไว้ ดังแสดงในรูปที่ </w:t>
      </w:r>
      <w:r w:rsidR="00AC299E">
        <w:rPr>
          <w:rFonts w:hint="cs"/>
          <w:cs/>
        </w:rPr>
        <w:t>18</w:t>
      </w:r>
    </w:p>
    <w:p w14:paraId="52D1F1F3" w14:textId="77777777" w:rsidR="00DE6D4F" w:rsidRDefault="00DE6D4F" w:rsidP="00DE6D4F">
      <w:pPr>
        <w:spacing w:line="240" w:lineRule="auto"/>
        <w:ind w:firstLine="720"/>
        <w:jc w:val="both"/>
      </w:pPr>
      <w:r w:rsidRPr="008857AF">
        <w:rPr>
          <w:noProof/>
        </w:rPr>
        <w:drawing>
          <wp:anchor distT="0" distB="0" distL="114300" distR="114300" simplePos="0" relativeHeight="251707392" behindDoc="0" locked="0" layoutInCell="1" allowOverlap="1" wp14:anchorId="0064533B" wp14:editId="23D9A194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534400" cy="450000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4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57AF">
        <w:rPr>
          <w:noProof/>
        </w:rPr>
        <w:drawing>
          <wp:anchor distT="0" distB="0" distL="114300" distR="114300" simplePos="0" relativeHeight="251708416" behindDoc="0" locked="0" layoutInCell="1" allowOverlap="1" wp14:anchorId="6F186582" wp14:editId="15FB240A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2534400" cy="450000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4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57AF">
        <w:rPr>
          <w:noProof/>
        </w:rPr>
        <w:t xml:space="preserve"> </w:t>
      </w:r>
    </w:p>
    <w:p w14:paraId="5B3BC666" w14:textId="77777777" w:rsidR="00DE6D4F" w:rsidRDefault="00DE6D4F" w:rsidP="00DE6D4F">
      <w:pPr>
        <w:spacing w:line="240" w:lineRule="auto"/>
        <w:ind w:firstLine="720"/>
        <w:jc w:val="both"/>
      </w:pPr>
    </w:p>
    <w:p w14:paraId="1F373011" w14:textId="77777777" w:rsidR="00DE6D4F" w:rsidRDefault="00DE6D4F" w:rsidP="00DE6D4F">
      <w:pPr>
        <w:spacing w:line="240" w:lineRule="auto"/>
        <w:ind w:firstLine="720"/>
        <w:jc w:val="both"/>
      </w:pPr>
    </w:p>
    <w:p w14:paraId="233BBD11" w14:textId="77777777" w:rsidR="00DE6D4F" w:rsidRDefault="00DE6D4F" w:rsidP="00DE6D4F">
      <w:pPr>
        <w:spacing w:line="240" w:lineRule="auto"/>
        <w:ind w:firstLine="720"/>
        <w:jc w:val="both"/>
      </w:pPr>
    </w:p>
    <w:p w14:paraId="45D0F431" w14:textId="77777777" w:rsidR="00DE6D4F" w:rsidRDefault="00DE6D4F" w:rsidP="00DE6D4F">
      <w:pPr>
        <w:spacing w:line="240" w:lineRule="auto"/>
        <w:ind w:firstLine="720"/>
        <w:jc w:val="both"/>
      </w:pPr>
    </w:p>
    <w:p w14:paraId="7C34CC6C" w14:textId="77777777" w:rsidR="00DE6D4F" w:rsidRDefault="00DE6D4F" w:rsidP="00DE6D4F">
      <w:pPr>
        <w:spacing w:line="240" w:lineRule="auto"/>
        <w:ind w:firstLine="720"/>
        <w:jc w:val="both"/>
      </w:pPr>
    </w:p>
    <w:p w14:paraId="10933629" w14:textId="77777777" w:rsidR="00DE6D4F" w:rsidRDefault="00DE6D4F" w:rsidP="00DE6D4F">
      <w:pPr>
        <w:spacing w:line="240" w:lineRule="auto"/>
        <w:ind w:firstLine="720"/>
        <w:jc w:val="both"/>
      </w:pPr>
    </w:p>
    <w:p w14:paraId="7A917E29" w14:textId="77777777" w:rsidR="00DE6D4F" w:rsidRDefault="00DE6D4F" w:rsidP="00DE6D4F">
      <w:pPr>
        <w:spacing w:line="240" w:lineRule="auto"/>
        <w:ind w:firstLine="720"/>
        <w:jc w:val="both"/>
      </w:pPr>
    </w:p>
    <w:p w14:paraId="3AA1DEBC" w14:textId="77777777" w:rsidR="00DE6D4F" w:rsidRDefault="00DE6D4F" w:rsidP="00DE6D4F">
      <w:pPr>
        <w:spacing w:line="240" w:lineRule="auto"/>
        <w:ind w:firstLine="720"/>
        <w:jc w:val="both"/>
      </w:pPr>
    </w:p>
    <w:p w14:paraId="6EEAA53D" w14:textId="77777777" w:rsidR="00DE6D4F" w:rsidRDefault="00DE6D4F" w:rsidP="00DE6D4F">
      <w:pPr>
        <w:spacing w:line="240" w:lineRule="auto"/>
        <w:ind w:firstLine="720"/>
        <w:jc w:val="both"/>
      </w:pPr>
    </w:p>
    <w:p w14:paraId="3AD21849" w14:textId="77777777" w:rsidR="00DE6D4F" w:rsidRDefault="00DE6D4F" w:rsidP="00DE6D4F">
      <w:pPr>
        <w:spacing w:line="240" w:lineRule="auto"/>
        <w:jc w:val="both"/>
      </w:pPr>
    </w:p>
    <w:p w14:paraId="28FA7D91" w14:textId="77777777" w:rsidR="00DE6D4F" w:rsidRDefault="00DE6D4F" w:rsidP="00DE6D4F">
      <w:pPr>
        <w:spacing w:line="240" w:lineRule="auto"/>
        <w:jc w:val="both"/>
      </w:pPr>
    </w:p>
    <w:p w14:paraId="2CAFDD5F" w14:textId="20FEF175" w:rsidR="00DE6D4F" w:rsidRDefault="00DE6D4F" w:rsidP="00DE6D4F">
      <w:pPr>
        <w:jc w:val="center"/>
        <w:rPr>
          <w:cs/>
        </w:rPr>
      </w:pPr>
      <w:r>
        <w:rPr>
          <w:rFonts w:hint="cs"/>
          <w:cs/>
        </w:rPr>
        <w:t xml:space="preserve">รูปที่ </w:t>
      </w:r>
      <w:r w:rsidR="00AC299E">
        <w:t>18</w:t>
      </w:r>
      <w:r>
        <w:t xml:space="preserve"> </w:t>
      </w:r>
      <w:r>
        <w:rPr>
          <w:rFonts w:hint="cs"/>
          <w:cs/>
        </w:rPr>
        <w:t>ทดสอบแชทบอทประเด็นเรื่องอาหาร</w:t>
      </w:r>
    </w:p>
    <w:p w14:paraId="71CC5A1A" w14:textId="77777777" w:rsidR="00DE6D4F" w:rsidRDefault="00DE6D4F" w:rsidP="00DE6D4F">
      <w:pPr>
        <w:spacing w:line="240" w:lineRule="auto"/>
        <w:ind w:firstLine="720"/>
        <w:jc w:val="both"/>
      </w:pPr>
    </w:p>
    <w:p w14:paraId="47A99A6B" w14:textId="77777777" w:rsidR="00DE6D4F" w:rsidRDefault="00DE6D4F" w:rsidP="00DE6D4F">
      <w:pPr>
        <w:spacing w:line="240" w:lineRule="auto"/>
        <w:ind w:firstLine="720"/>
        <w:jc w:val="both"/>
      </w:pPr>
    </w:p>
    <w:p w14:paraId="5095E831" w14:textId="77777777" w:rsidR="00DE6D4F" w:rsidRDefault="00DE6D4F" w:rsidP="00DE6D4F">
      <w:pPr>
        <w:spacing w:line="240" w:lineRule="auto"/>
        <w:ind w:firstLine="720"/>
        <w:jc w:val="both"/>
      </w:pPr>
    </w:p>
    <w:p w14:paraId="21F97A2B" w14:textId="77777777" w:rsidR="00DE6D4F" w:rsidRPr="008845FB" w:rsidRDefault="00DE6D4F" w:rsidP="00DE6D4F">
      <w:pPr>
        <w:spacing w:line="240" w:lineRule="auto"/>
        <w:ind w:firstLine="720"/>
        <w:jc w:val="both"/>
      </w:pPr>
    </w:p>
    <w:p w14:paraId="7AD07957" w14:textId="77777777" w:rsidR="00DE6D4F" w:rsidRPr="008845FB" w:rsidRDefault="00DE6D4F" w:rsidP="0085476D">
      <w:pPr>
        <w:pStyle w:val="Heading2"/>
        <w:numPr>
          <w:ilvl w:val="0"/>
          <w:numId w:val="28"/>
        </w:numPr>
        <w:spacing w:before="100"/>
        <w:rPr>
          <w:cs/>
        </w:rPr>
      </w:pPr>
      <w:bookmarkStart w:id="197" w:name="_Toc61498584"/>
      <w:bookmarkStart w:id="198" w:name="_Toc62775615"/>
      <w:r>
        <w:rPr>
          <w:rFonts w:hint="cs"/>
          <w:cs/>
        </w:rPr>
        <w:lastRenderedPageBreak/>
        <w:t>การทดสอบการตอบคำถามของแชทบอทในประเด็นเรื่องยา</w:t>
      </w:r>
      <w:bookmarkEnd w:id="197"/>
      <w:bookmarkEnd w:id="198"/>
    </w:p>
    <w:p w14:paraId="2ACC07E0" w14:textId="47AA14AE" w:rsidR="00DE6D4F" w:rsidRDefault="00DE6D4F" w:rsidP="00D87B64">
      <w:pPr>
        <w:spacing w:line="240" w:lineRule="auto"/>
        <w:ind w:left="360" w:firstLine="720"/>
        <w:jc w:val="thaiDistribute"/>
        <w:rPr>
          <w:cs/>
        </w:rPr>
      </w:pPr>
      <w:r>
        <w:rPr>
          <w:rFonts w:hint="cs"/>
          <w:cs/>
        </w:rPr>
        <w:t xml:space="preserve">ในการทดสอบการตอบคำถามของแชทบอทเรื่องยา โดยการเลือกผ่านเมนูถามเรื่องยา และตัวเลือกย่อยเพื่อส่งคำถามไปยังแชทบอท จากการทดสอบพบว่าแชทบอทสามารถตอบคำถามในประเด็นเรื่องยาได้ตามโครงสร้างลำดับชั้นที่ได้ออกแบบไว้ ดังแสดงในรูปที่ </w:t>
      </w:r>
      <w:r w:rsidR="00AC299E">
        <w:rPr>
          <w:rFonts w:hint="cs"/>
          <w:cs/>
        </w:rPr>
        <w:t>19</w:t>
      </w:r>
    </w:p>
    <w:p w14:paraId="7056ED38" w14:textId="77777777" w:rsidR="00DE6D4F" w:rsidRDefault="00DE6D4F" w:rsidP="00DE6D4F">
      <w:pPr>
        <w:spacing w:line="240" w:lineRule="auto"/>
        <w:ind w:firstLine="720"/>
        <w:jc w:val="both"/>
      </w:pPr>
      <w:r w:rsidRPr="0030031F">
        <w:rPr>
          <w:noProof/>
        </w:rPr>
        <w:drawing>
          <wp:anchor distT="0" distB="0" distL="114300" distR="114300" simplePos="0" relativeHeight="251710464" behindDoc="0" locked="0" layoutInCell="1" allowOverlap="1" wp14:anchorId="5EA25831" wp14:editId="151E315C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2530800" cy="4500000"/>
            <wp:effectExtent l="0" t="0" r="317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8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031F">
        <w:rPr>
          <w:noProof/>
        </w:rPr>
        <w:drawing>
          <wp:anchor distT="0" distB="0" distL="114300" distR="114300" simplePos="0" relativeHeight="251709440" behindDoc="0" locked="0" layoutInCell="1" allowOverlap="1" wp14:anchorId="42585CEE" wp14:editId="52F1ED60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2530800" cy="4500000"/>
            <wp:effectExtent l="0" t="0" r="317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8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D77D2C" w14:textId="77777777" w:rsidR="00DE6D4F" w:rsidRDefault="00DE6D4F" w:rsidP="00DE6D4F">
      <w:pPr>
        <w:spacing w:line="240" w:lineRule="auto"/>
        <w:ind w:firstLine="720"/>
        <w:jc w:val="both"/>
      </w:pPr>
    </w:p>
    <w:p w14:paraId="52E9D654" w14:textId="77777777" w:rsidR="00DE6D4F" w:rsidRDefault="00DE6D4F" w:rsidP="00DE6D4F">
      <w:pPr>
        <w:spacing w:line="240" w:lineRule="auto"/>
        <w:ind w:firstLine="720"/>
        <w:jc w:val="both"/>
      </w:pPr>
    </w:p>
    <w:p w14:paraId="6FD02A15" w14:textId="77777777" w:rsidR="00DE6D4F" w:rsidRDefault="00DE6D4F" w:rsidP="00DE6D4F">
      <w:pPr>
        <w:spacing w:line="240" w:lineRule="auto"/>
        <w:ind w:firstLine="720"/>
        <w:jc w:val="both"/>
      </w:pPr>
    </w:p>
    <w:p w14:paraId="1FEB521B" w14:textId="77777777" w:rsidR="00DE6D4F" w:rsidRDefault="00DE6D4F" w:rsidP="00DE6D4F">
      <w:pPr>
        <w:spacing w:line="240" w:lineRule="auto"/>
        <w:ind w:firstLine="720"/>
        <w:jc w:val="both"/>
      </w:pPr>
    </w:p>
    <w:p w14:paraId="21B98DA2" w14:textId="77777777" w:rsidR="00DE6D4F" w:rsidRDefault="00DE6D4F" w:rsidP="00DE6D4F">
      <w:pPr>
        <w:spacing w:line="240" w:lineRule="auto"/>
        <w:ind w:firstLine="720"/>
        <w:jc w:val="both"/>
      </w:pPr>
    </w:p>
    <w:p w14:paraId="667B3FB0" w14:textId="77777777" w:rsidR="00DE6D4F" w:rsidRDefault="00DE6D4F" w:rsidP="00DE6D4F">
      <w:pPr>
        <w:spacing w:line="240" w:lineRule="auto"/>
        <w:ind w:firstLine="720"/>
        <w:jc w:val="both"/>
      </w:pPr>
    </w:p>
    <w:p w14:paraId="214739DA" w14:textId="77777777" w:rsidR="00DE6D4F" w:rsidRDefault="00DE6D4F" w:rsidP="00DE6D4F">
      <w:pPr>
        <w:spacing w:line="240" w:lineRule="auto"/>
        <w:ind w:firstLine="720"/>
        <w:jc w:val="both"/>
      </w:pPr>
    </w:p>
    <w:p w14:paraId="44831DC9" w14:textId="77777777" w:rsidR="00DE6D4F" w:rsidRDefault="00DE6D4F" w:rsidP="00DE6D4F">
      <w:pPr>
        <w:spacing w:line="240" w:lineRule="auto"/>
        <w:ind w:firstLine="720"/>
        <w:jc w:val="both"/>
      </w:pPr>
    </w:p>
    <w:p w14:paraId="751A8DB2" w14:textId="77777777" w:rsidR="00DE6D4F" w:rsidRDefault="00DE6D4F" w:rsidP="00DE6D4F">
      <w:pPr>
        <w:spacing w:line="240" w:lineRule="auto"/>
        <w:ind w:firstLine="720"/>
        <w:jc w:val="both"/>
      </w:pPr>
    </w:p>
    <w:p w14:paraId="16BAD22A" w14:textId="77777777" w:rsidR="00DE6D4F" w:rsidRDefault="00DE6D4F" w:rsidP="00DE6D4F">
      <w:pPr>
        <w:spacing w:line="240" w:lineRule="auto"/>
        <w:ind w:firstLine="720"/>
        <w:jc w:val="both"/>
      </w:pPr>
    </w:p>
    <w:p w14:paraId="181D4956" w14:textId="77777777" w:rsidR="00DE6D4F" w:rsidRDefault="00DE6D4F" w:rsidP="00DE6D4F">
      <w:pPr>
        <w:spacing w:line="240" w:lineRule="auto"/>
        <w:ind w:firstLine="720"/>
        <w:jc w:val="both"/>
      </w:pPr>
    </w:p>
    <w:p w14:paraId="369324EF" w14:textId="51E6746F" w:rsidR="00DE6D4F" w:rsidRDefault="00DE6D4F" w:rsidP="00DE6D4F">
      <w:pPr>
        <w:jc w:val="center"/>
        <w:rPr>
          <w:cs/>
        </w:rPr>
      </w:pPr>
      <w:r>
        <w:rPr>
          <w:rFonts w:hint="cs"/>
          <w:cs/>
        </w:rPr>
        <w:t xml:space="preserve">รูปที่ </w:t>
      </w:r>
      <w:r w:rsidR="00AC299E">
        <w:rPr>
          <w:rFonts w:hint="cs"/>
          <w:cs/>
        </w:rPr>
        <w:t>19</w:t>
      </w:r>
      <w:r>
        <w:t xml:space="preserve"> </w:t>
      </w:r>
      <w:r>
        <w:rPr>
          <w:rFonts w:hint="cs"/>
          <w:cs/>
        </w:rPr>
        <w:t>ทดสอบแชทบอทประเด็นเรื่องยา</w:t>
      </w:r>
    </w:p>
    <w:p w14:paraId="45FCC39C" w14:textId="77777777" w:rsidR="00DE6D4F" w:rsidRDefault="00DE6D4F" w:rsidP="00DE6D4F">
      <w:pPr>
        <w:spacing w:line="240" w:lineRule="auto"/>
        <w:ind w:firstLine="720"/>
        <w:jc w:val="both"/>
      </w:pPr>
    </w:p>
    <w:p w14:paraId="0CE908E6" w14:textId="77777777" w:rsidR="00DE6D4F" w:rsidRDefault="00DE6D4F" w:rsidP="00DE6D4F">
      <w:pPr>
        <w:spacing w:line="240" w:lineRule="auto"/>
        <w:ind w:firstLine="720"/>
        <w:jc w:val="both"/>
      </w:pPr>
    </w:p>
    <w:p w14:paraId="63070F22" w14:textId="77777777" w:rsidR="00DE6D4F" w:rsidRDefault="00DE6D4F" w:rsidP="00DE6D4F">
      <w:pPr>
        <w:spacing w:line="240" w:lineRule="auto"/>
        <w:ind w:firstLine="720"/>
        <w:jc w:val="both"/>
      </w:pPr>
    </w:p>
    <w:p w14:paraId="20DC724E" w14:textId="77777777" w:rsidR="00DE6D4F" w:rsidRDefault="00DE6D4F" w:rsidP="00DE6D4F">
      <w:pPr>
        <w:spacing w:line="240" w:lineRule="auto"/>
        <w:ind w:firstLine="720"/>
        <w:jc w:val="both"/>
      </w:pPr>
    </w:p>
    <w:p w14:paraId="4419E3D7" w14:textId="77777777" w:rsidR="00DE6D4F" w:rsidRPr="008845FB" w:rsidRDefault="00DE6D4F" w:rsidP="00DE6D4F">
      <w:pPr>
        <w:spacing w:line="240" w:lineRule="auto"/>
        <w:ind w:firstLine="720"/>
        <w:jc w:val="both"/>
      </w:pPr>
    </w:p>
    <w:p w14:paraId="30469037" w14:textId="77777777" w:rsidR="00DE6D4F" w:rsidRPr="008845FB" w:rsidRDefault="00DE6D4F" w:rsidP="0085476D">
      <w:pPr>
        <w:pStyle w:val="Heading2"/>
        <w:numPr>
          <w:ilvl w:val="0"/>
          <w:numId w:val="28"/>
        </w:numPr>
        <w:spacing w:before="100"/>
        <w:rPr>
          <w:cs/>
        </w:rPr>
      </w:pPr>
      <w:bookmarkStart w:id="199" w:name="_Toc61498585"/>
      <w:bookmarkStart w:id="200" w:name="_Toc62775616"/>
      <w:r>
        <w:rPr>
          <w:rFonts w:hint="cs"/>
          <w:cs/>
        </w:rPr>
        <w:lastRenderedPageBreak/>
        <w:t>การทดสอบการตอบคำถามของแชทบอทในประเด็นเรื่องการออกกำลังกาย</w:t>
      </w:r>
      <w:bookmarkEnd w:id="199"/>
      <w:bookmarkEnd w:id="200"/>
    </w:p>
    <w:p w14:paraId="1E17510B" w14:textId="480D48BE" w:rsidR="00DE6D4F" w:rsidRDefault="00DE6D4F" w:rsidP="00794E4F">
      <w:pPr>
        <w:spacing w:line="240" w:lineRule="auto"/>
        <w:ind w:left="360" w:firstLine="720"/>
        <w:jc w:val="thaiDistribute"/>
      </w:pPr>
      <w:r>
        <w:rPr>
          <w:rFonts w:hint="cs"/>
          <w:cs/>
        </w:rPr>
        <w:t xml:space="preserve">ในการทดสอบการตอบคำถามของแชทบอทเรื่องการออกกำลังกาย โดยการเลือกผ่านเมนูถามเรื่องการออกกำลังกาย และตัวเลือกย่อยเพื่อส่งคำถามไปยังแชทบอท จากการทดสอบพบว่า แชทบอทสามารถตอบคำถามในประเด็นเรื่องการออกกำลังกายได้ตามโครงสร้างลำดับชั้นที่ได้ออกแบบไว้ ดังแสดงในรูปที่ </w:t>
      </w:r>
      <w:r w:rsidR="00AC299E">
        <w:rPr>
          <w:rFonts w:hint="cs"/>
          <w:cs/>
        </w:rPr>
        <w:t>20</w:t>
      </w:r>
    </w:p>
    <w:p w14:paraId="7F8CDC46" w14:textId="77777777" w:rsidR="00DE6D4F" w:rsidRDefault="00DE6D4F" w:rsidP="00DE6D4F">
      <w:pPr>
        <w:spacing w:line="240" w:lineRule="auto"/>
        <w:jc w:val="thaiDistribute"/>
      </w:pPr>
      <w:r w:rsidRPr="00610554">
        <w:rPr>
          <w:noProof/>
        </w:rPr>
        <w:drawing>
          <wp:anchor distT="0" distB="0" distL="114300" distR="114300" simplePos="0" relativeHeight="251711488" behindDoc="0" locked="0" layoutInCell="1" allowOverlap="1" wp14:anchorId="262C70B1" wp14:editId="11EBF099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530475" cy="4499610"/>
            <wp:effectExtent l="0" t="0" r="317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0554">
        <w:rPr>
          <w:noProof/>
        </w:rPr>
        <w:drawing>
          <wp:anchor distT="0" distB="0" distL="114300" distR="114300" simplePos="0" relativeHeight="251712512" behindDoc="0" locked="0" layoutInCell="1" allowOverlap="1" wp14:anchorId="2379DD33" wp14:editId="1527A92C">
            <wp:simplePos x="0" y="0"/>
            <wp:positionH relativeFrom="margin">
              <wp:align>left</wp:align>
            </wp:positionH>
            <wp:positionV relativeFrom="paragraph">
              <wp:posOffset>-2987</wp:posOffset>
            </wp:positionV>
            <wp:extent cx="2530800" cy="4500000"/>
            <wp:effectExtent l="0" t="0" r="317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8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0554">
        <w:rPr>
          <w:noProof/>
        </w:rPr>
        <w:t xml:space="preserve"> </w:t>
      </w:r>
    </w:p>
    <w:p w14:paraId="59EB5BFE" w14:textId="77777777" w:rsidR="00DE6D4F" w:rsidRDefault="00DE6D4F" w:rsidP="00DE6D4F">
      <w:pPr>
        <w:spacing w:line="240" w:lineRule="auto"/>
        <w:jc w:val="thaiDistribute"/>
      </w:pPr>
    </w:p>
    <w:p w14:paraId="35351523" w14:textId="77777777" w:rsidR="00DE6D4F" w:rsidRDefault="00DE6D4F" w:rsidP="00DE6D4F">
      <w:pPr>
        <w:spacing w:line="240" w:lineRule="auto"/>
        <w:jc w:val="thaiDistribute"/>
      </w:pPr>
    </w:p>
    <w:p w14:paraId="5078AED7" w14:textId="77777777" w:rsidR="00DE6D4F" w:rsidRDefault="00DE6D4F" w:rsidP="00DE6D4F">
      <w:pPr>
        <w:spacing w:line="240" w:lineRule="auto"/>
        <w:jc w:val="thaiDistribute"/>
      </w:pPr>
    </w:p>
    <w:p w14:paraId="40D840C0" w14:textId="77777777" w:rsidR="00DE6D4F" w:rsidRDefault="00DE6D4F" w:rsidP="00DE6D4F">
      <w:pPr>
        <w:spacing w:line="240" w:lineRule="auto"/>
        <w:jc w:val="thaiDistribute"/>
      </w:pPr>
    </w:p>
    <w:p w14:paraId="4338ED00" w14:textId="77777777" w:rsidR="00DE6D4F" w:rsidRDefault="00DE6D4F" w:rsidP="00DE6D4F">
      <w:pPr>
        <w:spacing w:line="240" w:lineRule="auto"/>
        <w:jc w:val="thaiDistribute"/>
      </w:pPr>
    </w:p>
    <w:p w14:paraId="79E8FE60" w14:textId="77777777" w:rsidR="00DE6D4F" w:rsidRDefault="00DE6D4F" w:rsidP="00DE6D4F">
      <w:pPr>
        <w:spacing w:line="240" w:lineRule="auto"/>
        <w:jc w:val="thaiDistribute"/>
      </w:pPr>
    </w:p>
    <w:p w14:paraId="7A739FDC" w14:textId="77777777" w:rsidR="00DE6D4F" w:rsidRDefault="00DE6D4F" w:rsidP="00DE6D4F">
      <w:pPr>
        <w:spacing w:line="240" w:lineRule="auto"/>
        <w:jc w:val="thaiDistribute"/>
      </w:pPr>
    </w:p>
    <w:p w14:paraId="40C8A5D8" w14:textId="77777777" w:rsidR="00DE6D4F" w:rsidRDefault="00DE6D4F" w:rsidP="00DE6D4F">
      <w:pPr>
        <w:spacing w:line="240" w:lineRule="auto"/>
        <w:jc w:val="thaiDistribute"/>
      </w:pPr>
    </w:p>
    <w:p w14:paraId="6C8F3119" w14:textId="77777777" w:rsidR="00DE6D4F" w:rsidRDefault="00DE6D4F" w:rsidP="00DE6D4F">
      <w:pPr>
        <w:spacing w:line="240" w:lineRule="auto"/>
        <w:jc w:val="thaiDistribute"/>
      </w:pPr>
    </w:p>
    <w:p w14:paraId="4C5B7FEC" w14:textId="77777777" w:rsidR="00DE6D4F" w:rsidRDefault="00DE6D4F" w:rsidP="00DE6D4F">
      <w:pPr>
        <w:spacing w:line="240" w:lineRule="auto"/>
        <w:jc w:val="thaiDistribute"/>
      </w:pPr>
    </w:p>
    <w:p w14:paraId="6D4753AD" w14:textId="77777777" w:rsidR="00DE6D4F" w:rsidRDefault="00DE6D4F" w:rsidP="00DE6D4F">
      <w:pPr>
        <w:spacing w:line="240" w:lineRule="auto"/>
        <w:jc w:val="thaiDistribute"/>
      </w:pPr>
    </w:p>
    <w:p w14:paraId="646216F8" w14:textId="52A38422" w:rsidR="00DE6D4F" w:rsidRDefault="00DE6D4F" w:rsidP="00DE6D4F">
      <w:pPr>
        <w:jc w:val="center"/>
        <w:rPr>
          <w:cs/>
        </w:rPr>
      </w:pPr>
      <w:r>
        <w:rPr>
          <w:rFonts w:hint="cs"/>
          <w:cs/>
        </w:rPr>
        <w:t xml:space="preserve">รูปที่ </w:t>
      </w:r>
      <w:r w:rsidR="00AC299E">
        <w:rPr>
          <w:rFonts w:hint="cs"/>
          <w:cs/>
        </w:rPr>
        <w:t>20</w:t>
      </w:r>
      <w:r>
        <w:t xml:space="preserve"> </w:t>
      </w:r>
      <w:r>
        <w:rPr>
          <w:rFonts w:hint="cs"/>
          <w:cs/>
        </w:rPr>
        <w:t>ทดสอบแชทบอทประเด็นเรื่องการออกกำลังกาย</w:t>
      </w:r>
    </w:p>
    <w:p w14:paraId="22182381" w14:textId="77777777" w:rsidR="00DE6D4F" w:rsidRDefault="00DE6D4F" w:rsidP="00DE6D4F">
      <w:pPr>
        <w:spacing w:line="240" w:lineRule="auto"/>
        <w:jc w:val="thaiDistribute"/>
      </w:pPr>
    </w:p>
    <w:p w14:paraId="1316C590" w14:textId="77777777" w:rsidR="00DE6D4F" w:rsidRDefault="00DE6D4F" w:rsidP="00DE6D4F">
      <w:pPr>
        <w:spacing w:line="240" w:lineRule="auto"/>
        <w:jc w:val="thaiDistribute"/>
      </w:pPr>
    </w:p>
    <w:p w14:paraId="6BA5D38A" w14:textId="77777777" w:rsidR="00DE6D4F" w:rsidRDefault="00DE6D4F" w:rsidP="00DE6D4F">
      <w:pPr>
        <w:spacing w:line="240" w:lineRule="auto"/>
        <w:jc w:val="thaiDistribute"/>
      </w:pPr>
    </w:p>
    <w:p w14:paraId="53B1581B" w14:textId="77777777" w:rsidR="00DE6D4F" w:rsidRDefault="00DE6D4F" w:rsidP="00DE6D4F">
      <w:pPr>
        <w:spacing w:line="240" w:lineRule="auto"/>
        <w:jc w:val="thaiDistribute"/>
      </w:pPr>
    </w:p>
    <w:p w14:paraId="558DF121" w14:textId="77777777" w:rsidR="00DE6D4F" w:rsidRDefault="00DE6D4F" w:rsidP="00DE6D4F">
      <w:pPr>
        <w:spacing w:line="240" w:lineRule="auto"/>
        <w:jc w:val="thaiDistribute"/>
        <w:rPr>
          <w:cs/>
        </w:rPr>
      </w:pPr>
    </w:p>
    <w:p w14:paraId="4168595A" w14:textId="77777777" w:rsidR="00DE6D4F" w:rsidRPr="008845FB" w:rsidRDefault="00DE6D4F" w:rsidP="0085476D">
      <w:pPr>
        <w:pStyle w:val="Heading2"/>
        <w:numPr>
          <w:ilvl w:val="0"/>
          <w:numId w:val="28"/>
        </w:numPr>
        <w:spacing w:before="100"/>
        <w:rPr>
          <w:cs/>
        </w:rPr>
      </w:pPr>
      <w:bookmarkStart w:id="201" w:name="_Toc61498586"/>
      <w:bookmarkStart w:id="202" w:name="_Toc62775617"/>
      <w:r>
        <w:rPr>
          <w:rFonts w:hint="cs"/>
          <w:cs/>
        </w:rPr>
        <w:lastRenderedPageBreak/>
        <w:t>การทดสอบการตอบคำถามของแชทบอทในประเด็นเรื่องการดื่มน้ำ</w:t>
      </w:r>
      <w:bookmarkEnd w:id="201"/>
      <w:bookmarkEnd w:id="202"/>
    </w:p>
    <w:p w14:paraId="5B38ADC8" w14:textId="76D8B79E" w:rsidR="00DE6D4F" w:rsidRDefault="00DE6D4F" w:rsidP="00993BE7">
      <w:pPr>
        <w:spacing w:line="240" w:lineRule="auto"/>
        <w:ind w:left="360" w:firstLine="720"/>
        <w:jc w:val="thaiDistribute"/>
      </w:pPr>
      <w:r>
        <w:rPr>
          <w:rFonts w:hint="cs"/>
          <w:cs/>
        </w:rPr>
        <w:t xml:space="preserve">ในการทดสอบการตอบคำถามของแชทบอทเรื่องการดื่มน้ำ โดยการเลือกผ่านเมนูควรดื่มน้ำอย่างไร และตัวเลือกย่อยเพื่อส่งคำถามไปยังแชทบอท จากการทดสอบพบว่า แชทบอทสามารถตอบคำถามในประเด็นเรื่องการดื่มน้ำได้ตามโครงสร้างลำดับชั้นที่ได้ออกแบบไว้ ดังแสดงในรูปที่ </w:t>
      </w:r>
      <w:r w:rsidR="00AC299E">
        <w:rPr>
          <w:rFonts w:hint="cs"/>
          <w:cs/>
        </w:rPr>
        <w:t>21</w:t>
      </w:r>
    </w:p>
    <w:p w14:paraId="286FB490" w14:textId="77777777" w:rsidR="00DE6D4F" w:rsidRDefault="00DE6D4F" w:rsidP="00DE6D4F">
      <w:pPr>
        <w:spacing w:line="240" w:lineRule="auto"/>
        <w:ind w:firstLine="720"/>
        <w:jc w:val="thaiDistribute"/>
      </w:pPr>
      <w:r w:rsidRPr="0072247F">
        <w:rPr>
          <w:noProof/>
        </w:rPr>
        <w:drawing>
          <wp:anchor distT="0" distB="0" distL="114300" distR="114300" simplePos="0" relativeHeight="251714560" behindDoc="0" locked="0" layoutInCell="1" allowOverlap="1" wp14:anchorId="2D91C6F1" wp14:editId="4C89C9BE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530800" cy="4500000"/>
            <wp:effectExtent l="0" t="0" r="3175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8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7FDC">
        <w:rPr>
          <w:noProof/>
        </w:rPr>
        <w:drawing>
          <wp:anchor distT="0" distB="0" distL="114300" distR="114300" simplePos="0" relativeHeight="251713536" behindDoc="0" locked="0" layoutInCell="1" allowOverlap="1" wp14:anchorId="5D0D4EB8" wp14:editId="6291DABC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530800" cy="4500000"/>
            <wp:effectExtent l="0" t="0" r="317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8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6EC929" w14:textId="77777777" w:rsidR="00DE6D4F" w:rsidRDefault="00DE6D4F" w:rsidP="00DE6D4F">
      <w:pPr>
        <w:spacing w:line="240" w:lineRule="auto"/>
        <w:jc w:val="both"/>
      </w:pPr>
    </w:p>
    <w:p w14:paraId="1528035D" w14:textId="77777777" w:rsidR="00DE6D4F" w:rsidRDefault="00DE6D4F" w:rsidP="00DE6D4F">
      <w:pPr>
        <w:spacing w:line="240" w:lineRule="auto"/>
        <w:jc w:val="both"/>
      </w:pPr>
    </w:p>
    <w:p w14:paraId="3B15B59E" w14:textId="77777777" w:rsidR="00DE6D4F" w:rsidRDefault="00DE6D4F" w:rsidP="00DE6D4F">
      <w:pPr>
        <w:spacing w:line="240" w:lineRule="auto"/>
        <w:jc w:val="both"/>
      </w:pPr>
    </w:p>
    <w:p w14:paraId="4AE53608" w14:textId="77777777" w:rsidR="00DE6D4F" w:rsidRDefault="00DE6D4F" w:rsidP="00DE6D4F">
      <w:pPr>
        <w:spacing w:line="240" w:lineRule="auto"/>
        <w:jc w:val="both"/>
      </w:pPr>
    </w:p>
    <w:p w14:paraId="56569D42" w14:textId="77777777" w:rsidR="00DE6D4F" w:rsidRDefault="00DE6D4F" w:rsidP="00DE6D4F">
      <w:pPr>
        <w:spacing w:line="240" w:lineRule="auto"/>
        <w:jc w:val="both"/>
      </w:pPr>
    </w:p>
    <w:p w14:paraId="53DBCA56" w14:textId="77777777" w:rsidR="00DE6D4F" w:rsidRDefault="00DE6D4F" w:rsidP="00DE6D4F">
      <w:pPr>
        <w:spacing w:line="240" w:lineRule="auto"/>
        <w:jc w:val="both"/>
      </w:pPr>
    </w:p>
    <w:p w14:paraId="31EE2B85" w14:textId="77777777" w:rsidR="00DE6D4F" w:rsidRDefault="00DE6D4F" w:rsidP="00DE6D4F">
      <w:pPr>
        <w:spacing w:line="240" w:lineRule="auto"/>
        <w:jc w:val="both"/>
      </w:pPr>
    </w:p>
    <w:p w14:paraId="190864D6" w14:textId="77777777" w:rsidR="00DE6D4F" w:rsidRDefault="00DE6D4F" w:rsidP="00DE6D4F">
      <w:pPr>
        <w:spacing w:line="240" w:lineRule="auto"/>
        <w:jc w:val="both"/>
      </w:pPr>
    </w:p>
    <w:p w14:paraId="72111F36" w14:textId="77777777" w:rsidR="00DE6D4F" w:rsidRDefault="00DE6D4F" w:rsidP="00DE6D4F">
      <w:pPr>
        <w:spacing w:line="240" w:lineRule="auto"/>
        <w:jc w:val="both"/>
      </w:pPr>
    </w:p>
    <w:p w14:paraId="15E740AC" w14:textId="77777777" w:rsidR="00DE6D4F" w:rsidRDefault="00DE6D4F" w:rsidP="00DE6D4F">
      <w:pPr>
        <w:spacing w:line="240" w:lineRule="auto"/>
        <w:jc w:val="both"/>
      </w:pPr>
    </w:p>
    <w:p w14:paraId="63A8C93E" w14:textId="77777777" w:rsidR="00DE6D4F" w:rsidRPr="008845FB" w:rsidRDefault="00DE6D4F" w:rsidP="00DE6D4F">
      <w:pPr>
        <w:spacing w:line="240" w:lineRule="auto"/>
        <w:jc w:val="both"/>
        <w:rPr>
          <w:cs/>
        </w:rPr>
      </w:pPr>
    </w:p>
    <w:p w14:paraId="5D3D49A8" w14:textId="0FB5B59C" w:rsidR="00DE6D4F" w:rsidRDefault="00DE6D4F" w:rsidP="00DE6D4F">
      <w:pPr>
        <w:jc w:val="center"/>
      </w:pPr>
      <w:r>
        <w:rPr>
          <w:rFonts w:hint="cs"/>
          <w:cs/>
        </w:rPr>
        <w:t xml:space="preserve">รูปที่ </w:t>
      </w:r>
      <w:r w:rsidR="00AC299E">
        <w:rPr>
          <w:rFonts w:hint="cs"/>
          <w:cs/>
        </w:rPr>
        <w:t>21</w:t>
      </w:r>
      <w:r>
        <w:t xml:space="preserve"> </w:t>
      </w:r>
      <w:r>
        <w:rPr>
          <w:rFonts w:hint="cs"/>
          <w:cs/>
        </w:rPr>
        <w:t>ทดสอบแชทบอทประเด็นเรื่องการดื่มน้ำ</w:t>
      </w:r>
    </w:p>
    <w:p w14:paraId="133F8EB8" w14:textId="77777777" w:rsidR="00DE6D4F" w:rsidRDefault="00DE6D4F" w:rsidP="00DE6D4F">
      <w:pPr>
        <w:jc w:val="center"/>
      </w:pPr>
    </w:p>
    <w:p w14:paraId="0852F6C6" w14:textId="77777777" w:rsidR="00DE6D4F" w:rsidRDefault="00DE6D4F" w:rsidP="00DE6D4F">
      <w:pPr>
        <w:jc w:val="center"/>
      </w:pPr>
    </w:p>
    <w:p w14:paraId="71D1B9CE" w14:textId="77777777" w:rsidR="00DE6D4F" w:rsidRDefault="00DE6D4F" w:rsidP="00DE6D4F">
      <w:pPr>
        <w:jc w:val="center"/>
      </w:pPr>
    </w:p>
    <w:p w14:paraId="15D216AA" w14:textId="77777777" w:rsidR="00DE6D4F" w:rsidRDefault="00DE6D4F" w:rsidP="00DE6D4F">
      <w:pPr>
        <w:jc w:val="center"/>
      </w:pPr>
    </w:p>
    <w:p w14:paraId="37BC30EE" w14:textId="77777777" w:rsidR="00DE6D4F" w:rsidRDefault="00DE6D4F" w:rsidP="00DE6D4F">
      <w:pPr>
        <w:jc w:val="center"/>
      </w:pPr>
    </w:p>
    <w:p w14:paraId="75A9DE3D" w14:textId="77777777" w:rsidR="00762B38" w:rsidRDefault="00762B38" w:rsidP="0085476D">
      <w:pPr>
        <w:pStyle w:val="Heading2"/>
        <w:numPr>
          <w:ilvl w:val="0"/>
          <w:numId w:val="28"/>
        </w:numPr>
        <w:spacing w:before="100"/>
      </w:pPr>
      <w:bookmarkStart w:id="203" w:name="_Toc61498587"/>
      <w:bookmarkStart w:id="204" w:name="_Toc62775618"/>
      <w:r>
        <w:rPr>
          <w:rFonts w:hint="cs"/>
          <w:cs/>
        </w:rPr>
        <w:lastRenderedPageBreak/>
        <w:t>การทดสอบระบบโดยรวม</w:t>
      </w:r>
      <w:bookmarkEnd w:id="203"/>
      <w:bookmarkEnd w:id="204"/>
    </w:p>
    <w:p w14:paraId="10BFBE27" w14:textId="77777777" w:rsidR="00762B38" w:rsidRDefault="00762B38" w:rsidP="00762B38">
      <w:pPr>
        <w:ind w:left="360" w:firstLine="720"/>
        <w:jc w:val="thaiDistribute"/>
        <w:rPr>
          <w:cs/>
        </w:rPr>
      </w:pPr>
      <w:r>
        <w:rPr>
          <w:cs/>
        </w:rPr>
        <w:t>หลังจากการพัฒนาแอปพลิเคชันเสร็จสมบูรณ์แล้ว ได้มีการทดสอบแอปพลิเคชันที่พัฒนาขึ้น</w:t>
      </w:r>
      <w:r>
        <w:rPr>
          <w:rFonts w:hint="cs"/>
          <w:cs/>
        </w:rPr>
        <w:t xml:space="preserve"> เป็นการ</w:t>
      </w:r>
      <w:r w:rsidRPr="00026B95">
        <w:rPr>
          <w:cs/>
        </w:rPr>
        <w:t>ทดสอบประสิทธิภาพ</w:t>
      </w:r>
      <w:r>
        <w:rPr>
          <w:rFonts w:hint="cs"/>
          <w:cs/>
        </w:rPr>
        <w:t>ด้านความถูกต้องของการตอบคำถามของแชทบอทจาก 5 ประเด็นหลัก ตามโครงสร้างแบบลำดับชั้นที่ได้ออกแบบไว้</w:t>
      </w:r>
      <w:r>
        <w:t xml:space="preserve"> </w:t>
      </w:r>
      <w:r>
        <w:rPr>
          <w:rFonts w:hint="cs"/>
          <w:cs/>
        </w:rPr>
        <w:t>ทำให้พบว่า ระบบแชทบอทที่พัฒนาขึ้นสามารถตอบคำถามได้ครบถ้วนตามโครงสร้างแบบลำดับชั้นที่ได้ออกแบบไว้ และปุ่มกดเพื่อพูดคุยกับแชทบอทที่สร้างเพิ่มเติมขึ้นมาภายในแอปพลิเคชันดั้งเดิม สามารถเชื่อมโยงไปยังแอปพลิเคชันเมสเซนเจอร์และไลน์ได้อย่างถูกต้อง และสามารถส่งข้อความตอบโต้กับแชทบอทได้จริง</w:t>
      </w:r>
    </w:p>
    <w:p w14:paraId="2E3EDEB9" w14:textId="560A2060" w:rsidR="00D8713F" w:rsidRDefault="00D8713F" w:rsidP="00D8713F">
      <w:pPr>
        <w:pStyle w:val="Heading1"/>
        <w:numPr>
          <w:ilvl w:val="0"/>
          <w:numId w:val="0"/>
        </w:numPr>
        <w:spacing w:after="240" w:afterAutospacing="0"/>
        <w:jc w:val="both"/>
      </w:pPr>
      <w:bookmarkStart w:id="205" w:name="_Toc62775619"/>
      <w:r>
        <w:rPr>
          <w:rFonts w:hint="cs"/>
          <w:cs/>
        </w:rPr>
        <w:t>ปัญหาและอุปสรรค</w:t>
      </w:r>
      <w:bookmarkEnd w:id="205"/>
    </w:p>
    <w:p w14:paraId="051F53E0" w14:textId="6F1F6BDA" w:rsidR="00AD3F93" w:rsidRDefault="00AD3F93" w:rsidP="0085476D">
      <w:pPr>
        <w:pStyle w:val="BodyText"/>
        <w:numPr>
          <w:ilvl w:val="0"/>
          <w:numId w:val="29"/>
        </w:numPr>
        <w:jc w:val="thaiDistribute"/>
      </w:pPr>
      <w:r>
        <w:rPr>
          <w:rFonts w:hint="cs"/>
          <w:cs/>
        </w:rPr>
        <w:t>ไม่ทราบวิธีการเขียนโค้ดด้วยภาษาจาวาเพื่อสร้างการเชื่อมโยงผ่านการกดปุ่มภายในแอปพลิเคชันดั้งเดิมไปยังแอปพลิเคชันเมสเซนเจอร์และไลน์</w:t>
      </w:r>
    </w:p>
    <w:p w14:paraId="090159E8" w14:textId="77777777" w:rsidR="00AD3F93" w:rsidRPr="009C7F06" w:rsidRDefault="00AD3F93" w:rsidP="0085476D">
      <w:pPr>
        <w:pStyle w:val="BodyText"/>
        <w:numPr>
          <w:ilvl w:val="0"/>
          <w:numId w:val="29"/>
        </w:numPr>
        <w:jc w:val="thaiDistribute"/>
      </w:pPr>
      <w:r>
        <w:rPr>
          <w:rFonts w:hint="cs"/>
          <w:cs/>
        </w:rPr>
        <w:t>ไม่มีความรู้และประสบการณ์ในการใช้งานแพลตฟอร์มไดอะล็อกโฟลว์</w:t>
      </w:r>
    </w:p>
    <w:p w14:paraId="7C49AF04" w14:textId="77777777" w:rsidR="00AD3F93" w:rsidRPr="005734BF" w:rsidRDefault="00AD3F93" w:rsidP="0085476D">
      <w:pPr>
        <w:pStyle w:val="BodyText"/>
        <w:numPr>
          <w:ilvl w:val="0"/>
          <w:numId w:val="29"/>
        </w:numPr>
        <w:jc w:val="thaiDistribute"/>
        <w:rPr>
          <w:cs/>
        </w:rPr>
      </w:pPr>
      <w:r>
        <w:rPr>
          <w:rFonts w:hint="cs"/>
          <w:cs/>
        </w:rPr>
        <w:t>ไม่มีความรู้และข้อมูลทั่วไปเกี่ยวกับโรคไต</w:t>
      </w:r>
    </w:p>
    <w:p w14:paraId="658B76CB" w14:textId="77777777" w:rsidR="00AD3F93" w:rsidRPr="00AC7938" w:rsidRDefault="00AD3F93" w:rsidP="0085476D">
      <w:pPr>
        <w:pStyle w:val="BodyText"/>
        <w:numPr>
          <w:ilvl w:val="0"/>
          <w:numId w:val="29"/>
        </w:numPr>
        <w:jc w:val="thaiDistribute"/>
      </w:pPr>
      <w:r>
        <w:rPr>
          <w:rFonts w:hint="cs"/>
          <w:cs/>
        </w:rPr>
        <w:t>ไม่มีความรู้และข้อมูลทั่วไปเกี่ยวกับโภชนาการอาหาร</w:t>
      </w:r>
    </w:p>
    <w:p w14:paraId="02AACDDD" w14:textId="77777777" w:rsidR="00AD3F93" w:rsidRPr="00AC7938" w:rsidRDefault="00AD3F93" w:rsidP="0085476D">
      <w:pPr>
        <w:pStyle w:val="BodyText"/>
        <w:numPr>
          <w:ilvl w:val="0"/>
          <w:numId w:val="29"/>
        </w:numPr>
        <w:jc w:val="thaiDistribute"/>
        <w:rPr>
          <w:cs/>
        </w:rPr>
      </w:pPr>
      <w:r>
        <w:rPr>
          <w:rFonts w:hint="cs"/>
          <w:cs/>
        </w:rPr>
        <w:t>ไม่มีความรู้และข้อมูลทั่วไปเกี่ยวกับยาสำหรับผู้ป่วยโรคไต</w:t>
      </w:r>
    </w:p>
    <w:p w14:paraId="2C70785D" w14:textId="77777777" w:rsidR="00AD3F93" w:rsidRPr="00D45CA0" w:rsidRDefault="00AD3F93" w:rsidP="0085476D">
      <w:pPr>
        <w:pStyle w:val="BodyText"/>
        <w:numPr>
          <w:ilvl w:val="0"/>
          <w:numId w:val="29"/>
        </w:numPr>
        <w:jc w:val="thaiDistribute"/>
      </w:pPr>
      <w:r>
        <w:rPr>
          <w:rFonts w:hint="cs"/>
          <w:cs/>
        </w:rPr>
        <w:t>ไม่มีความรู้และข้อมูลทั่วไปเกี่ยวกับการออกกำลังกายสำหรับผู้ป่วยโรคไต</w:t>
      </w:r>
    </w:p>
    <w:p w14:paraId="5CD85A36" w14:textId="77777777" w:rsidR="00AD3F93" w:rsidRPr="00D45CA0" w:rsidRDefault="00AD3F93" w:rsidP="0085476D">
      <w:pPr>
        <w:pStyle w:val="BodyText"/>
        <w:numPr>
          <w:ilvl w:val="0"/>
          <w:numId w:val="29"/>
        </w:numPr>
        <w:jc w:val="thaiDistribute"/>
      </w:pPr>
      <w:r>
        <w:rPr>
          <w:rFonts w:hint="cs"/>
          <w:cs/>
        </w:rPr>
        <w:t>ไม่มีความรู้และข้อมูลเกี่ยวกับการรวมแชทบอทจากไดอะล็อกโฟลว์เข้ากับแอปพลิเคชันไลน์</w:t>
      </w:r>
    </w:p>
    <w:p w14:paraId="2568A933" w14:textId="77777777" w:rsidR="00AD3F93" w:rsidRPr="00D45CA0" w:rsidRDefault="00AD3F93" w:rsidP="0085476D">
      <w:pPr>
        <w:pStyle w:val="BodyText"/>
        <w:numPr>
          <w:ilvl w:val="0"/>
          <w:numId w:val="29"/>
        </w:numPr>
        <w:jc w:val="thaiDistribute"/>
        <w:rPr>
          <w:cs/>
        </w:rPr>
      </w:pPr>
      <w:r>
        <w:rPr>
          <w:rFonts w:hint="cs"/>
          <w:cs/>
        </w:rPr>
        <w:t>ไม่มีความรู้ข้อมูลเกี่ยวกับการรวมแชทบอทจากไดอะล็อกโฟลว์เข้ากับ</w:t>
      </w:r>
      <w:r>
        <w:rPr>
          <w:cs/>
        </w:rPr>
        <w:t>เมสเซนเจอร์</w:t>
      </w:r>
      <w:r>
        <w:rPr>
          <w:rFonts w:hint="cs"/>
          <w:cs/>
        </w:rPr>
        <w:t>และในตอนแรกแชทบอทไม่สามารถพูดคุยกับผู้ใช้คนอื่นที่ไม่ใช่แอดมินเพจได้</w:t>
      </w:r>
    </w:p>
    <w:p w14:paraId="6077F72A" w14:textId="77777777" w:rsidR="00AD3F93" w:rsidRPr="00D45CA0" w:rsidRDefault="00AD3F93" w:rsidP="0085476D">
      <w:pPr>
        <w:pStyle w:val="BodyText"/>
        <w:numPr>
          <w:ilvl w:val="0"/>
          <w:numId w:val="29"/>
        </w:numPr>
        <w:jc w:val="thaiDistribute"/>
        <w:rPr>
          <w:cs/>
        </w:rPr>
      </w:pPr>
      <w:r>
        <w:rPr>
          <w:rFonts w:hint="cs"/>
          <w:cs/>
        </w:rPr>
        <w:t>ไม่มีความรู้ข้อมูลเกี่ยวกับปริมาณการดื่มน้ำที่เหมาะสมต่อวันสำหรับผู้ป่วยโรคไต</w:t>
      </w:r>
    </w:p>
    <w:p w14:paraId="200EA644" w14:textId="77777777" w:rsidR="00AD3F93" w:rsidRPr="00D45CA0" w:rsidRDefault="00AD3F93" w:rsidP="0085476D">
      <w:pPr>
        <w:pStyle w:val="BodyText"/>
        <w:numPr>
          <w:ilvl w:val="0"/>
          <w:numId w:val="29"/>
        </w:numPr>
        <w:jc w:val="thaiDistribute"/>
        <w:rPr>
          <w:cs/>
        </w:rPr>
      </w:pPr>
      <w:r>
        <w:rPr>
          <w:rFonts w:hint="cs"/>
          <w:cs/>
        </w:rPr>
        <w:t>ไม่มีความรู้ข้อมูลเกี่ยวกับอาหารที่ผู้ป่วยโรคไตควรรับประทาน</w:t>
      </w:r>
    </w:p>
    <w:p w14:paraId="60D7E758" w14:textId="77777777" w:rsidR="00AD3F93" w:rsidRPr="00D45CA0" w:rsidRDefault="00AD3F93" w:rsidP="0085476D">
      <w:pPr>
        <w:pStyle w:val="BodyText"/>
        <w:numPr>
          <w:ilvl w:val="0"/>
          <w:numId w:val="29"/>
        </w:numPr>
        <w:jc w:val="thaiDistribute"/>
        <w:rPr>
          <w:cs/>
        </w:rPr>
      </w:pPr>
      <w:r>
        <w:rPr>
          <w:rFonts w:hint="cs"/>
          <w:cs/>
        </w:rPr>
        <w:t>ไม่มีความรู้ข้อมูลเกี่ยวกับอาหารที่ผู้ป่วยโรคไตไม่ควรรับประทาน</w:t>
      </w:r>
    </w:p>
    <w:p w14:paraId="536CEAB9" w14:textId="77777777" w:rsidR="00AD3F93" w:rsidRPr="00D45CA0" w:rsidRDefault="00AD3F93" w:rsidP="0085476D">
      <w:pPr>
        <w:pStyle w:val="BodyText"/>
        <w:numPr>
          <w:ilvl w:val="0"/>
          <w:numId w:val="29"/>
        </w:numPr>
        <w:jc w:val="thaiDistribute"/>
        <w:rPr>
          <w:cs/>
        </w:rPr>
      </w:pPr>
      <w:r>
        <w:rPr>
          <w:rFonts w:hint="cs"/>
          <w:cs/>
        </w:rPr>
        <w:t xml:space="preserve">ไม่สามารถเรียกใช้งานฟังก์ชันที่เขียนไว้ได้ เนื่องจาก มีบัค </w:t>
      </w:r>
      <w:r>
        <w:t xml:space="preserve">(Bug) </w:t>
      </w:r>
      <w:r>
        <w:rPr>
          <w:rFonts w:hint="cs"/>
          <w:cs/>
        </w:rPr>
        <w:t>ที่ก่อให้เกิดปัญหาของทางกูเกิล ซึ่งในปัจจุบันทีมพัฒนาของกูเกิลกำลังดำเนินการแก้ไขอยู่ และไม่สามารถทราบได้ว่าจะแก้ไขสำเร็จเมื่อไร</w:t>
      </w:r>
    </w:p>
    <w:p w14:paraId="4BF6394F" w14:textId="7E6A83D7" w:rsidR="000F71C3" w:rsidRDefault="000F71C3" w:rsidP="000F71C3">
      <w:pPr>
        <w:pStyle w:val="Heading1"/>
        <w:numPr>
          <w:ilvl w:val="0"/>
          <w:numId w:val="0"/>
        </w:numPr>
        <w:spacing w:after="240" w:afterAutospacing="0"/>
        <w:jc w:val="both"/>
        <w:rPr>
          <w:cs/>
        </w:rPr>
      </w:pPr>
      <w:bookmarkStart w:id="206" w:name="_Toc62775620"/>
      <w:r>
        <w:rPr>
          <w:rFonts w:hint="cs"/>
          <w:cs/>
        </w:rPr>
        <w:lastRenderedPageBreak/>
        <w:t>แนวทางในการพัฒนาและประยุกต์ใช้ร่วมกับงานอื่น ๆ ในขั้นต่อไป</w:t>
      </w:r>
      <w:bookmarkEnd w:id="206"/>
    </w:p>
    <w:p w14:paraId="23798C20" w14:textId="5020A0E0" w:rsidR="00AD3F93" w:rsidRPr="00052D7B" w:rsidRDefault="00021F3F" w:rsidP="00AD3F93">
      <w:pPr>
        <w:pStyle w:val="BodyText"/>
        <w:jc w:val="thaiDistribute"/>
      </w:pPr>
      <w:r>
        <w:rPr>
          <w:cs/>
        </w:rPr>
        <w:tab/>
      </w:r>
      <w:r>
        <w:rPr>
          <w:rFonts w:hint="cs"/>
          <w:cs/>
        </w:rPr>
        <w:t>สามารถพัฒนาต่อยอดให้แชทบอทมีความฉลาดมากยิ่งขึ้น</w:t>
      </w:r>
      <w:r w:rsidR="00DF3201">
        <w:rPr>
          <w:rFonts w:hint="cs"/>
          <w:cs/>
        </w:rPr>
        <w:t xml:space="preserve"> เพื่อนำไปใช้ในด้านการแพทย์อย่างเป็นทางการสำหรับเรื่องการดูแลผู้ป่วยโรคไต</w:t>
      </w:r>
      <w:r>
        <w:rPr>
          <w:rFonts w:hint="cs"/>
          <w:cs/>
        </w:rPr>
        <w:t xml:space="preserve"> และแปลงข้อความ</w:t>
      </w:r>
      <w:r w:rsidR="008D0C0B">
        <w:rPr>
          <w:rFonts w:hint="cs"/>
          <w:cs/>
        </w:rPr>
        <w:t>ตัวอักษร</w:t>
      </w:r>
      <w:r>
        <w:rPr>
          <w:rFonts w:hint="cs"/>
          <w:cs/>
        </w:rPr>
        <w:t>จากแชทบอทให้อยู่ในรูปแบบ</w:t>
      </w:r>
      <w:r w:rsidR="00D24888">
        <w:rPr>
          <w:rFonts w:hint="cs"/>
          <w:cs/>
        </w:rPr>
        <w:t>ของ</w:t>
      </w:r>
      <w:r>
        <w:rPr>
          <w:rFonts w:hint="cs"/>
          <w:cs/>
        </w:rPr>
        <w:t>เสียง</w:t>
      </w:r>
      <w:r w:rsidR="00D24888">
        <w:rPr>
          <w:rFonts w:hint="cs"/>
          <w:cs/>
        </w:rPr>
        <w:t xml:space="preserve">พูด </w:t>
      </w:r>
      <w:r w:rsidR="008D0C0B">
        <w:rPr>
          <w:rFonts w:hint="cs"/>
          <w:cs/>
        </w:rPr>
        <w:t>โดย</w:t>
      </w:r>
      <w:r w:rsidR="003E2950">
        <w:rPr>
          <w:rFonts w:hint="cs"/>
          <w:cs/>
        </w:rPr>
        <w:t>ในอนาคตคาดว่าจะ</w:t>
      </w:r>
      <w:r w:rsidR="008D0C0B">
        <w:rPr>
          <w:rFonts w:hint="cs"/>
          <w:cs/>
        </w:rPr>
        <w:t>สามารถนำไปใส่แทนเสียงของหุ่นยนต์</w:t>
      </w:r>
      <w:r w:rsidR="006A68E9">
        <w:rPr>
          <w:rFonts w:hint="cs"/>
          <w:cs/>
        </w:rPr>
        <w:t>สำหรับดูแลผู้ป่วยโรคไต</w:t>
      </w:r>
      <w:r w:rsidR="008D0C0B">
        <w:rPr>
          <w:rFonts w:hint="cs"/>
          <w:cs/>
        </w:rPr>
        <w:t>ได้</w:t>
      </w:r>
    </w:p>
    <w:p w14:paraId="6D86C282" w14:textId="00AA7D78" w:rsidR="00DF3201" w:rsidRDefault="00DF3201" w:rsidP="00DF3201">
      <w:pPr>
        <w:pStyle w:val="Heading1"/>
        <w:numPr>
          <w:ilvl w:val="0"/>
          <w:numId w:val="0"/>
        </w:numPr>
        <w:spacing w:after="240" w:afterAutospacing="0"/>
        <w:jc w:val="both"/>
      </w:pPr>
      <w:bookmarkStart w:id="207" w:name="_Toc62775621"/>
      <w:r>
        <w:rPr>
          <w:rFonts w:hint="cs"/>
          <w:cs/>
        </w:rPr>
        <w:t>ข้อสรุป</w:t>
      </w:r>
      <w:r w:rsidR="00BC436C">
        <w:rPr>
          <w:rFonts w:hint="cs"/>
          <w:cs/>
        </w:rPr>
        <w:t>และข้อเสนอแนะ</w:t>
      </w:r>
      <w:bookmarkEnd w:id="207"/>
    </w:p>
    <w:p w14:paraId="2AEC955C" w14:textId="35147A3F" w:rsidR="000F7B7E" w:rsidRDefault="00B468E3" w:rsidP="0085476D">
      <w:pPr>
        <w:pStyle w:val="Heading2"/>
        <w:numPr>
          <w:ilvl w:val="0"/>
          <w:numId w:val="30"/>
        </w:numPr>
        <w:spacing w:before="100"/>
      </w:pPr>
      <w:bookmarkStart w:id="208" w:name="_Toc62775622"/>
      <w:r>
        <w:rPr>
          <w:rFonts w:hint="cs"/>
          <w:cs/>
        </w:rPr>
        <w:t>ข้อสรุป</w:t>
      </w:r>
      <w:bookmarkEnd w:id="208"/>
    </w:p>
    <w:p w14:paraId="3EB946E6" w14:textId="155A2D40" w:rsidR="00015EF7" w:rsidRDefault="008B6E93" w:rsidP="00015EF7">
      <w:pPr>
        <w:ind w:left="360" w:firstLine="720"/>
      </w:pPr>
      <w:r w:rsidRPr="008B6E93">
        <w:rPr>
          <w:cs/>
        </w:rPr>
        <w:t xml:space="preserve">โครงงานนี้ได้พัฒนาแอปพลิเคชันที่มีระบบแชทบอทเพื่อช่วยอำนวยความสะดวกแก่ผู้ป่วยภาวะไตวายที่ทำการรักษาด้วยวิธีการฟอกเลือดด้วยเครื่องไตเทียม ซึ่งจากการทดสอบระบบระหว่างการพัฒนาและหลังพัฒนาเสร็จสิ้น เป็นการทดสอบประสิทธิภาพด้านความถูกต้องของการตอบคำถามของแชทบอทจาก </w:t>
      </w:r>
      <w:r w:rsidRPr="008B6E93">
        <w:t xml:space="preserve">5 </w:t>
      </w:r>
      <w:r w:rsidRPr="008B6E93">
        <w:rPr>
          <w:cs/>
        </w:rPr>
        <w:t>ประเด็นหลัก ตามโครงสร้างแบบลำดับชั้นที่ได้ออกแบบไว้ ทำให้พบว่า ระบบแชทบอทที่พัฒนาขึ้นสามารถตอบคำถามได้ครบถ้วนตามโครงสร้างแบบลำดับชั้นที่ได้ออกแบบไว้ ถึงแม้อาจจะมีข้อจำกัดบางอย่างที่ควรปรับปรุงเพื่อให้แชทบอทมีความสมบูรณ์มากยิ่งขึ้น ได้แก่ การเพิ่มจำนวนประเด็นคำถาม การเพิ่มคำถามที่สามารถถามได้ในแต่ละประเด็นให้มีจำนวนมากขึ้น การเพิ่มรายการอาหารที่มีให้เลือกให้มีจำนวนมากขึ้น และการแสดงปริมาณน้ำที่ควรดื่มในแต่ละวันเป็นแบบรูปภาพพร้อมตัวอักษรเพื่อให้ผู้ป่วยเข้าใจและเห็นภาพปริมาณน้ำที่ควรดื่มในแต่ละวันได้ง่ายยิ่งขึ้น</w:t>
      </w:r>
    </w:p>
    <w:p w14:paraId="1C989DFE" w14:textId="1E1BFF7D" w:rsidR="00015EF7" w:rsidRDefault="00015EF7" w:rsidP="0085476D">
      <w:pPr>
        <w:pStyle w:val="Heading2"/>
        <w:numPr>
          <w:ilvl w:val="0"/>
          <w:numId w:val="30"/>
        </w:numPr>
        <w:spacing w:before="100"/>
      </w:pPr>
      <w:bookmarkStart w:id="209" w:name="_Toc62775623"/>
      <w:r>
        <w:rPr>
          <w:rFonts w:hint="cs"/>
          <w:cs/>
        </w:rPr>
        <w:t>ข้อเสนอแนะ</w:t>
      </w:r>
      <w:bookmarkEnd w:id="209"/>
    </w:p>
    <w:p w14:paraId="72FBB792" w14:textId="77777777" w:rsidR="001846E9" w:rsidRDefault="001846E9" w:rsidP="0085476D">
      <w:pPr>
        <w:pStyle w:val="ListParagraph"/>
        <w:numPr>
          <w:ilvl w:val="0"/>
          <w:numId w:val="31"/>
        </w:numPr>
        <w:spacing w:line="240" w:lineRule="auto"/>
        <w:jc w:val="thaiDistribute"/>
        <w:rPr>
          <w:cs/>
        </w:rPr>
      </w:pPr>
      <w:r>
        <w:rPr>
          <w:rFonts w:hint="cs"/>
          <w:cs/>
        </w:rPr>
        <w:t>เพิ่มประเด็นของคำถาม</w:t>
      </w:r>
    </w:p>
    <w:p w14:paraId="3DBE598B" w14:textId="77777777" w:rsidR="001846E9" w:rsidRDefault="001846E9" w:rsidP="0085476D">
      <w:pPr>
        <w:pStyle w:val="ListParagraph"/>
        <w:numPr>
          <w:ilvl w:val="0"/>
          <w:numId w:val="31"/>
        </w:numPr>
        <w:spacing w:line="240" w:lineRule="auto"/>
        <w:jc w:val="thaiDistribute"/>
      </w:pPr>
      <w:r>
        <w:rPr>
          <w:rFonts w:hint="cs"/>
          <w:cs/>
        </w:rPr>
        <w:t>เพิ่มคำถามที่สามารถถามได้ในแต่ละประเด็น</w:t>
      </w:r>
    </w:p>
    <w:p w14:paraId="4A7E0CED" w14:textId="77777777" w:rsidR="001846E9" w:rsidRDefault="001846E9" w:rsidP="0085476D">
      <w:pPr>
        <w:pStyle w:val="ListParagraph"/>
        <w:numPr>
          <w:ilvl w:val="0"/>
          <w:numId w:val="31"/>
        </w:numPr>
        <w:spacing w:line="240" w:lineRule="auto"/>
        <w:jc w:val="thaiDistribute"/>
      </w:pPr>
      <w:r>
        <w:rPr>
          <w:rFonts w:hint="cs"/>
          <w:cs/>
        </w:rPr>
        <w:t>เพิ่มรายการอาหารให้มีหลากหลายเมนูมากยิ่งขึ้น</w:t>
      </w:r>
    </w:p>
    <w:p w14:paraId="60C2BB5C" w14:textId="77777777" w:rsidR="001846E9" w:rsidRPr="008845FB" w:rsidRDefault="001846E9" w:rsidP="0085476D">
      <w:pPr>
        <w:pStyle w:val="ListParagraph"/>
        <w:numPr>
          <w:ilvl w:val="0"/>
          <w:numId w:val="31"/>
        </w:numPr>
        <w:spacing w:line="240" w:lineRule="auto"/>
        <w:jc w:val="thaiDistribute"/>
        <w:rPr>
          <w:cs/>
        </w:rPr>
      </w:pPr>
      <w:r>
        <w:rPr>
          <w:rFonts w:hint="cs"/>
          <w:cs/>
        </w:rPr>
        <w:t>เพิ่มรูปภาพเพื่อแสดงให้เห็นถึงปริมาณน้ำที่ควรดื่มในแต่ละวัน</w:t>
      </w:r>
    </w:p>
    <w:p w14:paraId="3325225F" w14:textId="77777777" w:rsidR="001846E9" w:rsidRPr="001846E9" w:rsidRDefault="001846E9" w:rsidP="001846E9">
      <w:pPr>
        <w:ind w:left="360"/>
      </w:pPr>
    </w:p>
    <w:p w14:paraId="5950B5A8" w14:textId="77777777" w:rsidR="00890F08" w:rsidRPr="0048557A" w:rsidRDefault="00890F08" w:rsidP="003E1DFD">
      <w:pPr>
        <w:pStyle w:val="BodyText"/>
        <w:jc w:val="thaiDistribute"/>
        <w:rPr>
          <w:b/>
          <w:bCs/>
          <w:cs/>
        </w:rPr>
      </w:pPr>
    </w:p>
    <w:p w14:paraId="072F5B3E" w14:textId="76A646D0" w:rsidR="00D65761" w:rsidRDefault="00D65761" w:rsidP="00DA193E">
      <w:pPr>
        <w:pStyle w:val="BodyText"/>
        <w:jc w:val="thaiDistribute"/>
        <w:rPr>
          <w:b/>
          <w:bCs/>
        </w:rPr>
      </w:pPr>
    </w:p>
    <w:p w14:paraId="29D9084C" w14:textId="70F6207F" w:rsidR="00DA193E" w:rsidRDefault="00DA193E" w:rsidP="00DA193E">
      <w:pPr>
        <w:pStyle w:val="Heading1"/>
        <w:numPr>
          <w:ilvl w:val="0"/>
          <w:numId w:val="0"/>
        </w:numPr>
        <w:spacing w:after="240" w:afterAutospacing="0"/>
        <w:jc w:val="both"/>
        <w:rPr>
          <w:cs/>
        </w:rPr>
      </w:pPr>
      <w:bookmarkStart w:id="210" w:name="_Toc62775624"/>
      <w:r>
        <w:rPr>
          <w:rFonts w:hint="cs"/>
          <w:cs/>
        </w:rPr>
        <w:lastRenderedPageBreak/>
        <w:t>เอกสารอ้างอิง</w:t>
      </w:r>
      <w:bookmarkEnd w:id="210"/>
    </w:p>
    <w:p w14:paraId="2E91FDC9" w14:textId="77777777" w:rsidR="00D31423" w:rsidRDefault="00D31423" w:rsidP="00D31423">
      <w:pPr>
        <w:pStyle w:val="BodyText"/>
        <w:numPr>
          <w:ilvl w:val="0"/>
          <w:numId w:val="2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>โรคไตและการดูแลรักษาตัว</w:t>
      </w:r>
      <w:r w:rsidRPr="00453909">
        <w:rPr>
          <w:sz w:val="28"/>
          <w:szCs w:val="28"/>
        </w:rPr>
        <w:t>," theworldmedicalcenter.com, [Online]. Available:</w:t>
      </w:r>
      <w:r>
        <w:rPr>
          <w:sz w:val="28"/>
          <w:szCs w:val="28"/>
        </w:rPr>
        <w:t xml:space="preserve"> </w:t>
      </w:r>
      <w:r w:rsidRPr="00453909">
        <w:rPr>
          <w:sz w:val="28"/>
          <w:szCs w:val="28"/>
        </w:rPr>
        <w:t>http://theworldmedicalcenter.com/th/new_site/health_article/detail/?page=</w:t>
      </w:r>
      <w:r w:rsidRPr="00453909">
        <w:rPr>
          <w:sz w:val="28"/>
          <w:szCs w:val="28"/>
          <w:cs/>
        </w:rPr>
        <w:t>โรคไตและการดูแลรักษาตัว. [</w:t>
      </w:r>
      <w:r w:rsidRPr="00453909">
        <w:rPr>
          <w:sz w:val="28"/>
          <w:szCs w:val="28"/>
        </w:rPr>
        <w:t>Accessed 12 January 2020].</w:t>
      </w:r>
    </w:p>
    <w:p w14:paraId="31C1E575" w14:textId="77777777" w:rsidR="00D31423" w:rsidRPr="00453909" w:rsidRDefault="00D31423" w:rsidP="00D31423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768C8062" w14:textId="77777777" w:rsidR="00D31423" w:rsidRDefault="00D31423" w:rsidP="00D31423">
      <w:pPr>
        <w:pStyle w:val="BodyText"/>
        <w:numPr>
          <w:ilvl w:val="0"/>
          <w:numId w:val="2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>อัตราป่วยและอัตราตายโรคไตเรื้อรัง</w:t>
      </w:r>
      <w:r w:rsidRPr="00453909">
        <w:rPr>
          <w:sz w:val="28"/>
          <w:szCs w:val="28"/>
        </w:rPr>
        <w:t>," theworldmedicalcenter.com, [Online]. Available: http://kpo.moph.go.th/webkpo/meeting_monthly/2557_09/SP_255709_for_Academic.pdf. [Accessed 26 January 2020].</w:t>
      </w:r>
    </w:p>
    <w:p w14:paraId="0726295D" w14:textId="77777777" w:rsidR="00D31423" w:rsidRPr="00453909" w:rsidRDefault="00D31423" w:rsidP="00D31423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5E0D8EB4" w14:textId="77777777" w:rsidR="00D31423" w:rsidRDefault="00D31423" w:rsidP="00D31423">
      <w:pPr>
        <w:pStyle w:val="BodyText"/>
        <w:numPr>
          <w:ilvl w:val="0"/>
          <w:numId w:val="2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 xml:space="preserve">L. </w:t>
      </w:r>
      <w:proofErr w:type="spellStart"/>
      <w:r w:rsidRPr="00453909">
        <w:rPr>
          <w:sz w:val="28"/>
          <w:szCs w:val="28"/>
        </w:rPr>
        <w:t>Losuvalna</w:t>
      </w:r>
      <w:proofErr w:type="spellEnd"/>
      <w:r w:rsidRPr="00453909">
        <w:rPr>
          <w:sz w:val="28"/>
          <w:szCs w:val="28"/>
        </w:rPr>
        <w:t xml:space="preserve">, S. </w:t>
      </w:r>
      <w:proofErr w:type="spellStart"/>
      <w:r w:rsidRPr="00453909">
        <w:rPr>
          <w:sz w:val="28"/>
          <w:szCs w:val="28"/>
        </w:rPr>
        <w:t>Vasupongayya</w:t>
      </w:r>
      <w:proofErr w:type="spellEnd"/>
      <w:r w:rsidRPr="00453909">
        <w:rPr>
          <w:sz w:val="28"/>
          <w:szCs w:val="28"/>
        </w:rPr>
        <w:t>, “Personal Health Records: A case study of Kidney Disease Patients” (Jan 2017),</w:t>
      </w:r>
      <w:r>
        <w:rPr>
          <w:sz w:val="28"/>
          <w:szCs w:val="28"/>
        </w:rPr>
        <w:t xml:space="preserve"> </w:t>
      </w:r>
      <w:r w:rsidRPr="00453909">
        <w:rPr>
          <w:sz w:val="28"/>
          <w:szCs w:val="28"/>
        </w:rPr>
        <w:t>ICEIC 2017 International Conference on Electronics, Information, and Communication, 2017.1, 11 – 14 Jan 2017, Phuket, Thailand, pp. 353- 356.</w:t>
      </w:r>
    </w:p>
    <w:p w14:paraId="492878E4" w14:textId="77777777" w:rsidR="00D31423" w:rsidRPr="00453909" w:rsidRDefault="00D31423" w:rsidP="00D31423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30B29314" w14:textId="77777777" w:rsidR="00D31423" w:rsidRDefault="00D31423" w:rsidP="00D31423">
      <w:pPr>
        <w:pStyle w:val="BodyText"/>
        <w:numPr>
          <w:ilvl w:val="0"/>
          <w:numId w:val="2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 xml:space="preserve">"Chatbot </w:t>
      </w:r>
      <w:r w:rsidRPr="00453909">
        <w:rPr>
          <w:sz w:val="28"/>
          <w:szCs w:val="28"/>
          <w:cs/>
        </w:rPr>
        <w:t xml:space="preserve">กับ </w:t>
      </w:r>
      <w:r w:rsidRPr="00453909">
        <w:rPr>
          <w:sz w:val="28"/>
          <w:szCs w:val="28"/>
        </w:rPr>
        <w:t>Machine Learning," medium.com, [Online]. Available: https://medium.com/@chatchitsanupothisakha/chatbot-</w:t>
      </w:r>
      <w:r w:rsidRPr="00453909">
        <w:rPr>
          <w:sz w:val="28"/>
          <w:szCs w:val="28"/>
          <w:cs/>
        </w:rPr>
        <w:t>กับ-</w:t>
      </w:r>
      <w:r w:rsidRPr="00453909">
        <w:rPr>
          <w:sz w:val="28"/>
          <w:szCs w:val="28"/>
        </w:rPr>
        <w:t>machine-learning-part-1-introduction-46cde551a4ce. [Accessed 25 January 2020].</w:t>
      </w:r>
    </w:p>
    <w:p w14:paraId="4DC12E59" w14:textId="77777777" w:rsidR="00D31423" w:rsidRPr="00453909" w:rsidRDefault="00D31423" w:rsidP="00D31423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071BDC22" w14:textId="77777777" w:rsidR="00D31423" w:rsidRDefault="00D31423" w:rsidP="00D31423">
      <w:pPr>
        <w:pStyle w:val="BodyText"/>
        <w:numPr>
          <w:ilvl w:val="0"/>
          <w:numId w:val="2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 xml:space="preserve">"Chatbot </w:t>
      </w:r>
      <w:r w:rsidRPr="00453909">
        <w:rPr>
          <w:sz w:val="28"/>
          <w:szCs w:val="28"/>
          <w:cs/>
        </w:rPr>
        <w:t>คืออะไร</w:t>
      </w:r>
      <w:r w:rsidRPr="00453909">
        <w:rPr>
          <w:sz w:val="28"/>
          <w:szCs w:val="28"/>
        </w:rPr>
        <w:t>," medium.com, [Online]. Available: https://medium.com/@igroomgrim/chatbot-</w:t>
      </w:r>
      <w:r w:rsidRPr="00453909">
        <w:rPr>
          <w:sz w:val="28"/>
          <w:szCs w:val="28"/>
          <w:cs/>
        </w:rPr>
        <w:t>คืออะไร-ดียังไง-มารู้กันใน-</w:t>
      </w:r>
      <w:r w:rsidRPr="00453909">
        <w:rPr>
          <w:sz w:val="28"/>
          <w:szCs w:val="28"/>
        </w:rPr>
        <w:t>10-</w:t>
      </w:r>
      <w:r w:rsidRPr="00453909">
        <w:rPr>
          <w:sz w:val="28"/>
          <w:szCs w:val="28"/>
          <w:cs/>
        </w:rPr>
        <w:t>นาที-</w:t>
      </w:r>
      <w:r w:rsidRPr="00453909">
        <w:rPr>
          <w:sz w:val="28"/>
          <w:szCs w:val="28"/>
        </w:rPr>
        <w:t>3e6165dd34b8. [Accessed 25 January 2020].</w:t>
      </w:r>
    </w:p>
    <w:p w14:paraId="52D8C8FC" w14:textId="77777777" w:rsidR="00D31423" w:rsidRPr="00453909" w:rsidRDefault="00D31423" w:rsidP="00D31423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61A35412" w14:textId="77777777" w:rsidR="00D31423" w:rsidRDefault="00D31423" w:rsidP="00D31423">
      <w:pPr>
        <w:pStyle w:val="BodyText"/>
        <w:numPr>
          <w:ilvl w:val="0"/>
          <w:numId w:val="2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"Dialogue Management," polyai.com, [Online]. Available: http://www.polyai.com/wp-content/uploads/2019/09/naacl2018_tutorial.pdf?fbclid=IwAR0nuZ1Ph2EfNYJjZfoGKngWylvFoyw71GdyIoLFs3aMMwPqvPJc2gP6RRk. [Accessed 25 January 2020].</w:t>
      </w:r>
    </w:p>
    <w:p w14:paraId="51DD1F4A" w14:textId="77777777" w:rsidR="00D31423" w:rsidRPr="00453909" w:rsidRDefault="00D31423" w:rsidP="00D31423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2B06312D" w14:textId="77777777" w:rsidR="00D31423" w:rsidRDefault="00D31423" w:rsidP="00D31423">
      <w:pPr>
        <w:pStyle w:val="BodyText"/>
        <w:numPr>
          <w:ilvl w:val="0"/>
          <w:numId w:val="2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 xml:space="preserve">จำลองสถานการณ์ ทำ </w:t>
      </w:r>
      <w:r w:rsidRPr="00453909">
        <w:rPr>
          <w:sz w:val="28"/>
          <w:szCs w:val="28"/>
        </w:rPr>
        <w:t>Chatbot</w:t>
      </w:r>
      <w:r w:rsidRPr="00453909">
        <w:rPr>
          <w:sz w:val="28"/>
          <w:szCs w:val="28"/>
          <w:cs/>
        </w:rPr>
        <w:t xml:space="preserve"> มาตอบลูกค้า</w:t>
      </w:r>
      <w:r w:rsidRPr="00453909">
        <w:rPr>
          <w:sz w:val="28"/>
          <w:szCs w:val="28"/>
        </w:rPr>
        <w:t>," tangerine.co.th, [Online]. Available:</w:t>
      </w:r>
      <w:r>
        <w:rPr>
          <w:sz w:val="28"/>
          <w:szCs w:val="28"/>
        </w:rPr>
        <w:t xml:space="preserve"> </w:t>
      </w:r>
      <w:r w:rsidRPr="00453909">
        <w:rPr>
          <w:sz w:val="28"/>
          <w:szCs w:val="28"/>
        </w:rPr>
        <w:t>https://www.tangerine.co.th/google-cloud/</w:t>
      </w:r>
      <w:r w:rsidRPr="00453909">
        <w:rPr>
          <w:sz w:val="28"/>
          <w:szCs w:val="28"/>
          <w:cs/>
        </w:rPr>
        <w:t>จำลองสถานการณ์-ทำ</w:t>
      </w:r>
      <w:r w:rsidRPr="00453909">
        <w:rPr>
          <w:sz w:val="28"/>
          <w:szCs w:val="28"/>
        </w:rPr>
        <w:t>-chatbot-</w:t>
      </w:r>
      <w:r w:rsidRPr="00453909">
        <w:rPr>
          <w:sz w:val="28"/>
          <w:szCs w:val="28"/>
          <w:cs/>
        </w:rPr>
        <w:t>มาตอบ</w:t>
      </w:r>
      <w:r w:rsidRPr="00453909">
        <w:rPr>
          <w:sz w:val="28"/>
          <w:szCs w:val="28"/>
        </w:rPr>
        <w:t>/. [Accessed 25 January 2020].</w:t>
      </w:r>
    </w:p>
    <w:p w14:paraId="27995647" w14:textId="77777777" w:rsidR="00D31423" w:rsidRPr="00453909" w:rsidRDefault="00D31423" w:rsidP="00D31423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408FADD8" w14:textId="77777777" w:rsidR="00D31423" w:rsidRPr="00CE2522" w:rsidRDefault="00D31423" w:rsidP="00D31423">
      <w:pPr>
        <w:pStyle w:val="BodyText"/>
        <w:numPr>
          <w:ilvl w:val="0"/>
          <w:numId w:val="2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>ถนอมไต ในหน้าร้อน</w:t>
      </w:r>
      <w:r w:rsidRPr="00453909">
        <w:rPr>
          <w:sz w:val="28"/>
          <w:szCs w:val="28"/>
        </w:rPr>
        <w:t>," si.mahidol.ac.th, [Online]. Available: https://www.si.mahidol.ac.th/sidoctor/e-pl/articledetail.asp?id=811&amp;fbclid=IwAR2MM7IhoFHRFyoAXXaID4P1_Wz6xtt8aGIAXch8Ubgh0ykOW4M9lr1pcHI. [Accessed 12 January 2020].</w:t>
      </w:r>
    </w:p>
    <w:p w14:paraId="630D1F51" w14:textId="77777777" w:rsidR="00D31423" w:rsidRPr="00453909" w:rsidRDefault="00D31423" w:rsidP="00D31423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09775D31" w14:textId="77777777" w:rsidR="00D31423" w:rsidRDefault="00D31423" w:rsidP="00D31423">
      <w:pPr>
        <w:pStyle w:val="BodyText"/>
        <w:numPr>
          <w:ilvl w:val="0"/>
          <w:numId w:val="2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>โภชนาการในผู้ป่วยโรคไตเรื้อรัง</w:t>
      </w:r>
      <w:r w:rsidRPr="00453909">
        <w:rPr>
          <w:sz w:val="28"/>
          <w:szCs w:val="28"/>
        </w:rPr>
        <w:t>," sriphat.med.cmu.ac.th, [Online]. Available: http://sriphat.med.cmu.ac.th/th/knowledge-</w:t>
      </w:r>
      <w:r w:rsidRPr="00453909">
        <w:rPr>
          <w:sz w:val="28"/>
          <w:szCs w:val="28"/>
        </w:rPr>
        <w:lastRenderedPageBreak/>
        <w:t>403?fbclid=IwAR31F0jSDWIdli7IqMdwKFmLU4jQyehFlXmGBNE9yc88OH0rBb1wsEsz2JM. [Accessed 12 January 2020].</w:t>
      </w:r>
    </w:p>
    <w:p w14:paraId="433ED075" w14:textId="77777777" w:rsidR="00D31423" w:rsidRPr="00453909" w:rsidRDefault="00D31423" w:rsidP="00D31423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5BCFE00F" w14:textId="77777777" w:rsidR="00D31423" w:rsidRDefault="00D31423" w:rsidP="00D31423">
      <w:pPr>
        <w:pStyle w:val="BodyText"/>
        <w:numPr>
          <w:ilvl w:val="0"/>
          <w:numId w:val="2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rFonts w:hint="cs"/>
          <w:sz w:val="28"/>
          <w:szCs w:val="28"/>
          <w:cs/>
        </w:rPr>
        <w:t>การดูแลสุขภาพโรคไตเรื้อรัง</w:t>
      </w:r>
      <w:r w:rsidRPr="00453909">
        <w:rPr>
          <w:sz w:val="28"/>
          <w:szCs w:val="28"/>
        </w:rPr>
        <w:t>," bumrungrad.com, [Online]. Available: https://www.bumrungrad.com/th/treatments/ckd-care-chronic-disease. [Accessed 25 April 2020].</w:t>
      </w:r>
    </w:p>
    <w:p w14:paraId="50D38B32" w14:textId="77777777" w:rsidR="00D31423" w:rsidRPr="00453909" w:rsidRDefault="00D31423" w:rsidP="00D31423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5E8FDEA5" w14:textId="77777777" w:rsidR="00D31423" w:rsidRDefault="00D31423" w:rsidP="00D31423">
      <w:pPr>
        <w:pStyle w:val="BodyText"/>
        <w:numPr>
          <w:ilvl w:val="0"/>
          <w:numId w:val="2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>สร้าง</w:t>
      </w:r>
      <w:r w:rsidRPr="00453909">
        <w:rPr>
          <w:rFonts w:hint="cs"/>
          <w:sz w:val="28"/>
          <w:szCs w:val="28"/>
          <w:cs/>
        </w:rPr>
        <w:t xml:space="preserve"> </w:t>
      </w:r>
      <w:r w:rsidRPr="00453909">
        <w:rPr>
          <w:sz w:val="28"/>
          <w:szCs w:val="28"/>
        </w:rPr>
        <w:t xml:space="preserve">LINE Chatbot </w:t>
      </w:r>
      <w:r w:rsidRPr="00453909">
        <w:rPr>
          <w:sz w:val="28"/>
          <w:szCs w:val="28"/>
          <w:cs/>
        </w:rPr>
        <w:t xml:space="preserve">ด้วย </w:t>
      </w:r>
      <w:proofErr w:type="spellStart"/>
      <w:r w:rsidRPr="00453909">
        <w:rPr>
          <w:sz w:val="28"/>
          <w:szCs w:val="28"/>
        </w:rPr>
        <w:t>Dialogflow</w:t>
      </w:r>
      <w:proofErr w:type="spellEnd"/>
      <w:r w:rsidRPr="00453909">
        <w:rPr>
          <w:sz w:val="28"/>
          <w:szCs w:val="28"/>
        </w:rPr>
        <w:t xml:space="preserve">, Python, </w:t>
      </w:r>
      <w:r w:rsidRPr="00453909">
        <w:rPr>
          <w:sz w:val="28"/>
          <w:szCs w:val="28"/>
          <w:cs/>
        </w:rPr>
        <w:t xml:space="preserve">และ </w:t>
      </w:r>
      <w:r w:rsidRPr="00453909">
        <w:rPr>
          <w:sz w:val="28"/>
          <w:szCs w:val="28"/>
        </w:rPr>
        <w:t xml:space="preserve">Firebase </w:t>
      </w:r>
      <w:r w:rsidRPr="00453909">
        <w:rPr>
          <w:sz w:val="28"/>
          <w:szCs w:val="28"/>
          <w:cs/>
        </w:rPr>
        <w:t>ง่ายมากๆ!!!</w:t>
      </w:r>
      <w:r w:rsidRPr="00453909">
        <w:rPr>
          <w:sz w:val="28"/>
          <w:szCs w:val="28"/>
        </w:rPr>
        <w:t>," https://medium.com/, [Online]. Available: https://is.gd/PcFaaS. [Accessed 19 August 2020].</w:t>
      </w:r>
    </w:p>
    <w:p w14:paraId="505D45D8" w14:textId="77777777" w:rsidR="00D31423" w:rsidRPr="00453909" w:rsidRDefault="00D31423" w:rsidP="00D31423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254D4A82" w14:textId="77777777" w:rsidR="00D31423" w:rsidRDefault="00D31423" w:rsidP="00D31423">
      <w:pPr>
        <w:pStyle w:val="BodyText"/>
        <w:numPr>
          <w:ilvl w:val="0"/>
          <w:numId w:val="2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 xml:space="preserve">ระบบปฏิบัติการ </w:t>
      </w:r>
      <w:r w:rsidRPr="00453909">
        <w:rPr>
          <w:sz w:val="28"/>
          <w:szCs w:val="28"/>
        </w:rPr>
        <w:t>ANDROID," beerkung.wordpress.com, [Online]. Available: https://beerkung.wordpress.com/</w:t>
      </w:r>
      <w:r w:rsidRPr="00453909">
        <w:rPr>
          <w:sz w:val="28"/>
          <w:szCs w:val="28"/>
          <w:cs/>
        </w:rPr>
        <w:t>ระบบปฏิบัติการรุ่นล่าส</w:t>
      </w:r>
      <w:r w:rsidRPr="00453909">
        <w:rPr>
          <w:sz w:val="28"/>
          <w:szCs w:val="28"/>
        </w:rPr>
        <w:t>/</w:t>
      </w:r>
      <w:r w:rsidRPr="00453909">
        <w:rPr>
          <w:sz w:val="28"/>
          <w:szCs w:val="28"/>
          <w:cs/>
        </w:rPr>
        <w:t>ระบบปฏิบัติการ</w:t>
      </w:r>
      <w:r w:rsidRPr="00453909">
        <w:rPr>
          <w:sz w:val="28"/>
          <w:szCs w:val="28"/>
        </w:rPr>
        <w:t>-android/. [Accessed 26 January 2020].</w:t>
      </w:r>
    </w:p>
    <w:p w14:paraId="21302B4E" w14:textId="77777777" w:rsidR="00D31423" w:rsidRPr="00453909" w:rsidRDefault="00D31423" w:rsidP="00D31423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4FFA0D27" w14:textId="77777777" w:rsidR="00D31423" w:rsidRDefault="00D31423" w:rsidP="00D31423">
      <w:pPr>
        <w:pStyle w:val="BodyText"/>
        <w:numPr>
          <w:ilvl w:val="0"/>
          <w:numId w:val="2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 xml:space="preserve">สร้าง </w:t>
      </w:r>
      <w:r w:rsidRPr="00453909">
        <w:rPr>
          <w:sz w:val="28"/>
          <w:szCs w:val="28"/>
        </w:rPr>
        <w:t xml:space="preserve">Android Application </w:t>
      </w:r>
      <w:r w:rsidRPr="00453909">
        <w:rPr>
          <w:sz w:val="28"/>
          <w:szCs w:val="28"/>
          <w:cs/>
        </w:rPr>
        <w:t xml:space="preserve">พื้นฐาน ด้วย </w:t>
      </w:r>
      <w:r w:rsidRPr="00453909">
        <w:rPr>
          <w:sz w:val="28"/>
          <w:szCs w:val="28"/>
        </w:rPr>
        <w:t>Android Studio," medium.com, [Online]. Available: https://medium.com/@palmz/-android-application-</w:t>
      </w:r>
      <w:r w:rsidRPr="00453909">
        <w:rPr>
          <w:sz w:val="28"/>
          <w:szCs w:val="28"/>
          <w:cs/>
        </w:rPr>
        <w:t>พื้นฐานด้วย-</w:t>
      </w:r>
      <w:r w:rsidRPr="00453909">
        <w:rPr>
          <w:sz w:val="28"/>
          <w:szCs w:val="28"/>
        </w:rPr>
        <w:t>android-studio-lab-3sb04-3fda43b07a1. [Accessed 26 January 2020].</w:t>
      </w:r>
    </w:p>
    <w:p w14:paraId="46D76563" w14:textId="77777777" w:rsidR="00D31423" w:rsidRPr="00453909" w:rsidRDefault="00D31423" w:rsidP="00D31423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50596719" w14:textId="77777777" w:rsidR="00D31423" w:rsidRDefault="00D31423" w:rsidP="00D31423">
      <w:pPr>
        <w:pStyle w:val="BodyText"/>
        <w:numPr>
          <w:ilvl w:val="0"/>
          <w:numId w:val="2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 xml:space="preserve">"SDK </w:t>
      </w:r>
      <w:r w:rsidRPr="00453909">
        <w:rPr>
          <w:sz w:val="28"/>
          <w:szCs w:val="28"/>
          <w:cs/>
        </w:rPr>
        <w:t>คืออะไร</w:t>
      </w:r>
      <w:r w:rsidRPr="00453909">
        <w:rPr>
          <w:sz w:val="28"/>
          <w:szCs w:val="28"/>
        </w:rPr>
        <w:t>," androidfreefree.blogspot.com, [Online]. Available: https://androidfreefree.blogspot.com/2015/07/sdk.html. [Accessed 26 January 2020].</w:t>
      </w:r>
    </w:p>
    <w:p w14:paraId="10D505A6" w14:textId="77777777" w:rsidR="00D31423" w:rsidRPr="00453909" w:rsidRDefault="00D31423" w:rsidP="00D31423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5746636E" w14:textId="77777777" w:rsidR="00D31423" w:rsidRDefault="00D31423" w:rsidP="00D31423">
      <w:pPr>
        <w:pStyle w:val="BodyText"/>
        <w:numPr>
          <w:ilvl w:val="0"/>
          <w:numId w:val="2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"Android Architecture," satworks.blogspot.com, [Online]. Available: https://satworks.blogspot.com/2010/08/android-2-understanding-android.html. [Accessed 26 January 2020].</w:t>
      </w:r>
    </w:p>
    <w:p w14:paraId="426160A8" w14:textId="77777777" w:rsidR="00D31423" w:rsidRPr="00453909" w:rsidRDefault="00D31423" w:rsidP="00D31423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2CC5E3E0" w14:textId="77777777" w:rsidR="00D31423" w:rsidRDefault="00D31423" w:rsidP="00D31423">
      <w:pPr>
        <w:pStyle w:val="BodyText"/>
        <w:numPr>
          <w:ilvl w:val="0"/>
          <w:numId w:val="2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"Nutrition Analysis API," developer.deamam.com, [Online]. Available: https://developer.edamam.com/edamam-nutrition-api. [Accessed 19 January 2020].</w:t>
      </w:r>
    </w:p>
    <w:p w14:paraId="3EC3CFDB" w14:textId="77777777" w:rsidR="00D31423" w:rsidRPr="00453909" w:rsidRDefault="00D31423" w:rsidP="00D31423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63F785E8" w14:textId="47D7ACC9" w:rsidR="00DA193E" w:rsidRPr="00AE5025" w:rsidRDefault="00D31423" w:rsidP="00AE5025">
      <w:pPr>
        <w:pStyle w:val="BodyText"/>
        <w:numPr>
          <w:ilvl w:val="0"/>
          <w:numId w:val="2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  <w:cs/>
        </w:rPr>
      </w:pPr>
      <w:r w:rsidRPr="00453909">
        <w:rPr>
          <w:sz w:val="28"/>
          <w:szCs w:val="28"/>
        </w:rPr>
        <w:t>"Google Calendar API," mdsoft.co.th, [Online]. Available: https://mdsoft.co.th/</w:t>
      </w:r>
      <w:r w:rsidRPr="00453909">
        <w:rPr>
          <w:sz w:val="28"/>
          <w:szCs w:val="28"/>
          <w:cs/>
        </w:rPr>
        <w:t>ความรู้</w:t>
      </w:r>
      <w:r w:rsidRPr="00453909">
        <w:rPr>
          <w:sz w:val="28"/>
          <w:szCs w:val="28"/>
        </w:rPr>
        <w:t>/244-google-calendar-api.html. [Accessed 26 January 2020].</w:t>
      </w:r>
    </w:p>
    <w:p w14:paraId="0029E7E6" w14:textId="77777777" w:rsidR="00B10285" w:rsidRPr="00B10285" w:rsidRDefault="00B10285" w:rsidP="00B10285">
      <w:pPr>
        <w:pStyle w:val="BodyText"/>
        <w:ind w:left="720"/>
        <w:jc w:val="thaiDistribute"/>
        <w:rPr>
          <w:b/>
          <w:bCs/>
          <w:cs/>
        </w:rPr>
      </w:pPr>
    </w:p>
    <w:p w14:paraId="520D71D5" w14:textId="77777777" w:rsidR="004E61FB" w:rsidRPr="004E61FB" w:rsidRDefault="004E61FB" w:rsidP="004E61FB">
      <w:pPr>
        <w:pStyle w:val="BodyText"/>
        <w:ind w:left="720"/>
        <w:jc w:val="thaiDistribute"/>
        <w:rPr>
          <w:b/>
          <w:bCs/>
        </w:rPr>
      </w:pPr>
    </w:p>
    <w:p w14:paraId="0E0FDB49" w14:textId="12D7FF64" w:rsidR="00AA72DA" w:rsidRDefault="00AA72DA" w:rsidP="00AA72DA">
      <w:pPr>
        <w:pStyle w:val="BodyText"/>
        <w:jc w:val="thaiDistribute"/>
      </w:pPr>
      <w:r>
        <w:tab/>
      </w:r>
    </w:p>
    <w:p w14:paraId="6F5F4999" w14:textId="77777777" w:rsidR="00AA72DA" w:rsidRPr="000C7D59" w:rsidRDefault="00AA72DA" w:rsidP="00AA72DA">
      <w:pPr>
        <w:pStyle w:val="BodyText"/>
        <w:jc w:val="thaiDistribute"/>
        <w:rPr>
          <w:cs/>
        </w:rPr>
      </w:pPr>
    </w:p>
    <w:p w14:paraId="27F10FAF" w14:textId="328851E0" w:rsidR="007424EB" w:rsidRDefault="007424EB" w:rsidP="007424EB">
      <w:pPr>
        <w:pStyle w:val="Heading1"/>
        <w:numPr>
          <w:ilvl w:val="0"/>
          <w:numId w:val="0"/>
        </w:numPr>
        <w:spacing w:after="240" w:afterAutospacing="0"/>
        <w:jc w:val="both"/>
      </w:pPr>
      <w:bookmarkStart w:id="211" w:name="_Toc62775625"/>
      <w:r>
        <w:rPr>
          <w:rFonts w:hint="cs"/>
          <w:cs/>
        </w:rPr>
        <w:lastRenderedPageBreak/>
        <w:t xml:space="preserve">สถานที่ติดต่อของผู้พัฒนาและอาจารย์ที่ปรึกษา โทรศัพท์มือถือ </w:t>
      </w:r>
      <w:r>
        <w:t>email</w:t>
      </w:r>
      <w:bookmarkEnd w:id="211"/>
    </w:p>
    <w:p w14:paraId="1DD990F7" w14:textId="2B1C2F3C" w:rsidR="00227CAA" w:rsidRDefault="00CA3901" w:rsidP="00CA3901">
      <w:pPr>
        <w:ind w:firstLine="720"/>
        <w:rPr>
          <w:b/>
          <w:bCs/>
          <w:u w:val="single"/>
        </w:rPr>
      </w:pPr>
      <w:r w:rsidRPr="00CA3901">
        <w:rPr>
          <w:rFonts w:hint="cs"/>
          <w:b/>
          <w:bCs/>
          <w:u w:val="single"/>
          <w:cs/>
        </w:rPr>
        <w:t>ผู้พัฒนา</w:t>
      </w:r>
    </w:p>
    <w:p w14:paraId="6714B4EE" w14:textId="77777777" w:rsidR="00CA3901" w:rsidRDefault="00CA3901" w:rsidP="00CA3901">
      <w:pPr>
        <w:pStyle w:val="BodyText"/>
        <w:ind w:left="720" w:firstLine="720"/>
        <w:jc w:val="thaiDistribute"/>
      </w:pPr>
      <w:r w:rsidRPr="00C70BE6">
        <w:rPr>
          <w:rFonts w:hint="cs"/>
          <w:b/>
          <w:bCs/>
          <w:cs/>
        </w:rPr>
        <w:t>ชื่อ</w:t>
      </w:r>
      <w:r w:rsidRPr="00C70BE6">
        <w:rPr>
          <w:b/>
          <w:bCs/>
        </w:rPr>
        <w:t>:</w:t>
      </w:r>
      <w:r>
        <w:tab/>
      </w:r>
      <w:r>
        <w:rPr>
          <w:rFonts w:hint="cs"/>
          <w:cs/>
        </w:rPr>
        <w:t>นายยง ยั่งยืน</w:t>
      </w:r>
    </w:p>
    <w:p w14:paraId="206E00E1" w14:textId="76987455" w:rsidR="00CA3901" w:rsidRDefault="00CA3901" w:rsidP="00CA3901">
      <w:pPr>
        <w:pStyle w:val="BodyText"/>
        <w:ind w:left="720" w:firstLine="720"/>
        <w:jc w:val="thaiDistribute"/>
        <w:rPr>
          <w:b/>
          <w:bCs/>
        </w:rPr>
      </w:pPr>
      <w:r w:rsidRPr="00091C16">
        <w:rPr>
          <w:rFonts w:hint="cs"/>
          <w:b/>
          <w:bCs/>
          <w:cs/>
        </w:rPr>
        <w:t>เบอร์โทรศัพท์มือถือ</w:t>
      </w:r>
      <w:r w:rsidRPr="00091C16">
        <w:rPr>
          <w:b/>
          <w:bCs/>
        </w:rPr>
        <w:t>:</w:t>
      </w:r>
      <w:r>
        <w:rPr>
          <w:b/>
          <w:bCs/>
        </w:rPr>
        <w:tab/>
      </w:r>
      <w:r w:rsidRPr="00091C16">
        <w:t>086</w:t>
      </w:r>
      <w:r w:rsidR="000355B3">
        <w:t>-</w:t>
      </w:r>
      <w:r w:rsidRPr="00091C16">
        <w:t>8093068</w:t>
      </w:r>
    </w:p>
    <w:p w14:paraId="27F8DEF1" w14:textId="5F8B60D2" w:rsidR="0064051B" w:rsidRDefault="00CA3901" w:rsidP="00CA3901">
      <w:pPr>
        <w:pStyle w:val="BodyText"/>
        <w:ind w:left="720" w:firstLine="720"/>
        <w:jc w:val="thaiDistribute"/>
        <w:rPr>
          <w:b/>
          <w:bCs/>
        </w:rPr>
      </w:pPr>
      <w:r>
        <w:rPr>
          <w:b/>
          <w:bCs/>
        </w:rPr>
        <w:t>Email:</w:t>
      </w:r>
      <w:r w:rsidR="006559E4">
        <w:rPr>
          <w:b/>
          <w:bCs/>
        </w:rPr>
        <w:tab/>
      </w:r>
      <w:r w:rsidR="006559E4" w:rsidRPr="00497059">
        <w:t>6010110293@psu.ac.th</w:t>
      </w:r>
    </w:p>
    <w:p w14:paraId="583365E0" w14:textId="4E7687C9" w:rsidR="00564B7B" w:rsidRDefault="00564B7B" w:rsidP="00CA3901">
      <w:pPr>
        <w:pStyle w:val="BodyText"/>
        <w:ind w:left="720" w:firstLine="720"/>
        <w:jc w:val="thaiDistribute"/>
        <w:rPr>
          <w:b/>
          <w:bCs/>
          <w:cs/>
        </w:rPr>
      </w:pPr>
      <w:r>
        <w:rPr>
          <w:rFonts w:hint="cs"/>
          <w:b/>
          <w:bCs/>
          <w:cs/>
        </w:rPr>
        <w:t>สถานที่ติดต่อ</w:t>
      </w:r>
      <w:r>
        <w:rPr>
          <w:b/>
          <w:bCs/>
        </w:rPr>
        <w:t>:</w:t>
      </w:r>
      <w:r>
        <w:rPr>
          <w:b/>
          <w:bCs/>
        </w:rPr>
        <w:tab/>
      </w:r>
      <w:r w:rsidR="003D3F58">
        <w:rPr>
          <w:rFonts w:hint="cs"/>
          <w:cs/>
        </w:rPr>
        <w:t>เลขที่ 15 ต.คอหงส์ อ.หาดใหญ่ จ.สงขลา 90112</w:t>
      </w:r>
    </w:p>
    <w:p w14:paraId="2B012BD1" w14:textId="77777777" w:rsidR="008B3508" w:rsidRPr="0064051B" w:rsidRDefault="008B3508" w:rsidP="00CA3901">
      <w:pPr>
        <w:pStyle w:val="BodyText"/>
        <w:ind w:left="720" w:firstLine="720"/>
        <w:jc w:val="thaiDistribute"/>
        <w:rPr>
          <w:b/>
          <w:bCs/>
        </w:rPr>
      </w:pPr>
    </w:p>
    <w:p w14:paraId="5574E156" w14:textId="00C8186E" w:rsidR="00A14790" w:rsidRDefault="00DA0928" w:rsidP="00A14790">
      <w:pPr>
        <w:ind w:firstLine="720"/>
        <w:rPr>
          <w:b/>
          <w:bCs/>
          <w:u w:val="single"/>
        </w:rPr>
      </w:pPr>
      <w:r>
        <w:rPr>
          <w:rFonts w:hint="cs"/>
          <w:b/>
          <w:bCs/>
          <w:u w:val="single"/>
          <w:cs/>
        </w:rPr>
        <w:t>อาจารย์ที่ปรึกษา</w:t>
      </w:r>
    </w:p>
    <w:p w14:paraId="7FF5840B" w14:textId="77777777" w:rsidR="00A14790" w:rsidRDefault="00A14790" w:rsidP="00A14790">
      <w:pPr>
        <w:pStyle w:val="BodyText"/>
        <w:ind w:left="720" w:firstLine="720"/>
        <w:jc w:val="thaiDistribute"/>
      </w:pPr>
      <w:r w:rsidRPr="00C70BE6">
        <w:rPr>
          <w:rFonts w:hint="cs"/>
          <w:b/>
          <w:bCs/>
          <w:cs/>
        </w:rPr>
        <w:t>ชื่อ</w:t>
      </w:r>
      <w:r w:rsidRPr="00C70BE6">
        <w:rPr>
          <w:b/>
          <w:bCs/>
        </w:rPr>
        <w:t>:</w:t>
      </w:r>
      <w:r>
        <w:tab/>
      </w:r>
      <w:r>
        <w:rPr>
          <w:rFonts w:hint="cs"/>
          <w:cs/>
        </w:rPr>
        <w:t>นายยง ยั่งยืน</w:t>
      </w:r>
    </w:p>
    <w:p w14:paraId="08D7981B" w14:textId="51B3C8F4" w:rsidR="00A14790" w:rsidRDefault="00A14790" w:rsidP="00A14790">
      <w:pPr>
        <w:pStyle w:val="BodyText"/>
        <w:ind w:left="720" w:firstLine="720"/>
        <w:jc w:val="thaiDistribute"/>
        <w:rPr>
          <w:b/>
          <w:bCs/>
        </w:rPr>
      </w:pPr>
      <w:r w:rsidRPr="00091C16">
        <w:rPr>
          <w:rFonts w:hint="cs"/>
          <w:b/>
          <w:bCs/>
          <w:cs/>
        </w:rPr>
        <w:t>เบอร์โทรศัพท์มือถือ</w:t>
      </w:r>
      <w:r w:rsidRPr="00091C16">
        <w:rPr>
          <w:b/>
          <w:bCs/>
        </w:rPr>
        <w:t>:</w:t>
      </w:r>
      <w:r>
        <w:rPr>
          <w:b/>
          <w:bCs/>
        </w:rPr>
        <w:tab/>
      </w:r>
      <w:r w:rsidRPr="00091C16">
        <w:t>0</w:t>
      </w:r>
      <w:r w:rsidR="001E08B6">
        <w:t>89</w:t>
      </w:r>
      <w:r w:rsidR="000355B3">
        <w:t>-</w:t>
      </w:r>
      <w:r w:rsidR="001E08B6">
        <w:t>6596833</w:t>
      </w:r>
    </w:p>
    <w:p w14:paraId="51F2EBE5" w14:textId="4DC85C91" w:rsidR="00A14790" w:rsidRPr="0064051B" w:rsidRDefault="00A14790" w:rsidP="00A14790">
      <w:pPr>
        <w:pStyle w:val="BodyText"/>
        <w:ind w:left="720" w:firstLine="720"/>
        <w:jc w:val="thaiDistribute"/>
        <w:rPr>
          <w:b/>
          <w:bCs/>
        </w:rPr>
      </w:pPr>
      <w:r>
        <w:rPr>
          <w:b/>
          <w:bCs/>
        </w:rPr>
        <w:t>Email:</w:t>
      </w:r>
      <w:r>
        <w:rPr>
          <w:b/>
          <w:bCs/>
        </w:rPr>
        <w:tab/>
      </w:r>
      <w:r w:rsidR="004F0FB4" w:rsidRPr="00065A7A">
        <w:t>vsangsur@coe.psu.ac.th</w:t>
      </w:r>
    </w:p>
    <w:p w14:paraId="52E84CD5" w14:textId="00503B9D" w:rsidR="00323CC2" w:rsidRDefault="007C59AA" w:rsidP="00A1056A">
      <w:pPr>
        <w:pStyle w:val="BodyText"/>
        <w:ind w:left="720" w:firstLine="720"/>
        <w:jc w:val="thaiDistribute"/>
      </w:pPr>
      <w:r>
        <w:rPr>
          <w:rFonts w:hint="cs"/>
          <w:b/>
          <w:bCs/>
          <w:cs/>
        </w:rPr>
        <w:t>สถานที่ติดต่อ</w:t>
      </w:r>
      <w:r>
        <w:rPr>
          <w:b/>
          <w:bCs/>
        </w:rPr>
        <w:t>:</w:t>
      </w:r>
      <w:r>
        <w:rPr>
          <w:b/>
          <w:bCs/>
        </w:rPr>
        <w:tab/>
      </w:r>
      <w:r w:rsidR="00A1056A">
        <w:rPr>
          <w:rFonts w:hint="cs"/>
          <w:cs/>
        </w:rPr>
        <w:t>เลขที่ 15 ต.คอหงส์ อ.หาดใหญ่ จ.สงขลา 90112</w:t>
      </w:r>
    </w:p>
    <w:bookmarkEnd w:id="166"/>
    <w:p w14:paraId="48EC98F0" w14:textId="37B40FD9" w:rsidR="00E6400E" w:rsidRDefault="00E6400E" w:rsidP="001A208D">
      <w:pPr>
        <w:rPr>
          <w:rFonts w:eastAsia="Times New Roman"/>
          <w:b/>
          <w:bCs/>
          <w:kern w:val="36"/>
          <w:lang w:val="en-GB"/>
        </w:rPr>
      </w:pPr>
    </w:p>
    <w:p w14:paraId="11D0B773" w14:textId="1822A1C4" w:rsidR="00E6400E" w:rsidRDefault="00E6400E" w:rsidP="001A208D">
      <w:pPr>
        <w:rPr>
          <w:rFonts w:eastAsia="Times New Roman"/>
          <w:b/>
          <w:bCs/>
          <w:kern w:val="36"/>
          <w:lang w:val="en-GB"/>
        </w:rPr>
      </w:pPr>
    </w:p>
    <w:p w14:paraId="03A49228" w14:textId="5B87B39D" w:rsidR="006416B5" w:rsidRDefault="006416B5" w:rsidP="001A208D">
      <w:pPr>
        <w:rPr>
          <w:rFonts w:eastAsia="Times New Roman"/>
          <w:b/>
          <w:bCs/>
          <w:kern w:val="36"/>
          <w:lang w:val="en-GB"/>
        </w:rPr>
      </w:pPr>
    </w:p>
    <w:p w14:paraId="000278E3" w14:textId="79E450B0" w:rsidR="006416B5" w:rsidRDefault="006416B5" w:rsidP="001A208D">
      <w:pPr>
        <w:rPr>
          <w:rFonts w:eastAsia="Times New Roman"/>
          <w:b/>
          <w:bCs/>
          <w:kern w:val="36"/>
          <w:lang w:val="en-GB"/>
        </w:rPr>
      </w:pPr>
    </w:p>
    <w:p w14:paraId="46F860EE" w14:textId="41AB6EF1" w:rsidR="006416B5" w:rsidRDefault="006416B5" w:rsidP="001A208D">
      <w:pPr>
        <w:rPr>
          <w:rFonts w:eastAsia="Times New Roman"/>
          <w:b/>
          <w:bCs/>
          <w:kern w:val="36"/>
          <w:lang w:val="en-GB"/>
        </w:rPr>
      </w:pPr>
    </w:p>
    <w:p w14:paraId="68CBDD47" w14:textId="6FF4E2CD" w:rsidR="006416B5" w:rsidRDefault="006416B5" w:rsidP="001A208D">
      <w:pPr>
        <w:rPr>
          <w:rFonts w:eastAsia="Times New Roman"/>
          <w:b/>
          <w:bCs/>
          <w:kern w:val="36"/>
          <w:lang w:val="en-GB"/>
        </w:rPr>
      </w:pPr>
    </w:p>
    <w:p w14:paraId="20ADD5E6" w14:textId="47F3A31C" w:rsidR="006416B5" w:rsidRDefault="006416B5" w:rsidP="001A208D">
      <w:pPr>
        <w:rPr>
          <w:rFonts w:eastAsia="Times New Roman"/>
          <w:b/>
          <w:bCs/>
          <w:kern w:val="36"/>
          <w:lang w:val="en-GB"/>
        </w:rPr>
      </w:pPr>
    </w:p>
    <w:p w14:paraId="68C538BE" w14:textId="711ECD7A" w:rsidR="006416B5" w:rsidRDefault="006416B5" w:rsidP="001A208D">
      <w:pPr>
        <w:rPr>
          <w:rFonts w:eastAsia="Times New Roman"/>
          <w:b/>
          <w:bCs/>
          <w:kern w:val="36"/>
          <w:lang w:val="en-GB"/>
        </w:rPr>
      </w:pPr>
    </w:p>
    <w:p w14:paraId="45BDB635" w14:textId="1A03F6E2" w:rsidR="006416B5" w:rsidRDefault="006416B5" w:rsidP="001A208D">
      <w:pPr>
        <w:rPr>
          <w:rFonts w:eastAsia="Times New Roman"/>
          <w:b/>
          <w:bCs/>
          <w:kern w:val="36"/>
          <w:lang w:val="en-GB"/>
        </w:rPr>
      </w:pPr>
    </w:p>
    <w:p w14:paraId="0E81199A" w14:textId="77777777" w:rsidR="009A1711" w:rsidRDefault="009A1711" w:rsidP="00AF2ED4">
      <w:pPr>
        <w:pStyle w:val="Title"/>
        <w:spacing w:before="0" w:after="0"/>
        <w:jc w:val="left"/>
      </w:pPr>
      <w:bookmarkStart w:id="212" w:name="_Toc278023686"/>
      <w:bookmarkStart w:id="213" w:name="_Toc61498592"/>
      <w:bookmarkStart w:id="214" w:name="_Toc62775626"/>
      <w:r w:rsidRPr="008845FB">
        <w:rPr>
          <w:cs/>
        </w:rPr>
        <w:lastRenderedPageBreak/>
        <w:t>ภาคผนวก</w:t>
      </w:r>
      <w:bookmarkEnd w:id="212"/>
      <w:bookmarkEnd w:id="213"/>
      <w:bookmarkEnd w:id="214"/>
    </w:p>
    <w:p w14:paraId="09BFD36F" w14:textId="77777777" w:rsidR="009A1711" w:rsidRDefault="009A1711" w:rsidP="00AF2ED4">
      <w:pPr>
        <w:pStyle w:val="Title"/>
        <w:spacing w:before="0" w:after="0"/>
        <w:jc w:val="left"/>
        <w:rPr>
          <w:cs/>
        </w:rPr>
      </w:pPr>
      <w:bookmarkStart w:id="215" w:name="_Toc61498593"/>
      <w:bookmarkStart w:id="216" w:name="_Toc62775627"/>
      <w:r>
        <w:rPr>
          <w:cs/>
        </w:rPr>
        <w:t xml:space="preserve">ภาคผนวก ก </w:t>
      </w:r>
      <w:r>
        <w:rPr>
          <w:rFonts w:hint="cs"/>
          <w:cs/>
        </w:rPr>
        <w:t>คู่มือการติดตั้งแอปพลิเคชัน</w:t>
      </w:r>
      <w:bookmarkEnd w:id="215"/>
      <w:bookmarkEnd w:id="216"/>
    </w:p>
    <w:p w14:paraId="1F1EFC6D" w14:textId="77777777" w:rsidR="009A1711" w:rsidRPr="0049157A" w:rsidRDefault="009A1711" w:rsidP="0085476D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/>
          <w:b/>
          <w:bCs/>
        </w:rPr>
      </w:pPr>
      <w:r w:rsidRPr="0049157A">
        <w:rPr>
          <w:rFonts w:eastAsia="Times New Roman"/>
          <w:b/>
          <w:bCs/>
          <w:color w:val="000000"/>
          <w:cs/>
        </w:rPr>
        <w:t>คู่มือการติดตั้ง</w:t>
      </w:r>
      <w:r>
        <w:rPr>
          <w:rFonts w:eastAsia="Times New Roman" w:hint="cs"/>
          <w:b/>
          <w:bCs/>
          <w:cs/>
        </w:rPr>
        <w:t>แอปพลิเคชัน</w:t>
      </w:r>
    </w:p>
    <w:p w14:paraId="02C6B6CC" w14:textId="77777777" w:rsidR="009A1711" w:rsidRPr="00E97BB8" w:rsidRDefault="009A1711" w:rsidP="0085476D">
      <w:pPr>
        <w:numPr>
          <w:ilvl w:val="0"/>
          <w:numId w:val="5"/>
        </w:numPr>
        <w:spacing w:after="0" w:line="240" w:lineRule="auto"/>
        <w:textAlignment w:val="baseline"/>
        <w:rPr>
          <w:rFonts w:eastAsia="Times New Roman"/>
          <w:color w:val="000000"/>
        </w:rPr>
      </w:pPr>
      <w:r w:rsidRPr="00E97BB8">
        <w:rPr>
          <w:rFonts w:eastAsia="Times New Roman"/>
          <w:color w:val="000000"/>
          <w:cs/>
        </w:rPr>
        <w:t xml:space="preserve">ดาวน์โหลดไฟล์ </w:t>
      </w:r>
      <w:proofErr w:type="spellStart"/>
      <w:r w:rsidRPr="00E97BB8">
        <w:rPr>
          <w:rFonts w:eastAsia="Times New Roman"/>
          <w:color w:val="000000"/>
        </w:rPr>
        <w:t>KidneyPHRs.apk</w:t>
      </w:r>
      <w:proofErr w:type="spellEnd"/>
    </w:p>
    <w:p w14:paraId="1C5F5161" w14:textId="77777777" w:rsidR="009A1711" w:rsidRDefault="009A1711" w:rsidP="0085476D">
      <w:pPr>
        <w:numPr>
          <w:ilvl w:val="0"/>
          <w:numId w:val="5"/>
        </w:numPr>
        <w:spacing w:after="0" w:line="240" w:lineRule="auto"/>
        <w:textAlignment w:val="baseline"/>
        <w:rPr>
          <w:rFonts w:eastAsia="Times New Roman"/>
          <w:color w:val="000000"/>
        </w:rPr>
      </w:pPr>
      <w:r w:rsidRPr="00E97BB8">
        <w:rPr>
          <w:rFonts w:eastAsia="Times New Roman"/>
          <w:color w:val="000000"/>
          <w:cs/>
        </w:rPr>
        <w:t>เมื่อดาวน์โหลดเสร็จสิ้น ให้ทำการเลือกไฟล์เพื่อทำการติดตั้ง จากนั้นเลือกปุ่ม</w:t>
      </w:r>
      <w:r w:rsidRPr="00E97BB8">
        <w:rPr>
          <w:rFonts w:eastAsia="Times New Roman"/>
          <w:color w:val="000000"/>
        </w:rPr>
        <w:t xml:space="preserve"> “</w:t>
      </w:r>
      <w:r w:rsidRPr="00E97BB8">
        <w:rPr>
          <w:rFonts w:eastAsia="Times New Roman"/>
          <w:color w:val="000000"/>
          <w:cs/>
        </w:rPr>
        <w:t>ติดตั้ง</w:t>
      </w:r>
      <w:r w:rsidRPr="00E97BB8">
        <w:rPr>
          <w:rFonts w:eastAsia="Times New Roman"/>
          <w:color w:val="000000"/>
        </w:rPr>
        <w:t xml:space="preserve">” </w:t>
      </w:r>
      <w:r w:rsidRPr="00E97BB8">
        <w:rPr>
          <w:rFonts w:eastAsia="Times New Roman"/>
          <w:color w:val="000000"/>
          <w:cs/>
        </w:rPr>
        <w:t>เพื่อทำการเริ่มติดตั้งแอปพลิเคชัน</w:t>
      </w:r>
      <w:r>
        <w:rPr>
          <w:rFonts w:eastAsia="Times New Roman" w:hint="cs"/>
          <w:color w:val="000000"/>
          <w:cs/>
        </w:rPr>
        <w:t>ลงบนอุปกรณ์ ดังรูปที่ ก-1</w:t>
      </w:r>
    </w:p>
    <w:p w14:paraId="0FC1C299" w14:textId="76BC35DC" w:rsidR="009A1711" w:rsidRPr="009C666D" w:rsidRDefault="009A1711" w:rsidP="009A1711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17530F39" w14:textId="4D2099E1" w:rsidR="009A1711" w:rsidRDefault="009A1711" w:rsidP="009A1711">
      <w:pPr>
        <w:spacing w:after="0" w:line="240" w:lineRule="auto"/>
        <w:ind w:left="360"/>
        <w:textAlignment w:val="baseline"/>
        <w:rPr>
          <w:rFonts w:eastAsia="Times New Roman"/>
          <w:color w:val="000000"/>
        </w:rPr>
      </w:pPr>
      <w:r w:rsidRPr="0049157A">
        <w:rPr>
          <w:rFonts w:eastAsia="Times New Roman"/>
          <w:noProof/>
          <w:color w:val="000000"/>
        </w:rPr>
        <w:drawing>
          <wp:anchor distT="0" distB="0" distL="114300" distR="114300" simplePos="0" relativeHeight="251716608" behindDoc="0" locked="0" layoutInCell="1" allowOverlap="1" wp14:anchorId="284C183C" wp14:editId="64ADCC95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2152650" cy="3038475"/>
            <wp:effectExtent l="0" t="0" r="0" b="9525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BB48D" w14:textId="77777777" w:rsidR="009A1711" w:rsidRDefault="009A1711" w:rsidP="009A1711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6CCA83ED" w14:textId="77777777" w:rsidR="009A1711" w:rsidRDefault="009A1711" w:rsidP="009A1711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3033FADB" w14:textId="77777777" w:rsidR="009A1711" w:rsidRDefault="009A1711" w:rsidP="009A1711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552B82CB" w14:textId="77777777" w:rsidR="009A1711" w:rsidRDefault="009A1711" w:rsidP="009A1711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01457A6B" w14:textId="77777777" w:rsidR="009A1711" w:rsidRDefault="009A1711" w:rsidP="009A1711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61761816" w14:textId="77777777" w:rsidR="009A1711" w:rsidRDefault="009A1711" w:rsidP="009A1711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0A86ED32" w14:textId="77777777" w:rsidR="009A1711" w:rsidRDefault="009A1711" w:rsidP="009A1711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75465700" w14:textId="77777777" w:rsidR="009A1711" w:rsidRDefault="009A1711" w:rsidP="009A1711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268491EA" w14:textId="77777777" w:rsidR="009A1711" w:rsidRDefault="009A1711" w:rsidP="009A1711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46DE7BAC" w14:textId="77777777" w:rsidR="009A1711" w:rsidRDefault="009A1711" w:rsidP="009A1711">
      <w:pPr>
        <w:spacing w:after="0" w:line="240" w:lineRule="auto"/>
        <w:rPr>
          <w:rFonts w:eastAsia="Times New Roman"/>
          <w:color w:val="000000"/>
        </w:rPr>
      </w:pPr>
    </w:p>
    <w:p w14:paraId="603B6221" w14:textId="77777777" w:rsidR="009A1711" w:rsidRDefault="009A1711" w:rsidP="009A1711">
      <w:pPr>
        <w:spacing w:after="0" w:line="240" w:lineRule="auto"/>
        <w:rPr>
          <w:rFonts w:eastAsia="Times New Roman"/>
        </w:rPr>
      </w:pPr>
    </w:p>
    <w:p w14:paraId="6130745D" w14:textId="77777777" w:rsidR="009A1711" w:rsidRDefault="009A1711" w:rsidP="009A1711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ก-1 การเริ่มติดตั้งแอปพลิเคชัน</w:t>
      </w:r>
    </w:p>
    <w:p w14:paraId="1AECEE9A" w14:textId="77777777" w:rsidR="009A1711" w:rsidRDefault="009A1711" w:rsidP="009A1711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0E8A431E" w14:textId="77777777" w:rsidR="009A1711" w:rsidRDefault="009A1711" w:rsidP="009A1711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693DA013" w14:textId="77777777" w:rsidR="009A1711" w:rsidRDefault="009A1711" w:rsidP="009A1711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7C32F25C" w14:textId="77777777" w:rsidR="009A1711" w:rsidRDefault="009A1711" w:rsidP="009A1711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49889E1F" w14:textId="77777777" w:rsidR="009A1711" w:rsidRDefault="009A1711" w:rsidP="009A1711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1926D7EB" w14:textId="77777777" w:rsidR="009A1711" w:rsidRDefault="009A1711" w:rsidP="009A1711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0235FEE2" w14:textId="77777777" w:rsidR="009A1711" w:rsidRDefault="009A1711" w:rsidP="009A1711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6C7FD387" w14:textId="77777777" w:rsidR="009A1711" w:rsidRDefault="009A1711" w:rsidP="009A1711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7EE2E16B" w14:textId="77777777" w:rsidR="009A1711" w:rsidRDefault="009A1711" w:rsidP="009A1711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60EED50F" w14:textId="77777777" w:rsidR="009A1711" w:rsidRDefault="009A1711" w:rsidP="009A1711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45707EC9" w14:textId="77777777" w:rsidR="009A1711" w:rsidRDefault="009A1711" w:rsidP="009A1711">
      <w:pPr>
        <w:spacing w:after="0" w:line="240" w:lineRule="auto"/>
        <w:textAlignment w:val="baseline"/>
        <w:rPr>
          <w:rFonts w:eastAsia="Times New Roman"/>
          <w:color w:val="000000"/>
        </w:rPr>
      </w:pPr>
    </w:p>
    <w:p w14:paraId="07BCB2CD" w14:textId="77777777" w:rsidR="009A1711" w:rsidRPr="009C666D" w:rsidRDefault="009A1711" w:rsidP="0085476D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eastAsia="Times New Roman"/>
          <w:color w:val="000000"/>
        </w:rPr>
      </w:pPr>
      <w:r w:rsidRPr="009C666D">
        <w:rPr>
          <w:rFonts w:eastAsia="Times New Roman"/>
          <w:color w:val="000000"/>
          <w:cs/>
        </w:rPr>
        <w:lastRenderedPageBreak/>
        <w:t>รอจนกว่าการติดตั้งแอปพลิเคชันเสร็จสมบูรณ์</w:t>
      </w:r>
      <w:r w:rsidRPr="009C666D">
        <w:rPr>
          <w:rFonts w:eastAsia="Times New Roman"/>
          <w:color w:val="000000"/>
        </w:rPr>
        <w:t xml:space="preserve"> </w:t>
      </w:r>
      <w:r w:rsidRPr="009C666D">
        <w:rPr>
          <w:rFonts w:eastAsia="Times New Roman" w:hint="cs"/>
          <w:color w:val="000000"/>
          <w:cs/>
        </w:rPr>
        <w:t>ดังรูปที่ ก-2</w:t>
      </w:r>
    </w:p>
    <w:p w14:paraId="6D24046A" w14:textId="77777777" w:rsidR="009A1711" w:rsidRPr="00E97BB8" w:rsidRDefault="009A1711" w:rsidP="009A1711">
      <w:pPr>
        <w:spacing w:after="0" w:line="240" w:lineRule="auto"/>
        <w:rPr>
          <w:rFonts w:eastAsia="Times New Roman"/>
          <w:cs/>
        </w:rPr>
      </w:pPr>
    </w:p>
    <w:p w14:paraId="19CA3B37" w14:textId="77777777" w:rsidR="009A1711" w:rsidRPr="00E97BB8" w:rsidRDefault="009A1711" w:rsidP="009A1711">
      <w:pPr>
        <w:spacing w:after="0" w:line="240" w:lineRule="auto"/>
        <w:jc w:val="center"/>
        <w:rPr>
          <w:rFonts w:eastAsia="Times New Roman"/>
        </w:rPr>
      </w:pPr>
      <w:r w:rsidRPr="0049157A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 wp14:anchorId="65DA7B66" wp14:editId="09BCE3F4">
            <wp:extent cx="3181350" cy="542925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E6540" w14:textId="77777777" w:rsidR="009A1711" w:rsidRDefault="009A1711" w:rsidP="009A1711">
      <w:pPr>
        <w:spacing w:after="0" w:line="240" w:lineRule="auto"/>
        <w:jc w:val="center"/>
        <w:rPr>
          <w:rFonts w:eastAsia="Times New Roman"/>
        </w:rPr>
      </w:pPr>
    </w:p>
    <w:p w14:paraId="208F31E7" w14:textId="77777777" w:rsidR="009A1711" w:rsidRDefault="009A1711" w:rsidP="009A1711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ก-2 การติดตั้งแอปพลิเคชันเสร็จสมบูรณ์</w:t>
      </w:r>
    </w:p>
    <w:p w14:paraId="307A22E4" w14:textId="77777777" w:rsidR="009A1711" w:rsidRDefault="009A1711" w:rsidP="009A1711">
      <w:pPr>
        <w:spacing w:after="240" w:line="240" w:lineRule="auto"/>
        <w:jc w:val="center"/>
        <w:rPr>
          <w:rFonts w:eastAsia="Times New Roman"/>
        </w:rPr>
      </w:pPr>
      <w:r w:rsidRPr="00E97BB8">
        <w:rPr>
          <w:rFonts w:eastAsia="Times New Roman"/>
        </w:rPr>
        <w:br/>
      </w:r>
      <w:r w:rsidRPr="00E97BB8">
        <w:rPr>
          <w:rFonts w:eastAsia="Times New Roman"/>
        </w:rPr>
        <w:br/>
      </w:r>
    </w:p>
    <w:p w14:paraId="5899529A" w14:textId="77777777" w:rsidR="009A1711" w:rsidRDefault="009A1711" w:rsidP="009A1711">
      <w:pPr>
        <w:spacing w:after="240" w:line="240" w:lineRule="auto"/>
        <w:jc w:val="center"/>
        <w:rPr>
          <w:rFonts w:eastAsia="Times New Roman"/>
        </w:rPr>
      </w:pPr>
    </w:p>
    <w:p w14:paraId="0D02CC9E" w14:textId="77777777" w:rsidR="009A1711" w:rsidRDefault="009A1711" w:rsidP="009A1711">
      <w:pPr>
        <w:spacing w:after="240" w:line="240" w:lineRule="auto"/>
        <w:rPr>
          <w:rFonts w:eastAsia="Times New Roman"/>
        </w:rPr>
      </w:pPr>
    </w:p>
    <w:p w14:paraId="3F7087BD" w14:textId="77777777" w:rsidR="009A1711" w:rsidRPr="00E97BB8" w:rsidRDefault="009A1711" w:rsidP="009A1711">
      <w:pPr>
        <w:spacing w:after="240" w:line="240" w:lineRule="auto"/>
        <w:rPr>
          <w:rFonts w:eastAsia="Times New Roman"/>
        </w:rPr>
      </w:pPr>
    </w:p>
    <w:p w14:paraId="5B143C4B" w14:textId="77777777" w:rsidR="009A1711" w:rsidRDefault="009A1711" w:rsidP="006A6559">
      <w:pPr>
        <w:pStyle w:val="Title"/>
        <w:jc w:val="left"/>
      </w:pPr>
      <w:bookmarkStart w:id="217" w:name="_Toc61498594"/>
      <w:bookmarkStart w:id="218" w:name="_Toc62775628"/>
      <w:r>
        <w:rPr>
          <w:cs/>
        </w:rPr>
        <w:lastRenderedPageBreak/>
        <w:t xml:space="preserve">ภาคผนวก </w:t>
      </w:r>
      <w:r>
        <w:rPr>
          <w:rFonts w:hint="cs"/>
          <w:cs/>
        </w:rPr>
        <w:t>ข</w:t>
      </w:r>
      <w:r>
        <w:rPr>
          <w:cs/>
        </w:rPr>
        <w:t xml:space="preserve"> </w:t>
      </w:r>
      <w:r>
        <w:rPr>
          <w:rFonts w:hint="cs"/>
          <w:cs/>
        </w:rPr>
        <w:t>คู่มือการใช้งานแอปพลิเคชัน</w:t>
      </w:r>
      <w:bookmarkEnd w:id="217"/>
      <w:bookmarkEnd w:id="218"/>
    </w:p>
    <w:p w14:paraId="3259F2E5" w14:textId="77777777" w:rsidR="009A1711" w:rsidRDefault="009A1711" w:rsidP="0085476D">
      <w:pPr>
        <w:pStyle w:val="ListParagraph"/>
        <w:numPr>
          <w:ilvl w:val="0"/>
          <w:numId w:val="9"/>
        </w:numPr>
        <w:spacing w:after="0" w:line="240" w:lineRule="auto"/>
        <w:rPr>
          <w:rFonts w:eastAsia="Times New Roman"/>
          <w:b/>
          <w:bCs/>
        </w:rPr>
      </w:pPr>
      <w:r w:rsidRPr="00BD162C">
        <w:rPr>
          <w:rFonts w:eastAsia="Times New Roman"/>
          <w:b/>
          <w:bCs/>
          <w:color w:val="000000"/>
          <w:cs/>
        </w:rPr>
        <w:t>การเปิดใช้งานแอปพลิเคชัน</w:t>
      </w:r>
    </w:p>
    <w:p w14:paraId="3FC81960" w14:textId="77777777" w:rsidR="009A1711" w:rsidRPr="00606187" w:rsidRDefault="009A1711" w:rsidP="009A1711">
      <w:pPr>
        <w:pStyle w:val="ListParagraph"/>
        <w:spacing w:after="0" w:line="240" w:lineRule="auto"/>
        <w:textAlignment w:val="baseline"/>
        <w:rPr>
          <w:rFonts w:eastAsia="Times New Roman"/>
          <w:color w:val="000000"/>
        </w:rPr>
      </w:pPr>
      <w:r w:rsidRPr="00606187">
        <w:rPr>
          <w:rFonts w:eastAsia="Times New Roman"/>
          <w:color w:val="000000"/>
          <w:cs/>
        </w:rPr>
        <w:t xml:space="preserve">เลือกแอปพลิเคชัน </w:t>
      </w:r>
      <w:proofErr w:type="spellStart"/>
      <w:r w:rsidRPr="00606187">
        <w:rPr>
          <w:rFonts w:eastAsia="Times New Roman"/>
          <w:color w:val="000000"/>
        </w:rPr>
        <w:t>KidneyPHRs</w:t>
      </w:r>
      <w:proofErr w:type="spellEnd"/>
      <w:r w:rsidRPr="00606187">
        <w:rPr>
          <w:rFonts w:eastAsia="Times New Roman"/>
          <w:color w:val="000000"/>
        </w:rPr>
        <w:t xml:space="preserve"> </w:t>
      </w:r>
      <w:r w:rsidRPr="00606187">
        <w:rPr>
          <w:rFonts w:eastAsia="Times New Roman"/>
          <w:color w:val="000000"/>
          <w:cs/>
        </w:rPr>
        <w:t>ผ่านหน้าต่างแสดงแอปพลิเคชัน ซึ่งมีไอคอนดังรูป</w:t>
      </w:r>
      <w:r w:rsidRPr="00606187">
        <w:rPr>
          <w:rFonts w:eastAsia="Times New Roman" w:hint="cs"/>
          <w:color w:val="000000"/>
          <w:cs/>
        </w:rPr>
        <w:t>ที่</w:t>
      </w:r>
      <w:r w:rsidRPr="00606187">
        <w:rPr>
          <w:rFonts w:eastAsia="Times New Roman"/>
          <w:color w:val="000000"/>
        </w:rPr>
        <w:t xml:space="preserve"> </w:t>
      </w:r>
      <w:r w:rsidRPr="00606187">
        <w:rPr>
          <w:rFonts w:eastAsia="Times New Roman" w:hint="cs"/>
          <w:color w:val="000000"/>
          <w:cs/>
        </w:rPr>
        <w:t>ข-1</w:t>
      </w:r>
    </w:p>
    <w:p w14:paraId="7A825E13" w14:textId="77777777" w:rsidR="009A1711" w:rsidRDefault="009A1711" w:rsidP="009A1711">
      <w:pPr>
        <w:pStyle w:val="ListParagraph"/>
        <w:spacing w:after="0" w:line="240" w:lineRule="auto"/>
        <w:rPr>
          <w:rFonts w:eastAsia="Times New Roman"/>
          <w:b/>
          <w:bCs/>
        </w:rPr>
      </w:pPr>
    </w:p>
    <w:p w14:paraId="765FF5D0" w14:textId="77777777" w:rsidR="009A1711" w:rsidRPr="00606187" w:rsidRDefault="009A1711" w:rsidP="009A1711">
      <w:pPr>
        <w:spacing w:after="0" w:line="240" w:lineRule="auto"/>
        <w:jc w:val="center"/>
        <w:rPr>
          <w:rFonts w:eastAsia="Times New Roman"/>
          <w:b/>
          <w:bCs/>
        </w:rPr>
      </w:pPr>
      <w:r>
        <w:rPr>
          <w:noProof/>
        </w:rPr>
        <w:drawing>
          <wp:inline distT="0" distB="0" distL="0" distR="0" wp14:anchorId="2E81D0B2" wp14:editId="45301A53">
            <wp:extent cx="1408430" cy="1481455"/>
            <wp:effectExtent l="0" t="0" r="1270" b="444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430" cy="1481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661097" w14:textId="77777777" w:rsidR="009A1711" w:rsidRDefault="009A1711" w:rsidP="009A1711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ข-1 การเปิดใช้งานแอปพลิเคชัน</w:t>
      </w:r>
    </w:p>
    <w:p w14:paraId="18975D94" w14:textId="77777777" w:rsidR="009A1711" w:rsidRPr="00F0223B" w:rsidRDefault="009A1711" w:rsidP="009A1711">
      <w:pPr>
        <w:spacing w:after="0" w:line="240" w:lineRule="auto"/>
        <w:rPr>
          <w:rFonts w:eastAsia="Times New Roman"/>
          <w:b/>
          <w:bCs/>
        </w:rPr>
      </w:pPr>
    </w:p>
    <w:p w14:paraId="01EDBFC0" w14:textId="77777777" w:rsidR="009A1711" w:rsidRPr="00E0295E" w:rsidRDefault="009A1711" w:rsidP="0085476D">
      <w:pPr>
        <w:pStyle w:val="ListParagraph"/>
        <w:numPr>
          <w:ilvl w:val="0"/>
          <w:numId w:val="9"/>
        </w:numPr>
        <w:spacing w:after="0" w:line="240" w:lineRule="auto"/>
        <w:rPr>
          <w:rFonts w:eastAsia="Times New Roman"/>
          <w:b/>
          <w:bCs/>
        </w:rPr>
      </w:pPr>
      <w:r>
        <w:rPr>
          <w:rFonts w:eastAsia="Times New Roman" w:hint="cs"/>
          <w:b/>
          <w:bCs/>
          <w:cs/>
        </w:rPr>
        <w:t>การใช้งานแอปพลิเคชันครั้งแรก</w:t>
      </w:r>
    </w:p>
    <w:p w14:paraId="18E1D915" w14:textId="77777777" w:rsidR="009A1711" w:rsidRDefault="009A1711" w:rsidP="0085476D">
      <w:pPr>
        <w:numPr>
          <w:ilvl w:val="0"/>
          <w:numId w:val="6"/>
        </w:numPr>
        <w:spacing w:after="0" w:line="240" w:lineRule="auto"/>
        <w:textAlignment w:val="baseline"/>
        <w:rPr>
          <w:rFonts w:eastAsia="Times New Roman"/>
          <w:color w:val="000000"/>
        </w:rPr>
      </w:pPr>
      <w:r w:rsidRPr="00E97BB8">
        <w:rPr>
          <w:rFonts w:eastAsia="Times New Roman"/>
          <w:color w:val="000000"/>
          <w:cs/>
        </w:rPr>
        <w:t>เมื่อผู้ใช้เข้าใช้งานแอปพลิเคชันครั้งแรก จะปรากฏหน้าจอสำหรับกรอกข้อมูลส่วนตัว</w:t>
      </w:r>
      <w:r>
        <w:rPr>
          <w:rFonts w:eastAsia="Times New Roman" w:hint="cs"/>
          <w:color w:val="000000"/>
          <w:cs/>
        </w:rPr>
        <w:t xml:space="preserve"> </w:t>
      </w:r>
      <w:r w:rsidRPr="00E97BB8">
        <w:rPr>
          <w:rFonts w:eastAsia="Times New Roman"/>
          <w:color w:val="000000"/>
          <w:cs/>
        </w:rPr>
        <w:t>ดังรูป</w:t>
      </w:r>
      <w:r>
        <w:rPr>
          <w:rFonts w:eastAsia="Times New Roman" w:hint="cs"/>
          <w:color w:val="000000"/>
          <w:cs/>
        </w:rPr>
        <w:t>ที่ ข-2</w:t>
      </w:r>
    </w:p>
    <w:p w14:paraId="2B51B42E" w14:textId="77777777" w:rsidR="009A1711" w:rsidRDefault="009A1711" w:rsidP="009A1711">
      <w:pPr>
        <w:spacing w:after="0" w:line="240" w:lineRule="auto"/>
        <w:textAlignment w:val="baseline"/>
        <w:rPr>
          <w:rFonts w:eastAsia="Times New Roman"/>
          <w:color w:val="000000"/>
        </w:rPr>
      </w:pPr>
    </w:p>
    <w:p w14:paraId="787A0001" w14:textId="77777777" w:rsidR="009A1711" w:rsidRDefault="009A1711" w:rsidP="009A1711">
      <w:pPr>
        <w:spacing w:after="0" w:line="240" w:lineRule="auto"/>
        <w:jc w:val="center"/>
        <w:textAlignment w:val="baseline"/>
        <w:rPr>
          <w:rFonts w:eastAsia="Times New Roman"/>
          <w:color w:val="000000"/>
        </w:rPr>
      </w:pPr>
      <w:r w:rsidRPr="0049157A">
        <w:rPr>
          <w:rFonts w:eastAsia="Times New Roman"/>
          <w:noProof/>
          <w:color w:val="000000"/>
          <w:bdr w:val="single" w:sz="8" w:space="0" w:color="000000" w:frame="1"/>
        </w:rPr>
        <w:drawing>
          <wp:inline distT="0" distB="0" distL="0" distR="0" wp14:anchorId="616EBDF0" wp14:editId="70798D95">
            <wp:extent cx="1885950" cy="3400425"/>
            <wp:effectExtent l="0" t="0" r="0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F2883" w14:textId="77777777" w:rsidR="009A1711" w:rsidRDefault="009A1711" w:rsidP="009A1711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ข-2 การกรอกข้อมูลส่วนตัวของผู้ใช้งาน</w:t>
      </w:r>
    </w:p>
    <w:p w14:paraId="0CA21710" w14:textId="77777777" w:rsidR="009A1711" w:rsidRDefault="009A1711" w:rsidP="009A1711">
      <w:pPr>
        <w:spacing w:after="0" w:line="240" w:lineRule="auto"/>
        <w:textAlignment w:val="baseline"/>
        <w:rPr>
          <w:rFonts w:eastAsia="Times New Roman"/>
          <w:color w:val="000000"/>
        </w:rPr>
      </w:pPr>
    </w:p>
    <w:p w14:paraId="415B82D3" w14:textId="77777777" w:rsidR="009A1711" w:rsidRPr="00BE5AED" w:rsidRDefault="009A1711" w:rsidP="0085476D">
      <w:pPr>
        <w:pStyle w:val="ListParagraph"/>
        <w:numPr>
          <w:ilvl w:val="0"/>
          <w:numId w:val="6"/>
        </w:numPr>
        <w:spacing w:after="0" w:line="240" w:lineRule="auto"/>
        <w:textAlignment w:val="baseline"/>
        <w:rPr>
          <w:rFonts w:eastAsia="Times New Roman"/>
          <w:color w:val="000000"/>
        </w:rPr>
      </w:pPr>
      <w:r w:rsidRPr="00547CDD">
        <w:rPr>
          <w:rFonts w:eastAsia="Times New Roman"/>
          <w:color w:val="000000"/>
          <w:cs/>
        </w:rPr>
        <w:t>กรอกข้อมูลให้ครบถ้วน แล้วกดปุ่ม</w:t>
      </w:r>
      <w:r w:rsidRPr="00547CDD">
        <w:rPr>
          <w:rFonts w:eastAsia="Times New Roman"/>
          <w:color w:val="000000"/>
        </w:rPr>
        <w:t xml:space="preserve"> “</w:t>
      </w:r>
      <w:r w:rsidRPr="00547CDD">
        <w:rPr>
          <w:rFonts w:eastAsia="Times New Roman"/>
          <w:color w:val="000000"/>
          <w:cs/>
        </w:rPr>
        <w:t>บันทึก</w:t>
      </w:r>
      <w:r w:rsidRPr="00547CDD">
        <w:rPr>
          <w:rFonts w:eastAsia="Times New Roman"/>
          <w:color w:val="000000"/>
        </w:rPr>
        <w:t xml:space="preserve">” </w:t>
      </w:r>
      <w:r w:rsidRPr="00547CDD">
        <w:rPr>
          <w:rFonts w:eastAsia="Times New Roman"/>
          <w:color w:val="000000"/>
          <w:cs/>
        </w:rPr>
        <w:t>บริเวณด้านล่างของ</w:t>
      </w:r>
      <w:r>
        <w:rPr>
          <w:rFonts w:eastAsia="Times New Roman" w:hint="cs"/>
          <w:color w:val="000000"/>
          <w:cs/>
        </w:rPr>
        <w:t>ห</w:t>
      </w:r>
      <w:r w:rsidRPr="00547CDD">
        <w:rPr>
          <w:rFonts w:eastAsia="Times New Roman"/>
          <w:color w:val="000000"/>
          <w:cs/>
        </w:rPr>
        <w:t>น้าจอ</w:t>
      </w:r>
    </w:p>
    <w:p w14:paraId="6EB6B377" w14:textId="77777777" w:rsidR="009A1711" w:rsidRPr="00D846B8" w:rsidRDefault="009A1711" w:rsidP="0085476D">
      <w:pPr>
        <w:pStyle w:val="ListParagraph"/>
        <w:numPr>
          <w:ilvl w:val="0"/>
          <w:numId w:val="6"/>
        </w:numPr>
        <w:spacing w:after="0" w:line="240" w:lineRule="auto"/>
        <w:textAlignment w:val="baseline"/>
        <w:rPr>
          <w:rFonts w:eastAsia="Times New Roman"/>
          <w:color w:val="000000"/>
        </w:rPr>
      </w:pPr>
      <w:r w:rsidRPr="00547CDD">
        <w:rPr>
          <w:rFonts w:eastAsia="Times New Roman"/>
          <w:color w:val="000000"/>
          <w:cs/>
        </w:rPr>
        <w:lastRenderedPageBreak/>
        <w:t>หลังจากกรอกข้อมูลส่วนตัว แและการเข้าใช้งานแอปพลิเคชันครั้งถัดไปจะปรากฎหน้าแรกของแอปพลิเคชัน</w:t>
      </w:r>
      <w:r>
        <w:rPr>
          <w:rFonts w:eastAsia="Times New Roman" w:hint="cs"/>
          <w:color w:val="000000"/>
          <w:cs/>
        </w:rPr>
        <w:t xml:space="preserve"> </w:t>
      </w:r>
      <w:r w:rsidRPr="00547CDD">
        <w:rPr>
          <w:rFonts w:eastAsia="Times New Roman"/>
          <w:color w:val="000000"/>
          <w:cs/>
        </w:rPr>
        <w:t>ดังรูป</w:t>
      </w:r>
      <w:r>
        <w:rPr>
          <w:rFonts w:eastAsia="Times New Roman" w:hint="cs"/>
          <w:color w:val="000000"/>
          <w:cs/>
        </w:rPr>
        <w:t>ที่ ข-3</w:t>
      </w:r>
    </w:p>
    <w:p w14:paraId="720FBBC3" w14:textId="77777777" w:rsidR="009A1711" w:rsidRDefault="009A1711" w:rsidP="009A1711">
      <w:pPr>
        <w:spacing w:after="0" w:line="240" w:lineRule="auto"/>
        <w:jc w:val="center"/>
        <w:rPr>
          <w:rFonts w:eastAsia="Times New Roman"/>
        </w:rPr>
      </w:pPr>
      <w:r w:rsidRPr="00840548">
        <w:rPr>
          <w:noProof/>
        </w:rPr>
        <w:drawing>
          <wp:inline distT="0" distB="0" distL="0" distR="0" wp14:anchorId="02396E77" wp14:editId="704F7CE8">
            <wp:extent cx="1915200" cy="3402000"/>
            <wp:effectExtent l="0" t="0" r="8890" b="825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1875" w14:textId="77777777" w:rsidR="009A1711" w:rsidRDefault="009A1711" w:rsidP="009A1711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ข-3 หน้าแรกของแอปพลิเคชัน</w:t>
      </w:r>
    </w:p>
    <w:p w14:paraId="6BEE1AA4" w14:textId="77777777" w:rsidR="009A1711" w:rsidRDefault="009A1711" w:rsidP="009A1711">
      <w:pPr>
        <w:pStyle w:val="ListParagraph"/>
        <w:spacing w:after="0" w:line="240" w:lineRule="auto"/>
        <w:rPr>
          <w:rFonts w:eastAsia="Times New Roman"/>
          <w:b/>
          <w:bCs/>
        </w:rPr>
      </w:pPr>
    </w:p>
    <w:p w14:paraId="2880F320" w14:textId="77777777" w:rsidR="009A1711" w:rsidRDefault="009A1711" w:rsidP="0085476D">
      <w:pPr>
        <w:pStyle w:val="ListParagraph"/>
        <w:numPr>
          <w:ilvl w:val="0"/>
          <w:numId w:val="9"/>
        </w:numPr>
        <w:spacing w:after="0" w:line="240" w:lineRule="auto"/>
        <w:rPr>
          <w:rFonts w:eastAsia="Times New Roman"/>
          <w:b/>
          <w:bCs/>
        </w:rPr>
      </w:pPr>
      <w:r w:rsidRPr="0046094D">
        <w:rPr>
          <w:rFonts w:eastAsia="Times New Roman"/>
          <w:b/>
          <w:bCs/>
          <w:color w:val="000000"/>
          <w:cs/>
        </w:rPr>
        <w:t>การใช้งานส่วน</w:t>
      </w:r>
      <w:r w:rsidRPr="0046094D">
        <w:rPr>
          <w:rFonts w:eastAsia="Times New Roman" w:hint="cs"/>
          <w:b/>
          <w:bCs/>
          <w:color w:val="000000"/>
          <w:cs/>
        </w:rPr>
        <w:t>แชทบอท</w:t>
      </w:r>
    </w:p>
    <w:p w14:paraId="75FBDBAD" w14:textId="77777777" w:rsidR="009A1711" w:rsidRDefault="009A1711" w:rsidP="0085476D">
      <w:pPr>
        <w:numPr>
          <w:ilvl w:val="0"/>
          <w:numId w:val="7"/>
        </w:numPr>
        <w:spacing w:after="0" w:line="240" w:lineRule="auto"/>
        <w:textAlignment w:val="baseline"/>
        <w:rPr>
          <w:rFonts w:eastAsia="Times New Roman"/>
          <w:color w:val="000000"/>
        </w:rPr>
      </w:pPr>
      <w:r w:rsidRPr="00E97BB8">
        <w:rPr>
          <w:rFonts w:eastAsia="Times New Roman"/>
          <w:color w:val="000000"/>
          <w:cs/>
        </w:rPr>
        <w:t>เลือกเมนู</w:t>
      </w:r>
      <w:r w:rsidRPr="00E97BB8">
        <w:rPr>
          <w:rFonts w:eastAsia="Times New Roman"/>
          <w:color w:val="000000"/>
        </w:rPr>
        <w:t xml:space="preserve"> “</w:t>
      </w:r>
      <w:r>
        <w:rPr>
          <w:rFonts w:eastAsia="Times New Roman" w:hint="cs"/>
          <w:color w:val="000000"/>
          <w:cs/>
        </w:rPr>
        <w:t>คุยกับแชทบอท</w:t>
      </w:r>
      <w:r w:rsidRPr="00E97BB8">
        <w:rPr>
          <w:rFonts w:eastAsia="Times New Roman"/>
          <w:color w:val="000000"/>
        </w:rPr>
        <w:t xml:space="preserve">” </w:t>
      </w:r>
      <w:r w:rsidRPr="00E97BB8">
        <w:rPr>
          <w:rFonts w:eastAsia="Times New Roman"/>
          <w:color w:val="000000"/>
          <w:cs/>
        </w:rPr>
        <w:t>บนหน้าแรกของแอปพลิเคชัน</w:t>
      </w:r>
      <w:r>
        <w:rPr>
          <w:rFonts w:eastAsia="Times New Roman"/>
          <w:color w:val="000000"/>
        </w:rPr>
        <w:t xml:space="preserve"> </w:t>
      </w:r>
      <w:r>
        <w:rPr>
          <w:rFonts w:eastAsia="Times New Roman" w:hint="cs"/>
          <w:color w:val="000000"/>
          <w:cs/>
        </w:rPr>
        <w:t>ดังรูปที่ ข-4</w:t>
      </w:r>
    </w:p>
    <w:p w14:paraId="5A277FDF" w14:textId="77777777" w:rsidR="009A1711" w:rsidRDefault="009A1711" w:rsidP="009A1711">
      <w:pPr>
        <w:spacing w:after="0" w:line="240" w:lineRule="auto"/>
        <w:jc w:val="center"/>
        <w:textAlignment w:val="baseline"/>
        <w:rPr>
          <w:rFonts w:eastAsia="Times New Roman"/>
          <w:color w:val="000000"/>
        </w:rPr>
      </w:pPr>
      <w:r>
        <w:rPr>
          <w:rFonts w:eastAsia="Times New Roman"/>
          <w:noProof/>
          <w:color w:val="000000"/>
        </w:rPr>
        <w:drawing>
          <wp:inline distT="0" distB="0" distL="0" distR="0" wp14:anchorId="3477BA88" wp14:editId="703BD3B0">
            <wp:extent cx="1915200" cy="3402000"/>
            <wp:effectExtent l="0" t="0" r="8890" b="8255"/>
            <wp:docPr id="243" name="Picture 24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A picture containing shap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69F3" w14:textId="77777777" w:rsidR="009A1711" w:rsidRPr="0009078D" w:rsidRDefault="009A1711" w:rsidP="009A1711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ข-4 หน้าเลือกเมนูคุยกับแชทบอท</w:t>
      </w:r>
    </w:p>
    <w:p w14:paraId="0C2A6440" w14:textId="77777777" w:rsidR="009A1711" w:rsidRDefault="009A1711" w:rsidP="0085476D">
      <w:pPr>
        <w:numPr>
          <w:ilvl w:val="0"/>
          <w:numId w:val="7"/>
        </w:numPr>
        <w:spacing w:after="0" w:line="240" w:lineRule="auto"/>
        <w:textAlignment w:val="baseline"/>
        <w:rPr>
          <w:rFonts w:eastAsia="Times New Roman"/>
          <w:color w:val="000000"/>
        </w:rPr>
      </w:pPr>
      <w:r>
        <w:rPr>
          <w:rFonts w:eastAsia="Times New Roman" w:hint="cs"/>
          <w:color w:val="000000"/>
          <w:cs/>
        </w:rPr>
        <w:lastRenderedPageBreak/>
        <w:t>หากผู้ใช้มีบัญชีและได้ทำการติดตั้งแอปพลิเคชันเฟสบุ๊ก เมสเซนเจอร์ หรือไลน์แล้ว ให้กดปุ่มตกลง ดังรูปที่ ข-5</w:t>
      </w:r>
    </w:p>
    <w:p w14:paraId="51549DFA" w14:textId="77777777" w:rsidR="009A1711" w:rsidRDefault="009A1711" w:rsidP="009A1711">
      <w:pPr>
        <w:spacing w:after="0" w:line="240" w:lineRule="auto"/>
        <w:jc w:val="center"/>
        <w:textAlignment w:val="baseline"/>
        <w:rPr>
          <w:rFonts w:eastAsia="Times New Roman"/>
          <w:color w:val="000000"/>
        </w:rPr>
      </w:pPr>
      <w:r>
        <w:rPr>
          <w:rFonts w:eastAsia="Times New Roman"/>
          <w:noProof/>
        </w:rPr>
        <w:drawing>
          <wp:inline distT="0" distB="0" distL="0" distR="0" wp14:anchorId="4234F070" wp14:editId="03F8C8F1">
            <wp:extent cx="1915200" cy="3402000"/>
            <wp:effectExtent l="0" t="0" r="8890" b="8255"/>
            <wp:docPr id="244" name="Picture 244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A screenshot of a phone&#10;&#10;Description automatically generated with low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5889" w14:textId="77777777" w:rsidR="009A1711" w:rsidRDefault="009A1711" w:rsidP="009A1711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ข-5 หน้าเตือนการสร้างบัญชี</w:t>
      </w:r>
    </w:p>
    <w:p w14:paraId="6A7A5C01" w14:textId="77777777" w:rsidR="009A1711" w:rsidRPr="002D5D22" w:rsidRDefault="009A1711" w:rsidP="009A1711">
      <w:pPr>
        <w:spacing w:after="0" w:line="240" w:lineRule="auto"/>
        <w:jc w:val="center"/>
        <w:rPr>
          <w:rFonts w:eastAsia="Times New Roman"/>
        </w:rPr>
      </w:pPr>
    </w:p>
    <w:p w14:paraId="73288334" w14:textId="77777777" w:rsidR="009A1711" w:rsidRDefault="009A1711" w:rsidP="0085476D">
      <w:pPr>
        <w:numPr>
          <w:ilvl w:val="0"/>
          <w:numId w:val="7"/>
        </w:numPr>
        <w:spacing w:after="0" w:line="240" w:lineRule="auto"/>
        <w:textAlignment w:val="baseline"/>
        <w:rPr>
          <w:rFonts w:eastAsia="Times New Roman"/>
          <w:color w:val="000000"/>
        </w:rPr>
      </w:pPr>
      <w:r>
        <w:rPr>
          <w:rFonts w:eastAsia="Times New Roman" w:hint="cs"/>
          <w:color w:val="000000"/>
          <w:cs/>
        </w:rPr>
        <w:t>หลังจากกดปุ่มตกลง จะเข้ามายังหน้าเลือกแอปพลิเคชันที่ต้องการจะใช้งานสำหรับการพูดคุยกับแชทบอท</w:t>
      </w:r>
      <w:r>
        <w:rPr>
          <w:rFonts w:eastAsia="Times New Roman"/>
          <w:color w:val="000000"/>
        </w:rPr>
        <w:t xml:space="preserve"> </w:t>
      </w:r>
      <w:r>
        <w:rPr>
          <w:rFonts w:eastAsia="Times New Roman" w:hint="cs"/>
          <w:color w:val="000000"/>
          <w:cs/>
        </w:rPr>
        <w:t>ดังรูปที่ ข-6</w:t>
      </w:r>
    </w:p>
    <w:p w14:paraId="743E50DB" w14:textId="77777777" w:rsidR="009A1711" w:rsidRPr="00E97BB8" w:rsidRDefault="009A1711" w:rsidP="009A1711">
      <w:pPr>
        <w:spacing w:after="0" w:line="240" w:lineRule="auto"/>
        <w:jc w:val="center"/>
        <w:textAlignment w:val="baseline"/>
        <w:rPr>
          <w:rFonts w:eastAsia="Times New Roman"/>
          <w:color w:val="000000"/>
        </w:rPr>
      </w:pPr>
      <w:r w:rsidRPr="00D157FA">
        <w:rPr>
          <w:noProof/>
        </w:rPr>
        <w:drawing>
          <wp:inline distT="0" distB="0" distL="0" distR="0" wp14:anchorId="7A416744" wp14:editId="3A2391DE">
            <wp:extent cx="1915200" cy="3402000"/>
            <wp:effectExtent l="0" t="0" r="8890" b="825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E237" w14:textId="77777777" w:rsidR="009A1711" w:rsidRPr="00856204" w:rsidRDefault="009A1711" w:rsidP="009A1711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ข-6 หน้าเลือกแอปพลิเคชันเพื่อพูดคุยกับแชทบอท</w:t>
      </w:r>
    </w:p>
    <w:p w14:paraId="3DE306D0" w14:textId="77777777" w:rsidR="009A1711" w:rsidRDefault="009A1711" w:rsidP="0085476D">
      <w:pPr>
        <w:pStyle w:val="ListParagraph"/>
        <w:numPr>
          <w:ilvl w:val="0"/>
          <w:numId w:val="9"/>
        </w:numPr>
        <w:spacing w:after="0" w:line="240" w:lineRule="auto"/>
        <w:rPr>
          <w:rFonts w:eastAsia="Times New Roman"/>
          <w:b/>
          <w:bCs/>
        </w:rPr>
      </w:pPr>
      <w:r>
        <w:rPr>
          <w:rFonts w:eastAsia="Times New Roman" w:hint="cs"/>
          <w:b/>
          <w:bCs/>
          <w:cs/>
        </w:rPr>
        <w:lastRenderedPageBreak/>
        <w:t>การเลือกคุยกับแชทบอทผ่านแอปพลิเคชันเมสเซนเจอร์</w:t>
      </w:r>
    </w:p>
    <w:p w14:paraId="49892132" w14:textId="77777777" w:rsidR="009A1711" w:rsidRDefault="009A1711" w:rsidP="0085476D">
      <w:pPr>
        <w:pStyle w:val="ListParagraph"/>
        <w:numPr>
          <w:ilvl w:val="0"/>
          <w:numId w:val="10"/>
        </w:numPr>
        <w:spacing w:after="0" w:line="240" w:lineRule="auto"/>
        <w:rPr>
          <w:rFonts w:eastAsia="Times New Roman"/>
        </w:rPr>
      </w:pPr>
      <w:r w:rsidRPr="00184EB4">
        <w:rPr>
          <w:rFonts w:eastAsia="Times New Roman" w:hint="cs"/>
          <w:cs/>
        </w:rPr>
        <w:t>กดที่ปุ่มรูปภาพไอคอนแอปพลิเคชันเมสเซนเจอร์ ดังรูปที่ ข-7</w:t>
      </w:r>
    </w:p>
    <w:p w14:paraId="2CCB4784" w14:textId="77777777" w:rsidR="009A1711" w:rsidRPr="00237C41" w:rsidRDefault="009A1711" w:rsidP="009A1711">
      <w:pPr>
        <w:spacing w:after="0" w:line="240" w:lineRule="auto"/>
        <w:jc w:val="center"/>
        <w:rPr>
          <w:rFonts w:eastAsia="Times New Roman"/>
        </w:rPr>
      </w:pPr>
      <w:r>
        <w:rPr>
          <w:noProof/>
        </w:rPr>
        <w:drawing>
          <wp:inline distT="0" distB="0" distL="0" distR="0" wp14:anchorId="019FB65D" wp14:editId="6723B08D">
            <wp:extent cx="1915200" cy="3402000"/>
            <wp:effectExtent l="0" t="0" r="8890" b="8255"/>
            <wp:docPr id="247" name="Picture 247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Application&#10;&#10;Description automatically generated with low confidenc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7051" w14:textId="77777777" w:rsidR="009A1711" w:rsidRDefault="009A1711" w:rsidP="009A1711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ข-7 หน้ากดปุ่มคุยผ่านแอปพลิเคชันเมสเซนเจอร์</w:t>
      </w:r>
    </w:p>
    <w:p w14:paraId="06789358" w14:textId="77777777" w:rsidR="009A1711" w:rsidRPr="00C6012F" w:rsidRDefault="009A1711" w:rsidP="009A1711">
      <w:pPr>
        <w:spacing w:after="0" w:line="240" w:lineRule="auto"/>
        <w:jc w:val="center"/>
        <w:rPr>
          <w:rFonts w:eastAsia="Times New Roman"/>
        </w:rPr>
      </w:pPr>
    </w:p>
    <w:p w14:paraId="5AB9481F" w14:textId="77777777" w:rsidR="009A1711" w:rsidRDefault="009A1711" w:rsidP="0085476D">
      <w:pPr>
        <w:pStyle w:val="ListParagraph"/>
        <w:numPr>
          <w:ilvl w:val="0"/>
          <w:numId w:val="10"/>
        </w:numPr>
        <w:spacing w:after="0" w:line="240" w:lineRule="auto"/>
        <w:rPr>
          <w:rFonts w:eastAsia="Times New Roman"/>
        </w:rPr>
      </w:pPr>
      <w:r>
        <w:rPr>
          <w:rFonts w:eastAsia="Times New Roman" w:hint="cs"/>
          <w:cs/>
        </w:rPr>
        <w:t>หากต้องการให้แอปพลิเคชันสอนการเริ่มต้นคุยกับแชทบอทผ่านแอปพลิเคชันเมสเซนเจอร์ให้กดปุ่มใช่ ดังรูปที่ ข-8</w:t>
      </w:r>
    </w:p>
    <w:p w14:paraId="1110AD19" w14:textId="77777777" w:rsidR="009A1711" w:rsidRDefault="009A1711" w:rsidP="009A1711">
      <w:pPr>
        <w:spacing w:after="0" w:line="240" w:lineRule="auto"/>
        <w:jc w:val="center"/>
        <w:rPr>
          <w:rFonts w:eastAsia="Times New Roman"/>
        </w:rPr>
      </w:pPr>
      <w:r>
        <w:rPr>
          <w:rFonts w:hint="cs"/>
          <w:noProof/>
          <w:lang w:val="th-TH"/>
        </w:rPr>
        <w:drawing>
          <wp:inline distT="0" distB="0" distL="0" distR="0" wp14:anchorId="5F38F5DA" wp14:editId="273C8F54">
            <wp:extent cx="1915200" cy="3402000"/>
            <wp:effectExtent l="0" t="0" r="8890" b="8255"/>
            <wp:docPr id="248" name="Picture 2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A picture containing tex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57C5" w14:textId="77777777" w:rsidR="009A1711" w:rsidRPr="00DE7BF6" w:rsidRDefault="009A1711" w:rsidP="009A1711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ข-8 หน้าเตือนการสอนการเริ่มต้นคุยกับแชทบอทผ่านแอปพลิเคชันเมสเซนเจอร์</w:t>
      </w:r>
    </w:p>
    <w:p w14:paraId="2BAD098B" w14:textId="77777777" w:rsidR="009A1711" w:rsidRDefault="009A1711" w:rsidP="0085476D">
      <w:pPr>
        <w:pStyle w:val="ListParagraph"/>
        <w:numPr>
          <w:ilvl w:val="0"/>
          <w:numId w:val="10"/>
        </w:numPr>
        <w:spacing w:after="0" w:line="240" w:lineRule="auto"/>
        <w:rPr>
          <w:rFonts w:eastAsia="Times New Roman"/>
        </w:rPr>
      </w:pPr>
      <w:r>
        <w:rPr>
          <w:rFonts w:eastAsia="Times New Roman" w:hint="cs"/>
          <w:cs/>
        </w:rPr>
        <w:lastRenderedPageBreak/>
        <w:t>หากดูรูปภาพการสอนการใช้งานเข้าใจแล้ว ให้กดปุ่ม ฉันเข้าใจแล้ว</w:t>
      </w:r>
      <w:r>
        <w:rPr>
          <w:rFonts w:eastAsia="Times New Roman"/>
        </w:rPr>
        <w:t xml:space="preserve"> </w:t>
      </w:r>
      <w:r>
        <w:rPr>
          <w:rFonts w:eastAsia="Times New Roman" w:hint="cs"/>
          <w:cs/>
        </w:rPr>
        <w:t>จากนั้นทำตามการสอน ดังรูปที่ ข-9</w:t>
      </w:r>
    </w:p>
    <w:p w14:paraId="2853DF55" w14:textId="77777777" w:rsidR="009A1711" w:rsidRPr="009D17A4" w:rsidRDefault="009A1711" w:rsidP="009A1711">
      <w:pPr>
        <w:spacing w:after="0" w:line="240" w:lineRule="auto"/>
        <w:jc w:val="center"/>
        <w:rPr>
          <w:rFonts w:eastAsia="Times New Roman"/>
        </w:rPr>
      </w:pPr>
      <w:r>
        <w:rPr>
          <w:rFonts w:hint="cs"/>
          <w:noProof/>
          <w:lang w:val="th-TH"/>
        </w:rPr>
        <w:drawing>
          <wp:inline distT="0" distB="0" distL="0" distR="0" wp14:anchorId="595348E7" wp14:editId="6B20B961">
            <wp:extent cx="1915200" cy="3402000"/>
            <wp:effectExtent l="0" t="0" r="8890" b="8255"/>
            <wp:docPr id="250" name="Picture 2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Graphical user interface, applic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7E72" w14:textId="77777777" w:rsidR="009A1711" w:rsidRPr="00DE7BF6" w:rsidRDefault="009A1711" w:rsidP="009A1711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ข-9 หน้าสอนการเริ่มต้นคุยกับแชทบอทผ่านแอปพลิเคชันเมสเซนเจอร์</w:t>
      </w:r>
    </w:p>
    <w:p w14:paraId="321EA897" w14:textId="77777777" w:rsidR="009A1711" w:rsidRDefault="009A1711" w:rsidP="009A1711">
      <w:pPr>
        <w:pStyle w:val="ListParagraph"/>
        <w:spacing w:after="0" w:line="240" w:lineRule="auto"/>
        <w:ind w:left="1080"/>
        <w:rPr>
          <w:rFonts w:eastAsia="Times New Roman"/>
        </w:rPr>
      </w:pPr>
    </w:p>
    <w:p w14:paraId="5D368624" w14:textId="77777777" w:rsidR="009A1711" w:rsidRPr="00871018" w:rsidRDefault="009A1711" w:rsidP="0085476D">
      <w:pPr>
        <w:pStyle w:val="ListParagraph"/>
        <w:numPr>
          <w:ilvl w:val="0"/>
          <w:numId w:val="10"/>
        </w:numPr>
        <w:spacing w:after="0" w:line="240" w:lineRule="auto"/>
        <w:rPr>
          <w:rFonts w:eastAsia="Times New Roman"/>
          <w:cs/>
        </w:rPr>
      </w:pPr>
      <w:r>
        <w:rPr>
          <w:rFonts w:eastAsia="Times New Roman" w:hint="cs"/>
          <w:cs/>
        </w:rPr>
        <w:t>เริ่มพูดคุยกับแชทบอทได้ผ่านการกดปุ่มเมนูและตัวเลือกด้านล่างเพื่อถามคำถามที่ต้องการ ดังรูปที่ ข-10</w:t>
      </w:r>
    </w:p>
    <w:p w14:paraId="0FC4F264" w14:textId="77777777" w:rsidR="009A1711" w:rsidRDefault="009A1711" w:rsidP="009A1711">
      <w:pPr>
        <w:spacing w:after="0" w:line="240" w:lineRule="auto"/>
        <w:jc w:val="center"/>
        <w:rPr>
          <w:rFonts w:eastAsia="Times New Roman"/>
        </w:rPr>
      </w:pPr>
      <w:r w:rsidRPr="00AB53EF">
        <w:rPr>
          <w:noProof/>
        </w:rPr>
        <w:drawing>
          <wp:inline distT="0" distB="0" distL="0" distR="0" wp14:anchorId="6174BAEB" wp14:editId="5633ACCD">
            <wp:extent cx="1915200" cy="3402000"/>
            <wp:effectExtent l="0" t="0" r="8890" b="825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9B9B" w14:textId="77777777" w:rsidR="009A1711" w:rsidRPr="00DE7BF6" w:rsidRDefault="009A1711" w:rsidP="009A1711">
      <w:pPr>
        <w:spacing w:after="0" w:line="240" w:lineRule="auto"/>
        <w:jc w:val="center"/>
        <w:rPr>
          <w:rFonts w:eastAsia="Times New Roman"/>
          <w:cs/>
        </w:rPr>
      </w:pPr>
      <w:r>
        <w:rPr>
          <w:rFonts w:eastAsia="Times New Roman" w:hint="cs"/>
          <w:cs/>
        </w:rPr>
        <w:t>รูปที่ ข-10 หน้าเริ่มพูดคุยกับแชทบอทเมสเซนเจอร์</w:t>
      </w:r>
    </w:p>
    <w:p w14:paraId="66C54267" w14:textId="77777777" w:rsidR="009A1711" w:rsidRDefault="009A1711" w:rsidP="0085476D">
      <w:pPr>
        <w:pStyle w:val="ListParagraph"/>
        <w:numPr>
          <w:ilvl w:val="0"/>
          <w:numId w:val="9"/>
        </w:numPr>
        <w:spacing w:after="0" w:line="240" w:lineRule="auto"/>
        <w:rPr>
          <w:rFonts w:eastAsia="Times New Roman"/>
          <w:b/>
          <w:bCs/>
        </w:rPr>
      </w:pPr>
      <w:r>
        <w:rPr>
          <w:rFonts w:eastAsia="Times New Roman" w:hint="cs"/>
          <w:b/>
          <w:bCs/>
          <w:cs/>
        </w:rPr>
        <w:lastRenderedPageBreak/>
        <w:t>การเลือกคุยกับแชทบอทผ่านแอปพลิเคชันไลน์</w:t>
      </w:r>
    </w:p>
    <w:p w14:paraId="389152FE" w14:textId="77777777" w:rsidR="009A1711" w:rsidRPr="00A459F6" w:rsidRDefault="009A1711" w:rsidP="0085476D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/>
        </w:rPr>
      </w:pPr>
      <w:r w:rsidRPr="00A459F6">
        <w:rPr>
          <w:rFonts w:eastAsia="Times New Roman" w:hint="cs"/>
          <w:cs/>
        </w:rPr>
        <w:t>กดที่ปุ่มรูปภาพไอคอนแอปพลิเคชัน</w:t>
      </w:r>
      <w:r>
        <w:rPr>
          <w:rFonts w:eastAsia="Times New Roman" w:hint="cs"/>
          <w:cs/>
        </w:rPr>
        <w:t>ไลน์</w:t>
      </w:r>
      <w:r w:rsidRPr="00A459F6">
        <w:rPr>
          <w:rFonts w:eastAsia="Times New Roman" w:hint="cs"/>
          <w:cs/>
        </w:rPr>
        <w:t xml:space="preserve"> ดังรูปที่ ข-</w:t>
      </w:r>
      <w:r>
        <w:rPr>
          <w:rFonts w:eastAsia="Times New Roman" w:hint="cs"/>
          <w:cs/>
        </w:rPr>
        <w:t>11</w:t>
      </w:r>
    </w:p>
    <w:p w14:paraId="3A29B17E" w14:textId="77777777" w:rsidR="009A1711" w:rsidRPr="00237C41" w:rsidRDefault="009A1711" w:rsidP="009A1711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17790FBD" wp14:editId="1A5D8248">
            <wp:extent cx="1915200" cy="3402000"/>
            <wp:effectExtent l="0" t="0" r="8890" b="8255"/>
            <wp:docPr id="256" name="Picture 25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Graphical user interface&#10;&#10;Description automatically generated with medium confidenc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F2BB" w14:textId="77777777" w:rsidR="009A1711" w:rsidRDefault="009A1711" w:rsidP="009A1711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ข-11 หน้ากดปุ่มคุยผ่านแอปพลิเคชันไลน์</w:t>
      </w:r>
    </w:p>
    <w:p w14:paraId="298EE679" w14:textId="77777777" w:rsidR="009A1711" w:rsidRPr="00C6012F" w:rsidRDefault="009A1711" w:rsidP="009A1711">
      <w:pPr>
        <w:spacing w:after="0" w:line="240" w:lineRule="auto"/>
        <w:jc w:val="center"/>
        <w:rPr>
          <w:rFonts w:eastAsia="Times New Roman"/>
        </w:rPr>
      </w:pPr>
    </w:p>
    <w:p w14:paraId="6A2C7138" w14:textId="77777777" w:rsidR="009A1711" w:rsidRPr="00A20A75" w:rsidRDefault="009A1711" w:rsidP="0085476D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/>
        </w:rPr>
      </w:pPr>
      <w:r w:rsidRPr="00A20A75">
        <w:rPr>
          <w:rFonts w:eastAsia="Times New Roman" w:hint="cs"/>
          <w:cs/>
        </w:rPr>
        <w:t>หากต้องการให้แอปพลิเคชันสอนการเริ่มต้นคุยกับแชทบอทผ่านแอปพลิเคชัน</w:t>
      </w:r>
      <w:r>
        <w:rPr>
          <w:rFonts w:eastAsia="Times New Roman" w:hint="cs"/>
          <w:cs/>
        </w:rPr>
        <w:t>ไลน์</w:t>
      </w:r>
      <w:r w:rsidRPr="00A20A75">
        <w:rPr>
          <w:rFonts w:eastAsia="Times New Roman" w:hint="cs"/>
          <w:cs/>
        </w:rPr>
        <w:t>ให้กดปุ่มใช่ ดังรูปที่ ข-</w:t>
      </w:r>
      <w:r>
        <w:rPr>
          <w:rFonts w:eastAsia="Times New Roman" w:hint="cs"/>
          <w:cs/>
        </w:rPr>
        <w:t>12</w:t>
      </w:r>
    </w:p>
    <w:p w14:paraId="46005333" w14:textId="77777777" w:rsidR="009A1711" w:rsidRDefault="009A1711" w:rsidP="009A1711">
      <w:pPr>
        <w:spacing w:after="0" w:line="240" w:lineRule="auto"/>
        <w:jc w:val="center"/>
        <w:rPr>
          <w:rFonts w:eastAsia="Times New Roman"/>
          <w:cs/>
        </w:rPr>
      </w:pPr>
      <w:r>
        <w:rPr>
          <w:rFonts w:eastAsia="Times New Roman"/>
          <w:noProof/>
          <w:lang w:val="th-TH"/>
        </w:rPr>
        <w:drawing>
          <wp:inline distT="0" distB="0" distL="0" distR="0" wp14:anchorId="105BB59D" wp14:editId="2952F704">
            <wp:extent cx="1915200" cy="3402000"/>
            <wp:effectExtent l="0" t="0" r="8890" b="8255"/>
            <wp:docPr id="257" name="Picture 2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ADE9" w14:textId="77777777" w:rsidR="009A1711" w:rsidRPr="00DE7BF6" w:rsidRDefault="009A1711" w:rsidP="009A1711">
      <w:pPr>
        <w:spacing w:after="0" w:line="240" w:lineRule="auto"/>
        <w:jc w:val="center"/>
        <w:rPr>
          <w:rFonts w:eastAsia="Times New Roman"/>
          <w:cs/>
        </w:rPr>
      </w:pPr>
      <w:r>
        <w:rPr>
          <w:rFonts w:eastAsia="Times New Roman" w:hint="cs"/>
          <w:cs/>
        </w:rPr>
        <w:t>รูปที่ ข-12 หน้าเตือนการสอนการเริ่มต้นคุยกับแชทบอทผ่านแอปพลิเคชันไลน์</w:t>
      </w:r>
    </w:p>
    <w:p w14:paraId="1E108A14" w14:textId="77777777" w:rsidR="009A1711" w:rsidRPr="00A20A75" w:rsidRDefault="009A1711" w:rsidP="0085476D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/>
        </w:rPr>
      </w:pPr>
      <w:r w:rsidRPr="00A20A75">
        <w:rPr>
          <w:rFonts w:eastAsia="Times New Roman" w:hint="cs"/>
          <w:cs/>
        </w:rPr>
        <w:lastRenderedPageBreak/>
        <w:t>หากดูรูปภาพการสอนการใช้งานเข้าใจแล้ว ให้กดปุ่ม ฉันเข้าใจแล้ว</w:t>
      </w:r>
      <w:r w:rsidRPr="00A20A75">
        <w:rPr>
          <w:rFonts w:eastAsia="Times New Roman"/>
        </w:rPr>
        <w:t xml:space="preserve"> </w:t>
      </w:r>
      <w:r w:rsidRPr="00A20A75">
        <w:rPr>
          <w:rFonts w:eastAsia="Times New Roman" w:hint="cs"/>
          <w:cs/>
        </w:rPr>
        <w:t>จากนั้นทำตามการสอน ดังรูปที่ ข-</w:t>
      </w:r>
      <w:r>
        <w:rPr>
          <w:rFonts w:eastAsia="Times New Roman" w:hint="cs"/>
          <w:cs/>
        </w:rPr>
        <w:t>13</w:t>
      </w:r>
    </w:p>
    <w:p w14:paraId="7B8DF136" w14:textId="77777777" w:rsidR="009A1711" w:rsidRPr="009D17A4" w:rsidRDefault="009A1711" w:rsidP="009A1711">
      <w:pPr>
        <w:spacing w:after="0" w:line="240" w:lineRule="auto"/>
        <w:jc w:val="center"/>
        <w:rPr>
          <w:rFonts w:eastAsia="Times New Roman"/>
          <w:cs/>
        </w:rPr>
      </w:pPr>
      <w:r>
        <w:rPr>
          <w:rFonts w:eastAsia="Times New Roman"/>
          <w:noProof/>
          <w:lang w:val="th-TH"/>
        </w:rPr>
        <w:drawing>
          <wp:inline distT="0" distB="0" distL="0" distR="0" wp14:anchorId="6EDB2A05" wp14:editId="68E7EC4A">
            <wp:extent cx="1915200" cy="3402000"/>
            <wp:effectExtent l="0" t="0" r="8890" b="8255"/>
            <wp:docPr id="259" name="Picture 2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Graphical user interface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9D8E" w14:textId="77777777" w:rsidR="009A1711" w:rsidRPr="00DE7BF6" w:rsidRDefault="009A1711" w:rsidP="009A1711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ข-13 หน้าสอนการเริ่มต้นคุยกับแชทบอทผ่านแอปพลิเคชันไลน์</w:t>
      </w:r>
    </w:p>
    <w:p w14:paraId="2E880AA8" w14:textId="77777777" w:rsidR="009A1711" w:rsidRDefault="009A1711" w:rsidP="009A1711">
      <w:pPr>
        <w:pStyle w:val="ListParagraph"/>
        <w:spacing w:after="0" w:line="240" w:lineRule="auto"/>
        <w:ind w:left="1080"/>
        <w:rPr>
          <w:rFonts w:eastAsia="Times New Roman"/>
        </w:rPr>
      </w:pPr>
    </w:p>
    <w:p w14:paraId="340DA01B" w14:textId="77777777" w:rsidR="009A1711" w:rsidRPr="00A20A75" w:rsidRDefault="009A1711" w:rsidP="0085476D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/>
          <w:cs/>
        </w:rPr>
      </w:pPr>
      <w:r w:rsidRPr="00A20A75">
        <w:rPr>
          <w:rFonts w:eastAsia="Times New Roman" w:hint="cs"/>
          <w:cs/>
        </w:rPr>
        <w:t>เริ่มพูดคุยกับแชทบอทได้ผ่านการกดปุ่มเมนูและตัวเลือกด้านล่างเพื่อถามคำถามที่ต้องการ ดังรูปที่ ข-1</w:t>
      </w:r>
      <w:r>
        <w:rPr>
          <w:rFonts w:eastAsia="Times New Roman" w:hint="cs"/>
          <w:cs/>
        </w:rPr>
        <w:t>4</w:t>
      </w:r>
    </w:p>
    <w:p w14:paraId="09C3F3D1" w14:textId="77777777" w:rsidR="009A1711" w:rsidRDefault="009A1711" w:rsidP="009A1711">
      <w:pPr>
        <w:spacing w:after="0" w:line="240" w:lineRule="auto"/>
        <w:jc w:val="center"/>
        <w:rPr>
          <w:rFonts w:eastAsia="Times New Roman"/>
        </w:rPr>
      </w:pPr>
      <w:r w:rsidRPr="006F532C">
        <w:rPr>
          <w:noProof/>
        </w:rPr>
        <w:drawing>
          <wp:inline distT="0" distB="0" distL="0" distR="0" wp14:anchorId="2460B112" wp14:editId="2C75BF61">
            <wp:extent cx="1915200" cy="3402000"/>
            <wp:effectExtent l="0" t="0" r="8890" b="825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F56B" w14:textId="016B0DA7" w:rsidR="000467B3" w:rsidRDefault="009A1711" w:rsidP="008D4039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ข-14 หน้าเริ่มพูดคุยกับแชทบอทไลน์</w:t>
      </w:r>
    </w:p>
    <w:p w14:paraId="23D2AAEE" w14:textId="2F88E05A" w:rsidR="003E53AE" w:rsidRDefault="00E9096C" w:rsidP="003E53AE">
      <w:pPr>
        <w:pStyle w:val="Title"/>
        <w:jc w:val="left"/>
        <w:rPr>
          <w:cs/>
        </w:rPr>
      </w:pPr>
      <w:bookmarkStart w:id="219" w:name="_Toc62775629"/>
      <w:r>
        <w:rPr>
          <w:rFonts w:hint="cs"/>
          <w:cs/>
        </w:rPr>
        <w:lastRenderedPageBreak/>
        <w:t>ข้อตกลงในการใช้</w:t>
      </w:r>
      <w:r w:rsidR="00BC58D1">
        <w:rPr>
          <w:rFonts w:hint="cs"/>
          <w:cs/>
        </w:rPr>
        <w:t>ซอฟต์แวร์</w:t>
      </w:r>
      <w:bookmarkEnd w:id="219"/>
    </w:p>
    <w:p w14:paraId="7CBC8AE1" w14:textId="752E75F6" w:rsidR="009F64AE" w:rsidRPr="009F64AE" w:rsidRDefault="00A61A28" w:rsidP="00243E5E">
      <w:pPr>
        <w:ind w:firstLine="720"/>
        <w:jc w:val="thaiDistribute"/>
        <w:rPr>
          <w:cs/>
        </w:rPr>
      </w:pPr>
      <w:r>
        <w:rPr>
          <w:rFonts w:hint="cs"/>
          <w:cs/>
        </w:rPr>
        <w:t>ซอฟต์แวร์</w:t>
      </w:r>
      <w:r w:rsidR="009F64AE">
        <w:rPr>
          <w:cs/>
        </w:rPr>
        <w:t xml:space="preserve">นี้เป็นผลงานที่พัฒนาขึ้นโดย </w:t>
      </w:r>
      <w:r w:rsidR="00FF666D">
        <w:rPr>
          <w:rFonts w:hint="cs"/>
          <w:cs/>
        </w:rPr>
        <w:t>นายยง ยั่งยืน</w:t>
      </w:r>
      <w:r w:rsidR="009F64AE">
        <w:rPr>
          <w:cs/>
        </w:rPr>
        <w:t xml:space="preserve"> จาก </w:t>
      </w:r>
      <w:r w:rsidR="00DC6AD7">
        <w:rPr>
          <w:rFonts w:hint="cs"/>
          <w:cs/>
        </w:rPr>
        <w:t>มหาวิทยาลัยสงขลานครินทร์</w:t>
      </w:r>
      <w:r w:rsidR="009F64AE">
        <w:t xml:space="preserve"> </w:t>
      </w:r>
      <w:r w:rsidR="009F64AE">
        <w:rPr>
          <w:cs/>
        </w:rPr>
        <w:t xml:space="preserve">ภายใต้การดูแลของ </w:t>
      </w:r>
      <w:r w:rsidR="00944047">
        <w:rPr>
          <w:rFonts w:hint="cs"/>
          <w:cs/>
        </w:rPr>
        <w:t>รศ.ดร.แสงสุรีย์ วสุพงศ์อัยยะ</w:t>
      </w:r>
      <w:r w:rsidR="009F64AE">
        <w:rPr>
          <w:cs/>
        </w:rPr>
        <w:t xml:space="preserve"> ภายใต้โครงการ </w:t>
      </w:r>
      <w:r w:rsidR="00291C2E">
        <w:rPr>
          <w:rFonts w:hint="cs"/>
          <w:cs/>
        </w:rPr>
        <w:t>แชทบอทสำหรับดูแลผู้ป่วยโรคไต</w:t>
      </w:r>
      <w:r w:rsidR="009F64AE">
        <w:rPr>
          <w:cs/>
        </w:rPr>
        <w:t xml:space="preserve"> ซึ่งสนับสนุนโดย สำนักงานพัฒนาวิทยาศาสตร์และเทคโนโลยีแห่งชาติ โดยมีวัตถุประสงค์เพื่อส่งเสริมให้นักเรียนและนักศึกษาได้เรียนรู้และฝึกทักษะในการพัฒนาซอฟต์แวร์ ลิขสิทธิ์ของซอฟต์แวร์นี้จึง</w:t>
      </w:r>
      <w:r w:rsidR="009F64AE">
        <w:t xml:space="preserve"> </w:t>
      </w:r>
      <w:r w:rsidR="009F64AE">
        <w:rPr>
          <w:cs/>
        </w:rPr>
        <w:t>เป็นของผู้พัฒนา ซึ่งผู้พัฒนาได้อนุญาตให้สำนักงานพัฒนาวิทยาศาสตร์และเทคโนโลยีแห่งชาติ</w:t>
      </w:r>
      <w:r w:rsidR="009F64AE">
        <w:t xml:space="preserve"> </w:t>
      </w:r>
      <w:r w:rsidR="009F64AE">
        <w:rPr>
          <w:cs/>
        </w:rPr>
        <w:t>เผยแพร่ซอฟต์แวร์นี้ตาม “ต้นฉบับ” โดยไม่มีการแก้ไขดัดแปลงใดๆ ทั้งสิ้น ให้แก่บุคคลทั่วไปได้ใช้</w:t>
      </w:r>
      <w:r w:rsidR="009F64AE">
        <w:t xml:space="preserve"> </w:t>
      </w:r>
      <w:r w:rsidR="009F64AE">
        <w:rPr>
          <w:cs/>
        </w:rPr>
        <w:t>เพื่อประโยชน์ส่วนบุคคลหรือประโยชน์ทางการศึกษาที่ไม่มีวัตถุประสงค์ในเชิงพาณิชย์ โดยไม่คิด</w:t>
      </w:r>
      <w:r w:rsidR="009F64AE">
        <w:t xml:space="preserve"> </w:t>
      </w:r>
      <w:r w:rsidR="009F64AE">
        <w:rPr>
          <w:cs/>
        </w:rPr>
        <w:t>ค่าตอบแทนการใช้ซอฟต์แวร์ ดังนั้น สำนักงานพัฒนาวิทยาศาสตร์และเทคโนโลยีแห่งชาติ จึงไม่มี</w:t>
      </w:r>
      <w:r w:rsidR="009F64AE">
        <w:t xml:space="preserve"> </w:t>
      </w:r>
      <w:r w:rsidR="009F64AE">
        <w:rPr>
          <w:cs/>
        </w:rPr>
        <w:t>หน้าที่ในการดูแล บำรุงรักษา จัดการอบรมการใช้งาน หรือพัฒนาประสิทธิภาพซอฟต์แวร์ รวมทั้งไม่รับรองความถูกต้องหรือประสิทธิภาพการทำงานของซอฟต์แวร์ ตลอดจนไม่รับประกันความเสียหายต่างๆ อันเกิดจากการใช้ซอฟต์แวร์นี้ทั้งส</w:t>
      </w:r>
      <w:r w:rsidR="00351F3F">
        <w:rPr>
          <w:rFonts w:hint="cs"/>
          <w:cs/>
        </w:rPr>
        <w:t>ิ้</w:t>
      </w:r>
      <w:r w:rsidR="009F64AE">
        <w:rPr>
          <w:cs/>
        </w:rPr>
        <w:t>น</w:t>
      </w:r>
    </w:p>
    <w:p w14:paraId="02F78295" w14:textId="08032177" w:rsidR="0057356B" w:rsidRDefault="0057356B" w:rsidP="006A6559">
      <w:pPr>
        <w:spacing w:after="0" w:line="240" w:lineRule="auto"/>
        <w:rPr>
          <w:rFonts w:eastAsia="Times New Roman"/>
        </w:rPr>
      </w:pPr>
    </w:p>
    <w:p w14:paraId="7B277777" w14:textId="341F1B00" w:rsidR="009E4300" w:rsidRDefault="009E4300" w:rsidP="006A6559">
      <w:pPr>
        <w:spacing w:after="0" w:line="240" w:lineRule="auto"/>
        <w:rPr>
          <w:rFonts w:eastAsia="Times New Roman"/>
        </w:rPr>
      </w:pPr>
    </w:p>
    <w:p w14:paraId="285B91C3" w14:textId="5BF3B99C" w:rsidR="009E4300" w:rsidRDefault="009E4300" w:rsidP="006A6559">
      <w:pPr>
        <w:spacing w:after="0" w:line="240" w:lineRule="auto"/>
        <w:rPr>
          <w:rFonts w:eastAsia="Times New Roman"/>
        </w:rPr>
      </w:pPr>
    </w:p>
    <w:p w14:paraId="3024725C" w14:textId="0144015A" w:rsidR="009E4300" w:rsidRDefault="009E4300" w:rsidP="006A6559">
      <w:pPr>
        <w:spacing w:after="0" w:line="240" w:lineRule="auto"/>
        <w:rPr>
          <w:rFonts w:eastAsia="Times New Roman"/>
        </w:rPr>
      </w:pPr>
    </w:p>
    <w:p w14:paraId="28F48994" w14:textId="484EA8DD" w:rsidR="009E4300" w:rsidRDefault="009E4300" w:rsidP="006A6559">
      <w:pPr>
        <w:spacing w:after="0" w:line="240" w:lineRule="auto"/>
        <w:rPr>
          <w:rFonts w:eastAsia="Times New Roman"/>
        </w:rPr>
      </w:pPr>
    </w:p>
    <w:p w14:paraId="0CB1112C" w14:textId="7FEC8FE9" w:rsidR="009E4300" w:rsidRDefault="009E4300" w:rsidP="006A6559">
      <w:pPr>
        <w:spacing w:after="0" w:line="240" w:lineRule="auto"/>
        <w:rPr>
          <w:rFonts w:eastAsia="Times New Roman"/>
        </w:rPr>
      </w:pPr>
    </w:p>
    <w:p w14:paraId="3159D010" w14:textId="5D8FB760" w:rsidR="009E4300" w:rsidRDefault="009E4300" w:rsidP="006A6559">
      <w:pPr>
        <w:spacing w:after="0" w:line="240" w:lineRule="auto"/>
        <w:rPr>
          <w:rFonts w:eastAsia="Times New Roman"/>
        </w:rPr>
      </w:pPr>
    </w:p>
    <w:p w14:paraId="6D7AB53D" w14:textId="1787DD6C" w:rsidR="009E4300" w:rsidRDefault="009E4300" w:rsidP="006A6559">
      <w:pPr>
        <w:spacing w:after="0" w:line="240" w:lineRule="auto"/>
        <w:rPr>
          <w:rFonts w:eastAsia="Times New Roman"/>
        </w:rPr>
      </w:pPr>
    </w:p>
    <w:p w14:paraId="5246403D" w14:textId="6C1B535A" w:rsidR="009E4300" w:rsidRDefault="009E4300" w:rsidP="006A6559">
      <w:pPr>
        <w:spacing w:after="0" w:line="240" w:lineRule="auto"/>
        <w:rPr>
          <w:rFonts w:eastAsia="Times New Roman"/>
        </w:rPr>
      </w:pPr>
    </w:p>
    <w:p w14:paraId="6F5992D0" w14:textId="5A621DC9" w:rsidR="009E4300" w:rsidRDefault="009E4300" w:rsidP="006A6559">
      <w:pPr>
        <w:spacing w:after="0" w:line="240" w:lineRule="auto"/>
        <w:rPr>
          <w:rFonts w:eastAsia="Times New Roman"/>
        </w:rPr>
      </w:pPr>
    </w:p>
    <w:p w14:paraId="011D9B57" w14:textId="67DCFA9F" w:rsidR="009E4300" w:rsidRDefault="009E4300" w:rsidP="006A6559">
      <w:pPr>
        <w:spacing w:after="0" w:line="240" w:lineRule="auto"/>
        <w:rPr>
          <w:rFonts w:eastAsia="Times New Roman"/>
        </w:rPr>
      </w:pPr>
    </w:p>
    <w:p w14:paraId="23879170" w14:textId="22E3354E" w:rsidR="009E4300" w:rsidRDefault="009E4300" w:rsidP="006A6559">
      <w:pPr>
        <w:spacing w:after="0" w:line="240" w:lineRule="auto"/>
        <w:rPr>
          <w:rFonts w:eastAsia="Times New Roman"/>
        </w:rPr>
      </w:pPr>
    </w:p>
    <w:p w14:paraId="0180ACFC" w14:textId="4078E323" w:rsidR="009E4300" w:rsidRDefault="009E4300" w:rsidP="006A6559">
      <w:pPr>
        <w:spacing w:after="0" w:line="240" w:lineRule="auto"/>
        <w:rPr>
          <w:rFonts w:eastAsia="Times New Roman"/>
        </w:rPr>
      </w:pPr>
    </w:p>
    <w:p w14:paraId="78AE9A44" w14:textId="5D61253A" w:rsidR="009E4300" w:rsidRDefault="009E4300" w:rsidP="006A6559">
      <w:pPr>
        <w:spacing w:after="0" w:line="240" w:lineRule="auto"/>
        <w:rPr>
          <w:rFonts w:eastAsia="Times New Roman"/>
        </w:rPr>
      </w:pPr>
    </w:p>
    <w:p w14:paraId="72DE0C17" w14:textId="4B82CF62" w:rsidR="009E4300" w:rsidRDefault="009E4300" w:rsidP="006A6559">
      <w:pPr>
        <w:spacing w:after="0" w:line="240" w:lineRule="auto"/>
        <w:rPr>
          <w:rFonts w:eastAsia="Times New Roman"/>
        </w:rPr>
      </w:pPr>
    </w:p>
    <w:p w14:paraId="745AB458" w14:textId="56C59AB0" w:rsidR="009E4300" w:rsidRDefault="009E4300" w:rsidP="006A6559">
      <w:pPr>
        <w:spacing w:after="0" w:line="240" w:lineRule="auto"/>
        <w:rPr>
          <w:rFonts w:eastAsia="Times New Roman"/>
        </w:rPr>
      </w:pPr>
    </w:p>
    <w:p w14:paraId="75CC428D" w14:textId="38221BA7" w:rsidR="009E4300" w:rsidRDefault="009E4300" w:rsidP="006A6559">
      <w:pPr>
        <w:spacing w:after="0" w:line="240" w:lineRule="auto"/>
        <w:rPr>
          <w:rFonts w:eastAsia="Times New Roman"/>
        </w:rPr>
      </w:pPr>
    </w:p>
    <w:p w14:paraId="0F8B9609" w14:textId="77777777" w:rsidR="009E4300" w:rsidRPr="008D4039" w:rsidRDefault="009E4300" w:rsidP="006A6559">
      <w:pPr>
        <w:spacing w:after="0" w:line="240" w:lineRule="auto"/>
        <w:rPr>
          <w:rFonts w:eastAsia="Times New Roman"/>
          <w:cs/>
        </w:rPr>
      </w:pPr>
    </w:p>
    <w:sectPr w:rsidR="009E4300" w:rsidRPr="008D4039" w:rsidSect="00DC11E1">
      <w:headerReference w:type="default" r:id="rId58"/>
      <w:footerReference w:type="default" r:id="rId59"/>
      <w:pgSz w:w="11906" w:h="16838" w:code="9"/>
      <w:pgMar w:top="1440" w:right="1440" w:bottom="1440" w:left="1440" w:header="706" w:footer="706" w:gutter="720"/>
      <w:pgNumType w:start="1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C23C4A" w14:textId="77777777" w:rsidR="0085476D" w:rsidRDefault="0085476D">
      <w:pPr>
        <w:spacing w:after="0" w:line="240" w:lineRule="auto"/>
      </w:pPr>
      <w:r>
        <w:separator/>
      </w:r>
    </w:p>
  </w:endnote>
  <w:endnote w:type="continuationSeparator" w:id="0">
    <w:p w14:paraId="742ED197" w14:textId="77777777" w:rsidR="0085476D" w:rsidRDefault="008547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864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010"/>
      <w:gridCol w:w="630"/>
    </w:tblGrid>
    <w:tr w:rsidR="00433D03" w14:paraId="129553FC" w14:textId="77777777" w:rsidTr="00705071">
      <w:tc>
        <w:tcPr>
          <w:tcW w:w="8010" w:type="dxa"/>
        </w:tcPr>
        <w:p w14:paraId="25136A8F" w14:textId="77777777" w:rsidR="00433D03" w:rsidRPr="004A6ECB" w:rsidRDefault="00433D03" w:rsidP="004A6ECB">
          <w:pPr>
            <w:pStyle w:val="Footer"/>
            <w:spacing w:after="0" w:line="240" w:lineRule="auto"/>
            <w:rPr>
              <w:sz w:val="28"/>
              <w:szCs w:val="28"/>
            </w:rPr>
          </w:pPr>
        </w:p>
      </w:tc>
      <w:tc>
        <w:tcPr>
          <w:tcW w:w="630" w:type="dxa"/>
        </w:tcPr>
        <w:sdt>
          <w:sdtPr>
            <w:rPr>
              <w:sz w:val="28"/>
              <w:szCs w:val="28"/>
            </w:rPr>
            <w:id w:val="-726684150"/>
            <w:docPartObj>
              <w:docPartGallery w:val="Page Numbers (Bottom of Page)"/>
              <w:docPartUnique/>
            </w:docPartObj>
          </w:sdtPr>
          <w:sdtEndPr>
            <w:rPr>
              <w:noProof/>
            </w:rPr>
          </w:sdtEndPr>
          <w:sdtContent>
            <w:p w14:paraId="74EBBBEC" w14:textId="77777777" w:rsidR="00433D03" w:rsidRPr="004A6ECB" w:rsidRDefault="00433D03" w:rsidP="004A6ECB">
              <w:pPr>
                <w:pStyle w:val="Footer"/>
                <w:spacing w:after="0" w:line="240" w:lineRule="auto"/>
                <w:jc w:val="right"/>
                <w:rPr>
                  <w:noProof/>
                  <w:sz w:val="28"/>
                  <w:szCs w:val="28"/>
                </w:rPr>
              </w:pPr>
              <w:r w:rsidRPr="004A6ECB">
                <w:rPr>
                  <w:sz w:val="28"/>
                  <w:szCs w:val="28"/>
                </w:rPr>
                <w:fldChar w:fldCharType="begin"/>
              </w:r>
              <w:r w:rsidRPr="004A6ECB">
                <w:rPr>
                  <w:sz w:val="28"/>
                  <w:szCs w:val="28"/>
                </w:rPr>
                <w:instrText xml:space="preserve"> PAGE   \* MERGEFORMAT </w:instrText>
              </w:r>
              <w:r w:rsidRPr="004A6ECB">
                <w:rPr>
                  <w:sz w:val="28"/>
                  <w:szCs w:val="28"/>
                </w:rPr>
                <w:fldChar w:fldCharType="separate"/>
              </w:r>
              <w:r>
                <w:rPr>
                  <w:noProof/>
                  <w:sz w:val="28"/>
                  <w:szCs w:val="28"/>
                  <w:cs/>
                </w:rPr>
                <w:t>ฎ</w:t>
              </w:r>
              <w:r w:rsidRPr="004A6ECB">
                <w:rPr>
                  <w:noProof/>
                  <w:sz w:val="28"/>
                  <w:szCs w:val="28"/>
                </w:rPr>
                <w:fldChar w:fldCharType="end"/>
              </w:r>
            </w:p>
          </w:sdtContent>
        </w:sdt>
      </w:tc>
    </w:tr>
  </w:tbl>
  <w:p w14:paraId="05C398C8" w14:textId="77777777" w:rsidR="00433D03" w:rsidRPr="00ED3833" w:rsidRDefault="00433D03" w:rsidP="004A6ECB">
    <w:pPr>
      <w:pStyle w:val="Footer"/>
      <w:rPr>
        <w:rFonts w:ascii="Times New Roman" w:hAnsi="Times New Roman" w:cstheme="minorBidi"/>
        <w:sz w:val="16"/>
        <w:szCs w:val="1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9EB1C7" w14:textId="77777777" w:rsidR="00433D03" w:rsidRPr="00ED3833" w:rsidRDefault="00433D03" w:rsidP="004A6ECB">
    <w:pPr>
      <w:pStyle w:val="Footer"/>
      <w:rPr>
        <w:rFonts w:ascii="Times New Roman" w:hAnsi="Times New Roman" w:cstheme="minorBidi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738116" w14:textId="77777777" w:rsidR="0085476D" w:rsidRDefault="0085476D">
      <w:pPr>
        <w:spacing w:after="0" w:line="240" w:lineRule="auto"/>
      </w:pPr>
      <w:r>
        <w:separator/>
      </w:r>
    </w:p>
  </w:footnote>
  <w:footnote w:type="continuationSeparator" w:id="0">
    <w:p w14:paraId="6027DA8A" w14:textId="77777777" w:rsidR="0085476D" w:rsidRDefault="008547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AB959B" w14:textId="77777777" w:rsidR="00433D03" w:rsidRPr="00CE703C" w:rsidRDefault="00433D03" w:rsidP="00CE703C">
    <w:pPr>
      <w:pStyle w:val="Header"/>
      <w:jc w:val="right"/>
      <w:rPr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F"/>
    <w:multiLevelType w:val="singleLevel"/>
    <w:tmpl w:val="32F085CC"/>
    <w:lvl w:ilvl="0">
      <w:start w:val="1"/>
      <w:numFmt w:val="decimal"/>
      <w:pStyle w:val="ListNumber2"/>
      <w:lvlText w:val="%1."/>
      <w:lvlJc w:val="left"/>
      <w:pPr>
        <w:tabs>
          <w:tab w:val="num" w:pos="-230"/>
        </w:tabs>
        <w:ind w:left="-230" w:hanging="360"/>
      </w:pPr>
    </w:lvl>
  </w:abstractNum>
  <w:abstractNum w:abstractNumId="1" w15:restartNumberingAfterBreak="0">
    <w:nsid w:val="04805786"/>
    <w:multiLevelType w:val="hybridMultilevel"/>
    <w:tmpl w:val="E18EAE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D4B3B13"/>
    <w:multiLevelType w:val="hybridMultilevel"/>
    <w:tmpl w:val="ED322A0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F9441F8"/>
    <w:multiLevelType w:val="hybridMultilevel"/>
    <w:tmpl w:val="9648D5B2"/>
    <w:lvl w:ilvl="0" w:tplc="26D085DA">
      <w:start w:val="1"/>
      <w:numFmt w:val="decimal"/>
      <w:lvlText w:val="5.%1"/>
      <w:lvlJc w:val="left"/>
      <w:pPr>
        <w:ind w:left="1080" w:hanging="360"/>
      </w:pPr>
      <w:rPr>
        <w:rFonts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FE45BC6"/>
    <w:multiLevelType w:val="hybridMultilevel"/>
    <w:tmpl w:val="FD9876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51904A8"/>
    <w:multiLevelType w:val="multilevel"/>
    <w:tmpl w:val="DB6687F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6" w15:restartNumberingAfterBreak="0">
    <w:nsid w:val="1A5554A4"/>
    <w:multiLevelType w:val="hybridMultilevel"/>
    <w:tmpl w:val="44807980"/>
    <w:lvl w:ilvl="0" w:tplc="AC60844C">
      <w:start w:val="1"/>
      <w:numFmt w:val="decimal"/>
      <w:lvlText w:val="3.%1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E671B4F"/>
    <w:multiLevelType w:val="hybridMultilevel"/>
    <w:tmpl w:val="35D6E56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F5703A5"/>
    <w:multiLevelType w:val="hybridMultilevel"/>
    <w:tmpl w:val="0CDE1D1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21D10491"/>
    <w:multiLevelType w:val="hybridMultilevel"/>
    <w:tmpl w:val="C23E7DD0"/>
    <w:lvl w:ilvl="0" w:tplc="8988C9A2">
      <w:start w:val="1"/>
      <w:numFmt w:val="decimal"/>
      <w:lvlText w:val="ก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1562F"/>
    <w:multiLevelType w:val="hybridMultilevel"/>
    <w:tmpl w:val="AAB8D7B2"/>
    <w:lvl w:ilvl="0" w:tplc="74849094">
      <w:start w:val="1"/>
      <w:numFmt w:val="decimal"/>
      <w:lvlText w:val="ข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6D2F3B"/>
    <w:multiLevelType w:val="hybridMultilevel"/>
    <w:tmpl w:val="67966F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825A46"/>
    <w:multiLevelType w:val="multilevel"/>
    <w:tmpl w:val="DB6687F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3" w15:restartNumberingAfterBreak="0">
    <w:nsid w:val="35DE4043"/>
    <w:multiLevelType w:val="hybridMultilevel"/>
    <w:tmpl w:val="31947E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9EE1F4C"/>
    <w:multiLevelType w:val="hybridMultilevel"/>
    <w:tmpl w:val="39ECA056"/>
    <w:lvl w:ilvl="0" w:tplc="48626CA4">
      <w:start w:val="1"/>
      <w:numFmt w:val="decimal"/>
      <w:lvlText w:val="4.%1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DC86798"/>
    <w:multiLevelType w:val="hybridMultilevel"/>
    <w:tmpl w:val="13585B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FE86922"/>
    <w:multiLevelType w:val="multilevel"/>
    <w:tmpl w:val="DB6687F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7" w15:restartNumberingAfterBreak="0">
    <w:nsid w:val="46963C46"/>
    <w:multiLevelType w:val="hybridMultilevel"/>
    <w:tmpl w:val="06CC36C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47677536"/>
    <w:multiLevelType w:val="hybridMultilevel"/>
    <w:tmpl w:val="8D3E0626"/>
    <w:lvl w:ilvl="0" w:tplc="6236248A">
      <w:start w:val="1"/>
      <w:numFmt w:val="decimal"/>
      <w:lvlText w:val="%1. "/>
      <w:lvlJc w:val="left"/>
      <w:pPr>
        <w:ind w:left="720" w:hanging="360"/>
      </w:pPr>
      <w:rPr>
        <w:rFonts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975C32"/>
    <w:multiLevelType w:val="hybridMultilevel"/>
    <w:tmpl w:val="67FCC080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4DC37434"/>
    <w:multiLevelType w:val="hybridMultilevel"/>
    <w:tmpl w:val="83F4A4B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E816ED5"/>
    <w:multiLevelType w:val="hybridMultilevel"/>
    <w:tmpl w:val="3F36724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50C85954"/>
    <w:multiLevelType w:val="hybridMultilevel"/>
    <w:tmpl w:val="71FADED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12A6E62"/>
    <w:multiLevelType w:val="hybridMultilevel"/>
    <w:tmpl w:val="8D3E0626"/>
    <w:lvl w:ilvl="0" w:tplc="6236248A">
      <w:start w:val="1"/>
      <w:numFmt w:val="decimal"/>
      <w:lvlText w:val="%1. "/>
      <w:lvlJc w:val="left"/>
      <w:pPr>
        <w:ind w:left="720" w:hanging="360"/>
      </w:pPr>
      <w:rPr>
        <w:rFonts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37081E"/>
    <w:multiLevelType w:val="hybridMultilevel"/>
    <w:tmpl w:val="369414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73A18D5"/>
    <w:multiLevelType w:val="hybridMultilevel"/>
    <w:tmpl w:val="A0D214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7551B78"/>
    <w:multiLevelType w:val="hybridMultilevel"/>
    <w:tmpl w:val="09601508"/>
    <w:lvl w:ilvl="0" w:tplc="13063C6E">
      <w:start w:val="1"/>
      <w:numFmt w:val="decimal"/>
      <w:lvlText w:val="6.%1"/>
      <w:lvlJc w:val="left"/>
      <w:pPr>
        <w:ind w:left="1080" w:hanging="360"/>
      </w:pPr>
      <w:rPr>
        <w:rFonts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B8B7280"/>
    <w:multiLevelType w:val="multilevel"/>
    <w:tmpl w:val="B9825F02"/>
    <w:lvl w:ilvl="0">
      <w:start w:val="1"/>
      <w:numFmt w:val="decimal"/>
      <w:lvlText w:val="[%1] 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8" w15:restartNumberingAfterBreak="0">
    <w:nsid w:val="6BA27F7F"/>
    <w:multiLevelType w:val="multilevel"/>
    <w:tmpl w:val="6B16B666"/>
    <w:lvl w:ilvl="0">
      <w:start w:val="1"/>
      <w:numFmt w:val="decimal"/>
      <w:pStyle w:val="Heading1"/>
      <w:lvlText w:val="บทที่ %1"/>
      <w:lvlJc w:val="left"/>
      <w:pPr>
        <w:ind w:left="0" w:firstLine="0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0" w:firstLine="0"/>
      </w:pPr>
    </w:lvl>
    <w:lvl w:ilvl="2">
      <w:start w:val="1"/>
      <w:numFmt w:val="decimal"/>
      <w:pStyle w:val="Heading3"/>
      <w:lvlText w:val="%1.%2.%3"/>
      <w:lvlJc w:val="left"/>
      <w:pPr>
        <w:ind w:left="0" w:firstLine="0"/>
      </w:pPr>
    </w:lvl>
    <w:lvl w:ilvl="3">
      <w:start w:val="1"/>
      <w:numFmt w:val="decimal"/>
      <w:pStyle w:val="Heading4"/>
      <w:lvlText w:val="%1.%2.%3.%4"/>
      <w:lvlJc w:val="left"/>
      <w:pPr>
        <w:ind w:left="0" w:firstLine="0"/>
      </w:p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</w:lvl>
  </w:abstractNum>
  <w:abstractNum w:abstractNumId="29" w15:restartNumberingAfterBreak="0">
    <w:nsid w:val="6DBA3578"/>
    <w:multiLevelType w:val="hybridMultilevel"/>
    <w:tmpl w:val="8B50058C"/>
    <w:lvl w:ilvl="0" w:tplc="6236248A">
      <w:start w:val="1"/>
      <w:numFmt w:val="decimal"/>
      <w:lvlText w:val="%1. "/>
      <w:lvlJc w:val="left"/>
      <w:pPr>
        <w:ind w:left="720" w:hanging="360"/>
      </w:pPr>
      <w:rPr>
        <w:rFonts w:hint="default"/>
        <w:b/>
        <w:i w:val="0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B30A33"/>
    <w:multiLevelType w:val="hybridMultilevel"/>
    <w:tmpl w:val="28B070B2"/>
    <w:lvl w:ilvl="0" w:tplc="BB0EA0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0873A1E"/>
    <w:multiLevelType w:val="hybridMultilevel"/>
    <w:tmpl w:val="7D4AECF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98D735F"/>
    <w:multiLevelType w:val="hybridMultilevel"/>
    <w:tmpl w:val="CDD021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B8A2017"/>
    <w:multiLevelType w:val="hybridMultilevel"/>
    <w:tmpl w:val="5C688D2E"/>
    <w:lvl w:ilvl="0" w:tplc="6236248A">
      <w:start w:val="1"/>
      <w:numFmt w:val="decimal"/>
      <w:lvlText w:val="%1. "/>
      <w:lvlJc w:val="left"/>
      <w:pPr>
        <w:ind w:left="720" w:hanging="360"/>
      </w:pPr>
      <w:rPr>
        <w:rFonts w:hint="default"/>
        <w:b/>
        <w:i w:val="0"/>
        <w:sz w:val="32"/>
      </w:rPr>
    </w:lvl>
    <w:lvl w:ilvl="1" w:tplc="AC60844C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E3A51DA"/>
    <w:multiLevelType w:val="hybridMultilevel"/>
    <w:tmpl w:val="77F6ACA4"/>
    <w:lvl w:ilvl="0" w:tplc="591879F8">
      <w:start w:val="1"/>
      <w:numFmt w:val="decimal"/>
      <w:lvlText w:val="4.4.%1"/>
      <w:lvlJc w:val="left"/>
      <w:pPr>
        <w:ind w:left="1440" w:hanging="360"/>
      </w:pPr>
      <w:rPr>
        <w:rFonts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27"/>
  </w:num>
  <w:num w:numId="3">
    <w:abstractNumId w:val="30"/>
  </w:num>
  <w:num w:numId="4">
    <w:abstractNumId w:val="28"/>
  </w:num>
  <w:num w:numId="5">
    <w:abstractNumId w:val="5"/>
  </w:num>
  <w:num w:numId="6">
    <w:abstractNumId w:val="16"/>
  </w:num>
  <w:num w:numId="7">
    <w:abstractNumId w:val="12"/>
  </w:num>
  <w:num w:numId="8">
    <w:abstractNumId w:val="9"/>
  </w:num>
  <w:num w:numId="9">
    <w:abstractNumId w:val="10"/>
  </w:num>
  <w:num w:numId="10">
    <w:abstractNumId w:val="31"/>
  </w:num>
  <w:num w:numId="11">
    <w:abstractNumId w:val="7"/>
  </w:num>
  <w:num w:numId="12">
    <w:abstractNumId w:val="13"/>
  </w:num>
  <w:num w:numId="13">
    <w:abstractNumId w:val="29"/>
  </w:num>
  <w:num w:numId="14">
    <w:abstractNumId w:val="6"/>
  </w:num>
  <w:num w:numId="15">
    <w:abstractNumId w:val="32"/>
  </w:num>
  <w:num w:numId="16">
    <w:abstractNumId w:val="25"/>
  </w:num>
  <w:num w:numId="17">
    <w:abstractNumId w:val="3"/>
  </w:num>
  <w:num w:numId="18">
    <w:abstractNumId w:val="24"/>
  </w:num>
  <w:num w:numId="19">
    <w:abstractNumId w:val="33"/>
  </w:num>
  <w:num w:numId="20">
    <w:abstractNumId w:val="14"/>
  </w:num>
  <w:num w:numId="21">
    <w:abstractNumId w:val="21"/>
  </w:num>
  <w:num w:numId="22">
    <w:abstractNumId w:val="17"/>
  </w:num>
  <w:num w:numId="23">
    <w:abstractNumId w:val="8"/>
  </w:num>
  <w:num w:numId="24">
    <w:abstractNumId w:val="34"/>
  </w:num>
  <w:num w:numId="25">
    <w:abstractNumId w:val="26"/>
  </w:num>
  <w:num w:numId="26">
    <w:abstractNumId w:val="20"/>
  </w:num>
  <w:num w:numId="27">
    <w:abstractNumId w:val="2"/>
  </w:num>
  <w:num w:numId="28">
    <w:abstractNumId w:val="18"/>
  </w:num>
  <w:num w:numId="29">
    <w:abstractNumId w:val="11"/>
  </w:num>
  <w:num w:numId="30">
    <w:abstractNumId w:val="23"/>
  </w:num>
  <w:num w:numId="31">
    <w:abstractNumId w:val="22"/>
  </w:num>
  <w:num w:numId="32">
    <w:abstractNumId w:val="4"/>
  </w:num>
  <w:num w:numId="33">
    <w:abstractNumId w:val="1"/>
  </w:num>
  <w:num w:numId="34">
    <w:abstractNumId w:val="19"/>
  </w:num>
  <w:num w:numId="35">
    <w:abstractNumId w:val="15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31A"/>
    <w:rsid w:val="00000447"/>
    <w:rsid w:val="00002D3C"/>
    <w:rsid w:val="00003285"/>
    <w:rsid w:val="00003B4E"/>
    <w:rsid w:val="0000471F"/>
    <w:rsid w:val="00004B76"/>
    <w:rsid w:val="00004DA2"/>
    <w:rsid w:val="00005B7D"/>
    <w:rsid w:val="00006610"/>
    <w:rsid w:val="00006B00"/>
    <w:rsid w:val="000079F3"/>
    <w:rsid w:val="00007A30"/>
    <w:rsid w:val="00007D9A"/>
    <w:rsid w:val="0001002E"/>
    <w:rsid w:val="00010194"/>
    <w:rsid w:val="00010539"/>
    <w:rsid w:val="0001091F"/>
    <w:rsid w:val="00013AF9"/>
    <w:rsid w:val="00014574"/>
    <w:rsid w:val="000147C8"/>
    <w:rsid w:val="000155AC"/>
    <w:rsid w:val="00015EF7"/>
    <w:rsid w:val="00016430"/>
    <w:rsid w:val="00017A0C"/>
    <w:rsid w:val="00017AEC"/>
    <w:rsid w:val="00017E32"/>
    <w:rsid w:val="00020779"/>
    <w:rsid w:val="00020968"/>
    <w:rsid w:val="00020FBA"/>
    <w:rsid w:val="0002142B"/>
    <w:rsid w:val="00021F3F"/>
    <w:rsid w:val="00022B3A"/>
    <w:rsid w:val="000237F5"/>
    <w:rsid w:val="00023F60"/>
    <w:rsid w:val="0002436B"/>
    <w:rsid w:val="00024741"/>
    <w:rsid w:val="00024BF4"/>
    <w:rsid w:val="00025B21"/>
    <w:rsid w:val="00025FDC"/>
    <w:rsid w:val="0002759A"/>
    <w:rsid w:val="00030579"/>
    <w:rsid w:val="00030CA0"/>
    <w:rsid w:val="00030CB9"/>
    <w:rsid w:val="00031D92"/>
    <w:rsid w:val="00032C9C"/>
    <w:rsid w:val="000333AC"/>
    <w:rsid w:val="000346A0"/>
    <w:rsid w:val="000349D0"/>
    <w:rsid w:val="00034F5B"/>
    <w:rsid w:val="00035287"/>
    <w:rsid w:val="00035377"/>
    <w:rsid w:val="000355B3"/>
    <w:rsid w:val="00035FD4"/>
    <w:rsid w:val="0003694B"/>
    <w:rsid w:val="00037FC6"/>
    <w:rsid w:val="000400B4"/>
    <w:rsid w:val="000413B9"/>
    <w:rsid w:val="00042253"/>
    <w:rsid w:val="00042B10"/>
    <w:rsid w:val="00043288"/>
    <w:rsid w:val="00043FAE"/>
    <w:rsid w:val="00044D24"/>
    <w:rsid w:val="000451F1"/>
    <w:rsid w:val="0004582F"/>
    <w:rsid w:val="000467B3"/>
    <w:rsid w:val="00047187"/>
    <w:rsid w:val="00050853"/>
    <w:rsid w:val="00050BC9"/>
    <w:rsid w:val="0005195D"/>
    <w:rsid w:val="0005223D"/>
    <w:rsid w:val="00052CE8"/>
    <w:rsid w:val="0005310F"/>
    <w:rsid w:val="000549E6"/>
    <w:rsid w:val="00054B11"/>
    <w:rsid w:val="00054CE0"/>
    <w:rsid w:val="00054DF7"/>
    <w:rsid w:val="000559C4"/>
    <w:rsid w:val="00057550"/>
    <w:rsid w:val="000576E3"/>
    <w:rsid w:val="000608B9"/>
    <w:rsid w:val="000619B1"/>
    <w:rsid w:val="00061A51"/>
    <w:rsid w:val="00061AD3"/>
    <w:rsid w:val="00062039"/>
    <w:rsid w:val="00062B3D"/>
    <w:rsid w:val="00062CE0"/>
    <w:rsid w:val="00063198"/>
    <w:rsid w:val="00064E9A"/>
    <w:rsid w:val="00065A7A"/>
    <w:rsid w:val="0006640D"/>
    <w:rsid w:val="000700D2"/>
    <w:rsid w:val="0007063F"/>
    <w:rsid w:val="000714DB"/>
    <w:rsid w:val="00072DCC"/>
    <w:rsid w:val="00074B8A"/>
    <w:rsid w:val="00074BA4"/>
    <w:rsid w:val="0007573A"/>
    <w:rsid w:val="00075B7B"/>
    <w:rsid w:val="00075D21"/>
    <w:rsid w:val="00075FC2"/>
    <w:rsid w:val="00076299"/>
    <w:rsid w:val="00076534"/>
    <w:rsid w:val="00076A05"/>
    <w:rsid w:val="000774F1"/>
    <w:rsid w:val="000809DF"/>
    <w:rsid w:val="000809E6"/>
    <w:rsid w:val="00080CDC"/>
    <w:rsid w:val="00081015"/>
    <w:rsid w:val="00082095"/>
    <w:rsid w:val="00082FD4"/>
    <w:rsid w:val="00083420"/>
    <w:rsid w:val="000838B9"/>
    <w:rsid w:val="00083A19"/>
    <w:rsid w:val="00084902"/>
    <w:rsid w:val="00084AEB"/>
    <w:rsid w:val="0008539E"/>
    <w:rsid w:val="0008673C"/>
    <w:rsid w:val="000902B4"/>
    <w:rsid w:val="000905FA"/>
    <w:rsid w:val="000906BC"/>
    <w:rsid w:val="0009078D"/>
    <w:rsid w:val="000914BD"/>
    <w:rsid w:val="00091C16"/>
    <w:rsid w:val="00093D17"/>
    <w:rsid w:val="0009446E"/>
    <w:rsid w:val="000945ED"/>
    <w:rsid w:val="00094762"/>
    <w:rsid w:val="000A0D8A"/>
    <w:rsid w:val="000A11EF"/>
    <w:rsid w:val="000A13DA"/>
    <w:rsid w:val="000A1C7F"/>
    <w:rsid w:val="000A2105"/>
    <w:rsid w:val="000A3542"/>
    <w:rsid w:val="000A36EA"/>
    <w:rsid w:val="000A5978"/>
    <w:rsid w:val="000A5FA9"/>
    <w:rsid w:val="000A6AE6"/>
    <w:rsid w:val="000A7451"/>
    <w:rsid w:val="000A7650"/>
    <w:rsid w:val="000B0903"/>
    <w:rsid w:val="000B091F"/>
    <w:rsid w:val="000B1332"/>
    <w:rsid w:val="000B1571"/>
    <w:rsid w:val="000B360B"/>
    <w:rsid w:val="000B468E"/>
    <w:rsid w:val="000B4752"/>
    <w:rsid w:val="000B4B43"/>
    <w:rsid w:val="000B6DED"/>
    <w:rsid w:val="000C0193"/>
    <w:rsid w:val="000C2095"/>
    <w:rsid w:val="000C2B1A"/>
    <w:rsid w:val="000C5C3C"/>
    <w:rsid w:val="000C5CB4"/>
    <w:rsid w:val="000C6CDF"/>
    <w:rsid w:val="000C77FC"/>
    <w:rsid w:val="000D0F8F"/>
    <w:rsid w:val="000D3103"/>
    <w:rsid w:val="000D60EE"/>
    <w:rsid w:val="000D6485"/>
    <w:rsid w:val="000D6961"/>
    <w:rsid w:val="000D7C1C"/>
    <w:rsid w:val="000E0047"/>
    <w:rsid w:val="000E0875"/>
    <w:rsid w:val="000E1151"/>
    <w:rsid w:val="000E14D4"/>
    <w:rsid w:val="000E165E"/>
    <w:rsid w:val="000E24BE"/>
    <w:rsid w:val="000E294F"/>
    <w:rsid w:val="000E29FA"/>
    <w:rsid w:val="000E2C02"/>
    <w:rsid w:val="000E3084"/>
    <w:rsid w:val="000E331A"/>
    <w:rsid w:val="000E3900"/>
    <w:rsid w:val="000E5145"/>
    <w:rsid w:val="000E5C44"/>
    <w:rsid w:val="000E61C8"/>
    <w:rsid w:val="000E66D8"/>
    <w:rsid w:val="000E6CB3"/>
    <w:rsid w:val="000E7AC2"/>
    <w:rsid w:val="000F0C08"/>
    <w:rsid w:val="000F19B3"/>
    <w:rsid w:val="000F34B9"/>
    <w:rsid w:val="000F5569"/>
    <w:rsid w:val="000F6A1C"/>
    <w:rsid w:val="000F6B10"/>
    <w:rsid w:val="000F6BE9"/>
    <w:rsid w:val="000F71C3"/>
    <w:rsid w:val="000F7398"/>
    <w:rsid w:val="000F73F9"/>
    <w:rsid w:val="000F7B7E"/>
    <w:rsid w:val="00100BAC"/>
    <w:rsid w:val="001011FF"/>
    <w:rsid w:val="00101A82"/>
    <w:rsid w:val="001029F3"/>
    <w:rsid w:val="00103126"/>
    <w:rsid w:val="00105381"/>
    <w:rsid w:val="00105884"/>
    <w:rsid w:val="001062C0"/>
    <w:rsid w:val="001068B0"/>
    <w:rsid w:val="00106DC0"/>
    <w:rsid w:val="001114EF"/>
    <w:rsid w:val="00111E10"/>
    <w:rsid w:val="00112381"/>
    <w:rsid w:val="00112D1B"/>
    <w:rsid w:val="00112EE2"/>
    <w:rsid w:val="0011392F"/>
    <w:rsid w:val="00114467"/>
    <w:rsid w:val="00116AC0"/>
    <w:rsid w:val="00121E72"/>
    <w:rsid w:val="00121EA7"/>
    <w:rsid w:val="00122822"/>
    <w:rsid w:val="00123E26"/>
    <w:rsid w:val="00124F56"/>
    <w:rsid w:val="00127393"/>
    <w:rsid w:val="00130A24"/>
    <w:rsid w:val="001314CC"/>
    <w:rsid w:val="00131A3C"/>
    <w:rsid w:val="001323E6"/>
    <w:rsid w:val="0013297C"/>
    <w:rsid w:val="00132CF0"/>
    <w:rsid w:val="00133DE7"/>
    <w:rsid w:val="001354D2"/>
    <w:rsid w:val="001356F4"/>
    <w:rsid w:val="00136E4C"/>
    <w:rsid w:val="001415CB"/>
    <w:rsid w:val="00141B15"/>
    <w:rsid w:val="00143819"/>
    <w:rsid w:val="00143B87"/>
    <w:rsid w:val="0014426C"/>
    <w:rsid w:val="00144DEB"/>
    <w:rsid w:val="00144F94"/>
    <w:rsid w:val="00145468"/>
    <w:rsid w:val="00145F34"/>
    <w:rsid w:val="00146D3B"/>
    <w:rsid w:val="00147670"/>
    <w:rsid w:val="00150A9D"/>
    <w:rsid w:val="00150B17"/>
    <w:rsid w:val="00150BBB"/>
    <w:rsid w:val="0015105E"/>
    <w:rsid w:val="00151955"/>
    <w:rsid w:val="00152C73"/>
    <w:rsid w:val="001534E7"/>
    <w:rsid w:val="00153EAA"/>
    <w:rsid w:val="00154DA5"/>
    <w:rsid w:val="0015517D"/>
    <w:rsid w:val="0015530E"/>
    <w:rsid w:val="001557F2"/>
    <w:rsid w:val="00155C0B"/>
    <w:rsid w:val="00155E49"/>
    <w:rsid w:val="00155F46"/>
    <w:rsid w:val="001566E0"/>
    <w:rsid w:val="00156D4E"/>
    <w:rsid w:val="00157A75"/>
    <w:rsid w:val="0016053A"/>
    <w:rsid w:val="00160652"/>
    <w:rsid w:val="00160B1B"/>
    <w:rsid w:val="00162B7B"/>
    <w:rsid w:val="00162E4F"/>
    <w:rsid w:val="001631EF"/>
    <w:rsid w:val="00163AF2"/>
    <w:rsid w:val="00163B79"/>
    <w:rsid w:val="00164240"/>
    <w:rsid w:val="00164AFA"/>
    <w:rsid w:val="00165065"/>
    <w:rsid w:val="001658F9"/>
    <w:rsid w:val="00165BD3"/>
    <w:rsid w:val="00166196"/>
    <w:rsid w:val="001708BF"/>
    <w:rsid w:val="00170A64"/>
    <w:rsid w:val="00170B81"/>
    <w:rsid w:val="00170E05"/>
    <w:rsid w:val="00172CB5"/>
    <w:rsid w:val="00173A04"/>
    <w:rsid w:val="00173A79"/>
    <w:rsid w:val="00173C09"/>
    <w:rsid w:val="00174C06"/>
    <w:rsid w:val="00174EC6"/>
    <w:rsid w:val="00176A11"/>
    <w:rsid w:val="00176D7C"/>
    <w:rsid w:val="001803DB"/>
    <w:rsid w:val="001837FF"/>
    <w:rsid w:val="00183C13"/>
    <w:rsid w:val="00184421"/>
    <w:rsid w:val="001846E9"/>
    <w:rsid w:val="00184EB4"/>
    <w:rsid w:val="00185184"/>
    <w:rsid w:val="001854AE"/>
    <w:rsid w:val="001854EF"/>
    <w:rsid w:val="001859B9"/>
    <w:rsid w:val="0018678A"/>
    <w:rsid w:val="00186FA2"/>
    <w:rsid w:val="0018758E"/>
    <w:rsid w:val="00187DAE"/>
    <w:rsid w:val="00190A77"/>
    <w:rsid w:val="00190B6C"/>
    <w:rsid w:val="00191074"/>
    <w:rsid w:val="00192725"/>
    <w:rsid w:val="001934B4"/>
    <w:rsid w:val="001936A7"/>
    <w:rsid w:val="00194AE7"/>
    <w:rsid w:val="00194C84"/>
    <w:rsid w:val="0019501E"/>
    <w:rsid w:val="00196BFE"/>
    <w:rsid w:val="00196E64"/>
    <w:rsid w:val="001A18F4"/>
    <w:rsid w:val="001A208D"/>
    <w:rsid w:val="001A43C7"/>
    <w:rsid w:val="001A524A"/>
    <w:rsid w:val="001A5277"/>
    <w:rsid w:val="001A555F"/>
    <w:rsid w:val="001A6676"/>
    <w:rsid w:val="001A66BF"/>
    <w:rsid w:val="001A68BB"/>
    <w:rsid w:val="001A7AC3"/>
    <w:rsid w:val="001A7AE2"/>
    <w:rsid w:val="001B0440"/>
    <w:rsid w:val="001B0782"/>
    <w:rsid w:val="001B0F33"/>
    <w:rsid w:val="001B15D7"/>
    <w:rsid w:val="001B18AE"/>
    <w:rsid w:val="001B23F3"/>
    <w:rsid w:val="001B2DB8"/>
    <w:rsid w:val="001B516B"/>
    <w:rsid w:val="001B5786"/>
    <w:rsid w:val="001B6026"/>
    <w:rsid w:val="001B709B"/>
    <w:rsid w:val="001C0A48"/>
    <w:rsid w:val="001C110C"/>
    <w:rsid w:val="001C2294"/>
    <w:rsid w:val="001C2F80"/>
    <w:rsid w:val="001C31B9"/>
    <w:rsid w:val="001C46A7"/>
    <w:rsid w:val="001C4820"/>
    <w:rsid w:val="001C4F95"/>
    <w:rsid w:val="001C509C"/>
    <w:rsid w:val="001C730C"/>
    <w:rsid w:val="001C7570"/>
    <w:rsid w:val="001D04F6"/>
    <w:rsid w:val="001D0FA6"/>
    <w:rsid w:val="001D1348"/>
    <w:rsid w:val="001D3CC8"/>
    <w:rsid w:val="001D5B4B"/>
    <w:rsid w:val="001D6437"/>
    <w:rsid w:val="001D6CBC"/>
    <w:rsid w:val="001D6F1B"/>
    <w:rsid w:val="001E08B6"/>
    <w:rsid w:val="001E0B8F"/>
    <w:rsid w:val="001E14FD"/>
    <w:rsid w:val="001E169B"/>
    <w:rsid w:val="001E16AE"/>
    <w:rsid w:val="001E2883"/>
    <w:rsid w:val="001E36B7"/>
    <w:rsid w:val="001E3E47"/>
    <w:rsid w:val="001E43D0"/>
    <w:rsid w:val="001E5337"/>
    <w:rsid w:val="001E5992"/>
    <w:rsid w:val="001E5A35"/>
    <w:rsid w:val="001E5D4C"/>
    <w:rsid w:val="001E692D"/>
    <w:rsid w:val="001E6F0A"/>
    <w:rsid w:val="001E759B"/>
    <w:rsid w:val="001E7E8A"/>
    <w:rsid w:val="001F18A8"/>
    <w:rsid w:val="001F22F2"/>
    <w:rsid w:val="001F2792"/>
    <w:rsid w:val="001F439E"/>
    <w:rsid w:val="001F66A5"/>
    <w:rsid w:val="001F6CAD"/>
    <w:rsid w:val="001F7266"/>
    <w:rsid w:val="001F7962"/>
    <w:rsid w:val="001F7C75"/>
    <w:rsid w:val="00201783"/>
    <w:rsid w:val="002017BB"/>
    <w:rsid w:val="00201BAC"/>
    <w:rsid w:val="002042BE"/>
    <w:rsid w:val="0020616F"/>
    <w:rsid w:val="0020746E"/>
    <w:rsid w:val="00211F1D"/>
    <w:rsid w:val="00212F85"/>
    <w:rsid w:val="00213A38"/>
    <w:rsid w:val="002146D7"/>
    <w:rsid w:val="00215CBE"/>
    <w:rsid w:val="00216705"/>
    <w:rsid w:val="00216DBC"/>
    <w:rsid w:val="00217721"/>
    <w:rsid w:val="002201BD"/>
    <w:rsid w:val="0022129D"/>
    <w:rsid w:val="0022134F"/>
    <w:rsid w:val="0022188A"/>
    <w:rsid w:val="002225AF"/>
    <w:rsid w:val="0022328B"/>
    <w:rsid w:val="00224A73"/>
    <w:rsid w:val="00224C0C"/>
    <w:rsid w:val="00225000"/>
    <w:rsid w:val="002259DD"/>
    <w:rsid w:val="00226508"/>
    <w:rsid w:val="002269E5"/>
    <w:rsid w:val="002279A0"/>
    <w:rsid w:val="00227C88"/>
    <w:rsid w:val="00227CAA"/>
    <w:rsid w:val="002305D4"/>
    <w:rsid w:val="002312D4"/>
    <w:rsid w:val="002319B4"/>
    <w:rsid w:val="00231C95"/>
    <w:rsid w:val="002326D3"/>
    <w:rsid w:val="00232959"/>
    <w:rsid w:val="00232ADE"/>
    <w:rsid w:val="00232FEF"/>
    <w:rsid w:val="00233268"/>
    <w:rsid w:val="002333FE"/>
    <w:rsid w:val="00234D27"/>
    <w:rsid w:val="00234E79"/>
    <w:rsid w:val="00235225"/>
    <w:rsid w:val="002353CD"/>
    <w:rsid w:val="00235D36"/>
    <w:rsid w:val="00237975"/>
    <w:rsid w:val="00237C41"/>
    <w:rsid w:val="0024057F"/>
    <w:rsid w:val="0024067F"/>
    <w:rsid w:val="00241936"/>
    <w:rsid w:val="00242193"/>
    <w:rsid w:val="00242CB9"/>
    <w:rsid w:val="002438C5"/>
    <w:rsid w:val="002438F3"/>
    <w:rsid w:val="00243E5E"/>
    <w:rsid w:val="00245864"/>
    <w:rsid w:val="00246B72"/>
    <w:rsid w:val="00246E3C"/>
    <w:rsid w:val="00250530"/>
    <w:rsid w:val="00250E76"/>
    <w:rsid w:val="002513E4"/>
    <w:rsid w:val="0025159E"/>
    <w:rsid w:val="00251625"/>
    <w:rsid w:val="00251F17"/>
    <w:rsid w:val="0025208C"/>
    <w:rsid w:val="00253314"/>
    <w:rsid w:val="00253483"/>
    <w:rsid w:val="00254083"/>
    <w:rsid w:val="00254304"/>
    <w:rsid w:val="00254565"/>
    <w:rsid w:val="0025483C"/>
    <w:rsid w:val="00254BC4"/>
    <w:rsid w:val="00255C12"/>
    <w:rsid w:val="002570FB"/>
    <w:rsid w:val="0025764D"/>
    <w:rsid w:val="0026099A"/>
    <w:rsid w:val="002613C7"/>
    <w:rsid w:val="00261757"/>
    <w:rsid w:val="00261B33"/>
    <w:rsid w:val="00261C65"/>
    <w:rsid w:val="00262938"/>
    <w:rsid w:val="00262B08"/>
    <w:rsid w:val="00262B44"/>
    <w:rsid w:val="00262D89"/>
    <w:rsid w:val="002630C6"/>
    <w:rsid w:val="00263B6A"/>
    <w:rsid w:val="00265A2F"/>
    <w:rsid w:val="00266673"/>
    <w:rsid w:val="00266D0C"/>
    <w:rsid w:val="00267466"/>
    <w:rsid w:val="002676E8"/>
    <w:rsid w:val="00267E60"/>
    <w:rsid w:val="0027230A"/>
    <w:rsid w:val="00272467"/>
    <w:rsid w:val="00273036"/>
    <w:rsid w:val="00276F49"/>
    <w:rsid w:val="00277FBA"/>
    <w:rsid w:val="00280B61"/>
    <w:rsid w:val="0028151F"/>
    <w:rsid w:val="00282EB9"/>
    <w:rsid w:val="00283456"/>
    <w:rsid w:val="00283CBA"/>
    <w:rsid w:val="0028432C"/>
    <w:rsid w:val="0028765A"/>
    <w:rsid w:val="0028779B"/>
    <w:rsid w:val="00290CFE"/>
    <w:rsid w:val="00291298"/>
    <w:rsid w:val="002916DD"/>
    <w:rsid w:val="00291C2E"/>
    <w:rsid w:val="00291CED"/>
    <w:rsid w:val="00293DAA"/>
    <w:rsid w:val="002950FB"/>
    <w:rsid w:val="00296DD7"/>
    <w:rsid w:val="00297A36"/>
    <w:rsid w:val="00297D4E"/>
    <w:rsid w:val="002A0588"/>
    <w:rsid w:val="002A0C2E"/>
    <w:rsid w:val="002A19FB"/>
    <w:rsid w:val="002A1F6F"/>
    <w:rsid w:val="002A22C6"/>
    <w:rsid w:val="002A2667"/>
    <w:rsid w:val="002A357F"/>
    <w:rsid w:val="002A3DD1"/>
    <w:rsid w:val="002A437F"/>
    <w:rsid w:val="002A5F4F"/>
    <w:rsid w:val="002A6345"/>
    <w:rsid w:val="002A737A"/>
    <w:rsid w:val="002A7BEF"/>
    <w:rsid w:val="002A7F24"/>
    <w:rsid w:val="002B244C"/>
    <w:rsid w:val="002B35B8"/>
    <w:rsid w:val="002B3D5D"/>
    <w:rsid w:val="002B460D"/>
    <w:rsid w:val="002B59C7"/>
    <w:rsid w:val="002B6213"/>
    <w:rsid w:val="002B7951"/>
    <w:rsid w:val="002B7C13"/>
    <w:rsid w:val="002B7F66"/>
    <w:rsid w:val="002B7FDC"/>
    <w:rsid w:val="002C0646"/>
    <w:rsid w:val="002C1D51"/>
    <w:rsid w:val="002C2856"/>
    <w:rsid w:val="002C36D2"/>
    <w:rsid w:val="002C374A"/>
    <w:rsid w:val="002C3DA7"/>
    <w:rsid w:val="002C47EC"/>
    <w:rsid w:val="002C4C7D"/>
    <w:rsid w:val="002C5133"/>
    <w:rsid w:val="002C5B96"/>
    <w:rsid w:val="002C5C7D"/>
    <w:rsid w:val="002C6870"/>
    <w:rsid w:val="002C7A30"/>
    <w:rsid w:val="002C7B96"/>
    <w:rsid w:val="002C7BFF"/>
    <w:rsid w:val="002C7F4C"/>
    <w:rsid w:val="002D3E2A"/>
    <w:rsid w:val="002D490A"/>
    <w:rsid w:val="002D5944"/>
    <w:rsid w:val="002D5B3E"/>
    <w:rsid w:val="002D5D22"/>
    <w:rsid w:val="002D5EA8"/>
    <w:rsid w:val="002D6956"/>
    <w:rsid w:val="002D6D89"/>
    <w:rsid w:val="002D6EED"/>
    <w:rsid w:val="002D7B26"/>
    <w:rsid w:val="002E104C"/>
    <w:rsid w:val="002E10D7"/>
    <w:rsid w:val="002E4194"/>
    <w:rsid w:val="002E430D"/>
    <w:rsid w:val="002E4A59"/>
    <w:rsid w:val="002E554D"/>
    <w:rsid w:val="002E5A18"/>
    <w:rsid w:val="002E5E78"/>
    <w:rsid w:val="002E777C"/>
    <w:rsid w:val="002F10A8"/>
    <w:rsid w:val="002F178B"/>
    <w:rsid w:val="002F2A82"/>
    <w:rsid w:val="002F46F4"/>
    <w:rsid w:val="002F5CCB"/>
    <w:rsid w:val="002F6A60"/>
    <w:rsid w:val="002F707E"/>
    <w:rsid w:val="002F7682"/>
    <w:rsid w:val="002F77AA"/>
    <w:rsid w:val="002F7876"/>
    <w:rsid w:val="0030031F"/>
    <w:rsid w:val="00300708"/>
    <w:rsid w:val="00300820"/>
    <w:rsid w:val="003008EB"/>
    <w:rsid w:val="00300C34"/>
    <w:rsid w:val="00300FA2"/>
    <w:rsid w:val="003015CF"/>
    <w:rsid w:val="00301F01"/>
    <w:rsid w:val="003020DF"/>
    <w:rsid w:val="003030D6"/>
    <w:rsid w:val="00303BF8"/>
    <w:rsid w:val="00303D17"/>
    <w:rsid w:val="00304640"/>
    <w:rsid w:val="00305493"/>
    <w:rsid w:val="00305B2B"/>
    <w:rsid w:val="00306DEE"/>
    <w:rsid w:val="00307D14"/>
    <w:rsid w:val="00310389"/>
    <w:rsid w:val="00310597"/>
    <w:rsid w:val="00311843"/>
    <w:rsid w:val="00313717"/>
    <w:rsid w:val="00313B89"/>
    <w:rsid w:val="003140B9"/>
    <w:rsid w:val="00314B3E"/>
    <w:rsid w:val="003168C9"/>
    <w:rsid w:val="00316ACC"/>
    <w:rsid w:val="00316B2E"/>
    <w:rsid w:val="0031730D"/>
    <w:rsid w:val="003176DC"/>
    <w:rsid w:val="00317CB6"/>
    <w:rsid w:val="00320211"/>
    <w:rsid w:val="00320CDC"/>
    <w:rsid w:val="00321A0D"/>
    <w:rsid w:val="003230EF"/>
    <w:rsid w:val="00323932"/>
    <w:rsid w:val="00323CC2"/>
    <w:rsid w:val="00324808"/>
    <w:rsid w:val="00324FB1"/>
    <w:rsid w:val="00326185"/>
    <w:rsid w:val="00326255"/>
    <w:rsid w:val="003264BA"/>
    <w:rsid w:val="00327887"/>
    <w:rsid w:val="003279B9"/>
    <w:rsid w:val="00327F1B"/>
    <w:rsid w:val="00330668"/>
    <w:rsid w:val="00330E4F"/>
    <w:rsid w:val="0033144A"/>
    <w:rsid w:val="00333411"/>
    <w:rsid w:val="0033387E"/>
    <w:rsid w:val="003339F0"/>
    <w:rsid w:val="00333C11"/>
    <w:rsid w:val="00334228"/>
    <w:rsid w:val="00335548"/>
    <w:rsid w:val="00335A5D"/>
    <w:rsid w:val="0033710A"/>
    <w:rsid w:val="00342210"/>
    <w:rsid w:val="00342694"/>
    <w:rsid w:val="0034372D"/>
    <w:rsid w:val="003437F9"/>
    <w:rsid w:val="00344731"/>
    <w:rsid w:val="00345636"/>
    <w:rsid w:val="00345700"/>
    <w:rsid w:val="003477C0"/>
    <w:rsid w:val="00351F3F"/>
    <w:rsid w:val="00354491"/>
    <w:rsid w:val="003555B5"/>
    <w:rsid w:val="0035613B"/>
    <w:rsid w:val="003575B7"/>
    <w:rsid w:val="00357A9C"/>
    <w:rsid w:val="00357F12"/>
    <w:rsid w:val="00360769"/>
    <w:rsid w:val="003624C1"/>
    <w:rsid w:val="003627AB"/>
    <w:rsid w:val="0036295E"/>
    <w:rsid w:val="00363169"/>
    <w:rsid w:val="00364AA9"/>
    <w:rsid w:val="00364E7A"/>
    <w:rsid w:val="0036521D"/>
    <w:rsid w:val="003661CA"/>
    <w:rsid w:val="003667C8"/>
    <w:rsid w:val="0036786C"/>
    <w:rsid w:val="003702B1"/>
    <w:rsid w:val="003704A9"/>
    <w:rsid w:val="00370947"/>
    <w:rsid w:val="0037191F"/>
    <w:rsid w:val="00372163"/>
    <w:rsid w:val="00372869"/>
    <w:rsid w:val="003744CB"/>
    <w:rsid w:val="0037498A"/>
    <w:rsid w:val="00374FBE"/>
    <w:rsid w:val="00375069"/>
    <w:rsid w:val="003750D2"/>
    <w:rsid w:val="00375123"/>
    <w:rsid w:val="00376247"/>
    <w:rsid w:val="003762C4"/>
    <w:rsid w:val="00376549"/>
    <w:rsid w:val="003771F6"/>
    <w:rsid w:val="00377EC1"/>
    <w:rsid w:val="00380972"/>
    <w:rsid w:val="003836A0"/>
    <w:rsid w:val="003847AB"/>
    <w:rsid w:val="00384FEB"/>
    <w:rsid w:val="003862AC"/>
    <w:rsid w:val="00387D1E"/>
    <w:rsid w:val="00390BDC"/>
    <w:rsid w:val="00391837"/>
    <w:rsid w:val="00392CF2"/>
    <w:rsid w:val="00394147"/>
    <w:rsid w:val="003952C2"/>
    <w:rsid w:val="00395835"/>
    <w:rsid w:val="00395944"/>
    <w:rsid w:val="00395D54"/>
    <w:rsid w:val="003961D1"/>
    <w:rsid w:val="0039663E"/>
    <w:rsid w:val="00396BD6"/>
    <w:rsid w:val="00396DFB"/>
    <w:rsid w:val="0039718A"/>
    <w:rsid w:val="00397443"/>
    <w:rsid w:val="003975B4"/>
    <w:rsid w:val="003979BA"/>
    <w:rsid w:val="003A1EB8"/>
    <w:rsid w:val="003A4A82"/>
    <w:rsid w:val="003A4D95"/>
    <w:rsid w:val="003A4F24"/>
    <w:rsid w:val="003A5964"/>
    <w:rsid w:val="003A676E"/>
    <w:rsid w:val="003A792E"/>
    <w:rsid w:val="003A7A88"/>
    <w:rsid w:val="003B0163"/>
    <w:rsid w:val="003B0407"/>
    <w:rsid w:val="003B0705"/>
    <w:rsid w:val="003B0B23"/>
    <w:rsid w:val="003B0DB7"/>
    <w:rsid w:val="003B17FA"/>
    <w:rsid w:val="003B1AE6"/>
    <w:rsid w:val="003B2E71"/>
    <w:rsid w:val="003B33CD"/>
    <w:rsid w:val="003B3425"/>
    <w:rsid w:val="003B3E7A"/>
    <w:rsid w:val="003B3F15"/>
    <w:rsid w:val="003B541E"/>
    <w:rsid w:val="003B5958"/>
    <w:rsid w:val="003B5C9C"/>
    <w:rsid w:val="003B6746"/>
    <w:rsid w:val="003C080D"/>
    <w:rsid w:val="003C17F2"/>
    <w:rsid w:val="003C1805"/>
    <w:rsid w:val="003C1DEF"/>
    <w:rsid w:val="003C395C"/>
    <w:rsid w:val="003C49BB"/>
    <w:rsid w:val="003C61C1"/>
    <w:rsid w:val="003C621C"/>
    <w:rsid w:val="003C62CC"/>
    <w:rsid w:val="003D05E3"/>
    <w:rsid w:val="003D169A"/>
    <w:rsid w:val="003D2063"/>
    <w:rsid w:val="003D24A6"/>
    <w:rsid w:val="003D2650"/>
    <w:rsid w:val="003D2D87"/>
    <w:rsid w:val="003D3831"/>
    <w:rsid w:val="003D39DC"/>
    <w:rsid w:val="003D3F58"/>
    <w:rsid w:val="003D51BC"/>
    <w:rsid w:val="003D5257"/>
    <w:rsid w:val="003D6411"/>
    <w:rsid w:val="003E0579"/>
    <w:rsid w:val="003E1A24"/>
    <w:rsid w:val="003E1DFD"/>
    <w:rsid w:val="003E2950"/>
    <w:rsid w:val="003E53AE"/>
    <w:rsid w:val="003E7058"/>
    <w:rsid w:val="003E746F"/>
    <w:rsid w:val="003F0862"/>
    <w:rsid w:val="003F2B43"/>
    <w:rsid w:val="003F483B"/>
    <w:rsid w:val="003F5BAB"/>
    <w:rsid w:val="003F62E3"/>
    <w:rsid w:val="003F63E9"/>
    <w:rsid w:val="003F74D6"/>
    <w:rsid w:val="003F7C62"/>
    <w:rsid w:val="004009E7"/>
    <w:rsid w:val="00400A67"/>
    <w:rsid w:val="00401088"/>
    <w:rsid w:val="00401090"/>
    <w:rsid w:val="00401D88"/>
    <w:rsid w:val="004021C3"/>
    <w:rsid w:val="0040298A"/>
    <w:rsid w:val="004032B8"/>
    <w:rsid w:val="004043AD"/>
    <w:rsid w:val="004048C2"/>
    <w:rsid w:val="004048C3"/>
    <w:rsid w:val="00405415"/>
    <w:rsid w:val="00405801"/>
    <w:rsid w:val="00405934"/>
    <w:rsid w:val="00406830"/>
    <w:rsid w:val="004069DE"/>
    <w:rsid w:val="00407B97"/>
    <w:rsid w:val="00407BAE"/>
    <w:rsid w:val="00412106"/>
    <w:rsid w:val="00412678"/>
    <w:rsid w:val="00413C0C"/>
    <w:rsid w:val="00413E2E"/>
    <w:rsid w:val="0041463A"/>
    <w:rsid w:val="0041472C"/>
    <w:rsid w:val="004148DA"/>
    <w:rsid w:val="00414F74"/>
    <w:rsid w:val="004152DB"/>
    <w:rsid w:val="00415D5D"/>
    <w:rsid w:val="00415E76"/>
    <w:rsid w:val="004160B4"/>
    <w:rsid w:val="004162B9"/>
    <w:rsid w:val="00416D15"/>
    <w:rsid w:val="00417687"/>
    <w:rsid w:val="00420D6E"/>
    <w:rsid w:val="00421A02"/>
    <w:rsid w:val="004220FE"/>
    <w:rsid w:val="004248E8"/>
    <w:rsid w:val="00424BC7"/>
    <w:rsid w:val="00425409"/>
    <w:rsid w:val="00425ADD"/>
    <w:rsid w:val="00425EBF"/>
    <w:rsid w:val="0042620D"/>
    <w:rsid w:val="00430590"/>
    <w:rsid w:val="00430CDD"/>
    <w:rsid w:val="00430F29"/>
    <w:rsid w:val="004310AA"/>
    <w:rsid w:val="004314A8"/>
    <w:rsid w:val="0043168C"/>
    <w:rsid w:val="00431848"/>
    <w:rsid w:val="00432B39"/>
    <w:rsid w:val="004331E2"/>
    <w:rsid w:val="00433B60"/>
    <w:rsid w:val="00433D03"/>
    <w:rsid w:val="00437803"/>
    <w:rsid w:val="00440865"/>
    <w:rsid w:val="00440BFD"/>
    <w:rsid w:val="0044309C"/>
    <w:rsid w:val="0044396D"/>
    <w:rsid w:val="004446AE"/>
    <w:rsid w:val="00444EF6"/>
    <w:rsid w:val="00444FC0"/>
    <w:rsid w:val="00446394"/>
    <w:rsid w:val="004513E3"/>
    <w:rsid w:val="00452645"/>
    <w:rsid w:val="004533C0"/>
    <w:rsid w:val="00453909"/>
    <w:rsid w:val="00454A07"/>
    <w:rsid w:val="00454A9B"/>
    <w:rsid w:val="00455589"/>
    <w:rsid w:val="004560C2"/>
    <w:rsid w:val="00457420"/>
    <w:rsid w:val="00457EF6"/>
    <w:rsid w:val="00460260"/>
    <w:rsid w:val="004604AC"/>
    <w:rsid w:val="0046094D"/>
    <w:rsid w:val="00462627"/>
    <w:rsid w:val="00463288"/>
    <w:rsid w:val="0046372C"/>
    <w:rsid w:val="004642AF"/>
    <w:rsid w:val="00465948"/>
    <w:rsid w:val="004667C6"/>
    <w:rsid w:val="00466DBC"/>
    <w:rsid w:val="00467011"/>
    <w:rsid w:val="00467DD5"/>
    <w:rsid w:val="0047066D"/>
    <w:rsid w:val="00471412"/>
    <w:rsid w:val="00471F1E"/>
    <w:rsid w:val="00474632"/>
    <w:rsid w:val="004747DD"/>
    <w:rsid w:val="0047491E"/>
    <w:rsid w:val="0047584A"/>
    <w:rsid w:val="004764D9"/>
    <w:rsid w:val="00476D53"/>
    <w:rsid w:val="00477CB8"/>
    <w:rsid w:val="004803B3"/>
    <w:rsid w:val="004807B5"/>
    <w:rsid w:val="00480A11"/>
    <w:rsid w:val="00483A6D"/>
    <w:rsid w:val="00484557"/>
    <w:rsid w:val="00484A50"/>
    <w:rsid w:val="0048557A"/>
    <w:rsid w:val="004866E9"/>
    <w:rsid w:val="0049000A"/>
    <w:rsid w:val="00490B9A"/>
    <w:rsid w:val="00491575"/>
    <w:rsid w:val="0049157A"/>
    <w:rsid w:val="00492371"/>
    <w:rsid w:val="00493301"/>
    <w:rsid w:val="00493542"/>
    <w:rsid w:val="00495C96"/>
    <w:rsid w:val="00496183"/>
    <w:rsid w:val="00496A35"/>
    <w:rsid w:val="00496C6C"/>
    <w:rsid w:val="00497059"/>
    <w:rsid w:val="00497BEC"/>
    <w:rsid w:val="00497EE4"/>
    <w:rsid w:val="004A0F29"/>
    <w:rsid w:val="004A16C2"/>
    <w:rsid w:val="004A2642"/>
    <w:rsid w:val="004A2923"/>
    <w:rsid w:val="004A2A29"/>
    <w:rsid w:val="004A33A5"/>
    <w:rsid w:val="004A50E3"/>
    <w:rsid w:val="004A5EAE"/>
    <w:rsid w:val="004A6ECB"/>
    <w:rsid w:val="004A6EDA"/>
    <w:rsid w:val="004B0864"/>
    <w:rsid w:val="004B0E3B"/>
    <w:rsid w:val="004B225E"/>
    <w:rsid w:val="004B44F9"/>
    <w:rsid w:val="004B4ACD"/>
    <w:rsid w:val="004B57C6"/>
    <w:rsid w:val="004B69E6"/>
    <w:rsid w:val="004B6F2E"/>
    <w:rsid w:val="004B706B"/>
    <w:rsid w:val="004B7A02"/>
    <w:rsid w:val="004B7ACF"/>
    <w:rsid w:val="004C052F"/>
    <w:rsid w:val="004C26B1"/>
    <w:rsid w:val="004C2D64"/>
    <w:rsid w:val="004C3481"/>
    <w:rsid w:val="004C35C3"/>
    <w:rsid w:val="004C3CE1"/>
    <w:rsid w:val="004C45E6"/>
    <w:rsid w:val="004C4CA7"/>
    <w:rsid w:val="004C5D91"/>
    <w:rsid w:val="004C6B91"/>
    <w:rsid w:val="004C6F32"/>
    <w:rsid w:val="004C76F2"/>
    <w:rsid w:val="004C7877"/>
    <w:rsid w:val="004C7F8F"/>
    <w:rsid w:val="004D00F6"/>
    <w:rsid w:val="004D0307"/>
    <w:rsid w:val="004D13D3"/>
    <w:rsid w:val="004D1CC8"/>
    <w:rsid w:val="004D1CDD"/>
    <w:rsid w:val="004D3686"/>
    <w:rsid w:val="004D5BD3"/>
    <w:rsid w:val="004D5CE9"/>
    <w:rsid w:val="004D5F3D"/>
    <w:rsid w:val="004D73F7"/>
    <w:rsid w:val="004E017F"/>
    <w:rsid w:val="004E0C58"/>
    <w:rsid w:val="004E1D84"/>
    <w:rsid w:val="004E3340"/>
    <w:rsid w:val="004E39AF"/>
    <w:rsid w:val="004E4ECB"/>
    <w:rsid w:val="004E61FB"/>
    <w:rsid w:val="004E7176"/>
    <w:rsid w:val="004E721F"/>
    <w:rsid w:val="004E7D45"/>
    <w:rsid w:val="004F0A22"/>
    <w:rsid w:val="004F0CB4"/>
    <w:rsid w:val="004F0FB4"/>
    <w:rsid w:val="004F231C"/>
    <w:rsid w:val="004F2A43"/>
    <w:rsid w:val="004F36D0"/>
    <w:rsid w:val="004F387E"/>
    <w:rsid w:val="004F3A9E"/>
    <w:rsid w:val="004F4A78"/>
    <w:rsid w:val="004F5269"/>
    <w:rsid w:val="004F5453"/>
    <w:rsid w:val="004F635B"/>
    <w:rsid w:val="004F6795"/>
    <w:rsid w:val="004F6AFD"/>
    <w:rsid w:val="004F6B78"/>
    <w:rsid w:val="004F7E84"/>
    <w:rsid w:val="004F7FBC"/>
    <w:rsid w:val="00501893"/>
    <w:rsid w:val="0050291F"/>
    <w:rsid w:val="00502CD7"/>
    <w:rsid w:val="00502F10"/>
    <w:rsid w:val="005030D9"/>
    <w:rsid w:val="00504C1D"/>
    <w:rsid w:val="00505018"/>
    <w:rsid w:val="00505444"/>
    <w:rsid w:val="005057E3"/>
    <w:rsid w:val="00507AFC"/>
    <w:rsid w:val="00507E2D"/>
    <w:rsid w:val="0051048C"/>
    <w:rsid w:val="00510A0A"/>
    <w:rsid w:val="00510FE2"/>
    <w:rsid w:val="005118BA"/>
    <w:rsid w:val="00511A54"/>
    <w:rsid w:val="00511BE0"/>
    <w:rsid w:val="005150CE"/>
    <w:rsid w:val="00516076"/>
    <w:rsid w:val="00516109"/>
    <w:rsid w:val="0051703B"/>
    <w:rsid w:val="005207D9"/>
    <w:rsid w:val="00521FA9"/>
    <w:rsid w:val="0052271D"/>
    <w:rsid w:val="005227D6"/>
    <w:rsid w:val="005228A9"/>
    <w:rsid w:val="00523576"/>
    <w:rsid w:val="0052445A"/>
    <w:rsid w:val="005256AF"/>
    <w:rsid w:val="00526782"/>
    <w:rsid w:val="005316AE"/>
    <w:rsid w:val="00531810"/>
    <w:rsid w:val="005333B6"/>
    <w:rsid w:val="00533A9B"/>
    <w:rsid w:val="00534142"/>
    <w:rsid w:val="00535593"/>
    <w:rsid w:val="005361BA"/>
    <w:rsid w:val="00536CE9"/>
    <w:rsid w:val="0053749B"/>
    <w:rsid w:val="005416F5"/>
    <w:rsid w:val="0054174F"/>
    <w:rsid w:val="005436ED"/>
    <w:rsid w:val="00544026"/>
    <w:rsid w:val="00544CE9"/>
    <w:rsid w:val="00545100"/>
    <w:rsid w:val="0054534E"/>
    <w:rsid w:val="00545E95"/>
    <w:rsid w:val="00546142"/>
    <w:rsid w:val="00546810"/>
    <w:rsid w:val="00546BCE"/>
    <w:rsid w:val="00546CE3"/>
    <w:rsid w:val="00546D1F"/>
    <w:rsid w:val="00546ED2"/>
    <w:rsid w:val="00547546"/>
    <w:rsid w:val="0054798F"/>
    <w:rsid w:val="00547CDD"/>
    <w:rsid w:val="0055014B"/>
    <w:rsid w:val="005513C7"/>
    <w:rsid w:val="00551FB4"/>
    <w:rsid w:val="00552407"/>
    <w:rsid w:val="0055298C"/>
    <w:rsid w:val="00553478"/>
    <w:rsid w:val="00553D4E"/>
    <w:rsid w:val="00554123"/>
    <w:rsid w:val="0055577B"/>
    <w:rsid w:val="00555921"/>
    <w:rsid w:val="00556206"/>
    <w:rsid w:val="005571C3"/>
    <w:rsid w:val="00557527"/>
    <w:rsid w:val="0056027D"/>
    <w:rsid w:val="005607FC"/>
    <w:rsid w:val="005608A7"/>
    <w:rsid w:val="005629DE"/>
    <w:rsid w:val="00563768"/>
    <w:rsid w:val="005649EB"/>
    <w:rsid w:val="00564B7B"/>
    <w:rsid w:val="00565A83"/>
    <w:rsid w:val="005671B7"/>
    <w:rsid w:val="00571598"/>
    <w:rsid w:val="005716C7"/>
    <w:rsid w:val="0057356B"/>
    <w:rsid w:val="00574DFB"/>
    <w:rsid w:val="00576401"/>
    <w:rsid w:val="005770DF"/>
    <w:rsid w:val="00580126"/>
    <w:rsid w:val="005810F8"/>
    <w:rsid w:val="00581660"/>
    <w:rsid w:val="005822B0"/>
    <w:rsid w:val="00582341"/>
    <w:rsid w:val="00582887"/>
    <w:rsid w:val="00582B21"/>
    <w:rsid w:val="00582BC2"/>
    <w:rsid w:val="00582C98"/>
    <w:rsid w:val="0058407E"/>
    <w:rsid w:val="00584EBA"/>
    <w:rsid w:val="00587CCC"/>
    <w:rsid w:val="0059135F"/>
    <w:rsid w:val="00591761"/>
    <w:rsid w:val="0059186D"/>
    <w:rsid w:val="00592039"/>
    <w:rsid w:val="005930AD"/>
    <w:rsid w:val="00595A40"/>
    <w:rsid w:val="00595BE6"/>
    <w:rsid w:val="00595E87"/>
    <w:rsid w:val="005A41D0"/>
    <w:rsid w:val="005A43EF"/>
    <w:rsid w:val="005A4C09"/>
    <w:rsid w:val="005A4D7F"/>
    <w:rsid w:val="005A5616"/>
    <w:rsid w:val="005A62E1"/>
    <w:rsid w:val="005A64C2"/>
    <w:rsid w:val="005A6811"/>
    <w:rsid w:val="005A6D4F"/>
    <w:rsid w:val="005A7138"/>
    <w:rsid w:val="005A7BE8"/>
    <w:rsid w:val="005B0F66"/>
    <w:rsid w:val="005B3125"/>
    <w:rsid w:val="005B3349"/>
    <w:rsid w:val="005B371B"/>
    <w:rsid w:val="005B3FB8"/>
    <w:rsid w:val="005B41F8"/>
    <w:rsid w:val="005B4E89"/>
    <w:rsid w:val="005B75FD"/>
    <w:rsid w:val="005C0092"/>
    <w:rsid w:val="005C016E"/>
    <w:rsid w:val="005C2D7A"/>
    <w:rsid w:val="005C2F4C"/>
    <w:rsid w:val="005C2F62"/>
    <w:rsid w:val="005C3334"/>
    <w:rsid w:val="005C37BA"/>
    <w:rsid w:val="005C4ADB"/>
    <w:rsid w:val="005C550B"/>
    <w:rsid w:val="005C59BD"/>
    <w:rsid w:val="005C5C96"/>
    <w:rsid w:val="005C6044"/>
    <w:rsid w:val="005C604D"/>
    <w:rsid w:val="005C6933"/>
    <w:rsid w:val="005C6962"/>
    <w:rsid w:val="005C6AB0"/>
    <w:rsid w:val="005C7929"/>
    <w:rsid w:val="005C7C16"/>
    <w:rsid w:val="005D0ADB"/>
    <w:rsid w:val="005D125E"/>
    <w:rsid w:val="005D174F"/>
    <w:rsid w:val="005D1C99"/>
    <w:rsid w:val="005D2404"/>
    <w:rsid w:val="005D2A49"/>
    <w:rsid w:val="005D3DBB"/>
    <w:rsid w:val="005D5751"/>
    <w:rsid w:val="005D6965"/>
    <w:rsid w:val="005E0ADB"/>
    <w:rsid w:val="005E15D7"/>
    <w:rsid w:val="005E235F"/>
    <w:rsid w:val="005E667C"/>
    <w:rsid w:val="005E704F"/>
    <w:rsid w:val="005E7B06"/>
    <w:rsid w:val="005E7C4E"/>
    <w:rsid w:val="005F016B"/>
    <w:rsid w:val="005F0633"/>
    <w:rsid w:val="005F16EF"/>
    <w:rsid w:val="005F236A"/>
    <w:rsid w:val="005F2806"/>
    <w:rsid w:val="005F2901"/>
    <w:rsid w:val="005F3696"/>
    <w:rsid w:val="005F38E2"/>
    <w:rsid w:val="005F3941"/>
    <w:rsid w:val="005F3A3A"/>
    <w:rsid w:val="005F5AB7"/>
    <w:rsid w:val="005F5C6E"/>
    <w:rsid w:val="005F757B"/>
    <w:rsid w:val="005F7A3E"/>
    <w:rsid w:val="005F7C27"/>
    <w:rsid w:val="00601A05"/>
    <w:rsid w:val="006034C2"/>
    <w:rsid w:val="00604C9B"/>
    <w:rsid w:val="006051BB"/>
    <w:rsid w:val="00605F47"/>
    <w:rsid w:val="00606187"/>
    <w:rsid w:val="0060623F"/>
    <w:rsid w:val="00606EA0"/>
    <w:rsid w:val="00607560"/>
    <w:rsid w:val="00610554"/>
    <w:rsid w:val="00610B3F"/>
    <w:rsid w:val="00612476"/>
    <w:rsid w:val="00612CD7"/>
    <w:rsid w:val="00612D60"/>
    <w:rsid w:val="00614A02"/>
    <w:rsid w:val="00615AD4"/>
    <w:rsid w:val="006171BC"/>
    <w:rsid w:val="00617A16"/>
    <w:rsid w:val="00620452"/>
    <w:rsid w:val="00620990"/>
    <w:rsid w:val="00620D59"/>
    <w:rsid w:val="006216B9"/>
    <w:rsid w:val="006223DF"/>
    <w:rsid w:val="0062247D"/>
    <w:rsid w:val="00623DCE"/>
    <w:rsid w:val="006240BA"/>
    <w:rsid w:val="00624476"/>
    <w:rsid w:val="00625E2A"/>
    <w:rsid w:val="00626038"/>
    <w:rsid w:val="00626640"/>
    <w:rsid w:val="00627108"/>
    <w:rsid w:val="00627864"/>
    <w:rsid w:val="006309AE"/>
    <w:rsid w:val="00630D36"/>
    <w:rsid w:val="006313FC"/>
    <w:rsid w:val="006314B9"/>
    <w:rsid w:val="006315A6"/>
    <w:rsid w:val="00631C6D"/>
    <w:rsid w:val="00632B9B"/>
    <w:rsid w:val="00634633"/>
    <w:rsid w:val="00634886"/>
    <w:rsid w:val="0063504E"/>
    <w:rsid w:val="006364FC"/>
    <w:rsid w:val="0063686D"/>
    <w:rsid w:val="00637700"/>
    <w:rsid w:val="00637A26"/>
    <w:rsid w:val="006400AA"/>
    <w:rsid w:val="0064051B"/>
    <w:rsid w:val="006416B5"/>
    <w:rsid w:val="00641FEB"/>
    <w:rsid w:val="00642245"/>
    <w:rsid w:val="00642690"/>
    <w:rsid w:val="00644E67"/>
    <w:rsid w:val="00645218"/>
    <w:rsid w:val="00645400"/>
    <w:rsid w:val="006458F2"/>
    <w:rsid w:val="00646FCB"/>
    <w:rsid w:val="00650F90"/>
    <w:rsid w:val="0065211A"/>
    <w:rsid w:val="00652591"/>
    <w:rsid w:val="00654A78"/>
    <w:rsid w:val="00655017"/>
    <w:rsid w:val="006559E4"/>
    <w:rsid w:val="00655ABB"/>
    <w:rsid w:val="0065608B"/>
    <w:rsid w:val="00657038"/>
    <w:rsid w:val="00660000"/>
    <w:rsid w:val="00660190"/>
    <w:rsid w:val="0066060D"/>
    <w:rsid w:val="00661EC9"/>
    <w:rsid w:val="00661F88"/>
    <w:rsid w:val="00662BA7"/>
    <w:rsid w:val="00663E7D"/>
    <w:rsid w:val="00664C66"/>
    <w:rsid w:val="00665810"/>
    <w:rsid w:val="006659BC"/>
    <w:rsid w:val="0066641A"/>
    <w:rsid w:val="00666DFA"/>
    <w:rsid w:val="00667BD2"/>
    <w:rsid w:val="0067075C"/>
    <w:rsid w:val="006716EB"/>
    <w:rsid w:val="00672FA6"/>
    <w:rsid w:val="00673061"/>
    <w:rsid w:val="00673E73"/>
    <w:rsid w:val="006741FE"/>
    <w:rsid w:val="00674386"/>
    <w:rsid w:val="00674483"/>
    <w:rsid w:val="00674538"/>
    <w:rsid w:val="006769F7"/>
    <w:rsid w:val="0067725C"/>
    <w:rsid w:val="00677320"/>
    <w:rsid w:val="00677E4C"/>
    <w:rsid w:val="00677F34"/>
    <w:rsid w:val="006800EB"/>
    <w:rsid w:val="00680BFF"/>
    <w:rsid w:val="0068373D"/>
    <w:rsid w:val="00684119"/>
    <w:rsid w:val="00686BD7"/>
    <w:rsid w:val="00691248"/>
    <w:rsid w:val="006914BE"/>
    <w:rsid w:val="00692ABD"/>
    <w:rsid w:val="00692B8A"/>
    <w:rsid w:val="00693391"/>
    <w:rsid w:val="00693411"/>
    <w:rsid w:val="006950AC"/>
    <w:rsid w:val="0069559D"/>
    <w:rsid w:val="006963DD"/>
    <w:rsid w:val="00697BCB"/>
    <w:rsid w:val="00697D15"/>
    <w:rsid w:val="006A05EE"/>
    <w:rsid w:val="006A3E17"/>
    <w:rsid w:val="006A40D1"/>
    <w:rsid w:val="006A6559"/>
    <w:rsid w:val="006A6674"/>
    <w:rsid w:val="006A68E9"/>
    <w:rsid w:val="006A74E7"/>
    <w:rsid w:val="006B0A0E"/>
    <w:rsid w:val="006B1113"/>
    <w:rsid w:val="006B1167"/>
    <w:rsid w:val="006B1253"/>
    <w:rsid w:val="006B362F"/>
    <w:rsid w:val="006B3BB4"/>
    <w:rsid w:val="006B3CDC"/>
    <w:rsid w:val="006B3E6A"/>
    <w:rsid w:val="006B54AC"/>
    <w:rsid w:val="006B5546"/>
    <w:rsid w:val="006B5A46"/>
    <w:rsid w:val="006B60F9"/>
    <w:rsid w:val="006C13F8"/>
    <w:rsid w:val="006C1AC2"/>
    <w:rsid w:val="006C1EE5"/>
    <w:rsid w:val="006C3A8F"/>
    <w:rsid w:val="006C4037"/>
    <w:rsid w:val="006C4407"/>
    <w:rsid w:val="006C53D4"/>
    <w:rsid w:val="006C6BEA"/>
    <w:rsid w:val="006C7A79"/>
    <w:rsid w:val="006C7AC9"/>
    <w:rsid w:val="006C7E23"/>
    <w:rsid w:val="006D0ECA"/>
    <w:rsid w:val="006D0F41"/>
    <w:rsid w:val="006D1EC3"/>
    <w:rsid w:val="006D26EB"/>
    <w:rsid w:val="006D29F3"/>
    <w:rsid w:val="006D3D49"/>
    <w:rsid w:val="006D4647"/>
    <w:rsid w:val="006D73C9"/>
    <w:rsid w:val="006D78DE"/>
    <w:rsid w:val="006E061B"/>
    <w:rsid w:val="006E0B47"/>
    <w:rsid w:val="006E0F6A"/>
    <w:rsid w:val="006E24FD"/>
    <w:rsid w:val="006E261E"/>
    <w:rsid w:val="006E2A95"/>
    <w:rsid w:val="006E5FE0"/>
    <w:rsid w:val="006E6225"/>
    <w:rsid w:val="006E7499"/>
    <w:rsid w:val="006F0014"/>
    <w:rsid w:val="006F020E"/>
    <w:rsid w:val="006F1EE2"/>
    <w:rsid w:val="006F22A7"/>
    <w:rsid w:val="006F3B5D"/>
    <w:rsid w:val="006F532C"/>
    <w:rsid w:val="006F5AF8"/>
    <w:rsid w:val="006F63E7"/>
    <w:rsid w:val="006F65DB"/>
    <w:rsid w:val="006F6696"/>
    <w:rsid w:val="006F6FBD"/>
    <w:rsid w:val="007001A0"/>
    <w:rsid w:val="007009CB"/>
    <w:rsid w:val="007009D3"/>
    <w:rsid w:val="007023EF"/>
    <w:rsid w:val="007043EA"/>
    <w:rsid w:val="0070445A"/>
    <w:rsid w:val="007047B0"/>
    <w:rsid w:val="00705071"/>
    <w:rsid w:val="00707081"/>
    <w:rsid w:val="007075CE"/>
    <w:rsid w:val="007110FF"/>
    <w:rsid w:val="007111D4"/>
    <w:rsid w:val="0071235B"/>
    <w:rsid w:val="007127AB"/>
    <w:rsid w:val="00712B8C"/>
    <w:rsid w:val="007134D9"/>
    <w:rsid w:val="00713F48"/>
    <w:rsid w:val="00715154"/>
    <w:rsid w:val="0071687E"/>
    <w:rsid w:val="00721870"/>
    <w:rsid w:val="0072247F"/>
    <w:rsid w:val="00723399"/>
    <w:rsid w:val="00723EB5"/>
    <w:rsid w:val="00725AFA"/>
    <w:rsid w:val="0072685C"/>
    <w:rsid w:val="0072789D"/>
    <w:rsid w:val="00727C9B"/>
    <w:rsid w:val="00730619"/>
    <w:rsid w:val="00730C6C"/>
    <w:rsid w:val="00733D1F"/>
    <w:rsid w:val="00734D15"/>
    <w:rsid w:val="00735060"/>
    <w:rsid w:val="0073595A"/>
    <w:rsid w:val="007409AB"/>
    <w:rsid w:val="00740F36"/>
    <w:rsid w:val="007424EB"/>
    <w:rsid w:val="00742889"/>
    <w:rsid w:val="00742F9F"/>
    <w:rsid w:val="0074308E"/>
    <w:rsid w:val="00743314"/>
    <w:rsid w:val="00745921"/>
    <w:rsid w:val="00746A28"/>
    <w:rsid w:val="00746CEA"/>
    <w:rsid w:val="00751D14"/>
    <w:rsid w:val="00752E47"/>
    <w:rsid w:val="0075399B"/>
    <w:rsid w:val="00754BA1"/>
    <w:rsid w:val="0075538E"/>
    <w:rsid w:val="00755A25"/>
    <w:rsid w:val="00760650"/>
    <w:rsid w:val="00760A9F"/>
    <w:rsid w:val="00761800"/>
    <w:rsid w:val="00762B38"/>
    <w:rsid w:val="00763920"/>
    <w:rsid w:val="00763DDE"/>
    <w:rsid w:val="007642FE"/>
    <w:rsid w:val="007643D1"/>
    <w:rsid w:val="00770367"/>
    <w:rsid w:val="00770E1A"/>
    <w:rsid w:val="00770FB7"/>
    <w:rsid w:val="00775A2D"/>
    <w:rsid w:val="00775A9F"/>
    <w:rsid w:val="00775BCD"/>
    <w:rsid w:val="007775C8"/>
    <w:rsid w:val="00777C63"/>
    <w:rsid w:val="00780D54"/>
    <w:rsid w:val="00780D58"/>
    <w:rsid w:val="00782F4A"/>
    <w:rsid w:val="00783C43"/>
    <w:rsid w:val="007842FF"/>
    <w:rsid w:val="00784B71"/>
    <w:rsid w:val="00784F23"/>
    <w:rsid w:val="007869C6"/>
    <w:rsid w:val="00786B8A"/>
    <w:rsid w:val="00787BBF"/>
    <w:rsid w:val="00790EA7"/>
    <w:rsid w:val="00794A73"/>
    <w:rsid w:val="00794E4F"/>
    <w:rsid w:val="00795B1A"/>
    <w:rsid w:val="00795C17"/>
    <w:rsid w:val="00796652"/>
    <w:rsid w:val="00796F58"/>
    <w:rsid w:val="00797102"/>
    <w:rsid w:val="00797935"/>
    <w:rsid w:val="007A02AD"/>
    <w:rsid w:val="007A04D8"/>
    <w:rsid w:val="007A05EE"/>
    <w:rsid w:val="007A069D"/>
    <w:rsid w:val="007A15A3"/>
    <w:rsid w:val="007A15CB"/>
    <w:rsid w:val="007A15DB"/>
    <w:rsid w:val="007A3F65"/>
    <w:rsid w:val="007A469F"/>
    <w:rsid w:val="007A4DD6"/>
    <w:rsid w:val="007A5823"/>
    <w:rsid w:val="007A72D4"/>
    <w:rsid w:val="007A74DF"/>
    <w:rsid w:val="007A7B47"/>
    <w:rsid w:val="007B0FEF"/>
    <w:rsid w:val="007B10DE"/>
    <w:rsid w:val="007B2FDF"/>
    <w:rsid w:val="007B3A89"/>
    <w:rsid w:val="007B3D43"/>
    <w:rsid w:val="007B51C1"/>
    <w:rsid w:val="007B6017"/>
    <w:rsid w:val="007B6392"/>
    <w:rsid w:val="007B7798"/>
    <w:rsid w:val="007B7BDF"/>
    <w:rsid w:val="007C2837"/>
    <w:rsid w:val="007C2AD7"/>
    <w:rsid w:val="007C3197"/>
    <w:rsid w:val="007C32D5"/>
    <w:rsid w:val="007C3513"/>
    <w:rsid w:val="007C3BD1"/>
    <w:rsid w:val="007C59AA"/>
    <w:rsid w:val="007C6C4F"/>
    <w:rsid w:val="007C7671"/>
    <w:rsid w:val="007C7D5C"/>
    <w:rsid w:val="007C7FD7"/>
    <w:rsid w:val="007D2005"/>
    <w:rsid w:val="007D2E07"/>
    <w:rsid w:val="007D40A4"/>
    <w:rsid w:val="007D4156"/>
    <w:rsid w:val="007D5D63"/>
    <w:rsid w:val="007D6BF9"/>
    <w:rsid w:val="007D79AB"/>
    <w:rsid w:val="007D7CC6"/>
    <w:rsid w:val="007E05DD"/>
    <w:rsid w:val="007E0DFC"/>
    <w:rsid w:val="007E1039"/>
    <w:rsid w:val="007E166D"/>
    <w:rsid w:val="007E1753"/>
    <w:rsid w:val="007E24E0"/>
    <w:rsid w:val="007E26BC"/>
    <w:rsid w:val="007E3681"/>
    <w:rsid w:val="007E4E70"/>
    <w:rsid w:val="007E628D"/>
    <w:rsid w:val="007E64A2"/>
    <w:rsid w:val="007E64D4"/>
    <w:rsid w:val="007E7747"/>
    <w:rsid w:val="007E7A59"/>
    <w:rsid w:val="007F03AD"/>
    <w:rsid w:val="007F1184"/>
    <w:rsid w:val="007F12A1"/>
    <w:rsid w:val="007F1605"/>
    <w:rsid w:val="007F2354"/>
    <w:rsid w:val="007F42A5"/>
    <w:rsid w:val="007F6000"/>
    <w:rsid w:val="007F7BC9"/>
    <w:rsid w:val="007F7D4C"/>
    <w:rsid w:val="007F7DBE"/>
    <w:rsid w:val="00800EDC"/>
    <w:rsid w:val="00801EEB"/>
    <w:rsid w:val="00801EF3"/>
    <w:rsid w:val="00802A85"/>
    <w:rsid w:val="00803679"/>
    <w:rsid w:val="008037E5"/>
    <w:rsid w:val="008038B5"/>
    <w:rsid w:val="00803AC2"/>
    <w:rsid w:val="00803D98"/>
    <w:rsid w:val="00805D3D"/>
    <w:rsid w:val="0080665A"/>
    <w:rsid w:val="00806D33"/>
    <w:rsid w:val="00807577"/>
    <w:rsid w:val="00810594"/>
    <w:rsid w:val="00811149"/>
    <w:rsid w:val="0081135F"/>
    <w:rsid w:val="008117D1"/>
    <w:rsid w:val="00811C29"/>
    <w:rsid w:val="00811CCF"/>
    <w:rsid w:val="008137A5"/>
    <w:rsid w:val="008159F6"/>
    <w:rsid w:val="00816208"/>
    <w:rsid w:val="00816E68"/>
    <w:rsid w:val="00821A25"/>
    <w:rsid w:val="00821B9D"/>
    <w:rsid w:val="00823820"/>
    <w:rsid w:val="00823886"/>
    <w:rsid w:val="00823E73"/>
    <w:rsid w:val="0082483B"/>
    <w:rsid w:val="00824E5F"/>
    <w:rsid w:val="00825B8D"/>
    <w:rsid w:val="0082628D"/>
    <w:rsid w:val="00826585"/>
    <w:rsid w:val="00830C1B"/>
    <w:rsid w:val="008313F8"/>
    <w:rsid w:val="008330C0"/>
    <w:rsid w:val="0083317B"/>
    <w:rsid w:val="0083372E"/>
    <w:rsid w:val="00835387"/>
    <w:rsid w:val="00837F4E"/>
    <w:rsid w:val="00840548"/>
    <w:rsid w:val="008413C4"/>
    <w:rsid w:val="0084299F"/>
    <w:rsid w:val="00844016"/>
    <w:rsid w:val="0084404F"/>
    <w:rsid w:val="008457BF"/>
    <w:rsid w:val="008457D8"/>
    <w:rsid w:val="0084582B"/>
    <w:rsid w:val="00846136"/>
    <w:rsid w:val="00846EC7"/>
    <w:rsid w:val="0084718B"/>
    <w:rsid w:val="0085053C"/>
    <w:rsid w:val="008505A5"/>
    <w:rsid w:val="00850A1A"/>
    <w:rsid w:val="0085195A"/>
    <w:rsid w:val="00851DBF"/>
    <w:rsid w:val="00851F8E"/>
    <w:rsid w:val="00853B3F"/>
    <w:rsid w:val="0085404A"/>
    <w:rsid w:val="00854401"/>
    <w:rsid w:val="0085476D"/>
    <w:rsid w:val="00855A88"/>
    <w:rsid w:val="00855BB1"/>
    <w:rsid w:val="00855C18"/>
    <w:rsid w:val="008561B4"/>
    <w:rsid w:val="00856204"/>
    <w:rsid w:val="008566E2"/>
    <w:rsid w:val="008570E2"/>
    <w:rsid w:val="00857D7E"/>
    <w:rsid w:val="008600B6"/>
    <w:rsid w:val="00860847"/>
    <w:rsid w:val="0086132D"/>
    <w:rsid w:val="008614A0"/>
    <w:rsid w:val="008614F9"/>
    <w:rsid w:val="0086178A"/>
    <w:rsid w:val="008618F1"/>
    <w:rsid w:val="00862BDB"/>
    <w:rsid w:val="00863A28"/>
    <w:rsid w:val="00864D45"/>
    <w:rsid w:val="00867AF7"/>
    <w:rsid w:val="00871018"/>
    <w:rsid w:val="008710E9"/>
    <w:rsid w:val="00871907"/>
    <w:rsid w:val="008727B7"/>
    <w:rsid w:val="00873723"/>
    <w:rsid w:val="00874353"/>
    <w:rsid w:val="0087522C"/>
    <w:rsid w:val="0087599F"/>
    <w:rsid w:val="008763E8"/>
    <w:rsid w:val="00876A81"/>
    <w:rsid w:val="008820B7"/>
    <w:rsid w:val="008845FB"/>
    <w:rsid w:val="00885647"/>
    <w:rsid w:val="008857AF"/>
    <w:rsid w:val="00885C4B"/>
    <w:rsid w:val="00885E60"/>
    <w:rsid w:val="00886D94"/>
    <w:rsid w:val="0088700F"/>
    <w:rsid w:val="00887706"/>
    <w:rsid w:val="00887942"/>
    <w:rsid w:val="00887A1A"/>
    <w:rsid w:val="00890080"/>
    <w:rsid w:val="00890440"/>
    <w:rsid w:val="00890649"/>
    <w:rsid w:val="00890F08"/>
    <w:rsid w:val="00890F48"/>
    <w:rsid w:val="00893396"/>
    <w:rsid w:val="00893986"/>
    <w:rsid w:val="00893DCE"/>
    <w:rsid w:val="00895FF3"/>
    <w:rsid w:val="0089787C"/>
    <w:rsid w:val="008A0077"/>
    <w:rsid w:val="008A0107"/>
    <w:rsid w:val="008A2429"/>
    <w:rsid w:val="008A401A"/>
    <w:rsid w:val="008A45DF"/>
    <w:rsid w:val="008A5049"/>
    <w:rsid w:val="008A6242"/>
    <w:rsid w:val="008A7085"/>
    <w:rsid w:val="008B0339"/>
    <w:rsid w:val="008B1F30"/>
    <w:rsid w:val="008B20BB"/>
    <w:rsid w:val="008B2408"/>
    <w:rsid w:val="008B2DD9"/>
    <w:rsid w:val="008B3508"/>
    <w:rsid w:val="008B4B48"/>
    <w:rsid w:val="008B6A00"/>
    <w:rsid w:val="008B6E93"/>
    <w:rsid w:val="008B7505"/>
    <w:rsid w:val="008B7A3F"/>
    <w:rsid w:val="008C006F"/>
    <w:rsid w:val="008C0B0D"/>
    <w:rsid w:val="008C2C07"/>
    <w:rsid w:val="008C2D8D"/>
    <w:rsid w:val="008C37F2"/>
    <w:rsid w:val="008C3BD5"/>
    <w:rsid w:val="008C3D11"/>
    <w:rsid w:val="008C3EA9"/>
    <w:rsid w:val="008C529F"/>
    <w:rsid w:val="008D065A"/>
    <w:rsid w:val="008D0C0B"/>
    <w:rsid w:val="008D0EC6"/>
    <w:rsid w:val="008D16FB"/>
    <w:rsid w:val="008D2542"/>
    <w:rsid w:val="008D2A42"/>
    <w:rsid w:val="008D3988"/>
    <w:rsid w:val="008D3B79"/>
    <w:rsid w:val="008D3C4C"/>
    <w:rsid w:val="008D4039"/>
    <w:rsid w:val="008D4E3F"/>
    <w:rsid w:val="008D6D4B"/>
    <w:rsid w:val="008D7C58"/>
    <w:rsid w:val="008E03E3"/>
    <w:rsid w:val="008E0552"/>
    <w:rsid w:val="008E0860"/>
    <w:rsid w:val="008E0E8F"/>
    <w:rsid w:val="008E10AE"/>
    <w:rsid w:val="008E1937"/>
    <w:rsid w:val="008E1BEC"/>
    <w:rsid w:val="008E2A70"/>
    <w:rsid w:val="008E314B"/>
    <w:rsid w:val="008E3ACD"/>
    <w:rsid w:val="008E45D6"/>
    <w:rsid w:val="008E4816"/>
    <w:rsid w:val="008E6038"/>
    <w:rsid w:val="008E6061"/>
    <w:rsid w:val="008E617B"/>
    <w:rsid w:val="008E6E5B"/>
    <w:rsid w:val="008F081C"/>
    <w:rsid w:val="008F16AE"/>
    <w:rsid w:val="008F3108"/>
    <w:rsid w:val="008F3AB5"/>
    <w:rsid w:val="008F5C10"/>
    <w:rsid w:val="008F6101"/>
    <w:rsid w:val="008F620C"/>
    <w:rsid w:val="008F6A64"/>
    <w:rsid w:val="00900505"/>
    <w:rsid w:val="009042C0"/>
    <w:rsid w:val="0090477C"/>
    <w:rsid w:val="009049F1"/>
    <w:rsid w:val="00904C76"/>
    <w:rsid w:val="00904E58"/>
    <w:rsid w:val="009056C5"/>
    <w:rsid w:val="00905789"/>
    <w:rsid w:val="00905EF9"/>
    <w:rsid w:val="00905F78"/>
    <w:rsid w:val="00907116"/>
    <w:rsid w:val="009075A5"/>
    <w:rsid w:val="00910528"/>
    <w:rsid w:val="009108CF"/>
    <w:rsid w:val="00911A83"/>
    <w:rsid w:val="00911DE3"/>
    <w:rsid w:val="0091357B"/>
    <w:rsid w:val="0091387E"/>
    <w:rsid w:val="00916DBF"/>
    <w:rsid w:val="009205B8"/>
    <w:rsid w:val="009206E8"/>
    <w:rsid w:val="0092262D"/>
    <w:rsid w:val="00923A6F"/>
    <w:rsid w:val="00924186"/>
    <w:rsid w:val="0092429A"/>
    <w:rsid w:val="00925D77"/>
    <w:rsid w:val="009276B9"/>
    <w:rsid w:val="0093139E"/>
    <w:rsid w:val="009349AC"/>
    <w:rsid w:val="00934BD0"/>
    <w:rsid w:val="00935EE9"/>
    <w:rsid w:val="00936E74"/>
    <w:rsid w:val="0093767C"/>
    <w:rsid w:val="009378D7"/>
    <w:rsid w:val="009409C6"/>
    <w:rsid w:val="0094124A"/>
    <w:rsid w:val="00941934"/>
    <w:rsid w:val="00941AEF"/>
    <w:rsid w:val="00941B1E"/>
    <w:rsid w:val="009425B7"/>
    <w:rsid w:val="009432E3"/>
    <w:rsid w:val="00943A45"/>
    <w:rsid w:val="00944047"/>
    <w:rsid w:val="0094536F"/>
    <w:rsid w:val="009453F1"/>
    <w:rsid w:val="0094618D"/>
    <w:rsid w:val="0094671A"/>
    <w:rsid w:val="009470C4"/>
    <w:rsid w:val="00947245"/>
    <w:rsid w:val="0095008B"/>
    <w:rsid w:val="00950FC6"/>
    <w:rsid w:val="00951EF7"/>
    <w:rsid w:val="00953B78"/>
    <w:rsid w:val="00953C70"/>
    <w:rsid w:val="009543E9"/>
    <w:rsid w:val="00954A06"/>
    <w:rsid w:val="00954DC1"/>
    <w:rsid w:val="00957091"/>
    <w:rsid w:val="00957952"/>
    <w:rsid w:val="00960ED0"/>
    <w:rsid w:val="009615FD"/>
    <w:rsid w:val="00961AD0"/>
    <w:rsid w:val="00961F3E"/>
    <w:rsid w:val="0096210B"/>
    <w:rsid w:val="00962ED8"/>
    <w:rsid w:val="0096390E"/>
    <w:rsid w:val="00964E68"/>
    <w:rsid w:val="00965EEA"/>
    <w:rsid w:val="00965EF3"/>
    <w:rsid w:val="009669CC"/>
    <w:rsid w:val="009669F6"/>
    <w:rsid w:val="00967569"/>
    <w:rsid w:val="00967920"/>
    <w:rsid w:val="00971F15"/>
    <w:rsid w:val="00973C21"/>
    <w:rsid w:val="00976C22"/>
    <w:rsid w:val="00977016"/>
    <w:rsid w:val="00977637"/>
    <w:rsid w:val="0097792D"/>
    <w:rsid w:val="00980DDE"/>
    <w:rsid w:val="00981F88"/>
    <w:rsid w:val="00983604"/>
    <w:rsid w:val="00983E68"/>
    <w:rsid w:val="009847D0"/>
    <w:rsid w:val="00984817"/>
    <w:rsid w:val="009852B6"/>
    <w:rsid w:val="0098544E"/>
    <w:rsid w:val="009858DF"/>
    <w:rsid w:val="00985F36"/>
    <w:rsid w:val="00986AC2"/>
    <w:rsid w:val="009909C5"/>
    <w:rsid w:val="00993BE7"/>
    <w:rsid w:val="00994EAF"/>
    <w:rsid w:val="00996150"/>
    <w:rsid w:val="009962E9"/>
    <w:rsid w:val="009964C3"/>
    <w:rsid w:val="00996898"/>
    <w:rsid w:val="0099732C"/>
    <w:rsid w:val="00997E5A"/>
    <w:rsid w:val="009A002C"/>
    <w:rsid w:val="009A0E14"/>
    <w:rsid w:val="009A1711"/>
    <w:rsid w:val="009A1DF1"/>
    <w:rsid w:val="009A293D"/>
    <w:rsid w:val="009A34A6"/>
    <w:rsid w:val="009A4B3D"/>
    <w:rsid w:val="009A54A3"/>
    <w:rsid w:val="009A5938"/>
    <w:rsid w:val="009A6E2F"/>
    <w:rsid w:val="009A7101"/>
    <w:rsid w:val="009A7AB0"/>
    <w:rsid w:val="009A7D5A"/>
    <w:rsid w:val="009B0923"/>
    <w:rsid w:val="009B14DB"/>
    <w:rsid w:val="009B3852"/>
    <w:rsid w:val="009B41F2"/>
    <w:rsid w:val="009B44E2"/>
    <w:rsid w:val="009B4B7A"/>
    <w:rsid w:val="009B5454"/>
    <w:rsid w:val="009B54D3"/>
    <w:rsid w:val="009B5D51"/>
    <w:rsid w:val="009B65F0"/>
    <w:rsid w:val="009B6B1D"/>
    <w:rsid w:val="009B7427"/>
    <w:rsid w:val="009B7586"/>
    <w:rsid w:val="009C0CC4"/>
    <w:rsid w:val="009C124E"/>
    <w:rsid w:val="009C29E2"/>
    <w:rsid w:val="009C2E09"/>
    <w:rsid w:val="009C4018"/>
    <w:rsid w:val="009C666D"/>
    <w:rsid w:val="009C73F2"/>
    <w:rsid w:val="009C7983"/>
    <w:rsid w:val="009D0307"/>
    <w:rsid w:val="009D17A4"/>
    <w:rsid w:val="009D1AC5"/>
    <w:rsid w:val="009D2BAF"/>
    <w:rsid w:val="009D372A"/>
    <w:rsid w:val="009D3ECE"/>
    <w:rsid w:val="009D3FA4"/>
    <w:rsid w:val="009D44C2"/>
    <w:rsid w:val="009D48B8"/>
    <w:rsid w:val="009D517F"/>
    <w:rsid w:val="009D5230"/>
    <w:rsid w:val="009D5C23"/>
    <w:rsid w:val="009D6C4E"/>
    <w:rsid w:val="009D7503"/>
    <w:rsid w:val="009E150B"/>
    <w:rsid w:val="009E17BE"/>
    <w:rsid w:val="009E2A6C"/>
    <w:rsid w:val="009E4300"/>
    <w:rsid w:val="009E73E5"/>
    <w:rsid w:val="009E7861"/>
    <w:rsid w:val="009F04A2"/>
    <w:rsid w:val="009F0895"/>
    <w:rsid w:val="009F11AC"/>
    <w:rsid w:val="009F27B7"/>
    <w:rsid w:val="009F3C79"/>
    <w:rsid w:val="009F40C6"/>
    <w:rsid w:val="009F44B0"/>
    <w:rsid w:val="009F557F"/>
    <w:rsid w:val="009F5DA5"/>
    <w:rsid w:val="009F64AE"/>
    <w:rsid w:val="009F6586"/>
    <w:rsid w:val="009F6708"/>
    <w:rsid w:val="009F6C40"/>
    <w:rsid w:val="009F6F2A"/>
    <w:rsid w:val="009F7335"/>
    <w:rsid w:val="00A00259"/>
    <w:rsid w:val="00A01276"/>
    <w:rsid w:val="00A0133F"/>
    <w:rsid w:val="00A01FC1"/>
    <w:rsid w:val="00A02605"/>
    <w:rsid w:val="00A036C4"/>
    <w:rsid w:val="00A03927"/>
    <w:rsid w:val="00A059C8"/>
    <w:rsid w:val="00A06783"/>
    <w:rsid w:val="00A10078"/>
    <w:rsid w:val="00A1056A"/>
    <w:rsid w:val="00A1094D"/>
    <w:rsid w:val="00A10B70"/>
    <w:rsid w:val="00A11C8A"/>
    <w:rsid w:val="00A12B47"/>
    <w:rsid w:val="00A14790"/>
    <w:rsid w:val="00A14B9E"/>
    <w:rsid w:val="00A14BF4"/>
    <w:rsid w:val="00A15518"/>
    <w:rsid w:val="00A16B0E"/>
    <w:rsid w:val="00A176F0"/>
    <w:rsid w:val="00A179D7"/>
    <w:rsid w:val="00A17FD2"/>
    <w:rsid w:val="00A204B4"/>
    <w:rsid w:val="00A2064B"/>
    <w:rsid w:val="00A20A75"/>
    <w:rsid w:val="00A20D3A"/>
    <w:rsid w:val="00A2106C"/>
    <w:rsid w:val="00A21447"/>
    <w:rsid w:val="00A21F34"/>
    <w:rsid w:val="00A23BA4"/>
    <w:rsid w:val="00A24B45"/>
    <w:rsid w:val="00A24E3B"/>
    <w:rsid w:val="00A26CB8"/>
    <w:rsid w:val="00A27251"/>
    <w:rsid w:val="00A3216F"/>
    <w:rsid w:val="00A32EEF"/>
    <w:rsid w:val="00A330B0"/>
    <w:rsid w:val="00A331AB"/>
    <w:rsid w:val="00A33560"/>
    <w:rsid w:val="00A33F35"/>
    <w:rsid w:val="00A3407A"/>
    <w:rsid w:val="00A346AF"/>
    <w:rsid w:val="00A3524C"/>
    <w:rsid w:val="00A35ED0"/>
    <w:rsid w:val="00A374A8"/>
    <w:rsid w:val="00A425DA"/>
    <w:rsid w:val="00A459F6"/>
    <w:rsid w:val="00A469C1"/>
    <w:rsid w:val="00A469DD"/>
    <w:rsid w:val="00A46F5E"/>
    <w:rsid w:val="00A5028D"/>
    <w:rsid w:val="00A510CA"/>
    <w:rsid w:val="00A51424"/>
    <w:rsid w:val="00A546E5"/>
    <w:rsid w:val="00A5504B"/>
    <w:rsid w:val="00A5526B"/>
    <w:rsid w:val="00A55C8A"/>
    <w:rsid w:val="00A57876"/>
    <w:rsid w:val="00A57A62"/>
    <w:rsid w:val="00A607CF"/>
    <w:rsid w:val="00A60E77"/>
    <w:rsid w:val="00A61A28"/>
    <w:rsid w:val="00A622D2"/>
    <w:rsid w:val="00A623FF"/>
    <w:rsid w:val="00A64B44"/>
    <w:rsid w:val="00A65D83"/>
    <w:rsid w:val="00A6606F"/>
    <w:rsid w:val="00A663DC"/>
    <w:rsid w:val="00A67369"/>
    <w:rsid w:val="00A67E12"/>
    <w:rsid w:val="00A70018"/>
    <w:rsid w:val="00A70E3B"/>
    <w:rsid w:val="00A71400"/>
    <w:rsid w:val="00A729E2"/>
    <w:rsid w:val="00A7317B"/>
    <w:rsid w:val="00A7399F"/>
    <w:rsid w:val="00A746D9"/>
    <w:rsid w:val="00A74E5D"/>
    <w:rsid w:val="00A74E5E"/>
    <w:rsid w:val="00A74EF2"/>
    <w:rsid w:val="00A751EB"/>
    <w:rsid w:val="00A7548E"/>
    <w:rsid w:val="00A76544"/>
    <w:rsid w:val="00A770D5"/>
    <w:rsid w:val="00A77DC3"/>
    <w:rsid w:val="00A81B9E"/>
    <w:rsid w:val="00A822E5"/>
    <w:rsid w:val="00A83274"/>
    <w:rsid w:val="00A832CB"/>
    <w:rsid w:val="00A83A1A"/>
    <w:rsid w:val="00A83E1A"/>
    <w:rsid w:val="00A84407"/>
    <w:rsid w:val="00A84F2D"/>
    <w:rsid w:val="00A86FAB"/>
    <w:rsid w:val="00A876B5"/>
    <w:rsid w:val="00A9206F"/>
    <w:rsid w:val="00A925D2"/>
    <w:rsid w:val="00A92BE4"/>
    <w:rsid w:val="00A93E07"/>
    <w:rsid w:val="00A968B5"/>
    <w:rsid w:val="00A976E0"/>
    <w:rsid w:val="00A978E1"/>
    <w:rsid w:val="00AA00EC"/>
    <w:rsid w:val="00AA24D7"/>
    <w:rsid w:val="00AA3ABA"/>
    <w:rsid w:val="00AA62F3"/>
    <w:rsid w:val="00AA72DA"/>
    <w:rsid w:val="00AA7350"/>
    <w:rsid w:val="00AA7BD8"/>
    <w:rsid w:val="00AB0038"/>
    <w:rsid w:val="00AB09C6"/>
    <w:rsid w:val="00AB135D"/>
    <w:rsid w:val="00AB3027"/>
    <w:rsid w:val="00AB331A"/>
    <w:rsid w:val="00AB3526"/>
    <w:rsid w:val="00AB3D37"/>
    <w:rsid w:val="00AB48DF"/>
    <w:rsid w:val="00AB4F13"/>
    <w:rsid w:val="00AB53EF"/>
    <w:rsid w:val="00AC0B97"/>
    <w:rsid w:val="00AC1B7B"/>
    <w:rsid w:val="00AC2267"/>
    <w:rsid w:val="00AC299E"/>
    <w:rsid w:val="00AC2A38"/>
    <w:rsid w:val="00AC2CA4"/>
    <w:rsid w:val="00AC2E5C"/>
    <w:rsid w:val="00AC348B"/>
    <w:rsid w:val="00AC36B5"/>
    <w:rsid w:val="00AC5B09"/>
    <w:rsid w:val="00AC74F2"/>
    <w:rsid w:val="00AC757F"/>
    <w:rsid w:val="00AD0C75"/>
    <w:rsid w:val="00AD1763"/>
    <w:rsid w:val="00AD3580"/>
    <w:rsid w:val="00AD3A2A"/>
    <w:rsid w:val="00AD3BAE"/>
    <w:rsid w:val="00AD3D38"/>
    <w:rsid w:val="00AD3F93"/>
    <w:rsid w:val="00AD5309"/>
    <w:rsid w:val="00AD61D1"/>
    <w:rsid w:val="00AD6EC9"/>
    <w:rsid w:val="00AD7331"/>
    <w:rsid w:val="00AD7F12"/>
    <w:rsid w:val="00AE18B5"/>
    <w:rsid w:val="00AE29CD"/>
    <w:rsid w:val="00AE3AA1"/>
    <w:rsid w:val="00AE41E1"/>
    <w:rsid w:val="00AE4F56"/>
    <w:rsid w:val="00AE5025"/>
    <w:rsid w:val="00AE548D"/>
    <w:rsid w:val="00AE5CAE"/>
    <w:rsid w:val="00AE7309"/>
    <w:rsid w:val="00AE7909"/>
    <w:rsid w:val="00AE7990"/>
    <w:rsid w:val="00AF17FC"/>
    <w:rsid w:val="00AF1C56"/>
    <w:rsid w:val="00AF2368"/>
    <w:rsid w:val="00AF2ED4"/>
    <w:rsid w:val="00AF5D82"/>
    <w:rsid w:val="00AF636B"/>
    <w:rsid w:val="00AF691F"/>
    <w:rsid w:val="00AF759B"/>
    <w:rsid w:val="00AF78EA"/>
    <w:rsid w:val="00B00979"/>
    <w:rsid w:val="00B00A49"/>
    <w:rsid w:val="00B019A7"/>
    <w:rsid w:val="00B02165"/>
    <w:rsid w:val="00B023D5"/>
    <w:rsid w:val="00B024FD"/>
    <w:rsid w:val="00B032F9"/>
    <w:rsid w:val="00B03511"/>
    <w:rsid w:val="00B03CA8"/>
    <w:rsid w:val="00B03E8B"/>
    <w:rsid w:val="00B0439E"/>
    <w:rsid w:val="00B049E6"/>
    <w:rsid w:val="00B063B2"/>
    <w:rsid w:val="00B07562"/>
    <w:rsid w:val="00B07EBD"/>
    <w:rsid w:val="00B10285"/>
    <w:rsid w:val="00B10CA7"/>
    <w:rsid w:val="00B1135D"/>
    <w:rsid w:val="00B1152C"/>
    <w:rsid w:val="00B118A2"/>
    <w:rsid w:val="00B134D6"/>
    <w:rsid w:val="00B13C8B"/>
    <w:rsid w:val="00B13EEC"/>
    <w:rsid w:val="00B14026"/>
    <w:rsid w:val="00B20312"/>
    <w:rsid w:val="00B20BBB"/>
    <w:rsid w:val="00B20F75"/>
    <w:rsid w:val="00B23E69"/>
    <w:rsid w:val="00B24286"/>
    <w:rsid w:val="00B24A6C"/>
    <w:rsid w:val="00B250F6"/>
    <w:rsid w:val="00B26504"/>
    <w:rsid w:val="00B26F60"/>
    <w:rsid w:val="00B27549"/>
    <w:rsid w:val="00B30B30"/>
    <w:rsid w:val="00B30C56"/>
    <w:rsid w:val="00B31170"/>
    <w:rsid w:val="00B316F9"/>
    <w:rsid w:val="00B31BF7"/>
    <w:rsid w:val="00B322C0"/>
    <w:rsid w:val="00B34EAD"/>
    <w:rsid w:val="00B36546"/>
    <w:rsid w:val="00B36BAD"/>
    <w:rsid w:val="00B373CB"/>
    <w:rsid w:val="00B37BD0"/>
    <w:rsid w:val="00B37EB8"/>
    <w:rsid w:val="00B4126F"/>
    <w:rsid w:val="00B41959"/>
    <w:rsid w:val="00B41B6C"/>
    <w:rsid w:val="00B4414F"/>
    <w:rsid w:val="00B4495F"/>
    <w:rsid w:val="00B44973"/>
    <w:rsid w:val="00B44EE2"/>
    <w:rsid w:val="00B4502F"/>
    <w:rsid w:val="00B4510B"/>
    <w:rsid w:val="00B451AA"/>
    <w:rsid w:val="00B4632F"/>
    <w:rsid w:val="00B464EB"/>
    <w:rsid w:val="00B468E3"/>
    <w:rsid w:val="00B475D1"/>
    <w:rsid w:val="00B47A5A"/>
    <w:rsid w:val="00B47F38"/>
    <w:rsid w:val="00B47FE0"/>
    <w:rsid w:val="00B5006E"/>
    <w:rsid w:val="00B500F8"/>
    <w:rsid w:val="00B505F5"/>
    <w:rsid w:val="00B515A5"/>
    <w:rsid w:val="00B54991"/>
    <w:rsid w:val="00B54C4E"/>
    <w:rsid w:val="00B5727C"/>
    <w:rsid w:val="00B57709"/>
    <w:rsid w:val="00B57C7B"/>
    <w:rsid w:val="00B57E34"/>
    <w:rsid w:val="00B60094"/>
    <w:rsid w:val="00B60B74"/>
    <w:rsid w:val="00B60FFF"/>
    <w:rsid w:val="00B61BC2"/>
    <w:rsid w:val="00B62CED"/>
    <w:rsid w:val="00B63356"/>
    <w:rsid w:val="00B639D9"/>
    <w:rsid w:val="00B63F82"/>
    <w:rsid w:val="00B64E88"/>
    <w:rsid w:val="00B65787"/>
    <w:rsid w:val="00B67495"/>
    <w:rsid w:val="00B719EA"/>
    <w:rsid w:val="00B727F2"/>
    <w:rsid w:val="00B73C20"/>
    <w:rsid w:val="00B744B3"/>
    <w:rsid w:val="00B74E4D"/>
    <w:rsid w:val="00B775E2"/>
    <w:rsid w:val="00B77F52"/>
    <w:rsid w:val="00B82BEA"/>
    <w:rsid w:val="00B83C8E"/>
    <w:rsid w:val="00B847F9"/>
    <w:rsid w:val="00B8557B"/>
    <w:rsid w:val="00B85D16"/>
    <w:rsid w:val="00B86A90"/>
    <w:rsid w:val="00B90656"/>
    <w:rsid w:val="00B908D0"/>
    <w:rsid w:val="00B91B27"/>
    <w:rsid w:val="00B91C3D"/>
    <w:rsid w:val="00B9481E"/>
    <w:rsid w:val="00B94E88"/>
    <w:rsid w:val="00B95471"/>
    <w:rsid w:val="00B955B3"/>
    <w:rsid w:val="00B961FB"/>
    <w:rsid w:val="00B96651"/>
    <w:rsid w:val="00BA1588"/>
    <w:rsid w:val="00BA1BD6"/>
    <w:rsid w:val="00BA2E81"/>
    <w:rsid w:val="00BA2FDC"/>
    <w:rsid w:val="00BA4850"/>
    <w:rsid w:val="00BA5B20"/>
    <w:rsid w:val="00BA5F77"/>
    <w:rsid w:val="00BA6B00"/>
    <w:rsid w:val="00BA76E3"/>
    <w:rsid w:val="00BB01D9"/>
    <w:rsid w:val="00BB07BF"/>
    <w:rsid w:val="00BB0E89"/>
    <w:rsid w:val="00BB2339"/>
    <w:rsid w:val="00BB3D21"/>
    <w:rsid w:val="00BB5224"/>
    <w:rsid w:val="00BB5422"/>
    <w:rsid w:val="00BB544B"/>
    <w:rsid w:val="00BB576D"/>
    <w:rsid w:val="00BB6287"/>
    <w:rsid w:val="00BB6598"/>
    <w:rsid w:val="00BB7590"/>
    <w:rsid w:val="00BB79BA"/>
    <w:rsid w:val="00BB7FEE"/>
    <w:rsid w:val="00BC0DD9"/>
    <w:rsid w:val="00BC1973"/>
    <w:rsid w:val="00BC1D8F"/>
    <w:rsid w:val="00BC2CE0"/>
    <w:rsid w:val="00BC3749"/>
    <w:rsid w:val="00BC436C"/>
    <w:rsid w:val="00BC58D1"/>
    <w:rsid w:val="00BC68E1"/>
    <w:rsid w:val="00BC6916"/>
    <w:rsid w:val="00BC6D29"/>
    <w:rsid w:val="00BC7E35"/>
    <w:rsid w:val="00BD08B9"/>
    <w:rsid w:val="00BD0D3F"/>
    <w:rsid w:val="00BD0E23"/>
    <w:rsid w:val="00BD12D9"/>
    <w:rsid w:val="00BD12E0"/>
    <w:rsid w:val="00BD162C"/>
    <w:rsid w:val="00BD1AAB"/>
    <w:rsid w:val="00BD1F74"/>
    <w:rsid w:val="00BD2A65"/>
    <w:rsid w:val="00BD368E"/>
    <w:rsid w:val="00BD4D47"/>
    <w:rsid w:val="00BD4DB6"/>
    <w:rsid w:val="00BD4EA5"/>
    <w:rsid w:val="00BD590D"/>
    <w:rsid w:val="00BD61EF"/>
    <w:rsid w:val="00BD64EA"/>
    <w:rsid w:val="00BD731B"/>
    <w:rsid w:val="00BD79F4"/>
    <w:rsid w:val="00BD7A1D"/>
    <w:rsid w:val="00BE0390"/>
    <w:rsid w:val="00BE07A0"/>
    <w:rsid w:val="00BE0CD5"/>
    <w:rsid w:val="00BE1632"/>
    <w:rsid w:val="00BE2DF9"/>
    <w:rsid w:val="00BE3695"/>
    <w:rsid w:val="00BE4E91"/>
    <w:rsid w:val="00BE5AED"/>
    <w:rsid w:val="00BE721E"/>
    <w:rsid w:val="00BF080E"/>
    <w:rsid w:val="00BF1905"/>
    <w:rsid w:val="00BF1CBF"/>
    <w:rsid w:val="00BF2D62"/>
    <w:rsid w:val="00BF2FE4"/>
    <w:rsid w:val="00BF353F"/>
    <w:rsid w:val="00BF49CD"/>
    <w:rsid w:val="00BF4B3D"/>
    <w:rsid w:val="00BF4CE8"/>
    <w:rsid w:val="00BF5C0E"/>
    <w:rsid w:val="00BF6574"/>
    <w:rsid w:val="00BF66B2"/>
    <w:rsid w:val="00BF6F97"/>
    <w:rsid w:val="00BF7D35"/>
    <w:rsid w:val="00C0075E"/>
    <w:rsid w:val="00C0104D"/>
    <w:rsid w:val="00C01E9E"/>
    <w:rsid w:val="00C0271F"/>
    <w:rsid w:val="00C02EC7"/>
    <w:rsid w:val="00C045C0"/>
    <w:rsid w:val="00C047FE"/>
    <w:rsid w:val="00C04D2A"/>
    <w:rsid w:val="00C058CE"/>
    <w:rsid w:val="00C05EB2"/>
    <w:rsid w:val="00C070ED"/>
    <w:rsid w:val="00C073DC"/>
    <w:rsid w:val="00C105A8"/>
    <w:rsid w:val="00C11887"/>
    <w:rsid w:val="00C11D2D"/>
    <w:rsid w:val="00C131F7"/>
    <w:rsid w:val="00C13995"/>
    <w:rsid w:val="00C13B43"/>
    <w:rsid w:val="00C15481"/>
    <w:rsid w:val="00C158BD"/>
    <w:rsid w:val="00C165A1"/>
    <w:rsid w:val="00C1743B"/>
    <w:rsid w:val="00C17E5F"/>
    <w:rsid w:val="00C2017D"/>
    <w:rsid w:val="00C20CAB"/>
    <w:rsid w:val="00C2109F"/>
    <w:rsid w:val="00C223CC"/>
    <w:rsid w:val="00C224B0"/>
    <w:rsid w:val="00C22A49"/>
    <w:rsid w:val="00C22EA1"/>
    <w:rsid w:val="00C2332E"/>
    <w:rsid w:val="00C26306"/>
    <w:rsid w:val="00C27D9A"/>
    <w:rsid w:val="00C27DBB"/>
    <w:rsid w:val="00C30B15"/>
    <w:rsid w:val="00C30FC8"/>
    <w:rsid w:val="00C33676"/>
    <w:rsid w:val="00C337AE"/>
    <w:rsid w:val="00C3433C"/>
    <w:rsid w:val="00C3542A"/>
    <w:rsid w:val="00C35571"/>
    <w:rsid w:val="00C35C40"/>
    <w:rsid w:val="00C3673E"/>
    <w:rsid w:val="00C36F31"/>
    <w:rsid w:val="00C37658"/>
    <w:rsid w:val="00C40418"/>
    <w:rsid w:val="00C40BA5"/>
    <w:rsid w:val="00C40CAD"/>
    <w:rsid w:val="00C40D5E"/>
    <w:rsid w:val="00C41306"/>
    <w:rsid w:val="00C41ABB"/>
    <w:rsid w:val="00C41CE9"/>
    <w:rsid w:val="00C42EA0"/>
    <w:rsid w:val="00C44288"/>
    <w:rsid w:val="00C44574"/>
    <w:rsid w:val="00C4585C"/>
    <w:rsid w:val="00C52B3C"/>
    <w:rsid w:val="00C53C42"/>
    <w:rsid w:val="00C53C5B"/>
    <w:rsid w:val="00C53CFF"/>
    <w:rsid w:val="00C54FE3"/>
    <w:rsid w:val="00C55200"/>
    <w:rsid w:val="00C57E83"/>
    <w:rsid w:val="00C6012F"/>
    <w:rsid w:val="00C604CD"/>
    <w:rsid w:val="00C606BC"/>
    <w:rsid w:val="00C612ED"/>
    <w:rsid w:val="00C61468"/>
    <w:rsid w:val="00C6235B"/>
    <w:rsid w:val="00C6239C"/>
    <w:rsid w:val="00C62668"/>
    <w:rsid w:val="00C62AAE"/>
    <w:rsid w:val="00C62EB3"/>
    <w:rsid w:val="00C63766"/>
    <w:rsid w:val="00C641FF"/>
    <w:rsid w:val="00C64BF4"/>
    <w:rsid w:val="00C65A4F"/>
    <w:rsid w:val="00C65B76"/>
    <w:rsid w:val="00C65EC8"/>
    <w:rsid w:val="00C664CB"/>
    <w:rsid w:val="00C674AE"/>
    <w:rsid w:val="00C67675"/>
    <w:rsid w:val="00C67748"/>
    <w:rsid w:val="00C70660"/>
    <w:rsid w:val="00C70BE6"/>
    <w:rsid w:val="00C72ACF"/>
    <w:rsid w:val="00C73CA2"/>
    <w:rsid w:val="00C74ABD"/>
    <w:rsid w:val="00C7560B"/>
    <w:rsid w:val="00C75886"/>
    <w:rsid w:val="00C759F7"/>
    <w:rsid w:val="00C767FA"/>
    <w:rsid w:val="00C76D2C"/>
    <w:rsid w:val="00C77718"/>
    <w:rsid w:val="00C81BE6"/>
    <w:rsid w:val="00C8272C"/>
    <w:rsid w:val="00C83128"/>
    <w:rsid w:val="00C841F0"/>
    <w:rsid w:val="00C84526"/>
    <w:rsid w:val="00C8574A"/>
    <w:rsid w:val="00C873F3"/>
    <w:rsid w:val="00C875B6"/>
    <w:rsid w:val="00C903B1"/>
    <w:rsid w:val="00C90486"/>
    <w:rsid w:val="00C905B8"/>
    <w:rsid w:val="00C9256F"/>
    <w:rsid w:val="00C92E5C"/>
    <w:rsid w:val="00C93E84"/>
    <w:rsid w:val="00C948EE"/>
    <w:rsid w:val="00C96038"/>
    <w:rsid w:val="00CA156A"/>
    <w:rsid w:val="00CA29D1"/>
    <w:rsid w:val="00CA3901"/>
    <w:rsid w:val="00CA4C63"/>
    <w:rsid w:val="00CA65DB"/>
    <w:rsid w:val="00CA75D9"/>
    <w:rsid w:val="00CA7AEB"/>
    <w:rsid w:val="00CB01A5"/>
    <w:rsid w:val="00CB1513"/>
    <w:rsid w:val="00CB1517"/>
    <w:rsid w:val="00CB1660"/>
    <w:rsid w:val="00CB2438"/>
    <w:rsid w:val="00CB2FD1"/>
    <w:rsid w:val="00CB315F"/>
    <w:rsid w:val="00CB3850"/>
    <w:rsid w:val="00CB4321"/>
    <w:rsid w:val="00CB53AD"/>
    <w:rsid w:val="00CB67F7"/>
    <w:rsid w:val="00CB7110"/>
    <w:rsid w:val="00CC0CD7"/>
    <w:rsid w:val="00CC1416"/>
    <w:rsid w:val="00CC1A00"/>
    <w:rsid w:val="00CC1AFC"/>
    <w:rsid w:val="00CC2580"/>
    <w:rsid w:val="00CC2C65"/>
    <w:rsid w:val="00CC3DCC"/>
    <w:rsid w:val="00CC5715"/>
    <w:rsid w:val="00CC5A35"/>
    <w:rsid w:val="00CC5DF1"/>
    <w:rsid w:val="00CC6411"/>
    <w:rsid w:val="00CC6982"/>
    <w:rsid w:val="00CC712D"/>
    <w:rsid w:val="00CD0776"/>
    <w:rsid w:val="00CD0A8A"/>
    <w:rsid w:val="00CD1147"/>
    <w:rsid w:val="00CD175C"/>
    <w:rsid w:val="00CD1B1E"/>
    <w:rsid w:val="00CD7702"/>
    <w:rsid w:val="00CE023C"/>
    <w:rsid w:val="00CE1433"/>
    <w:rsid w:val="00CE1A69"/>
    <w:rsid w:val="00CE2291"/>
    <w:rsid w:val="00CE2522"/>
    <w:rsid w:val="00CE4C09"/>
    <w:rsid w:val="00CE51E4"/>
    <w:rsid w:val="00CE52E3"/>
    <w:rsid w:val="00CE5F74"/>
    <w:rsid w:val="00CE703C"/>
    <w:rsid w:val="00CF07ED"/>
    <w:rsid w:val="00CF0B53"/>
    <w:rsid w:val="00CF1748"/>
    <w:rsid w:val="00CF18AB"/>
    <w:rsid w:val="00CF1A61"/>
    <w:rsid w:val="00CF1DE1"/>
    <w:rsid w:val="00CF1FFC"/>
    <w:rsid w:val="00CF264C"/>
    <w:rsid w:val="00CF2EB2"/>
    <w:rsid w:val="00CF3158"/>
    <w:rsid w:val="00CF31ED"/>
    <w:rsid w:val="00CF3A0D"/>
    <w:rsid w:val="00CF3FCF"/>
    <w:rsid w:val="00CF6903"/>
    <w:rsid w:val="00CF6A2F"/>
    <w:rsid w:val="00CF7897"/>
    <w:rsid w:val="00CF7958"/>
    <w:rsid w:val="00D038C5"/>
    <w:rsid w:val="00D04162"/>
    <w:rsid w:val="00D0435B"/>
    <w:rsid w:val="00D05F67"/>
    <w:rsid w:val="00D060CD"/>
    <w:rsid w:val="00D065A7"/>
    <w:rsid w:val="00D06A15"/>
    <w:rsid w:val="00D07C06"/>
    <w:rsid w:val="00D1003D"/>
    <w:rsid w:val="00D10788"/>
    <w:rsid w:val="00D13082"/>
    <w:rsid w:val="00D13727"/>
    <w:rsid w:val="00D13EB6"/>
    <w:rsid w:val="00D14044"/>
    <w:rsid w:val="00D141DC"/>
    <w:rsid w:val="00D14DD8"/>
    <w:rsid w:val="00D14FD2"/>
    <w:rsid w:val="00D157FA"/>
    <w:rsid w:val="00D15B64"/>
    <w:rsid w:val="00D15C22"/>
    <w:rsid w:val="00D164C3"/>
    <w:rsid w:val="00D165DF"/>
    <w:rsid w:val="00D1672A"/>
    <w:rsid w:val="00D20636"/>
    <w:rsid w:val="00D207BD"/>
    <w:rsid w:val="00D20FAF"/>
    <w:rsid w:val="00D21C01"/>
    <w:rsid w:val="00D22858"/>
    <w:rsid w:val="00D23B9B"/>
    <w:rsid w:val="00D24888"/>
    <w:rsid w:val="00D2639C"/>
    <w:rsid w:val="00D3002C"/>
    <w:rsid w:val="00D30754"/>
    <w:rsid w:val="00D3083B"/>
    <w:rsid w:val="00D30C2D"/>
    <w:rsid w:val="00D31423"/>
    <w:rsid w:val="00D32C86"/>
    <w:rsid w:val="00D33D36"/>
    <w:rsid w:val="00D342DE"/>
    <w:rsid w:val="00D34E73"/>
    <w:rsid w:val="00D3569A"/>
    <w:rsid w:val="00D36105"/>
    <w:rsid w:val="00D37196"/>
    <w:rsid w:val="00D40778"/>
    <w:rsid w:val="00D4205F"/>
    <w:rsid w:val="00D42B27"/>
    <w:rsid w:val="00D43728"/>
    <w:rsid w:val="00D43CCD"/>
    <w:rsid w:val="00D45215"/>
    <w:rsid w:val="00D4522C"/>
    <w:rsid w:val="00D458DE"/>
    <w:rsid w:val="00D45FAA"/>
    <w:rsid w:val="00D45FCE"/>
    <w:rsid w:val="00D461CA"/>
    <w:rsid w:val="00D46947"/>
    <w:rsid w:val="00D46A0A"/>
    <w:rsid w:val="00D47289"/>
    <w:rsid w:val="00D47937"/>
    <w:rsid w:val="00D506C3"/>
    <w:rsid w:val="00D50A41"/>
    <w:rsid w:val="00D514F0"/>
    <w:rsid w:val="00D51543"/>
    <w:rsid w:val="00D527C7"/>
    <w:rsid w:val="00D53773"/>
    <w:rsid w:val="00D53EE8"/>
    <w:rsid w:val="00D544FB"/>
    <w:rsid w:val="00D546FE"/>
    <w:rsid w:val="00D547C6"/>
    <w:rsid w:val="00D55129"/>
    <w:rsid w:val="00D55C7F"/>
    <w:rsid w:val="00D57CD1"/>
    <w:rsid w:val="00D6060A"/>
    <w:rsid w:val="00D608E6"/>
    <w:rsid w:val="00D60BE8"/>
    <w:rsid w:val="00D613DE"/>
    <w:rsid w:val="00D62BAA"/>
    <w:rsid w:val="00D63B24"/>
    <w:rsid w:val="00D63BA2"/>
    <w:rsid w:val="00D6485F"/>
    <w:rsid w:val="00D649ED"/>
    <w:rsid w:val="00D65761"/>
    <w:rsid w:val="00D65857"/>
    <w:rsid w:val="00D66C87"/>
    <w:rsid w:val="00D66E8A"/>
    <w:rsid w:val="00D70021"/>
    <w:rsid w:val="00D710D4"/>
    <w:rsid w:val="00D728A5"/>
    <w:rsid w:val="00D7427E"/>
    <w:rsid w:val="00D751E1"/>
    <w:rsid w:val="00D765A5"/>
    <w:rsid w:val="00D7703C"/>
    <w:rsid w:val="00D77602"/>
    <w:rsid w:val="00D81C3F"/>
    <w:rsid w:val="00D827E1"/>
    <w:rsid w:val="00D83AE9"/>
    <w:rsid w:val="00D84419"/>
    <w:rsid w:val="00D846B8"/>
    <w:rsid w:val="00D84996"/>
    <w:rsid w:val="00D8621C"/>
    <w:rsid w:val="00D8666B"/>
    <w:rsid w:val="00D8713F"/>
    <w:rsid w:val="00D87471"/>
    <w:rsid w:val="00D87B64"/>
    <w:rsid w:val="00D91219"/>
    <w:rsid w:val="00D92CD7"/>
    <w:rsid w:val="00D93097"/>
    <w:rsid w:val="00D935FB"/>
    <w:rsid w:val="00D94551"/>
    <w:rsid w:val="00D94782"/>
    <w:rsid w:val="00D94BAE"/>
    <w:rsid w:val="00D951AA"/>
    <w:rsid w:val="00D95E9A"/>
    <w:rsid w:val="00D96788"/>
    <w:rsid w:val="00D971BA"/>
    <w:rsid w:val="00D97ABC"/>
    <w:rsid w:val="00D97CEC"/>
    <w:rsid w:val="00DA0095"/>
    <w:rsid w:val="00DA0928"/>
    <w:rsid w:val="00DA1418"/>
    <w:rsid w:val="00DA17C2"/>
    <w:rsid w:val="00DA193E"/>
    <w:rsid w:val="00DA3169"/>
    <w:rsid w:val="00DA3A55"/>
    <w:rsid w:val="00DA3D29"/>
    <w:rsid w:val="00DA5156"/>
    <w:rsid w:val="00DA5CDB"/>
    <w:rsid w:val="00DA61B3"/>
    <w:rsid w:val="00DA61EE"/>
    <w:rsid w:val="00DB06DE"/>
    <w:rsid w:val="00DB0D0E"/>
    <w:rsid w:val="00DB162E"/>
    <w:rsid w:val="00DB1ACD"/>
    <w:rsid w:val="00DB4314"/>
    <w:rsid w:val="00DB4853"/>
    <w:rsid w:val="00DB580A"/>
    <w:rsid w:val="00DB5A12"/>
    <w:rsid w:val="00DB5B07"/>
    <w:rsid w:val="00DB63EA"/>
    <w:rsid w:val="00DB647C"/>
    <w:rsid w:val="00DB6865"/>
    <w:rsid w:val="00DB68F8"/>
    <w:rsid w:val="00DB7B1E"/>
    <w:rsid w:val="00DB7DA6"/>
    <w:rsid w:val="00DC02D3"/>
    <w:rsid w:val="00DC0D4F"/>
    <w:rsid w:val="00DC11E1"/>
    <w:rsid w:val="00DC1326"/>
    <w:rsid w:val="00DC1C7D"/>
    <w:rsid w:val="00DC1EA8"/>
    <w:rsid w:val="00DC22BE"/>
    <w:rsid w:val="00DC2A58"/>
    <w:rsid w:val="00DC2F5B"/>
    <w:rsid w:val="00DC3516"/>
    <w:rsid w:val="00DC385C"/>
    <w:rsid w:val="00DC4123"/>
    <w:rsid w:val="00DC41C7"/>
    <w:rsid w:val="00DC4265"/>
    <w:rsid w:val="00DC4EBF"/>
    <w:rsid w:val="00DC616A"/>
    <w:rsid w:val="00DC6507"/>
    <w:rsid w:val="00DC6AD7"/>
    <w:rsid w:val="00DC7A47"/>
    <w:rsid w:val="00DC7A99"/>
    <w:rsid w:val="00DC7EF4"/>
    <w:rsid w:val="00DD01FC"/>
    <w:rsid w:val="00DD07B2"/>
    <w:rsid w:val="00DD1182"/>
    <w:rsid w:val="00DD1CE5"/>
    <w:rsid w:val="00DD1E0D"/>
    <w:rsid w:val="00DD223E"/>
    <w:rsid w:val="00DD2B9D"/>
    <w:rsid w:val="00DD3791"/>
    <w:rsid w:val="00DD3BAA"/>
    <w:rsid w:val="00DD4675"/>
    <w:rsid w:val="00DD474C"/>
    <w:rsid w:val="00DD482F"/>
    <w:rsid w:val="00DD514C"/>
    <w:rsid w:val="00DD64B4"/>
    <w:rsid w:val="00DD6E11"/>
    <w:rsid w:val="00DD7079"/>
    <w:rsid w:val="00DE2DCD"/>
    <w:rsid w:val="00DE32AC"/>
    <w:rsid w:val="00DE42C5"/>
    <w:rsid w:val="00DE4A24"/>
    <w:rsid w:val="00DE4C8E"/>
    <w:rsid w:val="00DE5D29"/>
    <w:rsid w:val="00DE6D4F"/>
    <w:rsid w:val="00DE7575"/>
    <w:rsid w:val="00DE7BF6"/>
    <w:rsid w:val="00DF0A60"/>
    <w:rsid w:val="00DF2FFA"/>
    <w:rsid w:val="00DF3201"/>
    <w:rsid w:val="00DF3589"/>
    <w:rsid w:val="00DF3788"/>
    <w:rsid w:val="00DF3F0D"/>
    <w:rsid w:val="00DF40D1"/>
    <w:rsid w:val="00DF614A"/>
    <w:rsid w:val="00DF77DD"/>
    <w:rsid w:val="00DF7B66"/>
    <w:rsid w:val="00DF7F06"/>
    <w:rsid w:val="00E00544"/>
    <w:rsid w:val="00E023F5"/>
    <w:rsid w:val="00E02656"/>
    <w:rsid w:val="00E0295E"/>
    <w:rsid w:val="00E02B18"/>
    <w:rsid w:val="00E037CD"/>
    <w:rsid w:val="00E04D51"/>
    <w:rsid w:val="00E05A8E"/>
    <w:rsid w:val="00E05E56"/>
    <w:rsid w:val="00E0736A"/>
    <w:rsid w:val="00E100D6"/>
    <w:rsid w:val="00E10153"/>
    <w:rsid w:val="00E10828"/>
    <w:rsid w:val="00E109D8"/>
    <w:rsid w:val="00E116CD"/>
    <w:rsid w:val="00E117BB"/>
    <w:rsid w:val="00E11FB2"/>
    <w:rsid w:val="00E128FE"/>
    <w:rsid w:val="00E13B79"/>
    <w:rsid w:val="00E13D22"/>
    <w:rsid w:val="00E146EF"/>
    <w:rsid w:val="00E15455"/>
    <w:rsid w:val="00E15961"/>
    <w:rsid w:val="00E15AFB"/>
    <w:rsid w:val="00E15C9F"/>
    <w:rsid w:val="00E165BF"/>
    <w:rsid w:val="00E16A56"/>
    <w:rsid w:val="00E170A4"/>
    <w:rsid w:val="00E17166"/>
    <w:rsid w:val="00E17A7C"/>
    <w:rsid w:val="00E21566"/>
    <w:rsid w:val="00E22A31"/>
    <w:rsid w:val="00E23C3F"/>
    <w:rsid w:val="00E24530"/>
    <w:rsid w:val="00E24E28"/>
    <w:rsid w:val="00E27F24"/>
    <w:rsid w:val="00E31196"/>
    <w:rsid w:val="00E3182F"/>
    <w:rsid w:val="00E32298"/>
    <w:rsid w:val="00E348B3"/>
    <w:rsid w:val="00E34D6D"/>
    <w:rsid w:val="00E35664"/>
    <w:rsid w:val="00E35C65"/>
    <w:rsid w:val="00E3799C"/>
    <w:rsid w:val="00E4185F"/>
    <w:rsid w:val="00E41B3E"/>
    <w:rsid w:val="00E4270F"/>
    <w:rsid w:val="00E433DD"/>
    <w:rsid w:val="00E4433B"/>
    <w:rsid w:val="00E444E1"/>
    <w:rsid w:val="00E446B7"/>
    <w:rsid w:val="00E44B5D"/>
    <w:rsid w:val="00E45697"/>
    <w:rsid w:val="00E46ADC"/>
    <w:rsid w:val="00E46AEA"/>
    <w:rsid w:val="00E4706C"/>
    <w:rsid w:val="00E470CA"/>
    <w:rsid w:val="00E476DE"/>
    <w:rsid w:val="00E504C3"/>
    <w:rsid w:val="00E50C12"/>
    <w:rsid w:val="00E519A6"/>
    <w:rsid w:val="00E51A97"/>
    <w:rsid w:val="00E5210E"/>
    <w:rsid w:val="00E52114"/>
    <w:rsid w:val="00E526CE"/>
    <w:rsid w:val="00E54254"/>
    <w:rsid w:val="00E54E8F"/>
    <w:rsid w:val="00E54FE8"/>
    <w:rsid w:val="00E55B2E"/>
    <w:rsid w:val="00E55F6C"/>
    <w:rsid w:val="00E5617B"/>
    <w:rsid w:val="00E57230"/>
    <w:rsid w:val="00E57414"/>
    <w:rsid w:val="00E577E4"/>
    <w:rsid w:val="00E60B0C"/>
    <w:rsid w:val="00E6219C"/>
    <w:rsid w:val="00E621A3"/>
    <w:rsid w:val="00E630F0"/>
    <w:rsid w:val="00E6400E"/>
    <w:rsid w:val="00E644CA"/>
    <w:rsid w:val="00E646FB"/>
    <w:rsid w:val="00E65EA2"/>
    <w:rsid w:val="00E67517"/>
    <w:rsid w:val="00E67827"/>
    <w:rsid w:val="00E705AD"/>
    <w:rsid w:val="00E710FA"/>
    <w:rsid w:val="00E71234"/>
    <w:rsid w:val="00E74B15"/>
    <w:rsid w:val="00E75163"/>
    <w:rsid w:val="00E761F5"/>
    <w:rsid w:val="00E77AB5"/>
    <w:rsid w:val="00E817C8"/>
    <w:rsid w:val="00E81C72"/>
    <w:rsid w:val="00E81DAC"/>
    <w:rsid w:val="00E833DB"/>
    <w:rsid w:val="00E84034"/>
    <w:rsid w:val="00E844DE"/>
    <w:rsid w:val="00E85AEA"/>
    <w:rsid w:val="00E861DB"/>
    <w:rsid w:val="00E86A40"/>
    <w:rsid w:val="00E86CA9"/>
    <w:rsid w:val="00E876F4"/>
    <w:rsid w:val="00E87BBC"/>
    <w:rsid w:val="00E9087D"/>
    <w:rsid w:val="00E9096C"/>
    <w:rsid w:val="00E91446"/>
    <w:rsid w:val="00E919FD"/>
    <w:rsid w:val="00E9404B"/>
    <w:rsid w:val="00E94CB7"/>
    <w:rsid w:val="00E95049"/>
    <w:rsid w:val="00E95EF9"/>
    <w:rsid w:val="00E96233"/>
    <w:rsid w:val="00E96961"/>
    <w:rsid w:val="00E974EC"/>
    <w:rsid w:val="00E97BB8"/>
    <w:rsid w:val="00EA17A6"/>
    <w:rsid w:val="00EA1FD7"/>
    <w:rsid w:val="00EA287B"/>
    <w:rsid w:val="00EA2E03"/>
    <w:rsid w:val="00EA361B"/>
    <w:rsid w:val="00EA3C82"/>
    <w:rsid w:val="00EA66A2"/>
    <w:rsid w:val="00EA67B7"/>
    <w:rsid w:val="00EA67DB"/>
    <w:rsid w:val="00EA6D13"/>
    <w:rsid w:val="00EA77F9"/>
    <w:rsid w:val="00EA7A79"/>
    <w:rsid w:val="00EA7E33"/>
    <w:rsid w:val="00EB0A45"/>
    <w:rsid w:val="00EB20D7"/>
    <w:rsid w:val="00EB2AAC"/>
    <w:rsid w:val="00EB34AE"/>
    <w:rsid w:val="00EB5082"/>
    <w:rsid w:val="00EB5705"/>
    <w:rsid w:val="00EB5743"/>
    <w:rsid w:val="00EB5C5D"/>
    <w:rsid w:val="00EB5ED4"/>
    <w:rsid w:val="00EB637E"/>
    <w:rsid w:val="00EB66A3"/>
    <w:rsid w:val="00EB6C67"/>
    <w:rsid w:val="00EB6CD0"/>
    <w:rsid w:val="00EB7345"/>
    <w:rsid w:val="00EC0143"/>
    <w:rsid w:val="00EC015B"/>
    <w:rsid w:val="00EC0409"/>
    <w:rsid w:val="00EC0984"/>
    <w:rsid w:val="00EC1491"/>
    <w:rsid w:val="00EC1861"/>
    <w:rsid w:val="00EC23EE"/>
    <w:rsid w:val="00EC2F0C"/>
    <w:rsid w:val="00EC3729"/>
    <w:rsid w:val="00EC43BF"/>
    <w:rsid w:val="00EC470D"/>
    <w:rsid w:val="00EC49DE"/>
    <w:rsid w:val="00EC4C10"/>
    <w:rsid w:val="00EC4CF7"/>
    <w:rsid w:val="00EC5614"/>
    <w:rsid w:val="00EC56A4"/>
    <w:rsid w:val="00EC5D82"/>
    <w:rsid w:val="00EC5F17"/>
    <w:rsid w:val="00EC6229"/>
    <w:rsid w:val="00EC6BDA"/>
    <w:rsid w:val="00EC6CCF"/>
    <w:rsid w:val="00EC7804"/>
    <w:rsid w:val="00ED0902"/>
    <w:rsid w:val="00ED0E92"/>
    <w:rsid w:val="00ED1139"/>
    <w:rsid w:val="00ED251B"/>
    <w:rsid w:val="00ED2526"/>
    <w:rsid w:val="00ED2E10"/>
    <w:rsid w:val="00ED3064"/>
    <w:rsid w:val="00ED323B"/>
    <w:rsid w:val="00ED3833"/>
    <w:rsid w:val="00ED3A18"/>
    <w:rsid w:val="00ED4BCC"/>
    <w:rsid w:val="00ED5628"/>
    <w:rsid w:val="00ED61D8"/>
    <w:rsid w:val="00ED7496"/>
    <w:rsid w:val="00EE0221"/>
    <w:rsid w:val="00EE02CC"/>
    <w:rsid w:val="00EE1418"/>
    <w:rsid w:val="00EE1815"/>
    <w:rsid w:val="00EE18AE"/>
    <w:rsid w:val="00EE202A"/>
    <w:rsid w:val="00EE202B"/>
    <w:rsid w:val="00EE2528"/>
    <w:rsid w:val="00EE268F"/>
    <w:rsid w:val="00EE2E1B"/>
    <w:rsid w:val="00EE3B04"/>
    <w:rsid w:val="00EE5254"/>
    <w:rsid w:val="00EE5774"/>
    <w:rsid w:val="00EE5AA4"/>
    <w:rsid w:val="00EE7280"/>
    <w:rsid w:val="00EE7900"/>
    <w:rsid w:val="00EE7E35"/>
    <w:rsid w:val="00EF0F7F"/>
    <w:rsid w:val="00EF37B8"/>
    <w:rsid w:val="00EF3ECC"/>
    <w:rsid w:val="00EF46E2"/>
    <w:rsid w:val="00EF4A84"/>
    <w:rsid w:val="00EF552D"/>
    <w:rsid w:val="00EF5BAF"/>
    <w:rsid w:val="00EF7CDE"/>
    <w:rsid w:val="00F001F1"/>
    <w:rsid w:val="00F00D34"/>
    <w:rsid w:val="00F0223B"/>
    <w:rsid w:val="00F039C4"/>
    <w:rsid w:val="00F03ED0"/>
    <w:rsid w:val="00F0520A"/>
    <w:rsid w:val="00F05214"/>
    <w:rsid w:val="00F05BF3"/>
    <w:rsid w:val="00F05CFC"/>
    <w:rsid w:val="00F06C0C"/>
    <w:rsid w:val="00F07242"/>
    <w:rsid w:val="00F077F1"/>
    <w:rsid w:val="00F07872"/>
    <w:rsid w:val="00F07E10"/>
    <w:rsid w:val="00F111D0"/>
    <w:rsid w:val="00F12611"/>
    <w:rsid w:val="00F12746"/>
    <w:rsid w:val="00F13C81"/>
    <w:rsid w:val="00F14F5B"/>
    <w:rsid w:val="00F15633"/>
    <w:rsid w:val="00F21810"/>
    <w:rsid w:val="00F22037"/>
    <w:rsid w:val="00F22153"/>
    <w:rsid w:val="00F2486F"/>
    <w:rsid w:val="00F25826"/>
    <w:rsid w:val="00F26011"/>
    <w:rsid w:val="00F277F7"/>
    <w:rsid w:val="00F329F4"/>
    <w:rsid w:val="00F32E3C"/>
    <w:rsid w:val="00F33412"/>
    <w:rsid w:val="00F33F80"/>
    <w:rsid w:val="00F35060"/>
    <w:rsid w:val="00F35FB8"/>
    <w:rsid w:val="00F36C8B"/>
    <w:rsid w:val="00F36D6B"/>
    <w:rsid w:val="00F36E8B"/>
    <w:rsid w:val="00F3758C"/>
    <w:rsid w:val="00F378A7"/>
    <w:rsid w:val="00F420B8"/>
    <w:rsid w:val="00F43568"/>
    <w:rsid w:val="00F45464"/>
    <w:rsid w:val="00F47B80"/>
    <w:rsid w:val="00F50617"/>
    <w:rsid w:val="00F52949"/>
    <w:rsid w:val="00F52BF5"/>
    <w:rsid w:val="00F532C1"/>
    <w:rsid w:val="00F537F0"/>
    <w:rsid w:val="00F545E8"/>
    <w:rsid w:val="00F54D50"/>
    <w:rsid w:val="00F56A72"/>
    <w:rsid w:val="00F56AF3"/>
    <w:rsid w:val="00F56FB0"/>
    <w:rsid w:val="00F60627"/>
    <w:rsid w:val="00F61500"/>
    <w:rsid w:val="00F62F87"/>
    <w:rsid w:val="00F634E3"/>
    <w:rsid w:val="00F63686"/>
    <w:rsid w:val="00F636A0"/>
    <w:rsid w:val="00F64757"/>
    <w:rsid w:val="00F70396"/>
    <w:rsid w:val="00F70A33"/>
    <w:rsid w:val="00F70BAA"/>
    <w:rsid w:val="00F70EAD"/>
    <w:rsid w:val="00F7111B"/>
    <w:rsid w:val="00F71745"/>
    <w:rsid w:val="00F73255"/>
    <w:rsid w:val="00F738C0"/>
    <w:rsid w:val="00F73C60"/>
    <w:rsid w:val="00F74072"/>
    <w:rsid w:val="00F76564"/>
    <w:rsid w:val="00F7686F"/>
    <w:rsid w:val="00F7754F"/>
    <w:rsid w:val="00F81989"/>
    <w:rsid w:val="00F82898"/>
    <w:rsid w:val="00F835A2"/>
    <w:rsid w:val="00F83CBE"/>
    <w:rsid w:val="00F849A4"/>
    <w:rsid w:val="00F852A9"/>
    <w:rsid w:val="00F85B5D"/>
    <w:rsid w:val="00F861E8"/>
    <w:rsid w:val="00F8710B"/>
    <w:rsid w:val="00F87E81"/>
    <w:rsid w:val="00F907C1"/>
    <w:rsid w:val="00F914F5"/>
    <w:rsid w:val="00F92FB9"/>
    <w:rsid w:val="00F93B6A"/>
    <w:rsid w:val="00F93CE7"/>
    <w:rsid w:val="00F9402A"/>
    <w:rsid w:val="00F94859"/>
    <w:rsid w:val="00F96700"/>
    <w:rsid w:val="00F97174"/>
    <w:rsid w:val="00F97857"/>
    <w:rsid w:val="00FA027C"/>
    <w:rsid w:val="00FA1C8E"/>
    <w:rsid w:val="00FA20B1"/>
    <w:rsid w:val="00FA2146"/>
    <w:rsid w:val="00FA27EA"/>
    <w:rsid w:val="00FA2F9A"/>
    <w:rsid w:val="00FA34A8"/>
    <w:rsid w:val="00FA38F7"/>
    <w:rsid w:val="00FA4BEA"/>
    <w:rsid w:val="00FA4CEA"/>
    <w:rsid w:val="00FA5351"/>
    <w:rsid w:val="00FA550B"/>
    <w:rsid w:val="00FA677E"/>
    <w:rsid w:val="00FA6D84"/>
    <w:rsid w:val="00FA7D35"/>
    <w:rsid w:val="00FB23DC"/>
    <w:rsid w:val="00FB28A6"/>
    <w:rsid w:val="00FB2C7D"/>
    <w:rsid w:val="00FB37F4"/>
    <w:rsid w:val="00FB4626"/>
    <w:rsid w:val="00FB62F7"/>
    <w:rsid w:val="00FB7A13"/>
    <w:rsid w:val="00FB7E13"/>
    <w:rsid w:val="00FC0BE7"/>
    <w:rsid w:val="00FC16D3"/>
    <w:rsid w:val="00FC1C7D"/>
    <w:rsid w:val="00FC3152"/>
    <w:rsid w:val="00FC3535"/>
    <w:rsid w:val="00FC38B0"/>
    <w:rsid w:val="00FC3D71"/>
    <w:rsid w:val="00FC3E50"/>
    <w:rsid w:val="00FC425D"/>
    <w:rsid w:val="00FC5D9E"/>
    <w:rsid w:val="00FC6C03"/>
    <w:rsid w:val="00FC7104"/>
    <w:rsid w:val="00FC7F6E"/>
    <w:rsid w:val="00FD1468"/>
    <w:rsid w:val="00FD15BF"/>
    <w:rsid w:val="00FD2967"/>
    <w:rsid w:val="00FD3D8F"/>
    <w:rsid w:val="00FD56F8"/>
    <w:rsid w:val="00FD59AD"/>
    <w:rsid w:val="00FD5D00"/>
    <w:rsid w:val="00FD6FF4"/>
    <w:rsid w:val="00FE170F"/>
    <w:rsid w:val="00FE1FFB"/>
    <w:rsid w:val="00FE2B09"/>
    <w:rsid w:val="00FE5186"/>
    <w:rsid w:val="00FE5C5D"/>
    <w:rsid w:val="00FE7A7E"/>
    <w:rsid w:val="00FE7C99"/>
    <w:rsid w:val="00FF0220"/>
    <w:rsid w:val="00FF0342"/>
    <w:rsid w:val="00FF04A1"/>
    <w:rsid w:val="00FF0690"/>
    <w:rsid w:val="00FF083B"/>
    <w:rsid w:val="00FF1F2E"/>
    <w:rsid w:val="00FF21D5"/>
    <w:rsid w:val="00FF2A98"/>
    <w:rsid w:val="00FF39F0"/>
    <w:rsid w:val="00FF4D38"/>
    <w:rsid w:val="00FF564B"/>
    <w:rsid w:val="00FF594A"/>
    <w:rsid w:val="00FF59CC"/>
    <w:rsid w:val="00FF666D"/>
    <w:rsid w:val="00FF67E9"/>
    <w:rsid w:val="00FF6A64"/>
    <w:rsid w:val="00FF6CAA"/>
    <w:rsid w:val="00FF7CF4"/>
    <w:rsid w:val="00FF7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D1D762"/>
  <w15:chartTrackingRefBased/>
  <w15:docId w15:val="{63E5EF69-3209-4DE3-9A60-4C1446A28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ngsana New"/>
        <w:lang w:val="en-GB" w:eastAsia="en-GB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13E3"/>
    <w:pPr>
      <w:spacing w:after="200" w:line="276" w:lineRule="auto"/>
    </w:pPr>
    <w:rPr>
      <w:rFonts w:ascii="TH Sarabun New" w:eastAsia="TH Sarabun New" w:hAnsi="TH Sarabun New" w:cs="TH Sarabun New"/>
      <w:sz w:val="32"/>
      <w:szCs w:val="32"/>
      <w:lang w:val="en-US" w:eastAsia="en-US"/>
    </w:rPr>
  </w:style>
  <w:style w:type="paragraph" w:styleId="Heading1">
    <w:name w:val="heading 1"/>
    <w:basedOn w:val="Normal"/>
    <w:link w:val="Heading1Char"/>
    <w:uiPriority w:val="9"/>
    <w:qFormat/>
    <w:rsid w:val="003168C9"/>
    <w:pPr>
      <w:numPr>
        <w:numId w:val="4"/>
      </w:numPr>
      <w:spacing w:before="100" w:beforeAutospacing="1" w:after="100" w:afterAutospacing="1" w:line="240" w:lineRule="auto"/>
      <w:jc w:val="center"/>
      <w:outlineLvl w:val="0"/>
    </w:pPr>
    <w:rPr>
      <w:b/>
      <w:bCs/>
      <w:kern w:val="36"/>
      <w:sz w:val="36"/>
      <w:szCs w:val="36"/>
    </w:rPr>
  </w:style>
  <w:style w:type="paragraph" w:styleId="Heading2">
    <w:name w:val="heading 2"/>
    <w:basedOn w:val="Heading1"/>
    <w:next w:val="Normal"/>
    <w:link w:val="Heading2Char"/>
    <w:uiPriority w:val="9"/>
    <w:qFormat/>
    <w:rsid w:val="008D3B79"/>
    <w:pPr>
      <w:keepNext/>
      <w:numPr>
        <w:ilvl w:val="1"/>
      </w:numPr>
      <w:tabs>
        <w:tab w:val="left" w:pos="540"/>
      </w:tabs>
      <w:spacing w:before="202" w:after="0" w:afterAutospacing="0"/>
      <w:jc w:val="left"/>
      <w:outlineLvl w:val="1"/>
    </w:pPr>
    <w:rPr>
      <w:rFonts w:eastAsia="Times New Roman"/>
      <w:sz w:val="32"/>
      <w:szCs w:val="32"/>
    </w:rPr>
  </w:style>
  <w:style w:type="paragraph" w:styleId="Heading3">
    <w:name w:val="heading 3"/>
    <w:basedOn w:val="Heading2"/>
    <w:next w:val="Normal"/>
    <w:link w:val="Heading3Char"/>
    <w:uiPriority w:val="9"/>
    <w:qFormat/>
    <w:rsid w:val="00BE721E"/>
    <w:pPr>
      <w:numPr>
        <w:ilvl w:val="2"/>
      </w:numPr>
      <w:tabs>
        <w:tab w:val="left" w:pos="1080"/>
      </w:tabs>
      <w:spacing w:before="240" w:after="60"/>
      <w:ind w:firstLine="360"/>
      <w:outlineLvl w:val="2"/>
    </w:pPr>
  </w:style>
  <w:style w:type="paragraph" w:styleId="Heading4">
    <w:name w:val="heading 4"/>
    <w:basedOn w:val="Normal"/>
    <w:next w:val="Normal"/>
    <w:link w:val="Heading4Char"/>
    <w:uiPriority w:val="9"/>
    <w:qFormat/>
    <w:rsid w:val="00ED5628"/>
    <w:pPr>
      <w:keepNext/>
      <w:numPr>
        <w:ilvl w:val="3"/>
        <w:numId w:val="4"/>
      </w:numPr>
      <w:spacing w:before="240" w:after="60"/>
      <w:outlineLvl w:val="3"/>
    </w:pPr>
    <w:rPr>
      <w:rFonts w:eastAsia="Times New Roman" w:cs="Cordia New"/>
      <w:b/>
      <w:bCs/>
      <w:sz w:val="28"/>
      <w:szCs w:val="35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E721E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E721E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  <w:szCs w:val="4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E721E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Cs w:val="4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BE721E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BE721E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3168C9"/>
    <w:rPr>
      <w:rFonts w:ascii="TH Sarabun New" w:eastAsia="TH Sarabun New" w:hAnsi="TH Sarabun New" w:cs="TH Sarabun New"/>
      <w:b/>
      <w:bCs/>
      <w:kern w:val="36"/>
      <w:sz w:val="36"/>
      <w:szCs w:val="36"/>
      <w:lang w:val="en-US" w:eastAsia="en-US"/>
    </w:rPr>
  </w:style>
  <w:style w:type="character" w:customStyle="1" w:styleId="Heading2Char">
    <w:name w:val="Heading 2 Char"/>
    <w:link w:val="Heading2"/>
    <w:uiPriority w:val="9"/>
    <w:rsid w:val="008D3B79"/>
    <w:rPr>
      <w:rFonts w:ascii="TH Sarabun New" w:eastAsia="Times New Roman" w:hAnsi="TH Sarabun New" w:cs="TH Sarabun New"/>
      <w:b/>
      <w:bCs/>
      <w:kern w:val="36"/>
      <w:sz w:val="32"/>
      <w:szCs w:val="32"/>
      <w:lang w:val="en-US" w:eastAsia="en-US"/>
    </w:rPr>
  </w:style>
  <w:style w:type="character" w:customStyle="1" w:styleId="Heading3Char">
    <w:name w:val="Heading 3 Char"/>
    <w:link w:val="Heading3"/>
    <w:uiPriority w:val="9"/>
    <w:rsid w:val="00BE721E"/>
    <w:rPr>
      <w:rFonts w:ascii="TH Sarabun New" w:eastAsia="Times New Roman" w:hAnsi="TH Sarabun New" w:cs="TH Sarabun New"/>
      <w:b/>
      <w:bCs/>
      <w:kern w:val="36"/>
      <w:sz w:val="32"/>
      <w:szCs w:val="32"/>
      <w:lang w:val="en-US"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E4569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979BA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3979BA"/>
    <w:rPr>
      <w:sz w:val="22"/>
      <w:szCs w:val="28"/>
    </w:rPr>
  </w:style>
  <w:style w:type="paragraph" w:styleId="Footer">
    <w:name w:val="footer"/>
    <w:basedOn w:val="Normal"/>
    <w:link w:val="FooterChar"/>
    <w:uiPriority w:val="99"/>
    <w:unhideWhenUsed/>
    <w:rsid w:val="003979BA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3979BA"/>
    <w:rPr>
      <w:sz w:val="22"/>
      <w:szCs w:val="28"/>
    </w:rPr>
  </w:style>
  <w:style w:type="character" w:customStyle="1" w:styleId="spelle">
    <w:name w:val="spelle"/>
    <w:basedOn w:val="DefaultParagraphFont"/>
    <w:rsid w:val="003979BA"/>
  </w:style>
  <w:style w:type="character" w:styleId="Hyperlink">
    <w:name w:val="Hyperlink"/>
    <w:uiPriority w:val="99"/>
    <w:unhideWhenUsed/>
    <w:rsid w:val="003979B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979BA"/>
    <w:pPr>
      <w:spacing w:after="0" w:line="240" w:lineRule="auto"/>
    </w:pPr>
    <w:rPr>
      <w:rFonts w:ascii="Tahoma" w:hAnsi="Tahoma"/>
      <w:sz w:val="16"/>
      <w:szCs w:val="20"/>
    </w:rPr>
  </w:style>
  <w:style w:type="character" w:customStyle="1" w:styleId="BalloonTextChar">
    <w:name w:val="Balloon Text Char"/>
    <w:link w:val="BalloonText"/>
    <w:uiPriority w:val="99"/>
    <w:semiHidden/>
    <w:rsid w:val="003979BA"/>
    <w:rPr>
      <w:rFonts w:ascii="Tahoma" w:hAnsi="Tahoma" w:cs="Angsana New"/>
      <w:sz w:val="16"/>
    </w:rPr>
  </w:style>
  <w:style w:type="paragraph" w:styleId="NoSpacing">
    <w:name w:val="No Spacing"/>
    <w:uiPriority w:val="1"/>
    <w:qFormat/>
    <w:rsid w:val="003979BA"/>
    <w:rPr>
      <w:sz w:val="22"/>
      <w:szCs w:val="28"/>
      <w:lang w:val="en-US" w:eastAsia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979B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Tahoma" w:eastAsia="Times New Roman" w:hAnsi="Tahoma" w:cs="Tahoma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rsid w:val="003979BA"/>
    <w:rPr>
      <w:rFonts w:ascii="Tahoma" w:eastAsia="Times New Roman" w:hAnsi="Tahoma" w:cs="Tahoma"/>
    </w:rPr>
  </w:style>
  <w:style w:type="character" w:styleId="Emphasis">
    <w:name w:val="Emphasis"/>
    <w:uiPriority w:val="20"/>
    <w:qFormat/>
    <w:rsid w:val="003979BA"/>
    <w:rPr>
      <w:i/>
      <w:iCs/>
    </w:rPr>
  </w:style>
  <w:style w:type="table" w:styleId="TableGrid">
    <w:name w:val="Table Grid"/>
    <w:basedOn w:val="TableNormal"/>
    <w:uiPriority w:val="39"/>
    <w:rsid w:val="003979B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DC11E1"/>
    <w:pPr>
      <w:spacing w:before="240" w:after="60" w:line="360" w:lineRule="auto"/>
      <w:jc w:val="center"/>
      <w:outlineLvl w:val="0"/>
    </w:pPr>
    <w:rPr>
      <w:b/>
      <w:bCs/>
      <w:kern w:val="28"/>
      <w:sz w:val="36"/>
      <w:szCs w:val="36"/>
    </w:rPr>
  </w:style>
  <w:style w:type="character" w:customStyle="1" w:styleId="TitleChar">
    <w:name w:val="Title Char"/>
    <w:link w:val="Title"/>
    <w:uiPriority w:val="10"/>
    <w:rsid w:val="00DC11E1"/>
    <w:rPr>
      <w:rFonts w:ascii="TH Sarabun New" w:eastAsia="TH Sarabun New" w:hAnsi="TH Sarabun New" w:cs="TH Sarabun New"/>
      <w:b/>
      <w:bCs/>
      <w:kern w:val="28"/>
      <w:sz w:val="36"/>
      <w:szCs w:val="36"/>
      <w:lang w:val="en-US"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A01FC1"/>
    <w:rPr>
      <w:rFonts w:ascii="Tahoma" w:hAnsi="Tahoma"/>
      <w:sz w:val="16"/>
      <w:szCs w:val="20"/>
    </w:rPr>
  </w:style>
  <w:style w:type="character" w:customStyle="1" w:styleId="DocumentMapChar">
    <w:name w:val="Document Map Char"/>
    <w:link w:val="DocumentMap"/>
    <w:uiPriority w:val="99"/>
    <w:semiHidden/>
    <w:rsid w:val="00A01FC1"/>
    <w:rPr>
      <w:rFonts w:ascii="Tahoma" w:hAnsi="Tahoma" w:cs="Angsana New"/>
      <w:sz w:val="16"/>
    </w:rPr>
  </w:style>
  <w:style w:type="character" w:customStyle="1" w:styleId="longtext">
    <w:name w:val="long_text"/>
    <w:basedOn w:val="DefaultParagraphFont"/>
    <w:rsid w:val="00042253"/>
  </w:style>
  <w:style w:type="paragraph" w:styleId="TOCHeading">
    <w:name w:val="TOC Heading"/>
    <w:basedOn w:val="Heading1"/>
    <w:next w:val="Normal"/>
    <w:uiPriority w:val="39"/>
    <w:qFormat/>
    <w:rsid w:val="005030D9"/>
    <w:pPr>
      <w:keepNext/>
      <w:keepLines/>
      <w:spacing w:before="480" w:beforeAutospacing="0" w:after="0" w:afterAutospacing="0" w:line="276" w:lineRule="auto"/>
      <w:outlineLvl w:val="9"/>
    </w:pPr>
    <w:rPr>
      <w:rFonts w:ascii="Cambria" w:eastAsia="Times New Roman" w:hAnsi="Cambria" w:cs="Angsana New"/>
      <w:color w:val="365F91"/>
      <w:kern w:val="0"/>
      <w:sz w:val="28"/>
      <w:szCs w:val="28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E64A2"/>
    <w:pPr>
      <w:tabs>
        <w:tab w:val="right" w:leader="dot" w:pos="9016"/>
      </w:tabs>
      <w:spacing w:after="0" w:line="240" w:lineRule="auto"/>
      <w:contextualSpacing/>
      <w:jc w:val="both"/>
    </w:pPr>
    <w:rPr>
      <w:b/>
      <w:bCs/>
      <w:noProof/>
      <w:color w:val="00000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DA5156"/>
    <w:pPr>
      <w:tabs>
        <w:tab w:val="left" w:pos="880"/>
        <w:tab w:val="right" w:leader="dot" w:pos="8594"/>
      </w:tabs>
      <w:spacing w:after="0" w:line="240" w:lineRule="auto"/>
      <w:ind w:left="22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DA5156"/>
    <w:pPr>
      <w:tabs>
        <w:tab w:val="left" w:pos="1320"/>
        <w:tab w:val="right" w:leader="dot" w:pos="8594"/>
      </w:tabs>
      <w:spacing w:after="0" w:line="240" w:lineRule="auto"/>
      <w:ind w:left="440"/>
    </w:pPr>
    <w:rPr>
      <w:noProof/>
    </w:rPr>
  </w:style>
  <w:style w:type="character" w:customStyle="1" w:styleId="Heading4Char">
    <w:name w:val="Heading 4 Char"/>
    <w:link w:val="Heading4"/>
    <w:uiPriority w:val="9"/>
    <w:rsid w:val="00ED5628"/>
    <w:rPr>
      <w:rFonts w:ascii="TH Sarabun New" w:eastAsia="Times New Roman" w:hAnsi="TH Sarabun New" w:cs="Cordia New"/>
      <w:b/>
      <w:bCs/>
      <w:sz w:val="28"/>
      <w:szCs w:val="35"/>
      <w:lang w:val="en-US" w:eastAsia="en-US"/>
    </w:rPr>
  </w:style>
  <w:style w:type="character" w:styleId="PageNumber">
    <w:name w:val="page number"/>
    <w:basedOn w:val="DefaultParagraphFont"/>
    <w:rsid w:val="001A524A"/>
  </w:style>
  <w:style w:type="paragraph" w:styleId="Caption">
    <w:name w:val="caption"/>
    <w:basedOn w:val="Normal"/>
    <w:next w:val="Normal"/>
    <w:qFormat/>
    <w:rsid w:val="00825B8D"/>
    <w:pPr>
      <w:jc w:val="center"/>
    </w:pPr>
  </w:style>
  <w:style w:type="paragraph" w:styleId="TableofFigures">
    <w:name w:val="table of figures"/>
    <w:basedOn w:val="Normal"/>
    <w:next w:val="Normal"/>
    <w:uiPriority w:val="99"/>
    <w:rsid w:val="00DA5156"/>
    <w:pPr>
      <w:tabs>
        <w:tab w:val="right" w:leader="dot" w:pos="8594"/>
      </w:tabs>
      <w:spacing w:after="0" w:line="240" w:lineRule="auto"/>
    </w:pPr>
    <w:rPr>
      <w:noProof/>
    </w:rPr>
  </w:style>
  <w:style w:type="paragraph" w:styleId="BodyText">
    <w:name w:val="Body Text"/>
    <w:basedOn w:val="Normal"/>
    <w:rsid w:val="00246E3C"/>
    <w:pPr>
      <w:spacing w:after="120"/>
    </w:pPr>
  </w:style>
  <w:style w:type="paragraph" w:styleId="List2">
    <w:name w:val="List 2"/>
    <w:basedOn w:val="Normal"/>
    <w:uiPriority w:val="99"/>
    <w:semiHidden/>
    <w:unhideWhenUsed/>
    <w:rsid w:val="008710E9"/>
    <w:pPr>
      <w:ind w:left="720" w:hanging="360"/>
      <w:contextualSpacing/>
    </w:pPr>
  </w:style>
  <w:style w:type="paragraph" w:customStyle="1" w:styleId="TableContents">
    <w:name w:val="Table Contents"/>
    <w:basedOn w:val="Normal"/>
    <w:qFormat/>
    <w:rsid w:val="00CB1513"/>
    <w:pPr>
      <w:suppressLineNumbers/>
      <w:spacing w:after="0" w:line="240" w:lineRule="auto"/>
      <w:jc w:val="both"/>
    </w:pPr>
    <w:rPr>
      <w:rFonts w:eastAsia="Liberation Sans"/>
      <w:kern w:val="2"/>
      <w:lang w:eastAsia="zh-CN"/>
    </w:rPr>
  </w:style>
  <w:style w:type="paragraph" w:customStyle="1" w:styleId="a">
    <w:name w:val="รูปที่"/>
    <w:basedOn w:val="Caption"/>
    <w:qFormat/>
    <w:rsid w:val="00DC11E1"/>
    <w:pPr>
      <w:suppressLineNumbers/>
      <w:spacing w:before="120" w:after="120" w:line="240" w:lineRule="auto"/>
      <w:jc w:val="both"/>
    </w:pPr>
    <w:rPr>
      <w:rFonts w:eastAsia="Liberation Sans"/>
      <w:kern w:val="2"/>
      <w:lang w:eastAsia="zh-CN"/>
    </w:rPr>
  </w:style>
  <w:style w:type="paragraph" w:styleId="List3">
    <w:name w:val="List 3"/>
    <w:basedOn w:val="Normal"/>
    <w:uiPriority w:val="99"/>
    <w:semiHidden/>
    <w:unhideWhenUsed/>
    <w:rsid w:val="004B4ACD"/>
    <w:pPr>
      <w:ind w:left="1080" w:hanging="360"/>
      <w:contextualSpacing/>
    </w:pPr>
    <w:rPr>
      <w:rFonts w:cs="Angsana New"/>
      <w:szCs w:val="40"/>
    </w:rPr>
  </w:style>
  <w:style w:type="paragraph" w:styleId="ListNumber2">
    <w:name w:val="List Number 2"/>
    <w:basedOn w:val="Normal"/>
    <w:uiPriority w:val="99"/>
    <w:semiHidden/>
    <w:unhideWhenUsed/>
    <w:rsid w:val="00C40BA5"/>
    <w:pPr>
      <w:numPr>
        <w:numId w:val="1"/>
      </w:numPr>
      <w:contextualSpacing/>
    </w:pPr>
    <w:rPr>
      <w:rFonts w:cs="Angsana New"/>
      <w:szCs w:val="40"/>
    </w:rPr>
  </w:style>
  <w:style w:type="character" w:customStyle="1" w:styleId="Heading5Char">
    <w:name w:val="Heading 5 Char"/>
    <w:basedOn w:val="DefaultParagraphFont"/>
    <w:link w:val="Heading5"/>
    <w:uiPriority w:val="9"/>
    <w:rsid w:val="00BE721E"/>
    <w:rPr>
      <w:rFonts w:asciiTheme="majorHAnsi" w:eastAsiaTheme="majorEastAsia" w:hAnsiTheme="majorHAnsi" w:cstheme="majorBidi"/>
      <w:color w:val="2E74B5" w:themeColor="accent1" w:themeShade="BF"/>
      <w:sz w:val="32"/>
      <w:szCs w:val="40"/>
      <w:lang w:val="en-US" w:eastAsia="en-US"/>
    </w:rPr>
  </w:style>
  <w:style w:type="character" w:customStyle="1" w:styleId="Heading6Char">
    <w:name w:val="Heading 6 Char"/>
    <w:basedOn w:val="DefaultParagraphFont"/>
    <w:link w:val="Heading6"/>
    <w:uiPriority w:val="9"/>
    <w:rsid w:val="00BE721E"/>
    <w:rPr>
      <w:rFonts w:asciiTheme="majorHAnsi" w:eastAsiaTheme="majorEastAsia" w:hAnsiTheme="majorHAnsi" w:cstheme="majorBidi"/>
      <w:color w:val="1F4D78" w:themeColor="accent1" w:themeShade="7F"/>
      <w:sz w:val="32"/>
      <w:szCs w:val="40"/>
      <w:lang w:val="en-US"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BE721E"/>
    <w:rPr>
      <w:rFonts w:asciiTheme="majorHAnsi" w:eastAsiaTheme="majorEastAsia" w:hAnsiTheme="majorHAnsi" w:cstheme="majorBidi"/>
      <w:i/>
      <w:iCs/>
      <w:color w:val="1F4D78" w:themeColor="accent1" w:themeShade="7F"/>
      <w:sz w:val="32"/>
      <w:szCs w:val="40"/>
      <w:lang w:val="en-US" w:eastAsia="en-US"/>
    </w:rPr>
  </w:style>
  <w:style w:type="character" w:customStyle="1" w:styleId="Heading8Char">
    <w:name w:val="Heading 8 Char"/>
    <w:basedOn w:val="DefaultParagraphFont"/>
    <w:link w:val="Heading8"/>
    <w:uiPriority w:val="9"/>
    <w:rsid w:val="00BE721E"/>
    <w:rPr>
      <w:rFonts w:asciiTheme="majorHAnsi" w:eastAsiaTheme="majorEastAsia" w:hAnsiTheme="majorHAnsi" w:cstheme="majorBidi"/>
      <w:color w:val="272727" w:themeColor="text1" w:themeTint="D8"/>
      <w:sz w:val="21"/>
      <w:szCs w:val="26"/>
      <w:lang w:val="en-US" w:eastAsia="en-US"/>
    </w:rPr>
  </w:style>
  <w:style w:type="character" w:customStyle="1" w:styleId="Heading9Char">
    <w:name w:val="Heading 9 Char"/>
    <w:basedOn w:val="DefaultParagraphFont"/>
    <w:link w:val="Heading9"/>
    <w:uiPriority w:val="9"/>
    <w:rsid w:val="00BE721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  <w:lang w:val="en-US" w:eastAsia="en-US"/>
    </w:rPr>
  </w:style>
  <w:style w:type="paragraph" w:customStyle="1" w:styleId="Standard">
    <w:name w:val="Standard"/>
    <w:rsid w:val="00F636A0"/>
    <w:pPr>
      <w:suppressAutoHyphens/>
      <w:autoSpaceDN w:val="0"/>
      <w:spacing w:after="200" w:line="276" w:lineRule="auto"/>
      <w:textAlignment w:val="baseline"/>
    </w:pPr>
    <w:rPr>
      <w:rFonts w:ascii="TH Sarabun New" w:eastAsia="TH Sarabun New" w:hAnsi="TH Sarabun New" w:cs="TH Sarabun New"/>
      <w:sz w:val="32"/>
      <w:szCs w:val="32"/>
      <w:lang w:val="en-US" w:eastAsia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905FA"/>
    <w:rPr>
      <w:rFonts w:ascii="TH Sarabun New" w:eastAsia="TH Sarabun New" w:hAnsi="TH Sarabun New" w:cs="TH Sarabun New"/>
      <w:sz w:val="32"/>
      <w:szCs w:val="32"/>
      <w:lang w:val="en-US" w:eastAsia="en-US"/>
    </w:rPr>
  </w:style>
  <w:style w:type="paragraph" w:customStyle="1" w:styleId="a0">
    <w:name w:val="ตารางที่"/>
    <w:basedOn w:val="Caption"/>
    <w:qFormat/>
    <w:rsid w:val="00CC3DCC"/>
    <w:pPr>
      <w:suppressLineNumbers/>
      <w:spacing w:before="120" w:after="120" w:line="240" w:lineRule="auto"/>
      <w:jc w:val="left"/>
    </w:pPr>
    <w:rPr>
      <w:rFonts w:eastAsia="Liberation Sans"/>
      <w:i/>
      <w:iCs/>
      <w:kern w:val="2"/>
      <w:sz w:val="28"/>
      <w:szCs w:val="28"/>
      <w:lang w:eastAsia="zh-CN"/>
    </w:rPr>
  </w:style>
  <w:style w:type="paragraph" w:styleId="NormalWeb">
    <w:name w:val="Normal (Web)"/>
    <w:basedOn w:val="Normal"/>
    <w:uiPriority w:val="99"/>
    <w:semiHidden/>
    <w:unhideWhenUsed/>
    <w:rsid w:val="00E97BB8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apple-tab-span">
    <w:name w:val="apple-tab-span"/>
    <w:basedOn w:val="DefaultParagraphFont"/>
    <w:rsid w:val="00E97BB8"/>
  </w:style>
  <w:style w:type="paragraph" w:styleId="TOC4">
    <w:name w:val="toc 4"/>
    <w:basedOn w:val="Normal"/>
    <w:next w:val="Normal"/>
    <w:autoRedefine/>
    <w:uiPriority w:val="39"/>
    <w:unhideWhenUsed/>
    <w:rsid w:val="006B1113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8"/>
    </w:rPr>
  </w:style>
  <w:style w:type="paragraph" w:styleId="TOC5">
    <w:name w:val="toc 5"/>
    <w:basedOn w:val="Normal"/>
    <w:next w:val="Normal"/>
    <w:autoRedefine/>
    <w:uiPriority w:val="39"/>
    <w:unhideWhenUsed/>
    <w:rsid w:val="006B1113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8"/>
    </w:rPr>
  </w:style>
  <w:style w:type="paragraph" w:styleId="TOC6">
    <w:name w:val="toc 6"/>
    <w:basedOn w:val="Normal"/>
    <w:next w:val="Normal"/>
    <w:autoRedefine/>
    <w:uiPriority w:val="39"/>
    <w:unhideWhenUsed/>
    <w:rsid w:val="006B1113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8"/>
    </w:rPr>
  </w:style>
  <w:style w:type="paragraph" w:styleId="TOC7">
    <w:name w:val="toc 7"/>
    <w:basedOn w:val="Normal"/>
    <w:next w:val="Normal"/>
    <w:autoRedefine/>
    <w:uiPriority w:val="39"/>
    <w:unhideWhenUsed/>
    <w:rsid w:val="006B1113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8"/>
    </w:rPr>
  </w:style>
  <w:style w:type="paragraph" w:styleId="TOC8">
    <w:name w:val="toc 8"/>
    <w:basedOn w:val="Normal"/>
    <w:next w:val="Normal"/>
    <w:autoRedefine/>
    <w:uiPriority w:val="39"/>
    <w:unhideWhenUsed/>
    <w:rsid w:val="006B1113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8"/>
    </w:rPr>
  </w:style>
  <w:style w:type="paragraph" w:styleId="TOC9">
    <w:name w:val="toc 9"/>
    <w:basedOn w:val="Normal"/>
    <w:next w:val="Normal"/>
    <w:autoRedefine/>
    <w:uiPriority w:val="39"/>
    <w:unhideWhenUsed/>
    <w:rsid w:val="006B1113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6B11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47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4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6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Z:\storage\online\psu-gdrive\works\courses\projects\Documents\final-project-report-template-20201217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D357FB-0203-44BF-8A6F-722EA2E767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final-project-report-template-20201217</Template>
  <TotalTime>593</TotalTime>
  <Pages>61</Pages>
  <Words>8404</Words>
  <Characters>47903</Characters>
  <Application>Microsoft Office Word</Application>
  <DocSecurity>0</DocSecurity>
  <Lines>399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ชื่อโครงงาน</vt:lpstr>
    </vt:vector>
  </TitlesOfParts>
  <Company>Home</Company>
  <LinksUpToDate>false</LinksUpToDate>
  <CharactersWithSpaces>56195</CharactersWithSpaces>
  <SharedDoc>false</SharedDoc>
  <HLinks>
    <vt:vector size="168" baseType="variant">
      <vt:variant>
        <vt:i4>1114160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_Toc278020812</vt:lpwstr>
      </vt:variant>
      <vt:variant>
        <vt:i4>1638448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_Toc278021882</vt:lpwstr>
      </vt:variant>
      <vt:variant>
        <vt:i4>1048634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_Toc278024241</vt:lpwstr>
      </vt:variant>
      <vt:variant>
        <vt:i4>1048634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_Toc278024240</vt:lpwstr>
      </vt:variant>
      <vt:variant>
        <vt:i4>1507386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_Toc278024239</vt:lpwstr>
      </vt:variant>
      <vt:variant>
        <vt:i4>1507386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_Toc278024238</vt:lpwstr>
      </vt:variant>
      <vt:variant>
        <vt:i4>1507386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_Toc278024237</vt:lpwstr>
      </vt:variant>
      <vt:variant>
        <vt:i4>1507386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_Toc278024236</vt:lpwstr>
      </vt:variant>
      <vt:variant>
        <vt:i4>1507386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_Toc278024235</vt:lpwstr>
      </vt:variant>
      <vt:variant>
        <vt:i4>1507386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_Toc278024234</vt:lpwstr>
      </vt:variant>
      <vt:variant>
        <vt:i4>1507386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_Toc278024233</vt:lpwstr>
      </vt:variant>
      <vt:variant>
        <vt:i4>1507386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_Toc278024232</vt:lpwstr>
      </vt:variant>
      <vt:variant>
        <vt:i4>1507386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_Toc278024231</vt:lpwstr>
      </vt:variant>
      <vt:variant>
        <vt:i4>1507386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_Toc278024230</vt:lpwstr>
      </vt:variant>
      <vt:variant>
        <vt:i4>1441850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_Toc278024229</vt:lpwstr>
      </vt:variant>
      <vt:variant>
        <vt:i4>1441850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_Toc278024228</vt:lpwstr>
      </vt:variant>
      <vt:variant>
        <vt:i4>1441850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_Toc278024227</vt:lpwstr>
      </vt:variant>
      <vt:variant>
        <vt:i4>1441850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_Toc278024226</vt:lpwstr>
      </vt:variant>
      <vt:variant>
        <vt:i4>1441850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_Toc278024225</vt:lpwstr>
      </vt:variant>
      <vt:variant>
        <vt:i4>1441850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_Toc278024224</vt:lpwstr>
      </vt:variant>
      <vt:variant>
        <vt:i4>1441850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_Toc278024223</vt:lpwstr>
      </vt:variant>
      <vt:variant>
        <vt:i4>1441850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_Toc278024222</vt:lpwstr>
      </vt:variant>
      <vt:variant>
        <vt:i4>1441850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_Toc278024221</vt:lpwstr>
      </vt:variant>
      <vt:variant>
        <vt:i4>1441850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_Toc278024220</vt:lpwstr>
      </vt:variant>
      <vt:variant>
        <vt:i4>1376314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_Toc278024219</vt:lpwstr>
      </vt:variant>
      <vt:variant>
        <vt:i4>1376314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_Toc278024218</vt:lpwstr>
      </vt:variant>
      <vt:variant>
        <vt:i4>1376314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_Toc278024217</vt:lpwstr>
      </vt:variant>
      <vt:variant>
        <vt:i4>1376314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_Toc278024216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ชื่อโครงงาน</dc:title>
  <dc:subject/>
  <dc:creator>thanathip.l@psu.ac.th</dc:creator>
  <cp:keywords/>
  <cp:lastModifiedBy>Yong Yangyuen</cp:lastModifiedBy>
  <cp:revision>978</cp:revision>
  <cp:lastPrinted>2021-01-28T18:18:00Z</cp:lastPrinted>
  <dcterms:created xsi:type="dcterms:W3CDTF">2021-01-28T07:39:00Z</dcterms:created>
  <dcterms:modified xsi:type="dcterms:W3CDTF">2021-01-28T18:19:00Z</dcterms:modified>
</cp:coreProperties>
</file>