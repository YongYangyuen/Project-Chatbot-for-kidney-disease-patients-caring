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228437" w14:textId="77777777" w:rsidR="00CE1A69" w:rsidRDefault="00CE1A69" w:rsidP="00CE1A69">
      <w:pPr>
        <w:spacing w:line="360" w:lineRule="auto"/>
        <w:jc w:val="center"/>
      </w:pPr>
      <w:bookmarkStart w:id="0" w:name="_Hlk61492555"/>
      <w:bookmarkEnd w:id="0"/>
      <w:r>
        <w:rPr>
          <w:noProof/>
          <w:lang w:val="en-GB" w:eastAsia="en-GB"/>
        </w:rPr>
        <w:drawing>
          <wp:inline distT="0" distB="0" distL="19050" distR="8890" wp14:anchorId="28C3D6C1" wp14:editId="7C1280BA">
            <wp:extent cx="1038860" cy="1371600"/>
            <wp:effectExtent l="0" t="0" r="0" b="0"/>
            <wp:docPr id="1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F6FD" w14:textId="682935DE" w:rsidR="00CE1A69" w:rsidRPr="00CE1A69" w:rsidRDefault="006E2A95" w:rsidP="00CE1A69">
      <w:pPr>
        <w:spacing w:after="0" w:line="240" w:lineRule="auto"/>
        <w:jc w:val="center"/>
        <w:rPr>
          <w:b/>
          <w:bCs/>
          <w:sz w:val="40"/>
          <w:szCs w:val="40"/>
          <w:cs/>
        </w:rPr>
      </w:pPr>
      <w:r>
        <w:rPr>
          <w:rFonts w:hint="cs"/>
          <w:b/>
          <w:bCs/>
          <w:sz w:val="40"/>
          <w:szCs w:val="40"/>
          <w:cs/>
        </w:rPr>
        <w:t>แชทบอทสำหรับดูแลผู้ป่วยโรคไต</w:t>
      </w:r>
    </w:p>
    <w:p w14:paraId="67AE2CE9" w14:textId="37B47525" w:rsidR="00CE1A69" w:rsidRPr="006E2A95" w:rsidRDefault="006E2A95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Chatbot for kidney disease patients caring</w:t>
      </w:r>
    </w:p>
    <w:p w14:paraId="1FFDE128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69B36E55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239C9290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48AF766E" w14:textId="77777777" w:rsidR="00CE1A69" w:rsidRDefault="00CE1A69" w:rsidP="00CE1A69">
      <w:pPr>
        <w:rPr>
          <w:b/>
          <w:bCs/>
          <w:sz w:val="36"/>
          <w:szCs w:val="36"/>
        </w:rPr>
      </w:pPr>
    </w:p>
    <w:p w14:paraId="0E5F24D1" w14:textId="1571E190" w:rsidR="00CE1A69" w:rsidRPr="00CE1A69" w:rsidRDefault="006E2A95" w:rsidP="00916DBF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36"/>
          <w:szCs w:val="36"/>
          <w:cs/>
        </w:rPr>
        <w:t>ยง</w:t>
      </w:r>
      <w:r w:rsidR="00CE1A69" w:rsidRPr="00CE1A69">
        <w:rPr>
          <w:b/>
          <w:bCs/>
          <w:sz w:val="40"/>
          <w:szCs w:val="40"/>
          <w:cs/>
        </w:rPr>
        <w:t xml:space="preserve"> </w:t>
      </w:r>
      <w:r>
        <w:rPr>
          <w:rFonts w:hint="cs"/>
          <w:b/>
          <w:bCs/>
          <w:sz w:val="40"/>
          <w:szCs w:val="40"/>
          <w:cs/>
        </w:rPr>
        <w:t>ยั่งยืน</w:t>
      </w:r>
    </w:p>
    <w:p w14:paraId="73142B02" w14:textId="4CF3D8DE" w:rsidR="00CE1A69" w:rsidRPr="00CE1A69" w:rsidRDefault="006E2A95" w:rsidP="00916DBF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60</w:t>
      </w:r>
      <w:r w:rsidR="00CE1A69" w:rsidRPr="00CE1A69">
        <w:rPr>
          <w:b/>
          <w:bCs/>
          <w:sz w:val="40"/>
          <w:szCs w:val="40"/>
        </w:rPr>
        <w:t>10110</w:t>
      </w:r>
      <w:r>
        <w:rPr>
          <w:b/>
          <w:bCs/>
          <w:sz w:val="40"/>
          <w:szCs w:val="40"/>
        </w:rPr>
        <w:t>293</w:t>
      </w:r>
    </w:p>
    <w:p w14:paraId="67C2D7B2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38D9BE20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145FB223" w14:textId="77777777" w:rsidR="00916DBF" w:rsidRDefault="00916DBF" w:rsidP="00CE1A69">
      <w:pPr>
        <w:rPr>
          <w:b/>
          <w:bCs/>
          <w:sz w:val="36"/>
          <w:szCs w:val="36"/>
        </w:rPr>
      </w:pPr>
    </w:p>
    <w:p w14:paraId="36419A65" w14:textId="77777777" w:rsidR="00CE1A69" w:rsidRPr="00A83A1A" w:rsidRDefault="00CE1A69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A83A1A">
        <w:rPr>
          <w:b/>
          <w:bCs/>
          <w:sz w:val="40"/>
          <w:szCs w:val="40"/>
          <w:cs/>
        </w:rPr>
        <w:t>โครงงาน</w:t>
      </w:r>
      <w:r w:rsidRPr="00A83A1A">
        <w:rPr>
          <w:rFonts w:hint="cs"/>
          <w:b/>
          <w:bCs/>
          <w:sz w:val="40"/>
          <w:szCs w:val="40"/>
          <w:cs/>
        </w:rPr>
        <w:t>วิศวกรรมคอมพิวเตอร์</w:t>
      </w:r>
      <w:r w:rsidRPr="00A83A1A">
        <w:rPr>
          <w:b/>
          <w:bCs/>
          <w:sz w:val="40"/>
          <w:szCs w:val="40"/>
          <w:cs/>
        </w:rPr>
        <w:t xml:space="preserve">นี้เป็นส่วนหนึ่งของการศึกษาตามหลักสูตรปริญญาวิศวกรรมศาสตรบัณฑิต สาขาวิชาวิศวกรรมคอมพิวเตอร์ </w:t>
      </w:r>
    </w:p>
    <w:p w14:paraId="0DCCD894" w14:textId="77777777" w:rsidR="00CE1A69" w:rsidRPr="00A83A1A" w:rsidRDefault="00916DBF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bookmarkStart w:id="1" w:name="__RefHeading___Toc826_2722859774"/>
      <w:bookmarkEnd w:id="1"/>
      <w:r>
        <w:rPr>
          <w:rFonts w:hint="cs"/>
          <w:b/>
          <w:bCs/>
          <w:sz w:val="40"/>
          <w:szCs w:val="40"/>
          <w:cs/>
        </w:rPr>
        <w:t xml:space="preserve">ภาควิชาวิศวกรรมคอมพิวเตอร์ </w:t>
      </w:r>
      <w:r w:rsidR="00CE1A69" w:rsidRPr="00A83A1A">
        <w:rPr>
          <w:b/>
          <w:bCs/>
          <w:sz w:val="40"/>
          <w:szCs w:val="40"/>
          <w:cs/>
        </w:rPr>
        <w:t>คณะวิศวกรรมศาสตร์ มหาวิทยาลัยสงขลานครินทร์</w:t>
      </w:r>
    </w:p>
    <w:p w14:paraId="069D6EF9" w14:textId="418DEBDF" w:rsidR="00CE1A69" w:rsidRPr="00A83A1A" w:rsidRDefault="00141B15" w:rsidP="00CE1A69">
      <w:pPr>
        <w:spacing w:before="57" w:after="57" w:line="240" w:lineRule="auto"/>
        <w:jc w:val="center"/>
        <w:rPr>
          <w:b/>
          <w:bCs/>
          <w:sz w:val="40"/>
          <w:szCs w:val="40"/>
        </w:rPr>
        <w:sectPr w:rsidR="00CE1A69" w:rsidRPr="00A83A1A" w:rsidSect="00AB331A">
          <w:headerReference w:type="default" r:id="rId9"/>
          <w:pgSz w:w="11909" w:h="16834"/>
          <w:pgMar w:top="1440" w:right="1440" w:bottom="1440" w:left="1440" w:header="1440" w:footer="0" w:gutter="432"/>
          <w:pgNumType w:fmt="none"/>
          <w:cols w:space="720"/>
          <w:formProt w:val="0"/>
          <w:titlePg/>
          <w:docGrid w:linePitch="600" w:charSpace="32768"/>
        </w:sectPr>
      </w:pPr>
      <w:r>
        <w:rPr>
          <w:b/>
          <w:bCs/>
          <w:sz w:val="40"/>
          <w:szCs w:val="40"/>
        </w:rPr>
        <w:t>256</w:t>
      </w:r>
      <w:r w:rsidR="00705071">
        <w:rPr>
          <w:rFonts w:hint="cs"/>
          <w:b/>
          <w:bCs/>
          <w:sz w:val="40"/>
          <w:szCs w:val="40"/>
          <w:cs/>
        </w:rPr>
        <w:t>4</w:t>
      </w:r>
    </w:p>
    <w:p w14:paraId="60B70BB0" w14:textId="77777777" w:rsidR="00CE1A69" w:rsidRDefault="00CE1A69" w:rsidP="00CE1A69">
      <w:pPr>
        <w:spacing w:line="360" w:lineRule="auto"/>
        <w:jc w:val="center"/>
      </w:pPr>
      <w:bookmarkStart w:id="2" w:name="_Toc254200651"/>
      <w:bookmarkStart w:id="3" w:name="_Toc254200759"/>
      <w:bookmarkStart w:id="4" w:name="_Toc254200827"/>
      <w:bookmarkStart w:id="5" w:name="_Toc254200976"/>
      <w:bookmarkStart w:id="6" w:name="_Toc254201576"/>
      <w:bookmarkStart w:id="7" w:name="_Toc254201617"/>
      <w:bookmarkStart w:id="8" w:name="_Toc254202931"/>
      <w:r>
        <w:rPr>
          <w:noProof/>
          <w:lang w:val="en-GB" w:eastAsia="en-GB"/>
        </w:rPr>
        <w:lastRenderedPageBreak/>
        <w:drawing>
          <wp:inline distT="0" distB="0" distL="19050" distR="8890" wp14:anchorId="6CE15EDF" wp14:editId="1D01823B">
            <wp:extent cx="1038860" cy="1371600"/>
            <wp:effectExtent l="0" t="0" r="0" b="0"/>
            <wp:docPr id="3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58D8" w14:textId="4E7BB877" w:rsidR="00CE1A69" w:rsidRPr="00CE1A69" w:rsidRDefault="006E2A95" w:rsidP="00CE1A69">
      <w:pPr>
        <w:spacing w:after="0" w:line="240" w:lineRule="auto"/>
        <w:jc w:val="center"/>
        <w:rPr>
          <w:b/>
          <w:bCs/>
          <w:sz w:val="40"/>
          <w:szCs w:val="40"/>
          <w:cs/>
        </w:rPr>
      </w:pPr>
      <w:r>
        <w:rPr>
          <w:rFonts w:hint="cs"/>
          <w:b/>
          <w:bCs/>
          <w:sz w:val="40"/>
          <w:szCs w:val="40"/>
          <w:cs/>
        </w:rPr>
        <w:t>แชทบอทสำหรับดูแลผู้ป่วยโรคไต</w:t>
      </w:r>
    </w:p>
    <w:p w14:paraId="1785449E" w14:textId="51DDBACB" w:rsidR="00CE1A69" w:rsidRPr="006E2A95" w:rsidRDefault="006E2A95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Chatbot for kidney disease patients caring</w:t>
      </w:r>
    </w:p>
    <w:p w14:paraId="6EA61552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748CE645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5C6ACC17" w14:textId="77777777" w:rsidR="00CE1A69" w:rsidRDefault="00CE1A69" w:rsidP="00CE1A69">
      <w:pPr>
        <w:jc w:val="center"/>
        <w:rPr>
          <w:b/>
          <w:bCs/>
          <w:sz w:val="36"/>
          <w:szCs w:val="36"/>
        </w:rPr>
      </w:pPr>
    </w:p>
    <w:p w14:paraId="08248545" w14:textId="77777777" w:rsidR="00CE1A69" w:rsidRDefault="00CE1A69" w:rsidP="00CE1A69">
      <w:pPr>
        <w:rPr>
          <w:b/>
          <w:bCs/>
          <w:sz w:val="36"/>
          <w:szCs w:val="36"/>
        </w:rPr>
      </w:pPr>
    </w:p>
    <w:p w14:paraId="7C1965A7" w14:textId="4CE71A98" w:rsidR="00CE1A69" w:rsidRPr="00CE1A69" w:rsidRDefault="006E2A95" w:rsidP="00916DBF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36"/>
          <w:szCs w:val="36"/>
          <w:cs/>
        </w:rPr>
        <w:t>ยง</w:t>
      </w:r>
      <w:r w:rsidR="00CE1A69" w:rsidRPr="00CE1A69">
        <w:rPr>
          <w:b/>
          <w:bCs/>
          <w:sz w:val="40"/>
          <w:szCs w:val="40"/>
          <w:cs/>
        </w:rPr>
        <w:t xml:space="preserve"> </w:t>
      </w:r>
      <w:r>
        <w:rPr>
          <w:rFonts w:hint="cs"/>
          <w:b/>
          <w:bCs/>
          <w:sz w:val="40"/>
          <w:szCs w:val="40"/>
          <w:cs/>
        </w:rPr>
        <w:t>ยั่งยืน</w:t>
      </w:r>
    </w:p>
    <w:p w14:paraId="755DC3B5" w14:textId="18D4A58F" w:rsidR="00CE1A69" w:rsidRDefault="006E2A95" w:rsidP="00916DBF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60</w:t>
      </w:r>
      <w:r w:rsidR="00CE1A69" w:rsidRPr="00CE1A69">
        <w:rPr>
          <w:b/>
          <w:bCs/>
          <w:sz w:val="40"/>
          <w:szCs w:val="40"/>
        </w:rPr>
        <w:t>10110</w:t>
      </w:r>
      <w:r>
        <w:rPr>
          <w:b/>
          <w:bCs/>
          <w:sz w:val="40"/>
          <w:szCs w:val="40"/>
        </w:rPr>
        <w:t>293</w:t>
      </w:r>
      <w:r w:rsidR="00CE1A69" w:rsidRPr="00CE1A69">
        <w:rPr>
          <w:b/>
          <w:bCs/>
          <w:sz w:val="40"/>
          <w:szCs w:val="40"/>
        </w:rPr>
        <w:t xml:space="preserve"> </w:t>
      </w:r>
    </w:p>
    <w:p w14:paraId="2929E354" w14:textId="77777777" w:rsidR="00CE1A69" w:rsidRDefault="00CE1A69" w:rsidP="00916DBF">
      <w:pPr>
        <w:rPr>
          <w:b/>
          <w:bCs/>
          <w:sz w:val="40"/>
          <w:szCs w:val="40"/>
        </w:rPr>
      </w:pPr>
    </w:p>
    <w:p w14:paraId="4702C8A2" w14:textId="77777777" w:rsidR="00916DBF" w:rsidRDefault="00916DBF" w:rsidP="00916DBF">
      <w:pPr>
        <w:rPr>
          <w:b/>
          <w:bCs/>
          <w:sz w:val="40"/>
          <w:szCs w:val="40"/>
        </w:rPr>
      </w:pPr>
    </w:p>
    <w:p w14:paraId="50D7D4C1" w14:textId="77777777" w:rsidR="00916DBF" w:rsidRDefault="00916DBF" w:rsidP="00916DBF">
      <w:pPr>
        <w:rPr>
          <w:b/>
          <w:bCs/>
          <w:sz w:val="40"/>
          <w:szCs w:val="40"/>
        </w:rPr>
      </w:pPr>
    </w:p>
    <w:p w14:paraId="0309CB28" w14:textId="77777777" w:rsidR="00CE1A69" w:rsidRPr="00CE1A69" w:rsidRDefault="00CE1A69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CE1A69">
        <w:rPr>
          <w:b/>
          <w:bCs/>
          <w:sz w:val="40"/>
          <w:szCs w:val="40"/>
          <w:cs/>
        </w:rPr>
        <w:t>โครงงานวิศวกรรมคอมพิวเตอร์นี้เป็</w:t>
      </w:r>
      <w:r w:rsidR="00A83A1A">
        <w:rPr>
          <w:b/>
          <w:bCs/>
          <w:sz w:val="40"/>
          <w:szCs w:val="40"/>
          <w:cs/>
        </w:rPr>
        <w:t>นส่วนหนึ่งของการศึกษาตามหลักสูตร</w:t>
      </w:r>
      <w:r w:rsidRPr="00CE1A69">
        <w:rPr>
          <w:b/>
          <w:bCs/>
          <w:sz w:val="40"/>
          <w:szCs w:val="40"/>
          <w:cs/>
        </w:rPr>
        <w:t xml:space="preserve">ปริญญาวิศวกรรมศาสตรบัณฑิต สาขาวิชาวิศวกรรมคอมพิวเตอร์ </w:t>
      </w:r>
    </w:p>
    <w:p w14:paraId="29C3653F" w14:textId="77777777" w:rsidR="00CE1A69" w:rsidRPr="00CE1A69" w:rsidRDefault="00916DBF" w:rsidP="00CE1A69">
      <w:pP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 xml:space="preserve">ภาควิชาวิศวกรรมคอมพิวเตอร์ </w:t>
      </w:r>
      <w:r w:rsidRPr="00A83A1A">
        <w:rPr>
          <w:b/>
          <w:bCs/>
          <w:sz w:val="40"/>
          <w:szCs w:val="40"/>
          <w:cs/>
        </w:rPr>
        <w:t xml:space="preserve">คณะวิศวกรรมศาสตร์ </w:t>
      </w:r>
      <w:r w:rsidR="00CE1A69" w:rsidRPr="00CE1A69">
        <w:rPr>
          <w:b/>
          <w:bCs/>
          <w:sz w:val="40"/>
          <w:szCs w:val="40"/>
          <w:cs/>
        </w:rPr>
        <w:t>มหาวิทยาลัยสงขลานครินทร์</w:t>
      </w:r>
    </w:p>
    <w:p w14:paraId="480FDFB4" w14:textId="02338199" w:rsidR="00916DBF" w:rsidRPr="00916DBF" w:rsidRDefault="00936E74" w:rsidP="00916DBF">
      <w:pPr>
        <w:spacing w:after="0" w:line="240" w:lineRule="auto"/>
        <w:jc w:val="center"/>
        <w:rPr>
          <w:b/>
          <w:bCs/>
          <w:sz w:val="40"/>
          <w:szCs w:val="40"/>
        </w:rPr>
      </w:pPr>
      <w:bookmarkStart w:id="9" w:name="_Toc254458924"/>
      <w:bookmarkStart w:id="10" w:name="_Toc254724403"/>
      <w:bookmarkStart w:id="11" w:name="_Toc254805606"/>
      <w:bookmarkStart w:id="12" w:name="_Toc254806313"/>
      <w:bookmarkStart w:id="13" w:name="_Toc254806573"/>
      <w:bookmarkStart w:id="14" w:name="_Toc254807182"/>
      <w:bookmarkStart w:id="15" w:name="_Toc254864168"/>
      <w:bookmarkStart w:id="16" w:name="_Toc254864456"/>
      <w:r>
        <w:rPr>
          <w:b/>
          <w:bCs/>
          <w:sz w:val="40"/>
          <w:szCs w:val="40"/>
          <w:cs/>
        </w:rPr>
        <w:t>256</w:t>
      </w:r>
      <w:r w:rsidR="00705071">
        <w:rPr>
          <w:rFonts w:hint="cs"/>
          <w:b/>
          <w:bCs/>
          <w:sz w:val="40"/>
          <w:szCs w:val="40"/>
          <w:cs/>
        </w:rPr>
        <w:t>4</w:t>
      </w:r>
    </w:p>
    <w:tbl>
      <w:tblPr>
        <w:tblStyle w:val="TableGrid"/>
        <w:tblW w:w="8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7205"/>
      </w:tblGrid>
      <w:tr w:rsidR="00CE1A69" w14:paraId="5A6846D5" w14:textId="77777777" w:rsidTr="000E5145">
        <w:tc>
          <w:tcPr>
            <w:tcW w:w="1435" w:type="dxa"/>
          </w:tcPr>
          <w:p w14:paraId="2405E79D" w14:textId="77777777" w:rsidR="00CE1A69" w:rsidRDefault="00916DBF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lastRenderedPageBreak/>
              <w:br w:type="page"/>
            </w:r>
            <w:r w:rsidR="00CE1A69" w:rsidRPr="008845FB">
              <w:rPr>
                <w:b/>
                <w:bCs/>
                <w:cs/>
              </w:rPr>
              <w:t>ชื่อโครงงาน</w:t>
            </w:r>
          </w:p>
        </w:tc>
        <w:tc>
          <w:tcPr>
            <w:tcW w:w="7205" w:type="dxa"/>
          </w:tcPr>
          <w:p w14:paraId="1193491B" w14:textId="7E8D20C8" w:rsidR="00CE1A69" w:rsidRDefault="00645400" w:rsidP="00A331AB">
            <w:pPr>
              <w:pStyle w:val="BodyText"/>
              <w:spacing w:after="0" w:line="240" w:lineRule="auto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แชทบอทสำหรับดูแลผู้ป่วยโรคไต</w:t>
            </w:r>
          </w:p>
        </w:tc>
      </w:tr>
      <w:tr w:rsidR="00CE1A69" w14:paraId="33DD3FFF" w14:textId="77777777" w:rsidTr="000E5145">
        <w:tc>
          <w:tcPr>
            <w:tcW w:w="1435" w:type="dxa"/>
          </w:tcPr>
          <w:p w14:paraId="6D7231CB" w14:textId="77777777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ผู้จัดทำ</w:t>
            </w:r>
          </w:p>
        </w:tc>
        <w:tc>
          <w:tcPr>
            <w:tcW w:w="7205" w:type="dxa"/>
          </w:tcPr>
          <w:p w14:paraId="50ED1F79" w14:textId="3C9AB080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นาย</w:t>
            </w:r>
            <w:r w:rsidR="00645400">
              <w:rPr>
                <w:rFonts w:hint="cs"/>
                <w:b/>
                <w:bCs/>
                <w:cs/>
              </w:rPr>
              <w:t>ยง ยั่งยืน</w:t>
            </w:r>
            <w:r w:rsidRPr="008845FB">
              <w:rPr>
                <w:b/>
                <w:bCs/>
                <w:cs/>
              </w:rPr>
              <w:t xml:space="preserve">          รหัส</w:t>
            </w:r>
            <w:r w:rsidR="00645400">
              <w:rPr>
                <w:b/>
                <w:bCs/>
              </w:rPr>
              <w:t xml:space="preserve"> 6010110293</w:t>
            </w:r>
          </w:p>
        </w:tc>
      </w:tr>
      <w:tr w:rsidR="00CE1A69" w14:paraId="3977D8D4" w14:textId="77777777" w:rsidTr="000E5145">
        <w:tc>
          <w:tcPr>
            <w:tcW w:w="1435" w:type="dxa"/>
          </w:tcPr>
          <w:p w14:paraId="49ECE7B6" w14:textId="77777777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สาขาวิชา</w:t>
            </w:r>
          </w:p>
        </w:tc>
        <w:tc>
          <w:tcPr>
            <w:tcW w:w="7205" w:type="dxa"/>
          </w:tcPr>
          <w:p w14:paraId="2082154C" w14:textId="77777777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วิศวกรรมคอมพิวเตอร์</w:t>
            </w:r>
          </w:p>
        </w:tc>
      </w:tr>
      <w:tr w:rsidR="00CE1A69" w14:paraId="60BBECA3" w14:textId="77777777" w:rsidTr="000E5145">
        <w:tc>
          <w:tcPr>
            <w:tcW w:w="1435" w:type="dxa"/>
          </w:tcPr>
          <w:p w14:paraId="45C61D26" w14:textId="77777777" w:rsidR="00CE1A69" w:rsidRDefault="00CE1A69" w:rsidP="00A331A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ปีการศึกษา</w:t>
            </w:r>
          </w:p>
        </w:tc>
        <w:tc>
          <w:tcPr>
            <w:tcW w:w="7205" w:type="dxa"/>
          </w:tcPr>
          <w:p w14:paraId="5C59165E" w14:textId="69FF4643" w:rsidR="00CE1A69" w:rsidRPr="00705071" w:rsidRDefault="00CE1A69" w:rsidP="00A331AB">
            <w:pPr>
              <w:pStyle w:val="BodyText"/>
              <w:spacing w:after="0" w:line="240" w:lineRule="auto"/>
              <w:rPr>
                <w:b/>
                <w:bCs/>
                <w:lang w:val="en-GB"/>
              </w:rPr>
            </w:pPr>
            <w:r w:rsidRPr="008845FB">
              <w:rPr>
                <w:b/>
                <w:bCs/>
              </w:rPr>
              <w:t>25</w:t>
            </w:r>
            <w:r>
              <w:rPr>
                <w:rFonts w:hint="cs"/>
                <w:b/>
                <w:bCs/>
                <w:cs/>
              </w:rPr>
              <w:t>6</w:t>
            </w:r>
            <w:r w:rsidR="00705071">
              <w:rPr>
                <w:b/>
                <w:bCs/>
              </w:rPr>
              <w:t>3</w:t>
            </w:r>
          </w:p>
        </w:tc>
      </w:tr>
      <w:bookmarkEnd w:id="9"/>
      <w:bookmarkEnd w:id="10"/>
      <w:bookmarkEnd w:id="11"/>
      <w:bookmarkEnd w:id="12"/>
      <w:bookmarkEnd w:id="13"/>
      <w:bookmarkEnd w:id="14"/>
      <w:bookmarkEnd w:id="15"/>
      <w:bookmarkEnd w:id="16"/>
    </w:tbl>
    <w:p w14:paraId="247216E9" w14:textId="77777777" w:rsidR="004513E3" w:rsidRPr="008845FB" w:rsidRDefault="004513E3" w:rsidP="006E0B47">
      <w:pPr>
        <w:pStyle w:val="BodyText"/>
        <w:pBdr>
          <w:bottom w:val="single" w:sz="4" w:space="1" w:color="auto"/>
        </w:pBdr>
        <w:spacing w:after="0" w:line="240" w:lineRule="auto"/>
        <w:rPr>
          <w:b/>
          <w:bCs/>
        </w:rPr>
      </w:pPr>
    </w:p>
    <w:p w14:paraId="47E5BF7C" w14:textId="77777777" w:rsidR="001A524A" w:rsidRPr="008845FB" w:rsidRDefault="001A524A" w:rsidP="001A524A">
      <w:pPr>
        <w:spacing w:line="240" w:lineRule="auto"/>
        <w:jc w:val="center"/>
        <w:rPr>
          <w:sz w:val="16"/>
          <w:szCs w:val="16"/>
        </w:rPr>
      </w:pPr>
    </w:p>
    <w:tbl>
      <w:tblPr>
        <w:tblStyle w:val="TableGrid"/>
        <w:tblW w:w="8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3"/>
        <w:gridCol w:w="2430"/>
        <w:gridCol w:w="3007"/>
      </w:tblGrid>
      <w:tr w:rsidR="002A19FB" w14:paraId="2EE69417" w14:textId="77777777" w:rsidTr="00705071">
        <w:tc>
          <w:tcPr>
            <w:tcW w:w="3203" w:type="dxa"/>
          </w:tcPr>
          <w:p w14:paraId="53EFE5E4" w14:textId="69254FB9" w:rsidR="002A19FB" w:rsidRPr="008845FB" w:rsidRDefault="009F6F2A" w:rsidP="00201BAC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  </w:t>
            </w:r>
            <w:r w:rsidR="002A19FB" w:rsidRPr="008845FB">
              <w:rPr>
                <w:b/>
                <w:bCs/>
                <w:cs/>
              </w:rPr>
              <w:t>อาจารย์ที่ปรึกษาโครงงาน</w:t>
            </w:r>
          </w:p>
          <w:p w14:paraId="3553409C" w14:textId="77777777" w:rsidR="002A19FB" w:rsidRDefault="002A19FB" w:rsidP="00201BAC">
            <w:pPr>
              <w:spacing w:after="0" w:line="240" w:lineRule="auto"/>
              <w:ind w:right="-148"/>
              <w:jc w:val="center"/>
            </w:pPr>
            <w:r>
              <w:t>…………………………………………………</w:t>
            </w:r>
          </w:p>
          <w:p w14:paraId="55E25FE9" w14:textId="1FCC5144" w:rsidR="002A19FB" w:rsidRPr="008845FB" w:rsidRDefault="002A19FB" w:rsidP="00201BAC">
            <w:pPr>
              <w:spacing w:after="0" w:line="240" w:lineRule="auto"/>
              <w:ind w:right="-148"/>
              <w:jc w:val="center"/>
            </w:pPr>
            <w:r w:rsidRPr="008845FB">
              <w:rPr>
                <w:cs/>
              </w:rPr>
              <w:t xml:space="preserve">( </w:t>
            </w:r>
            <w:r w:rsidR="000400B4">
              <w:rPr>
                <w:rFonts w:hint="cs"/>
                <w:cs/>
              </w:rPr>
              <w:t>รศ.ดร.แสงสุรีย์ วสุพงศ์อัยยะ</w:t>
            </w:r>
            <w:r w:rsidRPr="008845FB">
              <w:rPr>
                <w:cs/>
              </w:rPr>
              <w:t xml:space="preserve"> )</w:t>
            </w:r>
          </w:p>
          <w:p w14:paraId="6886532C" w14:textId="77777777" w:rsidR="002A19FB" w:rsidRDefault="002A19FB" w:rsidP="002A19FB">
            <w:pPr>
              <w:spacing w:line="240" w:lineRule="auto"/>
              <w:ind w:left="-112"/>
              <w:rPr>
                <w:b/>
                <w:bCs/>
              </w:rPr>
            </w:pPr>
          </w:p>
        </w:tc>
        <w:tc>
          <w:tcPr>
            <w:tcW w:w="2430" w:type="dxa"/>
          </w:tcPr>
          <w:p w14:paraId="04319D8C" w14:textId="77777777" w:rsidR="002A19FB" w:rsidRPr="00E87BBC" w:rsidRDefault="002A19FB" w:rsidP="002A19FB">
            <w:pPr>
              <w:spacing w:after="0" w:line="240" w:lineRule="auto"/>
              <w:ind w:left="-112"/>
              <w:jc w:val="center"/>
            </w:pPr>
          </w:p>
        </w:tc>
        <w:tc>
          <w:tcPr>
            <w:tcW w:w="3007" w:type="dxa"/>
          </w:tcPr>
          <w:p w14:paraId="7E75C02C" w14:textId="706CF7B4" w:rsidR="002A19FB" w:rsidRDefault="00576401" w:rsidP="00745921">
            <w:pPr>
              <w:spacing w:line="240" w:lineRule="auto"/>
              <w:ind w:left="-112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 </w:t>
            </w:r>
            <w:r w:rsidR="002A19FB" w:rsidRPr="008845FB">
              <w:rPr>
                <w:b/>
                <w:bCs/>
                <w:cs/>
              </w:rPr>
              <w:t>คณะกรรมการสอบ</w:t>
            </w:r>
          </w:p>
          <w:p w14:paraId="065A60A8" w14:textId="77777777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>............................................</w:t>
            </w:r>
            <w:r>
              <w:t>............</w:t>
            </w:r>
          </w:p>
          <w:p w14:paraId="543ACC7F" w14:textId="7AF01F31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 xml:space="preserve">( </w:t>
            </w:r>
            <w:r w:rsidR="001D0FA6">
              <w:rPr>
                <w:rFonts w:hint="cs"/>
                <w:cs/>
              </w:rPr>
              <w:t>รศ.ดร.แสงสุรีย์ วสุพงศ์อัยยะ</w:t>
            </w:r>
            <w:r w:rsidRPr="008845FB">
              <w:rPr>
                <w:cs/>
              </w:rPr>
              <w:t xml:space="preserve"> )</w:t>
            </w:r>
          </w:p>
          <w:p w14:paraId="6EC3F834" w14:textId="77777777" w:rsidR="002A19FB" w:rsidRDefault="002A19FB" w:rsidP="00745921">
            <w:pPr>
              <w:spacing w:after="0" w:line="240" w:lineRule="auto"/>
              <w:ind w:left="-112" w:right="-87"/>
              <w:jc w:val="center"/>
            </w:pPr>
          </w:p>
          <w:p w14:paraId="6F15DB73" w14:textId="77777777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>............................................</w:t>
            </w:r>
            <w:r>
              <w:t>............</w:t>
            </w:r>
          </w:p>
          <w:p w14:paraId="3490AEA8" w14:textId="25580B44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 xml:space="preserve">( </w:t>
            </w:r>
            <w:r w:rsidR="00F71745">
              <w:rPr>
                <w:rFonts w:hint="cs"/>
                <w:cs/>
              </w:rPr>
              <w:t>รศ</w:t>
            </w:r>
            <w:r w:rsidR="00B24286">
              <w:rPr>
                <w:rFonts w:hint="cs"/>
                <w:cs/>
              </w:rPr>
              <w:t>.ดร.</w:t>
            </w:r>
            <w:r w:rsidR="00F71745">
              <w:rPr>
                <w:rFonts w:hint="cs"/>
                <w:cs/>
              </w:rPr>
              <w:t>พิชญา</w:t>
            </w:r>
            <w:r w:rsidR="00B24286">
              <w:rPr>
                <w:rFonts w:hint="cs"/>
                <w:cs/>
              </w:rPr>
              <w:t xml:space="preserve"> </w:t>
            </w:r>
            <w:r w:rsidR="00F71745">
              <w:rPr>
                <w:rFonts w:hint="cs"/>
                <w:cs/>
              </w:rPr>
              <w:t>ตัณฑัยย์</w:t>
            </w:r>
            <w:r w:rsidRPr="008845FB">
              <w:rPr>
                <w:cs/>
              </w:rPr>
              <w:t xml:space="preserve"> )</w:t>
            </w:r>
          </w:p>
          <w:p w14:paraId="2D8941D1" w14:textId="77777777" w:rsidR="002A19FB" w:rsidRDefault="002A19FB" w:rsidP="00745921">
            <w:pPr>
              <w:spacing w:after="0" w:line="240" w:lineRule="auto"/>
              <w:ind w:left="-112" w:right="-87"/>
              <w:jc w:val="center"/>
            </w:pPr>
          </w:p>
          <w:p w14:paraId="05AEC027" w14:textId="77777777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>............................................</w:t>
            </w:r>
            <w:r>
              <w:t>............</w:t>
            </w:r>
          </w:p>
          <w:p w14:paraId="770C535A" w14:textId="7693D12B" w:rsidR="002A19FB" w:rsidRPr="008845FB" w:rsidRDefault="002A19FB" w:rsidP="00745921">
            <w:pPr>
              <w:spacing w:after="0" w:line="240" w:lineRule="auto"/>
              <w:ind w:left="-112" w:right="-87"/>
              <w:jc w:val="center"/>
            </w:pPr>
            <w:r w:rsidRPr="008845FB">
              <w:rPr>
                <w:cs/>
              </w:rPr>
              <w:t>(</w:t>
            </w:r>
            <w:r w:rsidR="00AD0C75">
              <w:rPr>
                <w:rFonts w:hint="cs"/>
                <w:cs/>
              </w:rPr>
              <w:t xml:space="preserve"> ผศ.ดร.เพ็ชรัตน์ สุริยะไชย</w:t>
            </w:r>
            <w:r w:rsidRPr="008845FB">
              <w:rPr>
                <w:cs/>
              </w:rPr>
              <w:t xml:space="preserve"> )</w:t>
            </w:r>
          </w:p>
        </w:tc>
      </w:tr>
    </w:tbl>
    <w:p w14:paraId="5ECBFB83" w14:textId="77777777" w:rsidR="00983E68" w:rsidRDefault="00983E68" w:rsidP="001A524A">
      <w:pPr>
        <w:spacing w:line="240" w:lineRule="auto"/>
        <w:rPr>
          <w:sz w:val="16"/>
          <w:szCs w:val="16"/>
        </w:rPr>
      </w:pPr>
    </w:p>
    <w:p w14:paraId="527CC387" w14:textId="7B6B57C9" w:rsidR="00961AD0" w:rsidRDefault="00961AD0" w:rsidP="001A524A">
      <w:pPr>
        <w:spacing w:line="240" w:lineRule="auto"/>
        <w:rPr>
          <w:sz w:val="16"/>
          <w:szCs w:val="16"/>
        </w:rPr>
      </w:pPr>
    </w:p>
    <w:p w14:paraId="6013BE44" w14:textId="70772778" w:rsidR="00EE7900" w:rsidRDefault="00EE7900" w:rsidP="001A524A">
      <w:pPr>
        <w:spacing w:line="240" w:lineRule="auto"/>
        <w:rPr>
          <w:sz w:val="16"/>
          <w:szCs w:val="16"/>
        </w:rPr>
      </w:pPr>
    </w:p>
    <w:p w14:paraId="26320E99" w14:textId="6966BB8D" w:rsidR="00EE7900" w:rsidRDefault="00EE7900" w:rsidP="001A524A">
      <w:pPr>
        <w:spacing w:line="240" w:lineRule="auto"/>
        <w:rPr>
          <w:sz w:val="16"/>
          <w:szCs w:val="16"/>
        </w:rPr>
      </w:pPr>
    </w:p>
    <w:p w14:paraId="2536045D" w14:textId="24522C18" w:rsidR="00EE7900" w:rsidRDefault="00EE7900" w:rsidP="001A524A">
      <w:pPr>
        <w:spacing w:line="240" w:lineRule="auto"/>
        <w:rPr>
          <w:sz w:val="16"/>
          <w:szCs w:val="16"/>
        </w:rPr>
      </w:pPr>
    </w:p>
    <w:p w14:paraId="130C205B" w14:textId="77777777" w:rsidR="00EE7900" w:rsidRDefault="00EE7900" w:rsidP="001A524A">
      <w:pPr>
        <w:spacing w:line="240" w:lineRule="auto"/>
        <w:rPr>
          <w:sz w:val="16"/>
          <w:szCs w:val="16"/>
        </w:rPr>
      </w:pPr>
    </w:p>
    <w:p w14:paraId="17660450" w14:textId="77777777" w:rsidR="00961AD0" w:rsidRPr="008845FB" w:rsidRDefault="00961AD0" w:rsidP="001A524A">
      <w:pPr>
        <w:spacing w:line="240" w:lineRule="auto"/>
        <w:rPr>
          <w:sz w:val="16"/>
          <w:szCs w:val="16"/>
        </w:rPr>
      </w:pPr>
    </w:p>
    <w:p w14:paraId="494973AD" w14:textId="2329B0C2" w:rsidR="00961AD0" w:rsidRDefault="00EC1491" w:rsidP="008845FB">
      <w:pPr>
        <w:spacing w:line="240" w:lineRule="auto"/>
        <w:jc w:val="thaiDistribute"/>
      </w:pPr>
      <w:r w:rsidRPr="008845FB">
        <w:rPr>
          <w:cs/>
        </w:rPr>
        <w:tab/>
        <w:t>โค</w:t>
      </w:r>
      <w:r w:rsidR="008845FB">
        <w:rPr>
          <w:cs/>
        </w:rPr>
        <w:t>รงงานนี้เป็นส่วนหนึ่งของรายวิชา</w:t>
      </w:r>
      <w:r w:rsidR="008845FB">
        <w:rPr>
          <w:rFonts w:hint="cs"/>
          <w:cs/>
        </w:rPr>
        <w:t>โครงงานวิศวกรรมคอมพิวเตอร์ 1 และ 2</w:t>
      </w:r>
      <w:r w:rsidR="00D4205F" w:rsidRPr="008845FB">
        <w:t xml:space="preserve"> </w:t>
      </w:r>
      <w:r w:rsidR="006E0B47">
        <w:rPr>
          <w:cs/>
        </w:rPr>
        <w:t>ตามหลักสูตรปริญญา</w:t>
      </w:r>
      <w:r w:rsidR="008845FB">
        <w:rPr>
          <w:cs/>
        </w:rPr>
        <w:t>วิศวกรรมศาสตร</w:t>
      </w:r>
      <w:r w:rsidR="00D4205F" w:rsidRPr="008845FB">
        <w:rPr>
          <w:cs/>
        </w:rPr>
        <w:t>บัณฑิต สาขา</w:t>
      </w:r>
      <w:r w:rsidR="009D44C2">
        <w:rPr>
          <w:rFonts w:hint="cs"/>
          <w:cs/>
        </w:rPr>
        <w:t>วิชา</w:t>
      </w:r>
      <w:r w:rsidR="00D4205F" w:rsidRPr="008845FB">
        <w:rPr>
          <w:cs/>
        </w:rPr>
        <w:t>วิศวกรรมคอมพิวเตอร์ มหาวิทยาลัยสงขลานครินทร์</w:t>
      </w:r>
    </w:p>
    <w:p w14:paraId="116EB595" w14:textId="77777777" w:rsidR="00705071" w:rsidRPr="00961AD0" w:rsidRDefault="00705071" w:rsidP="008845FB">
      <w:pPr>
        <w:spacing w:line="240" w:lineRule="auto"/>
        <w:jc w:val="thaiDistribute"/>
        <w:rPr>
          <w:cs/>
        </w:rPr>
      </w:pPr>
    </w:p>
    <w:tbl>
      <w:tblPr>
        <w:tblStyle w:val="TableGrid"/>
        <w:tblW w:w="86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0"/>
        <w:gridCol w:w="3690"/>
      </w:tblGrid>
      <w:tr w:rsidR="007B10DE" w14:paraId="720D79E0" w14:textId="77777777" w:rsidTr="00705071">
        <w:tc>
          <w:tcPr>
            <w:tcW w:w="4950" w:type="dxa"/>
            <w:vAlign w:val="bottom"/>
          </w:tcPr>
          <w:p w14:paraId="21E7891E" w14:textId="77777777" w:rsidR="007B10DE" w:rsidRDefault="007B10DE" w:rsidP="001A524A">
            <w:pPr>
              <w:spacing w:line="240" w:lineRule="auto"/>
            </w:pPr>
          </w:p>
        </w:tc>
        <w:tc>
          <w:tcPr>
            <w:tcW w:w="3690" w:type="dxa"/>
            <w:vAlign w:val="bottom"/>
          </w:tcPr>
          <w:p w14:paraId="4A84127F" w14:textId="77777777" w:rsidR="007B10DE" w:rsidRPr="008845FB" w:rsidRDefault="00895FF3" w:rsidP="002F5CCB">
            <w:pPr>
              <w:spacing w:after="0" w:line="240" w:lineRule="auto"/>
              <w:ind w:right="-176"/>
              <w:jc w:val="center"/>
            </w:pPr>
            <w:r>
              <w:t>….</w:t>
            </w:r>
            <w:r w:rsidR="007B10DE">
              <w:rPr>
                <w:rFonts w:hint="cs"/>
                <w:cs/>
              </w:rPr>
              <w:t>.................</w:t>
            </w:r>
            <w:r w:rsidR="007B10DE" w:rsidRPr="008845FB">
              <w:t>………………….</w:t>
            </w:r>
          </w:p>
          <w:p w14:paraId="47C680BB" w14:textId="65D6C50F" w:rsidR="007B10DE" w:rsidRPr="008845FB" w:rsidRDefault="007B10DE" w:rsidP="002F5CCB">
            <w:pPr>
              <w:spacing w:after="0" w:line="240" w:lineRule="auto"/>
              <w:ind w:right="-176"/>
              <w:jc w:val="center"/>
            </w:pPr>
            <w:r w:rsidRPr="008845FB">
              <w:rPr>
                <w:cs/>
              </w:rPr>
              <w:t>(</w:t>
            </w:r>
            <w:r w:rsidR="002F5CCB">
              <w:rPr>
                <w:rFonts w:hint="cs"/>
                <w:cs/>
              </w:rPr>
              <w:t xml:space="preserve"> ผศ.ดร.นิคม สุวรรณวร </w:t>
            </w:r>
            <w:r w:rsidRPr="008845FB">
              <w:rPr>
                <w:cs/>
              </w:rPr>
              <w:t>)</w:t>
            </w:r>
          </w:p>
          <w:p w14:paraId="254563AC" w14:textId="608044A0" w:rsidR="00705071" w:rsidRPr="00705071" w:rsidRDefault="00961AD0" w:rsidP="00705071">
            <w:pPr>
              <w:spacing w:line="240" w:lineRule="auto"/>
              <w:ind w:right="-176"/>
              <w:jc w:val="center"/>
              <w:rPr>
                <w:b/>
                <w:bCs/>
                <w:kern w:val="28"/>
                <w:sz w:val="36"/>
                <w:szCs w:val="36"/>
              </w:rPr>
            </w:pPr>
            <w:r>
              <w:rPr>
                <w:rFonts w:hint="cs"/>
                <w:cs/>
              </w:rPr>
              <w:t>รักษาการในตำแหน่ง</w:t>
            </w:r>
            <w:r w:rsidR="007B10DE" w:rsidRPr="008845FB">
              <w:rPr>
                <w:cs/>
              </w:rPr>
              <w:t>หัวหน้า</w:t>
            </w:r>
            <w:r w:rsidR="00705071">
              <w:rPr>
                <w:rFonts w:hint="cs"/>
                <w:cs/>
              </w:rPr>
              <w:t>สาขา</w:t>
            </w:r>
            <w:r w:rsidR="007B10DE" w:rsidRPr="008845FB">
              <w:rPr>
                <w:cs/>
              </w:rPr>
              <w:t>วิชาวิศวกรรมคอมพิวเตอร์</w:t>
            </w:r>
          </w:p>
        </w:tc>
      </w:tr>
    </w:tbl>
    <w:p w14:paraId="0A096FA7" w14:textId="0516EBD6" w:rsidR="00983E68" w:rsidRPr="00705071" w:rsidRDefault="001A524A" w:rsidP="00705071">
      <w:pPr>
        <w:jc w:val="center"/>
        <w:rPr>
          <w:b/>
          <w:bCs/>
          <w:sz w:val="40"/>
          <w:szCs w:val="40"/>
        </w:rPr>
      </w:pPr>
      <w:bookmarkStart w:id="17" w:name="_Toc254458928"/>
      <w:bookmarkStart w:id="18" w:name="_Toc254724407"/>
      <w:bookmarkStart w:id="19" w:name="_Toc254805610"/>
      <w:bookmarkStart w:id="20" w:name="_Toc254806317"/>
      <w:bookmarkStart w:id="21" w:name="_Toc254806577"/>
      <w:bookmarkStart w:id="22" w:name="_Toc254864172"/>
      <w:bookmarkEnd w:id="2"/>
      <w:bookmarkEnd w:id="3"/>
      <w:bookmarkEnd w:id="4"/>
      <w:bookmarkEnd w:id="5"/>
      <w:bookmarkEnd w:id="6"/>
      <w:bookmarkEnd w:id="7"/>
      <w:bookmarkEnd w:id="8"/>
      <w:r w:rsidRPr="00705071">
        <w:rPr>
          <w:b/>
          <w:bCs/>
          <w:sz w:val="40"/>
          <w:szCs w:val="40"/>
          <w:cs/>
        </w:rPr>
        <w:br w:type="page"/>
      </w:r>
      <w:bookmarkStart w:id="23" w:name="_Toc278023662"/>
      <w:r w:rsidR="00983E68" w:rsidRPr="00705071">
        <w:rPr>
          <w:b/>
          <w:bCs/>
          <w:sz w:val="40"/>
          <w:szCs w:val="40"/>
          <w:cs/>
        </w:rPr>
        <w:lastRenderedPageBreak/>
        <w:t>หนังสือรับรองความเป็นเอกลักษณ์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270D1517" w14:textId="0CD6D63B" w:rsidR="00523576" w:rsidRPr="008845FB" w:rsidRDefault="00523576" w:rsidP="009D44C2">
      <w:pPr>
        <w:spacing w:line="240" w:lineRule="auto"/>
        <w:jc w:val="thaiDistribute"/>
      </w:pPr>
      <w:r w:rsidRPr="008845FB">
        <w:rPr>
          <w:cs/>
        </w:rPr>
        <w:tab/>
      </w:r>
      <w:r w:rsidR="009D44C2">
        <w:rPr>
          <w:rFonts w:hint="cs"/>
          <w:cs/>
        </w:rPr>
        <w:t>ข้าพเจ้า</w:t>
      </w:r>
      <w:r w:rsidR="00002D3C">
        <w:rPr>
          <w:rFonts w:hint="cs"/>
          <w:cs/>
        </w:rPr>
        <w:t>ผู้</w:t>
      </w:r>
      <w:r w:rsidRPr="008845FB">
        <w:rPr>
          <w:cs/>
        </w:rPr>
        <w:t>ลงนามท้ายนี้</w:t>
      </w:r>
      <w:r w:rsidR="00E15455" w:rsidRPr="008845FB">
        <w:rPr>
          <w:cs/>
        </w:rPr>
        <w:t xml:space="preserve"> </w:t>
      </w:r>
      <w:r w:rsidRPr="008845FB">
        <w:rPr>
          <w:cs/>
        </w:rPr>
        <w:t>ขอรับรองว่ารายง</w:t>
      </w:r>
      <w:r w:rsidR="008B6A00" w:rsidRPr="008845FB">
        <w:rPr>
          <w:cs/>
        </w:rPr>
        <w:t>านฉบับนี้เป็นรายงานที่มีความเป็น</w:t>
      </w:r>
      <w:r w:rsidRPr="008845FB">
        <w:rPr>
          <w:cs/>
        </w:rPr>
        <w:t>เอกลักษณ์ โดยที่</w:t>
      </w:r>
      <w:r w:rsidR="009D44C2">
        <w:rPr>
          <w:rFonts w:hint="cs"/>
          <w:cs/>
        </w:rPr>
        <w:t>ข้าพเจ้า</w:t>
      </w:r>
      <w:r w:rsidR="009D44C2">
        <w:rPr>
          <w:cs/>
        </w:rPr>
        <w:t>มิได้การคัดลอกมาจากที่ใด</w:t>
      </w:r>
      <w:r w:rsidR="00E10153" w:rsidRPr="008845FB">
        <w:rPr>
          <w:cs/>
        </w:rPr>
        <w:t xml:space="preserve"> เนื้อหา</w:t>
      </w:r>
      <w:r w:rsidR="009D44C2">
        <w:rPr>
          <w:rFonts w:hint="cs"/>
          <w:cs/>
        </w:rPr>
        <w:t>ในรายงาน</w:t>
      </w:r>
      <w:r w:rsidR="00377EC1" w:rsidRPr="008845FB">
        <w:rPr>
          <w:cs/>
        </w:rPr>
        <w:t>ทั้งหมดถูกรวบรวมจากการพัฒนาในขั้นตอนต่าง</w:t>
      </w:r>
      <w:r w:rsidR="00E81DAC">
        <w:rPr>
          <w:cs/>
        </w:rPr>
        <w:t xml:space="preserve"> ๆ</w:t>
      </w:r>
      <w:r w:rsidR="00377EC1" w:rsidRPr="008845FB">
        <w:rPr>
          <w:cs/>
        </w:rPr>
        <w:t xml:space="preserve"> </w:t>
      </w:r>
      <w:r w:rsidR="00AA24D7" w:rsidRPr="008845FB">
        <w:rPr>
          <w:cs/>
        </w:rPr>
        <w:t>ของการจัดทำโครงงาน</w:t>
      </w:r>
      <w:r w:rsidR="009D44C2">
        <w:rPr>
          <w:cs/>
        </w:rPr>
        <w:t xml:space="preserve"> หากมีส่วน</w:t>
      </w:r>
      <w:r w:rsidR="00002D3C">
        <w:rPr>
          <w:rFonts w:hint="cs"/>
          <w:cs/>
        </w:rPr>
        <w:t>หนึ่งส่วน</w:t>
      </w:r>
      <w:r w:rsidR="009D44C2">
        <w:rPr>
          <w:cs/>
        </w:rPr>
        <w:t>ใดที่จำเป็นต้องนำ</w:t>
      </w:r>
      <w:r w:rsidR="007C6C4F" w:rsidRPr="008845FB">
        <w:rPr>
          <w:cs/>
        </w:rPr>
        <w:t>ข้อความ</w:t>
      </w:r>
      <w:r w:rsidR="001B0F33" w:rsidRPr="008845FB">
        <w:rPr>
          <w:cs/>
        </w:rPr>
        <w:t>จากผลงานของ</w:t>
      </w:r>
      <w:r w:rsidR="000333AC" w:rsidRPr="008845FB">
        <w:rPr>
          <w:cs/>
        </w:rPr>
        <w:t>บุคคลอื่นใดที่ไม่ใช่ตัวข้าพเจ้า</w:t>
      </w:r>
      <w:r w:rsidR="001B0F33" w:rsidRPr="008845FB">
        <w:rPr>
          <w:cs/>
        </w:rPr>
        <w:t xml:space="preserve"> ข้าพเจ้าได้ทำอ้างอิงถึงเอกสารเหล่านั้นไว้อย่างเหมาะสม และขอรับรองว่ารายงานฉบับนี้ไม่เคยเสนอต่อสถาบันใดมาก่อน</w:t>
      </w:r>
    </w:p>
    <w:p w14:paraId="3BEEC868" w14:textId="77777777" w:rsidR="001B0F33" w:rsidRDefault="001B0F33" w:rsidP="001A524A">
      <w:pPr>
        <w:spacing w:line="240" w:lineRule="auto"/>
      </w:pPr>
    </w:p>
    <w:p w14:paraId="528B0856" w14:textId="77777777" w:rsidR="007B10DE" w:rsidRDefault="007B10DE" w:rsidP="001A524A">
      <w:pPr>
        <w:spacing w:line="240" w:lineRule="auto"/>
      </w:pPr>
    </w:p>
    <w:p w14:paraId="3ACB9AD1" w14:textId="77777777" w:rsidR="007B10DE" w:rsidRPr="008845FB" w:rsidRDefault="007B10DE" w:rsidP="001A524A">
      <w:pPr>
        <w:spacing w:line="240" w:lineRule="auto"/>
      </w:pPr>
    </w:p>
    <w:tbl>
      <w:tblPr>
        <w:tblStyle w:val="TableGrid"/>
        <w:tblW w:w="88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0"/>
        <w:gridCol w:w="3330"/>
      </w:tblGrid>
      <w:tr w:rsidR="007B10DE" w14:paraId="23AB6744" w14:textId="77777777" w:rsidTr="00705071">
        <w:tc>
          <w:tcPr>
            <w:tcW w:w="5490" w:type="dxa"/>
          </w:tcPr>
          <w:p w14:paraId="2FFF1A05" w14:textId="77777777" w:rsidR="007B10DE" w:rsidRDefault="007B10DE" w:rsidP="001A524A">
            <w:pPr>
              <w:spacing w:line="240" w:lineRule="auto"/>
            </w:pPr>
          </w:p>
        </w:tc>
        <w:tc>
          <w:tcPr>
            <w:tcW w:w="3330" w:type="dxa"/>
          </w:tcPr>
          <w:p w14:paraId="68960057" w14:textId="77777777" w:rsidR="007B10DE" w:rsidRPr="008845FB" w:rsidRDefault="007B10DE" w:rsidP="00705071">
            <w:pPr>
              <w:spacing w:line="240" w:lineRule="auto"/>
              <w:jc w:val="center"/>
            </w:pPr>
            <w:r w:rsidRPr="008845FB">
              <w:rPr>
                <w:cs/>
              </w:rPr>
              <w:t>ผู้จัดทำ</w:t>
            </w:r>
          </w:p>
          <w:p w14:paraId="5D97F13B" w14:textId="77777777" w:rsidR="007B10DE" w:rsidRDefault="007B10DE" w:rsidP="00705071">
            <w:pPr>
              <w:spacing w:after="0" w:line="240" w:lineRule="auto"/>
              <w:jc w:val="center"/>
            </w:pPr>
            <w:r w:rsidRPr="008845FB">
              <w:rPr>
                <w:cs/>
              </w:rPr>
              <w:t>......</w:t>
            </w:r>
            <w:r>
              <w:rPr>
                <w:rFonts w:hint="cs"/>
                <w:cs/>
              </w:rPr>
              <w:t>..............</w:t>
            </w:r>
            <w:r w:rsidRPr="008845FB">
              <w:rPr>
                <w:cs/>
              </w:rPr>
              <w:t>........................................</w:t>
            </w:r>
          </w:p>
          <w:p w14:paraId="290E464B" w14:textId="3405A852" w:rsidR="007B10DE" w:rsidRDefault="007B10DE" w:rsidP="00705071">
            <w:pPr>
              <w:spacing w:line="240" w:lineRule="auto"/>
              <w:jc w:val="center"/>
            </w:pPr>
            <w:r w:rsidRPr="008845FB">
              <w:rPr>
                <w:cs/>
              </w:rPr>
              <w:t>(</w:t>
            </w:r>
            <w:r w:rsidR="006659BC">
              <w:rPr>
                <w:rFonts w:hint="cs"/>
                <w:cs/>
              </w:rPr>
              <w:t xml:space="preserve"> นายยง ยั่งยืน</w:t>
            </w:r>
            <w:r>
              <w:rPr>
                <w:cs/>
              </w:rPr>
              <w:t xml:space="preserve"> )</w:t>
            </w:r>
          </w:p>
        </w:tc>
      </w:tr>
    </w:tbl>
    <w:p w14:paraId="01A56224" w14:textId="77777777" w:rsidR="00E45697" w:rsidRPr="008845FB" w:rsidRDefault="00E45697" w:rsidP="001A524A">
      <w:pPr>
        <w:spacing w:line="240" w:lineRule="auto"/>
        <w:jc w:val="right"/>
      </w:pPr>
    </w:p>
    <w:p w14:paraId="40B2A8AA" w14:textId="77777777" w:rsidR="007B10DE" w:rsidRDefault="007B10DE">
      <w:pPr>
        <w:spacing w:after="0" w:line="240" w:lineRule="auto"/>
      </w:pPr>
      <w:bookmarkStart w:id="24" w:name="_Toc254724408"/>
      <w:bookmarkStart w:id="25" w:name="_Toc254805611"/>
      <w:bookmarkStart w:id="26" w:name="_Toc254806318"/>
      <w:bookmarkStart w:id="27" w:name="_Toc254806578"/>
      <w:bookmarkStart w:id="28" w:name="_Toc254864173"/>
      <w:bookmarkStart w:id="29" w:name="_Toc278023663"/>
      <w:r>
        <w:rPr>
          <w:rFonts w:eastAsia="Calibri"/>
          <w:b/>
          <w:bCs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6861"/>
      </w:tblGrid>
      <w:tr w:rsidR="00ED3833" w14:paraId="569219D2" w14:textId="77777777" w:rsidTr="002A19FB">
        <w:tc>
          <w:tcPr>
            <w:tcW w:w="1435" w:type="dxa"/>
          </w:tcPr>
          <w:bookmarkEnd w:id="24"/>
          <w:bookmarkEnd w:id="25"/>
          <w:bookmarkEnd w:id="26"/>
          <w:bookmarkEnd w:id="27"/>
          <w:bookmarkEnd w:id="28"/>
          <w:bookmarkEnd w:id="29"/>
          <w:p w14:paraId="20FD5455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lastRenderedPageBreak/>
              <w:t>ชื่อโครงงาน</w:t>
            </w:r>
          </w:p>
        </w:tc>
        <w:tc>
          <w:tcPr>
            <w:tcW w:w="6861" w:type="dxa"/>
          </w:tcPr>
          <w:p w14:paraId="31990644" w14:textId="256DC4C5" w:rsidR="00ED3833" w:rsidRDefault="0026099A" w:rsidP="002A19FB">
            <w:pPr>
              <w:pStyle w:val="BodyText"/>
              <w:spacing w:after="0" w:line="240" w:lineRule="auto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แชทบอทสำหรับดูแลผู้ป่วยโรคไต</w:t>
            </w:r>
          </w:p>
        </w:tc>
      </w:tr>
      <w:tr w:rsidR="00ED3833" w14:paraId="198D7B2F" w14:textId="77777777" w:rsidTr="002A19FB">
        <w:tc>
          <w:tcPr>
            <w:tcW w:w="1435" w:type="dxa"/>
          </w:tcPr>
          <w:p w14:paraId="3DF57331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ผู้จัดทำ</w:t>
            </w:r>
          </w:p>
        </w:tc>
        <w:tc>
          <w:tcPr>
            <w:tcW w:w="6861" w:type="dxa"/>
          </w:tcPr>
          <w:p w14:paraId="0C50F9D8" w14:textId="6B460DB8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นาย</w:t>
            </w:r>
            <w:r w:rsidR="0026099A">
              <w:rPr>
                <w:rFonts w:hint="cs"/>
                <w:b/>
                <w:bCs/>
                <w:cs/>
              </w:rPr>
              <w:t>ยง ยั่งยืน</w:t>
            </w:r>
            <w:r w:rsidRPr="008845FB">
              <w:rPr>
                <w:b/>
                <w:bCs/>
                <w:cs/>
              </w:rPr>
              <w:t xml:space="preserve">          รหัส</w:t>
            </w:r>
            <w:r w:rsidR="0026099A">
              <w:rPr>
                <w:b/>
                <w:bCs/>
              </w:rPr>
              <w:t xml:space="preserve"> 6010110293</w:t>
            </w:r>
          </w:p>
        </w:tc>
      </w:tr>
      <w:tr w:rsidR="00ED3833" w14:paraId="7306BE7D" w14:textId="77777777" w:rsidTr="002A19FB">
        <w:tc>
          <w:tcPr>
            <w:tcW w:w="1435" w:type="dxa"/>
          </w:tcPr>
          <w:p w14:paraId="63BB77E3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สาขาวิชา</w:t>
            </w:r>
          </w:p>
        </w:tc>
        <w:tc>
          <w:tcPr>
            <w:tcW w:w="6861" w:type="dxa"/>
          </w:tcPr>
          <w:p w14:paraId="29F33A0D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วิศวกรรมคอมพิวเตอร์</w:t>
            </w:r>
          </w:p>
        </w:tc>
      </w:tr>
      <w:tr w:rsidR="00ED3833" w14:paraId="204FBD5F" w14:textId="77777777" w:rsidTr="002A19FB">
        <w:tc>
          <w:tcPr>
            <w:tcW w:w="1435" w:type="dxa"/>
          </w:tcPr>
          <w:p w14:paraId="64C6C355" w14:textId="77777777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  <w:cs/>
              </w:rPr>
              <w:t>ปีการศึกษา</w:t>
            </w:r>
          </w:p>
        </w:tc>
        <w:tc>
          <w:tcPr>
            <w:tcW w:w="6861" w:type="dxa"/>
          </w:tcPr>
          <w:p w14:paraId="384092E2" w14:textId="42CB7B36" w:rsidR="00ED3833" w:rsidRDefault="00ED3833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 w:rsidRPr="008845FB">
              <w:rPr>
                <w:b/>
                <w:bCs/>
              </w:rPr>
              <w:t>25</w:t>
            </w:r>
            <w:r>
              <w:rPr>
                <w:rFonts w:hint="cs"/>
                <w:b/>
                <w:bCs/>
                <w:cs/>
              </w:rPr>
              <w:t>6</w:t>
            </w:r>
            <w:r w:rsidR="00705071">
              <w:rPr>
                <w:b/>
                <w:bCs/>
              </w:rPr>
              <w:t>3</w:t>
            </w:r>
          </w:p>
        </w:tc>
      </w:tr>
    </w:tbl>
    <w:p w14:paraId="2E20B41D" w14:textId="77777777" w:rsidR="006E0B47" w:rsidRDefault="006E0B47" w:rsidP="001F439E">
      <w:pPr>
        <w:pStyle w:val="Title"/>
        <w:spacing w:before="0" w:after="0" w:line="240" w:lineRule="auto"/>
      </w:pPr>
    </w:p>
    <w:p w14:paraId="37AA84C4" w14:textId="77777777" w:rsidR="00157A75" w:rsidRPr="004513E3" w:rsidRDefault="00DF614A" w:rsidP="00DC11E1">
      <w:pPr>
        <w:pStyle w:val="Title"/>
        <w:rPr>
          <w:sz w:val="32"/>
          <w:szCs w:val="32"/>
          <w:cs/>
        </w:rPr>
      </w:pPr>
      <w:r w:rsidRPr="008845FB">
        <w:rPr>
          <w:sz w:val="32"/>
          <w:szCs w:val="32"/>
          <w:cs/>
        </w:rPr>
        <w:t xml:space="preserve">  </w:t>
      </w:r>
      <w:bookmarkStart w:id="30" w:name="_Toc254200652"/>
      <w:bookmarkStart w:id="31" w:name="_Toc254200760"/>
      <w:bookmarkStart w:id="32" w:name="_Toc254200828"/>
      <w:bookmarkStart w:id="33" w:name="_Toc254200977"/>
      <w:bookmarkStart w:id="34" w:name="_Toc254201577"/>
      <w:bookmarkStart w:id="35" w:name="_Toc254201618"/>
      <w:bookmarkStart w:id="36" w:name="_Toc254202932"/>
      <w:bookmarkStart w:id="37" w:name="_Toc254458929"/>
      <w:bookmarkStart w:id="38" w:name="_Toc254724409"/>
      <w:bookmarkStart w:id="39" w:name="_Toc254805612"/>
      <w:bookmarkStart w:id="40" w:name="_Toc254806319"/>
      <w:bookmarkStart w:id="41" w:name="_Toc254806579"/>
      <w:bookmarkStart w:id="42" w:name="_Toc254864174"/>
      <w:bookmarkStart w:id="43" w:name="_Toc278023664"/>
      <w:bookmarkStart w:id="44" w:name="_Toc67839543"/>
      <w:r w:rsidR="00157A75" w:rsidRPr="008845FB">
        <w:rPr>
          <w:cs/>
        </w:rPr>
        <w:t>บทคัดย่อ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23B430F1" w14:textId="7EA6AA43" w:rsidR="00157A75" w:rsidRDefault="004513E3" w:rsidP="001A524A">
      <w:pPr>
        <w:spacing w:line="240" w:lineRule="auto"/>
        <w:jc w:val="thaiDistribute"/>
        <w:rPr>
          <w:cs/>
        </w:rPr>
      </w:pPr>
      <w:r>
        <w:tab/>
      </w:r>
      <w:r w:rsidR="00835387">
        <w:rPr>
          <w:cs/>
        </w:rPr>
        <w:t>โครงงานนี้มีวัตถุประสงค์เพื่อออกแบบและพัฒนา</w:t>
      </w:r>
      <w:r w:rsidR="00835387">
        <w:rPr>
          <w:rFonts w:hint="cs"/>
          <w:cs/>
        </w:rPr>
        <w:t>แชทบอทสำหรับ</w:t>
      </w:r>
      <w:r w:rsidR="00B4632F">
        <w:rPr>
          <w:rFonts w:hint="cs"/>
          <w:cs/>
        </w:rPr>
        <w:t>ดูแล</w:t>
      </w:r>
      <w:r w:rsidR="00835387">
        <w:rPr>
          <w:rFonts w:hint="cs"/>
          <w:cs/>
        </w:rPr>
        <w:t>ผู้ป่วยโรคไต</w:t>
      </w:r>
      <w:r w:rsidR="00835387">
        <w:rPr>
          <w:cs/>
        </w:rPr>
        <w:t xml:space="preserve"> ซึ่งอยู่</w:t>
      </w:r>
      <w:r w:rsidR="00835387">
        <w:t xml:space="preserve"> </w:t>
      </w:r>
      <w:r w:rsidR="00835387">
        <w:rPr>
          <w:cs/>
        </w:rPr>
        <w:t xml:space="preserve">ระหว่างการรักษาด้วยวิธีการฟอกเลือดด้วยเครื่องไตเทียม </w:t>
      </w:r>
      <w:r w:rsidR="00691248">
        <w:rPr>
          <w:rFonts w:hint="cs"/>
          <w:cs/>
        </w:rPr>
        <w:t>ต่อยอดจาก</w:t>
      </w:r>
      <w:r w:rsidR="006F0014">
        <w:rPr>
          <w:rFonts w:hint="cs"/>
          <w:cs/>
        </w:rPr>
        <w:t>แอปพลิเคชันเดิมที่เป็น</w:t>
      </w:r>
      <w:r w:rsidR="00835387">
        <w:rPr>
          <w:cs/>
        </w:rPr>
        <w:t>แอปพลิเคชัน</w:t>
      </w:r>
      <w:r w:rsidR="003A1EB8">
        <w:rPr>
          <w:rFonts w:hint="cs"/>
          <w:cs/>
        </w:rPr>
        <w:t>ระบบข้อมูลสุขภาพส่วนบุคคลสำหรับผู้ป่วยฟอกไต</w:t>
      </w:r>
      <w:r w:rsidR="00835387">
        <w:rPr>
          <w:cs/>
        </w:rPr>
        <w:t>บนสมาร์ทโฟน</w:t>
      </w:r>
      <w:r w:rsidR="00165BD3">
        <w:rPr>
          <w:rFonts w:hint="cs"/>
          <w:cs/>
        </w:rPr>
        <w:t xml:space="preserve"> </w:t>
      </w:r>
      <w:r w:rsidR="00835387">
        <w:rPr>
          <w:cs/>
        </w:rPr>
        <w:t>ซึ่งใช้ระบบปฏิบัติการแอนดรอยด์</w:t>
      </w:r>
      <w:r w:rsidR="00F532C1">
        <w:rPr>
          <w:rFonts w:hint="cs"/>
          <w:cs/>
        </w:rPr>
        <w:t xml:space="preserve"> </w:t>
      </w:r>
      <w:r w:rsidR="00E761F5">
        <w:rPr>
          <w:rFonts w:hint="cs"/>
          <w:cs/>
        </w:rPr>
        <w:t>ที่</w:t>
      </w:r>
      <w:r w:rsidR="00EA67DB">
        <w:rPr>
          <w:cs/>
        </w:rPr>
        <w:t>ช่วยให้ผู้ป่วยสามารถดูแลสุขภาพของตนเองอย่างเหมาะสม ไม่ว่าจะเป็นการควบคุมอาหาร การรับประทานยา การออกก</w:t>
      </w:r>
      <w:r w:rsidR="00FE2B09">
        <w:rPr>
          <w:rFonts w:hint="cs"/>
          <w:cs/>
        </w:rPr>
        <w:t>ำ</w:t>
      </w:r>
      <w:r w:rsidR="00EA67DB">
        <w:rPr>
          <w:cs/>
        </w:rPr>
        <w:t>ลังกาย รวมถึงการพบแพทย์ตามก</w:t>
      </w:r>
      <w:r w:rsidR="00EA67DB">
        <w:rPr>
          <w:rFonts w:hint="cs"/>
          <w:cs/>
        </w:rPr>
        <w:t>ำ</w:t>
      </w:r>
      <w:r w:rsidR="00EA67DB">
        <w:rPr>
          <w:cs/>
        </w:rPr>
        <w:t>หนด</w:t>
      </w:r>
      <w:r w:rsidR="00EA67DB">
        <w:rPr>
          <w:rFonts w:hint="cs"/>
          <w:cs/>
        </w:rPr>
        <w:t xml:space="preserve"> </w:t>
      </w:r>
      <w:r w:rsidR="00965EF3">
        <w:rPr>
          <w:rFonts w:hint="cs"/>
          <w:cs/>
        </w:rPr>
        <w:t>โดย</w:t>
      </w:r>
      <w:r w:rsidR="00E04D51">
        <w:rPr>
          <w:rFonts w:hint="cs"/>
          <w:cs/>
        </w:rPr>
        <w:t>ภายในแอปพลิเคชัน</w:t>
      </w:r>
      <w:r w:rsidR="007C2837">
        <w:rPr>
          <w:rFonts w:hint="cs"/>
          <w:cs/>
        </w:rPr>
        <w:t>จะมีส่วนเสริมที่</w:t>
      </w:r>
      <w:r w:rsidR="00904E58">
        <w:rPr>
          <w:rFonts w:hint="cs"/>
          <w:cs/>
        </w:rPr>
        <w:t>สามารถ</w:t>
      </w:r>
      <w:r w:rsidR="00CD1147">
        <w:rPr>
          <w:rFonts w:hint="cs"/>
          <w:cs/>
        </w:rPr>
        <w:t>เชื่อมโยงไปยังแอปพลิเคชันเมสเซนเจอร์และไลน์เพื่อ</w:t>
      </w:r>
      <w:r w:rsidR="004F231C">
        <w:rPr>
          <w:rFonts w:hint="cs"/>
          <w:cs/>
        </w:rPr>
        <w:t>พูด</w:t>
      </w:r>
      <w:r w:rsidR="00904E58">
        <w:rPr>
          <w:rFonts w:hint="cs"/>
          <w:cs/>
        </w:rPr>
        <w:t>คุยกับแชทบอท</w:t>
      </w:r>
      <w:r w:rsidR="00CD1147">
        <w:rPr>
          <w:rFonts w:hint="cs"/>
          <w:cs/>
        </w:rPr>
        <w:t>ได้</w:t>
      </w:r>
      <w:r w:rsidR="00835387">
        <w:rPr>
          <w:cs/>
        </w:rPr>
        <w:t xml:space="preserve"> </w:t>
      </w:r>
      <w:r w:rsidR="00BE0CD5">
        <w:rPr>
          <w:rFonts w:hint="cs"/>
          <w:cs/>
        </w:rPr>
        <w:t>แชทบอท</w:t>
      </w:r>
      <w:r w:rsidR="00835387">
        <w:rPr>
          <w:cs/>
        </w:rPr>
        <w:t>ซึ่งพัฒนาขึ้นภายใต้โครงงานนี้มีฟังก์ชัน</w:t>
      </w:r>
      <w:r w:rsidR="002C47EC">
        <w:rPr>
          <w:rFonts w:hint="cs"/>
          <w:cs/>
        </w:rPr>
        <w:t>รองรับการตอบคำถามของผู้ป่วย</w:t>
      </w:r>
      <w:r w:rsidR="006400AA">
        <w:rPr>
          <w:rFonts w:hint="cs"/>
          <w:cs/>
        </w:rPr>
        <w:t>ทั้งหมด</w:t>
      </w:r>
      <w:r w:rsidR="002C47EC">
        <w:rPr>
          <w:rFonts w:hint="cs"/>
          <w:cs/>
        </w:rPr>
        <w:t xml:space="preserve"> 5 ประเด็นหลัก </w:t>
      </w:r>
      <w:r w:rsidR="00835387">
        <w:rPr>
          <w:cs/>
        </w:rPr>
        <w:t xml:space="preserve">ได้แก่ </w:t>
      </w:r>
      <w:r w:rsidR="006400AA">
        <w:rPr>
          <w:rFonts w:hint="cs"/>
          <w:cs/>
        </w:rPr>
        <w:t>ข้อมูลทั่วไปเกี่ยวกับโรคไต</w:t>
      </w:r>
      <w:r w:rsidR="00835387">
        <w:rPr>
          <w:cs/>
        </w:rPr>
        <w:t xml:space="preserve"> </w:t>
      </w:r>
      <w:r w:rsidR="00FA20B1">
        <w:rPr>
          <w:rFonts w:hint="cs"/>
          <w:cs/>
        </w:rPr>
        <w:t>โภชนาการอาหาร</w:t>
      </w:r>
      <w:r w:rsidR="00835387">
        <w:rPr>
          <w:cs/>
        </w:rPr>
        <w:t xml:space="preserve"> </w:t>
      </w:r>
      <w:r w:rsidR="00FA20B1">
        <w:rPr>
          <w:rFonts w:hint="cs"/>
          <w:cs/>
        </w:rPr>
        <w:t>การรับประทานยา การดื่มน้ำ และการออกกำลังกาย</w:t>
      </w:r>
      <w:r w:rsidR="00835387">
        <w:rPr>
          <w:cs/>
        </w:rPr>
        <w:t xml:space="preserve"> </w:t>
      </w:r>
      <w:r w:rsidR="003D39DC">
        <w:rPr>
          <w:rFonts w:hint="cs"/>
          <w:cs/>
        </w:rPr>
        <w:t>โดยในแต่ละประเด็นจะสามารถถาม</w:t>
      </w:r>
      <w:r w:rsidR="003F74D6">
        <w:rPr>
          <w:rFonts w:hint="cs"/>
          <w:cs/>
        </w:rPr>
        <w:t>คำถาม</w:t>
      </w:r>
      <w:r w:rsidR="003D39DC">
        <w:rPr>
          <w:rFonts w:hint="cs"/>
          <w:cs/>
        </w:rPr>
        <w:t>แยกย่อยลงไปในเรื่องต่าง</w:t>
      </w:r>
      <w:r w:rsidR="008820B7">
        <w:rPr>
          <w:rFonts w:hint="cs"/>
          <w:cs/>
        </w:rPr>
        <w:t xml:space="preserve"> </w:t>
      </w:r>
      <w:r w:rsidR="00E81DAC">
        <w:rPr>
          <w:rFonts w:hint="cs"/>
          <w:cs/>
        </w:rPr>
        <w:t xml:space="preserve"> ๆ</w:t>
      </w:r>
      <w:r w:rsidR="003D39DC">
        <w:rPr>
          <w:rFonts w:hint="cs"/>
          <w:cs/>
        </w:rPr>
        <w:t xml:space="preserve"> ได้</w:t>
      </w:r>
      <w:r w:rsidR="00911A83">
        <w:t xml:space="preserve"> </w:t>
      </w:r>
      <w:r w:rsidR="00911A83">
        <w:rPr>
          <w:rFonts w:hint="cs"/>
          <w:cs/>
        </w:rPr>
        <w:t>เช่น โรคไตคืออะไร อาหารที่ผู้ป่วยโรคไตควรรับประทานมีอะไรบ้าง ยาชนิดนี้ควรรับประทานอย่างไร</w:t>
      </w:r>
      <w:r w:rsidR="008F6A64">
        <w:rPr>
          <w:rFonts w:hint="cs"/>
          <w:cs/>
        </w:rPr>
        <w:t xml:space="preserve"> </w:t>
      </w:r>
      <w:r w:rsidR="0051703B">
        <w:rPr>
          <w:rFonts w:hint="cs"/>
          <w:cs/>
        </w:rPr>
        <w:t>มีท่า</w:t>
      </w:r>
      <w:r w:rsidR="008F6A64">
        <w:rPr>
          <w:rFonts w:hint="cs"/>
          <w:cs/>
        </w:rPr>
        <w:t>ออกกำลังกาย</w:t>
      </w:r>
      <w:r w:rsidR="0051703B">
        <w:rPr>
          <w:rFonts w:hint="cs"/>
          <w:cs/>
        </w:rPr>
        <w:t>แนะนำ</w:t>
      </w:r>
      <w:r w:rsidR="008F6A64">
        <w:rPr>
          <w:rFonts w:hint="cs"/>
          <w:cs/>
        </w:rPr>
        <w:t>สำหรับผู้ป่วยโรคไต</w:t>
      </w:r>
      <w:r w:rsidR="0051703B">
        <w:rPr>
          <w:rFonts w:hint="cs"/>
          <w:cs/>
        </w:rPr>
        <w:t>อะไรบ้าง</w:t>
      </w:r>
      <w:r w:rsidR="00083A19">
        <w:rPr>
          <w:rFonts w:hint="cs"/>
          <w:cs/>
        </w:rPr>
        <w:t xml:space="preserve"> หรือ</w:t>
      </w:r>
      <w:r w:rsidR="002A737A">
        <w:rPr>
          <w:rFonts w:hint="cs"/>
          <w:cs/>
        </w:rPr>
        <w:t>ในหนึ่งวันควรดื่มน้ำปริมาณเท่าไร</w:t>
      </w:r>
      <w:r w:rsidR="00083A19">
        <w:rPr>
          <w:rFonts w:hint="cs"/>
          <w:cs/>
        </w:rPr>
        <w:t xml:space="preserve"> เป็นต้น</w:t>
      </w:r>
    </w:p>
    <w:p w14:paraId="4E7831B8" w14:textId="74182D04" w:rsidR="00705071" w:rsidRDefault="00705071" w:rsidP="001A524A">
      <w:pPr>
        <w:spacing w:line="240" w:lineRule="auto"/>
        <w:jc w:val="thaiDistribute"/>
      </w:pPr>
    </w:p>
    <w:p w14:paraId="5E83F61A" w14:textId="322DC598" w:rsidR="00705071" w:rsidRPr="008845FB" w:rsidRDefault="00705071" w:rsidP="001A524A">
      <w:pPr>
        <w:spacing w:line="240" w:lineRule="auto"/>
        <w:jc w:val="thaiDistribute"/>
        <w:rPr>
          <w:cs/>
        </w:rPr>
      </w:pPr>
      <w:r w:rsidRPr="00705071">
        <w:rPr>
          <w:b/>
          <w:bCs/>
          <w:cs/>
        </w:rPr>
        <w:t>คำสำคัญ</w:t>
      </w:r>
      <w:r w:rsidRPr="00705071">
        <w:rPr>
          <w:cs/>
        </w:rPr>
        <w:t xml:space="preserve"> </w:t>
      </w:r>
      <w:r w:rsidR="007B3A89">
        <w:rPr>
          <w:rFonts w:hint="cs"/>
          <w:cs/>
        </w:rPr>
        <w:t>แอปพลิเคชัน</w:t>
      </w:r>
      <w:r w:rsidR="008F6101">
        <w:rPr>
          <w:rFonts w:hint="cs"/>
          <w:cs/>
        </w:rPr>
        <w:t>มือถือ</w:t>
      </w:r>
      <w:r w:rsidR="007B3A89">
        <w:rPr>
          <w:rFonts w:hint="cs"/>
          <w:cs/>
        </w:rPr>
        <w:t xml:space="preserve"> แชทบอท ดูแลสุขภาพ โรคไต ระบบจัดเก็บข้อมูลสุขภาพส่วนบุคคล</w:t>
      </w:r>
    </w:p>
    <w:p w14:paraId="52C649F1" w14:textId="77777777" w:rsidR="00D6485F" w:rsidRPr="008845FB" w:rsidRDefault="00D6485F" w:rsidP="001A524A">
      <w:pPr>
        <w:pStyle w:val="HTMLPreformatted"/>
        <w:jc w:val="thaiDistribute"/>
        <w:rPr>
          <w:rFonts w:ascii="TH Sarabun New" w:hAnsi="TH Sarabun New" w:cs="TH Sarabun New"/>
          <w:sz w:val="32"/>
          <w:szCs w:val="32"/>
        </w:rPr>
      </w:pPr>
      <w:r w:rsidRPr="008845FB">
        <w:rPr>
          <w:rFonts w:ascii="TH Sarabun New" w:hAnsi="TH Sarabun New" w:cs="TH Sarabun New"/>
          <w:sz w:val="32"/>
          <w:szCs w:val="32"/>
          <w:cs/>
        </w:rPr>
        <w:tab/>
      </w:r>
      <w:r w:rsidR="001A524A" w:rsidRPr="008845FB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C0F8BD4" w14:textId="77777777" w:rsidR="000B4B43" w:rsidRPr="008845FB" w:rsidRDefault="000B4B43" w:rsidP="001A524A">
      <w:pPr>
        <w:spacing w:line="240" w:lineRule="auto"/>
        <w:jc w:val="center"/>
      </w:pPr>
    </w:p>
    <w:p w14:paraId="1B73FF5D" w14:textId="77777777" w:rsidR="000B4B43" w:rsidRPr="008845FB" w:rsidRDefault="000B4B43" w:rsidP="001A524A">
      <w:pPr>
        <w:spacing w:line="240" w:lineRule="auto"/>
        <w:jc w:val="center"/>
      </w:pPr>
    </w:p>
    <w:p w14:paraId="4C1840DE" w14:textId="77777777" w:rsidR="000B4B43" w:rsidRPr="008845FB" w:rsidRDefault="000B4B43" w:rsidP="001A524A">
      <w:pPr>
        <w:spacing w:line="240" w:lineRule="auto"/>
        <w:jc w:val="center"/>
      </w:pPr>
    </w:p>
    <w:p w14:paraId="597D5352" w14:textId="77777777" w:rsidR="000B4B43" w:rsidRPr="008845FB" w:rsidRDefault="000B4B43" w:rsidP="001A524A">
      <w:pPr>
        <w:spacing w:line="240" w:lineRule="auto"/>
        <w:jc w:val="center"/>
      </w:pPr>
    </w:p>
    <w:p w14:paraId="694D644F" w14:textId="77777777" w:rsidR="000B4B43" w:rsidRPr="008845FB" w:rsidRDefault="000B4B43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373631ED" w14:textId="77777777" w:rsidR="00ED3833" w:rsidRDefault="001A524A" w:rsidP="00C873F3">
      <w:pPr>
        <w:pStyle w:val="Title"/>
        <w:jc w:val="left"/>
      </w:pPr>
      <w:bookmarkStart w:id="45" w:name="_Toc254200829"/>
      <w:bookmarkStart w:id="46" w:name="_Toc254200978"/>
      <w:bookmarkStart w:id="47" w:name="_Toc254201578"/>
      <w:bookmarkStart w:id="48" w:name="_Toc254201619"/>
      <w:bookmarkStart w:id="49" w:name="_Toc254202933"/>
      <w:bookmarkStart w:id="50" w:name="_Toc254458930"/>
      <w:bookmarkStart w:id="51" w:name="_Toc254724410"/>
      <w:bookmarkStart w:id="52" w:name="_Toc254805613"/>
      <w:bookmarkStart w:id="53" w:name="_Toc254806320"/>
      <w:bookmarkStart w:id="54" w:name="_Toc254806580"/>
      <w:bookmarkStart w:id="55" w:name="_Toc254864175"/>
      <w:r w:rsidRPr="008845FB">
        <w:br w:type="page"/>
      </w:r>
      <w:bookmarkStart w:id="56" w:name="_Toc278023665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0"/>
        <w:gridCol w:w="6406"/>
      </w:tblGrid>
      <w:tr w:rsidR="00ED3833" w14:paraId="38A20273" w14:textId="77777777" w:rsidTr="005E7C4E">
        <w:tc>
          <w:tcPr>
            <w:tcW w:w="1890" w:type="dxa"/>
          </w:tcPr>
          <w:p w14:paraId="3526276B" w14:textId="77777777" w:rsidR="00ED3833" w:rsidRPr="005E7C4E" w:rsidRDefault="005E7C4E" w:rsidP="002A19FB">
            <w:pPr>
              <w:pStyle w:val="BodyText"/>
              <w:spacing w:after="0" w:line="240" w:lineRule="auto"/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lastRenderedPageBreak/>
              <w:t>Project</w:t>
            </w:r>
          </w:p>
        </w:tc>
        <w:tc>
          <w:tcPr>
            <w:tcW w:w="6406" w:type="dxa"/>
          </w:tcPr>
          <w:p w14:paraId="13C2F0F1" w14:textId="3F7567D3" w:rsidR="00ED3833" w:rsidRDefault="00E3182F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Chatbot for kidney disease patients caring</w:t>
            </w:r>
          </w:p>
        </w:tc>
      </w:tr>
      <w:tr w:rsidR="00ED3833" w14:paraId="6D93AC96" w14:textId="77777777" w:rsidTr="005E7C4E">
        <w:tc>
          <w:tcPr>
            <w:tcW w:w="1890" w:type="dxa"/>
          </w:tcPr>
          <w:p w14:paraId="3A44D8C2" w14:textId="77777777" w:rsidR="00ED3833" w:rsidRDefault="005E7C4E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Author</w:t>
            </w:r>
          </w:p>
        </w:tc>
        <w:tc>
          <w:tcPr>
            <w:tcW w:w="6406" w:type="dxa"/>
          </w:tcPr>
          <w:p w14:paraId="7E3C624A" w14:textId="44291E36" w:rsidR="00ED3833" w:rsidRDefault="005E7C4E" w:rsidP="005E7C4E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Mr.</w:t>
            </w:r>
            <w:r w:rsidR="00E3182F">
              <w:rPr>
                <w:b/>
                <w:bCs/>
              </w:rPr>
              <w:t xml:space="preserve"> Yong Yangyuen</w:t>
            </w:r>
            <w:r w:rsidR="00ED3833" w:rsidRPr="008845FB">
              <w:rPr>
                <w:b/>
                <w:bCs/>
                <w:cs/>
              </w:rPr>
              <w:t xml:space="preserve">          </w:t>
            </w:r>
            <w:r>
              <w:rPr>
                <w:b/>
                <w:bCs/>
              </w:rPr>
              <w:t xml:space="preserve">ID </w:t>
            </w:r>
            <w:r w:rsidR="007009D3">
              <w:rPr>
                <w:b/>
                <w:bCs/>
              </w:rPr>
              <w:t>6010110293</w:t>
            </w:r>
          </w:p>
        </w:tc>
      </w:tr>
      <w:tr w:rsidR="00ED3833" w14:paraId="01F15EA1" w14:textId="77777777" w:rsidTr="005E7C4E">
        <w:tc>
          <w:tcPr>
            <w:tcW w:w="1890" w:type="dxa"/>
          </w:tcPr>
          <w:p w14:paraId="5550F27F" w14:textId="77777777" w:rsidR="00ED3833" w:rsidRDefault="005E7C4E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Major Program</w:t>
            </w:r>
          </w:p>
        </w:tc>
        <w:tc>
          <w:tcPr>
            <w:tcW w:w="6406" w:type="dxa"/>
          </w:tcPr>
          <w:p w14:paraId="1D73E3A8" w14:textId="77777777" w:rsidR="00ED3833" w:rsidRDefault="005E7C4E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Computer Engineering</w:t>
            </w:r>
          </w:p>
        </w:tc>
      </w:tr>
      <w:tr w:rsidR="00ED3833" w14:paraId="5DB95B67" w14:textId="77777777" w:rsidTr="005E7C4E">
        <w:tc>
          <w:tcPr>
            <w:tcW w:w="1890" w:type="dxa"/>
          </w:tcPr>
          <w:p w14:paraId="23C7FB9D" w14:textId="77777777" w:rsidR="00ED3833" w:rsidRDefault="005E7C4E" w:rsidP="005E7C4E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Academic Year</w:t>
            </w:r>
          </w:p>
        </w:tc>
        <w:tc>
          <w:tcPr>
            <w:tcW w:w="6406" w:type="dxa"/>
          </w:tcPr>
          <w:p w14:paraId="4A0C878F" w14:textId="2B69D990" w:rsidR="00ED3833" w:rsidRDefault="005E7C4E" w:rsidP="002A19FB">
            <w:pPr>
              <w:pStyle w:val="BodyText"/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  <w:r w:rsidR="00705071">
              <w:rPr>
                <w:b/>
                <w:bCs/>
              </w:rPr>
              <w:t>20</w:t>
            </w:r>
          </w:p>
        </w:tc>
      </w:tr>
    </w:tbl>
    <w:p w14:paraId="2AF4722F" w14:textId="77777777" w:rsidR="00ED3833" w:rsidRDefault="00ED3833" w:rsidP="001F439E">
      <w:pPr>
        <w:pStyle w:val="Title"/>
        <w:spacing w:before="0" w:after="0" w:line="240" w:lineRule="auto"/>
        <w:jc w:val="left"/>
      </w:pPr>
    </w:p>
    <w:p w14:paraId="7ECD40E6" w14:textId="77777777" w:rsidR="004513E3" w:rsidRPr="00DC11E1" w:rsidRDefault="00A74E5E" w:rsidP="00DC11E1">
      <w:pPr>
        <w:pStyle w:val="Title"/>
      </w:pPr>
      <w:bookmarkStart w:id="57" w:name="_Toc67839544"/>
      <w:r w:rsidRPr="00DC11E1">
        <w:t>Abstract</w:t>
      </w:r>
      <w:bookmarkStart w:id="58" w:name="_Toc254200653"/>
      <w:bookmarkStart w:id="59" w:name="_Toc254200761"/>
      <w:bookmarkStart w:id="60" w:name="_Toc254200830"/>
      <w:bookmarkStart w:id="61" w:name="_Toc254200979"/>
      <w:bookmarkStart w:id="62" w:name="_Toc254201579"/>
      <w:bookmarkStart w:id="63" w:name="_Toc254201620"/>
      <w:bookmarkStart w:id="64" w:name="_Toc25420293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233FB0DE" w14:textId="620C7888" w:rsidR="004513E3" w:rsidRPr="00E54FE8" w:rsidRDefault="004513E3" w:rsidP="001F439E">
      <w:pPr>
        <w:jc w:val="both"/>
      </w:pPr>
      <w:r>
        <w:rPr>
          <w:cs/>
        </w:rPr>
        <w:tab/>
      </w:r>
      <w:r w:rsidR="00E54FE8">
        <w:t xml:space="preserve">This project aims to design and develop a chatbot for kidney disease patients </w:t>
      </w:r>
      <w:r w:rsidR="00B118A2">
        <w:t>who use a hemodialysis machine to remove wastes from their blood,</w:t>
      </w:r>
      <w:r w:rsidR="00526782">
        <w:t xml:space="preserve"> extends from</w:t>
      </w:r>
      <w:r w:rsidR="00196BFE">
        <w:t xml:space="preserve"> the original mobile</w:t>
      </w:r>
      <w:r w:rsidR="006F0014">
        <w:t xml:space="preserve"> </w:t>
      </w:r>
      <w:r w:rsidR="00EE7280">
        <w:t>application which is</w:t>
      </w:r>
      <w:r w:rsidR="00526782">
        <w:t xml:space="preserve"> a personal health record system for kidney disease patients</w:t>
      </w:r>
      <w:r w:rsidR="001D3CC8">
        <w:t xml:space="preserve"> in a form</w:t>
      </w:r>
      <w:r w:rsidR="000774F1">
        <w:t xml:space="preserve"> of an Android application.</w:t>
      </w:r>
      <w:r w:rsidR="00A469C1">
        <w:t xml:space="preserve"> The original app</w:t>
      </w:r>
      <w:r w:rsidR="009D5230">
        <w:t xml:space="preserve"> assists the patients in taking care of their health including nutrition control, medicine</w:t>
      </w:r>
      <w:r w:rsidR="00CA4C63">
        <w:t>, exercise, and</w:t>
      </w:r>
      <w:r w:rsidR="00291CED">
        <w:t xml:space="preserve"> a</w:t>
      </w:r>
      <w:r w:rsidR="00CA4C63">
        <w:t xml:space="preserve"> doctor appointment</w:t>
      </w:r>
      <w:r w:rsidR="00DF3788">
        <w:t>.</w:t>
      </w:r>
      <w:r w:rsidR="009D1AC5">
        <w:rPr>
          <w:rFonts w:hint="cs"/>
          <w:cs/>
        </w:rPr>
        <w:t xml:space="preserve"> </w:t>
      </w:r>
      <w:r w:rsidR="009D1AC5">
        <w:t>Within th</w:t>
      </w:r>
      <w:r w:rsidR="008F3AB5">
        <w:t>e original</w:t>
      </w:r>
      <w:r w:rsidR="009D1AC5">
        <w:t xml:space="preserve"> app, there are add-ons that can</w:t>
      </w:r>
      <w:r w:rsidR="00EB5ED4">
        <w:t xml:space="preserve"> </w:t>
      </w:r>
      <w:r w:rsidR="009D1AC5">
        <w:t>link to Messenger and LINE application for chatting with</w:t>
      </w:r>
      <w:r w:rsidR="00863A28">
        <w:t xml:space="preserve"> the</w:t>
      </w:r>
      <w:r w:rsidR="009D1AC5">
        <w:t xml:space="preserve"> chatbot</w:t>
      </w:r>
      <w:r w:rsidR="008F3AB5">
        <w:t xml:space="preserve">. </w:t>
      </w:r>
      <w:r w:rsidR="00574DFB">
        <w:t>The chatbot developed along with this project has functions to respond</w:t>
      </w:r>
      <w:r w:rsidR="00D51543">
        <w:t xml:space="preserve"> to</w:t>
      </w:r>
      <w:r w:rsidR="00F93CE7">
        <w:t xml:space="preserve"> </w:t>
      </w:r>
      <w:r w:rsidR="000D6485">
        <w:t>patient</w:t>
      </w:r>
      <w:r w:rsidR="00D51543">
        <w:t xml:space="preserve">’s </w:t>
      </w:r>
      <w:r w:rsidR="000D6485">
        <w:t>inquiries into 5 major categories – general information regarding kidney disease, food</w:t>
      </w:r>
      <w:r w:rsidR="009B5454">
        <w:t xml:space="preserve"> nutrition, drug usage, water consumption</w:t>
      </w:r>
      <w:r w:rsidR="001B5786">
        <w:t>,</w:t>
      </w:r>
      <w:r w:rsidR="009B5454">
        <w:t xml:space="preserve"> and exercise information. Each category can give additional information to much deeper responses, for example, </w:t>
      </w:r>
      <w:r w:rsidR="001B2DB8">
        <w:t>what is the kidney disease, the food of kidney disease patients, how the kidney disease</w:t>
      </w:r>
      <w:r w:rsidR="00CC5A35">
        <w:t xml:space="preserve"> patients</w:t>
      </w:r>
      <w:r w:rsidR="001B2DB8">
        <w:t xml:space="preserve"> take the medicines</w:t>
      </w:r>
      <w:r w:rsidR="00C62EB3">
        <w:t>, and what the exercise the patients should have or even how much water the patient</w:t>
      </w:r>
      <w:r w:rsidR="00F36C8B">
        <w:t>s</w:t>
      </w:r>
      <w:r w:rsidR="00C62EB3">
        <w:t xml:space="preserve"> should consume</w:t>
      </w:r>
      <w:r w:rsidR="006313FC">
        <w:t>,</w:t>
      </w:r>
      <w:r w:rsidR="00C62EB3">
        <w:t xml:space="preserve"> etc.</w:t>
      </w:r>
    </w:p>
    <w:p w14:paraId="4481A59A" w14:textId="77777777" w:rsidR="00705071" w:rsidRPr="00C62EB3" w:rsidRDefault="00705071" w:rsidP="001F439E">
      <w:pPr>
        <w:jc w:val="both"/>
      </w:pPr>
    </w:p>
    <w:p w14:paraId="31258FC9" w14:textId="721DCBE5" w:rsidR="00705071" w:rsidRPr="00E75163" w:rsidRDefault="00705071" w:rsidP="001F439E">
      <w:pPr>
        <w:jc w:val="both"/>
      </w:pPr>
      <w:r w:rsidRPr="00705071">
        <w:rPr>
          <w:b/>
          <w:bCs/>
          <w:lang w:val="en-GB"/>
        </w:rPr>
        <w:t>Keywords:</w:t>
      </w:r>
      <w:r w:rsidRPr="00705071">
        <w:rPr>
          <w:lang w:val="en-GB"/>
        </w:rPr>
        <w:t xml:space="preserve"> </w:t>
      </w:r>
      <w:r w:rsidR="000E2C02">
        <w:rPr>
          <w:lang w:val="en-GB"/>
        </w:rPr>
        <w:t>Mobile-application</w:t>
      </w:r>
      <w:r w:rsidR="00EA6D13">
        <w:rPr>
          <w:lang w:val="en-GB"/>
        </w:rPr>
        <w:t xml:space="preserve">, </w:t>
      </w:r>
      <w:r w:rsidR="000E2C02">
        <w:rPr>
          <w:lang w:val="en-GB"/>
        </w:rPr>
        <w:t>Chatbot</w:t>
      </w:r>
      <w:r w:rsidRPr="00705071">
        <w:rPr>
          <w:lang w:val="en-GB"/>
        </w:rPr>
        <w:t xml:space="preserve">, </w:t>
      </w:r>
      <w:r w:rsidR="000E2C02">
        <w:rPr>
          <w:lang w:val="en-GB"/>
        </w:rPr>
        <w:t>Health care</w:t>
      </w:r>
      <w:r w:rsidRPr="00705071">
        <w:rPr>
          <w:lang w:val="en-GB"/>
        </w:rPr>
        <w:t xml:space="preserve">, </w:t>
      </w:r>
      <w:r w:rsidR="000E2C02">
        <w:rPr>
          <w:lang w:val="en-GB"/>
        </w:rPr>
        <w:t>Kidney disease</w:t>
      </w:r>
      <w:r w:rsidRPr="00705071">
        <w:rPr>
          <w:lang w:val="en-GB"/>
        </w:rPr>
        <w:t xml:space="preserve">, </w:t>
      </w:r>
      <w:r w:rsidR="000E2C02">
        <w:rPr>
          <w:lang w:val="en-GB"/>
        </w:rPr>
        <w:t>Personal Health Record</w:t>
      </w:r>
    </w:p>
    <w:p w14:paraId="5D70EB1F" w14:textId="77777777" w:rsidR="003D2650" w:rsidRDefault="003D2650">
      <w:pPr>
        <w:spacing w:after="0" w:line="240" w:lineRule="auto"/>
        <w:rPr>
          <w:cs/>
        </w:rPr>
      </w:pPr>
    </w:p>
    <w:p w14:paraId="4FF8E020" w14:textId="77777777" w:rsidR="00262938" w:rsidRDefault="00262938">
      <w:pPr>
        <w:spacing w:after="0" w:line="240" w:lineRule="auto"/>
        <w:rPr>
          <w:b/>
          <w:bCs/>
          <w:kern w:val="28"/>
          <w:sz w:val="36"/>
          <w:szCs w:val="36"/>
          <w:cs/>
        </w:rPr>
      </w:pPr>
      <w:r>
        <w:rPr>
          <w:cs/>
        </w:rPr>
        <w:br w:type="page"/>
      </w:r>
    </w:p>
    <w:p w14:paraId="19BAF9A1" w14:textId="77777777" w:rsidR="004513E3" w:rsidRDefault="003D2650" w:rsidP="00DC11E1">
      <w:pPr>
        <w:pStyle w:val="Title"/>
      </w:pPr>
      <w:bookmarkStart w:id="65" w:name="_Toc67839545"/>
      <w:r>
        <w:rPr>
          <w:rFonts w:hint="cs"/>
          <w:cs/>
        </w:rPr>
        <w:lastRenderedPageBreak/>
        <w:t>กิตติกรรมประกาศ</w:t>
      </w:r>
      <w:bookmarkEnd w:id="65"/>
    </w:p>
    <w:p w14:paraId="50D92BDA" w14:textId="3E6FF4E8" w:rsidR="00504C1D" w:rsidRDefault="003D2650" w:rsidP="00504C1D">
      <w:pPr>
        <w:jc w:val="thaiDistribute"/>
      </w:pPr>
      <w:r>
        <w:rPr>
          <w:rFonts w:hint="cs"/>
          <w:cs/>
        </w:rPr>
        <w:tab/>
      </w:r>
      <w:r w:rsidR="00FA1C8E">
        <w:rPr>
          <w:cs/>
        </w:rPr>
        <w:t>โครงงาน</w:t>
      </w:r>
      <w:r w:rsidR="004807B5">
        <w:rPr>
          <w:rFonts w:hint="cs"/>
          <w:cs/>
        </w:rPr>
        <w:t>แชทบอทสำหรับดูแลผู้ป่วยโรคไต</w:t>
      </w:r>
      <w:r w:rsidR="00FA1C8E">
        <w:rPr>
          <w:cs/>
        </w:rPr>
        <w:t>ส</w:t>
      </w:r>
      <w:r w:rsidR="00D62BAA">
        <w:rPr>
          <w:rFonts w:hint="cs"/>
          <w:cs/>
        </w:rPr>
        <w:t>ำ</w:t>
      </w:r>
      <w:r w:rsidR="00FA1C8E">
        <w:rPr>
          <w:cs/>
        </w:rPr>
        <w:t>เร็จ</w:t>
      </w:r>
      <w:r w:rsidR="00313717">
        <w:rPr>
          <w:rFonts w:hint="cs"/>
          <w:cs/>
        </w:rPr>
        <w:t>ลุล่วง</w:t>
      </w:r>
      <w:r w:rsidR="00FA1C8E">
        <w:rPr>
          <w:cs/>
        </w:rPr>
        <w:t>ได้ด้วยความอนุเคราะห์จากบุคคลหลายท่านซึ่งไม่สามารถน</w:t>
      </w:r>
      <w:r w:rsidR="00AF5D82">
        <w:rPr>
          <w:rFonts w:hint="cs"/>
          <w:cs/>
        </w:rPr>
        <w:t>ำ</w:t>
      </w:r>
      <w:r w:rsidR="00FA1C8E">
        <w:rPr>
          <w:cs/>
        </w:rPr>
        <w:t>มากล่าวได้ทั้งหมด</w:t>
      </w:r>
      <w:r w:rsidR="00FA1C8E">
        <w:t xml:space="preserve"> </w:t>
      </w:r>
      <w:r w:rsidR="00FA1C8E">
        <w:rPr>
          <w:cs/>
        </w:rPr>
        <w:t>โดยผู้มีพระคุณท่านแรกที่ผู้จัดท</w:t>
      </w:r>
      <w:r w:rsidR="00AF5D82">
        <w:rPr>
          <w:rFonts w:hint="cs"/>
          <w:cs/>
        </w:rPr>
        <w:t>ำ</w:t>
      </w:r>
      <w:r w:rsidR="00FA1C8E">
        <w:rPr>
          <w:cs/>
        </w:rPr>
        <w:t xml:space="preserve">ใคร่ขอกราบขอบพระคุณคือ </w:t>
      </w:r>
      <w:r w:rsidR="00313717">
        <w:rPr>
          <w:rFonts w:hint="cs"/>
          <w:cs/>
        </w:rPr>
        <w:t>ท่านรศ</w:t>
      </w:r>
      <w:r w:rsidR="00313717">
        <w:t>.</w:t>
      </w:r>
      <w:r w:rsidR="00FA1C8E">
        <w:rPr>
          <w:cs/>
        </w:rPr>
        <w:t xml:space="preserve">ดร.แสงสุรีย์ วสุพงศ์อัยยะ </w:t>
      </w:r>
      <w:r w:rsidR="00153EAA">
        <w:rPr>
          <w:rFonts w:hint="cs"/>
          <w:cs/>
        </w:rPr>
        <w:t>ซึ่งเป็น</w:t>
      </w:r>
      <w:r w:rsidR="00FA1C8E">
        <w:rPr>
          <w:cs/>
        </w:rPr>
        <w:t>อาจารย์ที่ปรึกษา</w:t>
      </w:r>
      <w:r w:rsidR="002B35B8">
        <w:rPr>
          <w:rFonts w:hint="cs"/>
          <w:cs/>
        </w:rPr>
        <w:t>โครงงานชิ้นนี้</w:t>
      </w:r>
      <w:r w:rsidR="00FA1C8E">
        <w:rPr>
          <w:cs/>
        </w:rPr>
        <w:t xml:space="preserve"> ที่ได้กรุณาให้ความรู้ ค</w:t>
      </w:r>
      <w:r w:rsidR="00471F1E">
        <w:rPr>
          <w:rFonts w:hint="cs"/>
          <w:cs/>
        </w:rPr>
        <w:t>ำ</w:t>
      </w:r>
      <w:r w:rsidR="00FA1C8E">
        <w:rPr>
          <w:cs/>
        </w:rPr>
        <w:t>แนะน</w:t>
      </w:r>
      <w:r w:rsidR="00471F1E">
        <w:rPr>
          <w:rFonts w:hint="cs"/>
          <w:cs/>
        </w:rPr>
        <w:t>ำ</w:t>
      </w:r>
      <w:r w:rsidR="00FA1C8E">
        <w:rPr>
          <w:cs/>
        </w:rPr>
        <w:t xml:space="preserve"> รวมทั้งตรวจทานและแก้ไขข้อบกพร่อง</w:t>
      </w:r>
      <w:r w:rsidR="00EB637E">
        <w:rPr>
          <w:rFonts w:hint="cs"/>
          <w:cs/>
        </w:rPr>
        <w:t>ในการพัฒนาโครงงาน</w:t>
      </w:r>
      <w:r w:rsidR="00FA1C8E">
        <w:rPr>
          <w:cs/>
        </w:rPr>
        <w:t xml:space="preserve"> ท</w:t>
      </w:r>
      <w:r w:rsidR="000349D0">
        <w:rPr>
          <w:rFonts w:hint="cs"/>
          <w:cs/>
        </w:rPr>
        <w:t>ำ</w:t>
      </w:r>
      <w:r w:rsidR="00FA1C8E">
        <w:rPr>
          <w:cs/>
        </w:rPr>
        <w:t xml:space="preserve">ให้โครงงานนี้สมบูรณ์ที่สุด </w:t>
      </w:r>
      <w:r w:rsidR="000F7398">
        <w:rPr>
          <w:rFonts w:hint="cs"/>
          <w:cs/>
        </w:rPr>
        <w:t>และขอบพระคุณอาจารย์คณะกรรมการสอบทุกท่าน</w:t>
      </w:r>
      <w:r w:rsidR="00FA1C8E">
        <w:rPr>
          <w:cs/>
        </w:rPr>
        <w:t>ที่ได้ให้ค</w:t>
      </w:r>
      <w:r w:rsidR="00854401">
        <w:rPr>
          <w:rFonts w:hint="cs"/>
          <w:cs/>
        </w:rPr>
        <w:t>ำ</w:t>
      </w:r>
      <w:r w:rsidR="00FA1C8E">
        <w:rPr>
          <w:cs/>
        </w:rPr>
        <w:t>แนะน</w:t>
      </w:r>
      <w:r w:rsidR="00890649">
        <w:rPr>
          <w:rFonts w:hint="cs"/>
          <w:cs/>
        </w:rPr>
        <w:t>ำ</w:t>
      </w:r>
      <w:r w:rsidR="00FA1C8E">
        <w:rPr>
          <w:cs/>
        </w:rPr>
        <w:t>และให้ความรู้ต่าง</w:t>
      </w:r>
      <w:r w:rsidR="00E81DAC">
        <w:rPr>
          <w:cs/>
        </w:rPr>
        <w:t xml:space="preserve"> ๆ</w:t>
      </w:r>
      <w:r w:rsidR="00FA1C8E">
        <w:t xml:space="preserve"> </w:t>
      </w:r>
      <w:r w:rsidR="009B7586">
        <w:rPr>
          <w:rFonts w:hint="cs"/>
          <w:cs/>
        </w:rPr>
        <w:t>เพิ่มเติม</w:t>
      </w:r>
      <w:r w:rsidR="00FA1C8E">
        <w:rPr>
          <w:cs/>
        </w:rPr>
        <w:t>เพื่อใช้ในการปรับปรุงโครงงานนี้ให้เสร็จสมบูรณ์</w:t>
      </w:r>
    </w:p>
    <w:p w14:paraId="1F77CBE0" w14:textId="6831E102" w:rsidR="00504C1D" w:rsidRDefault="00F26011" w:rsidP="00504C1D">
      <w:pPr>
        <w:ind w:firstLine="720"/>
        <w:jc w:val="thaiDistribute"/>
      </w:pPr>
      <w:r>
        <w:rPr>
          <w:rFonts w:hint="cs"/>
          <w:cs/>
        </w:rPr>
        <w:t>ขอ</w:t>
      </w:r>
      <w:r w:rsidR="002326D3">
        <w:rPr>
          <w:cs/>
        </w:rPr>
        <w:t>ขอบพระคุณคณาจารย์ภาควิชาวิศวกรรมคอมพิวเตอร์ และคณาจารย</w:t>
      </w:r>
      <w:r w:rsidR="007B7BDF">
        <w:rPr>
          <w:rFonts w:hint="cs"/>
          <w:cs/>
        </w:rPr>
        <w:t>์</w:t>
      </w:r>
      <w:r w:rsidR="002326D3">
        <w:rPr>
          <w:cs/>
        </w:rPr>
        <w:t>มหาวิทยาลัยสงขลานครินทร์ทุกท่านที่ได้ถ่ายทอดความรู้และประสบการณ์</w:t>
      </w:r>
      <w:r w:rsidR="00AD61D1">
        <w:rPr>
          <w:rFonts w:hint="cs"/>
          <w:cs/>
        </w:rPr>
        <w:t xml:space="preserve"> </w:t>
      </w:r>
      <w:r w:rsidR="002326D3">
        <w:rPr>
          <w:cs/>
        </w:rPr>
        <w:t>ขอขอบพระคุณบุคลากรประจ</w:t>
      </w:r>
      <w:r w:rsidR="005F236A">
        <w:rPr>
          <w:rFonts w:hint="cs"/>
          <w:cs/>
        </w:rPr>
        <w:t>ำ</w:t>
      </w:r>
      <w:r w:rsidR="002326D3">
        <w:rPr>
          <w:cs/>
        </w:rPr>
        <w:t>ภาควิชาวิศวกรร</w:t>
      </w:r>
      <w:r w:rsidR="00AC2CA4">
        <w:rPr>
          <w:rFonts w:hint="cs"/>
          <w:cs/>
        </w:rPr>
        <w:t>ม</w:t>
      </w:r>
      <w:r w:rsidR="002326D3">
        <w:rPr>
          <w:cs/>
        </w:rPr>
        <w:t>คอมพิวเตอร์ทุกท่านที่ช่วยอ</w:t>
      </w:r>
      <w:r w:rsidR="00E46AEA">
        <w:rPr>
          <w:rFonts w:hint="cs"/>
          <w:cs/>
        </w:rPr>
        <w:t>ำ</w:t>
      </w:r>
      <w:r w:rsidR="002326D3">
        <w:rPr>
          <w:cs/>
        </w:rPr>
        <w:t>นวยความสะดวกในการท</w:t>
      </w:r>
      <w:r w:rsidR="005333B6">
        <w:rPr>
          <w:rFonts w:hint="cs"/>
          <w:cs/>
        </w:rPr>
        <w:t>ำ</w:t>
      </w:r>
      <w:r w:rsidR="002326D3">
        <w:rPr>
          <w:cs/>
        </w:rPr>
        <w:t>โครงงาน</w:t>
      </w:r>
    </w:p>
    <w:p w14:paraId="1612DB4D" w14:textId="36741C8B" w:rsidR="00DA5156" w:rsidRDefault="00FA1C8E" w:rsidP="00504C1D">
      <w:pPr>
        <w:ind w:firstLine="720"/>
        <w:jc w:val="thaiDistribute"/>
      </w:pPr>
      <w:r>
        <w:rPr>
          <w:cs/>
        </w:rPr>
        <w:t>ขอขอบพระคุณบิดา มารดา รุ่นพี่ เพื่อนนักศึกษา ตลอดจนผู้ที่เกี่ยวข้องทุกท่านที่ไม่ได้กล่าวนามไว้ ณ</w:t>
      </w:r>
      <w:r>
        <w:t xml:space="preserve"> </w:t>
      </w:r>
      <w:r>
        <w:rPr>
          <w:cs/>
        </w:rPr>
        <w:t>ที่นี้ ที่คอยสนับสนุนและให้ก</w:t>
      </w:r>
      <w:r w:rsidR="00E6219C">
        <w:rPr>
          <w:rFonts w:hint="cs"/>
          <w:cs/>
        </w:rPr>
        <w:t>ำ</w:t>
      </w:r>
      <w:r>
        <w:rPr>
          <w:cs/>
        </w:rPr>
        <w:t>ลังใจ</w:t>
      </w:r>
      <w:r w:rsidR="00E6219C">
        <w:rPr>
          <w:rFonts w:hint="cs"/>
          <w:cs/>
        </w:rPr>
        <w:t>ในการ</w:t>
      </w:r>
      <w:r>
        <w:rPr>
          <w:cs/>
        </w:rPr>
        <w:t>ท</w:t>
      </w:r>
      <w:r w:rsidR="00E6219C">
        <w:rPr>
          <w:rFonts w:hint="cs"/>
          <w:cs/>
        </w:rPr>
        <w:t>ำ</w:t>
      </w:r>
      <w:r>
        <w:rPr>
          <w:cs/>
        </w:rPr>
        <w:t>ให้โครงงานฉบับนี้</w:t>
      </w:r>
      <w:r w:rsidR="00E6219C">
        <w:rPr>
          <w:rFonts w:hint="cs"/>
          <w:cs/>
        </w:rPr>
        <w:t>ให้</w:t>
      </w:r>
      <w:r>
        <w:rPr>
          <w:cs/>
        </w:rPr>
        <w:t>ส</w:t>
      </w:r>
      <w:r w:rsidR="00E6219C">
        <w:rPr>
          <w:rFonts w:hint="cs"/>
          <w:cs/>
        </w:rPr>
        <w:t>ำ</w:t>
      </w:r>
      <w:r>
        <w:rPr>
          <w:cs/>
        </w:rPr>
        <w:t>เร็จลุล่วงได้ด้วยดี สุดท้ายนี้ ผู้จัดท</w:t>
      </w:r>
      <w:r w:rsidR="00E51A97">
        <w:rPr>
          <w:rFonts w:hint="cs"/>
          <w:cs/>
        </w:rPr>
        <w:t>ำ</w:t>
      </w:r>
      <w:r>
        <w:rPr>
          <w:cs/>
        </w:rPr>
        <w:t>โครงงานหวังว่า</w:t>
      </w:r>
      <w:r>
        <w:t xml:space="preserve"> </w:t>
      </w:r>
      <w:r>
        <w:rPr>
          <w:cs/>
        </w:rPr>
        <w:t>โครงงานฉบับนี้จะเป็นประโยชน์กับผู้สนใจไม่มากก็น้อย</w:t>
      </w:r>
    </w:p>
    <w:p w14:paraId="7F14CEE2" w14:textId="45FB55E2" w:rsidR="003D2650" w:rsidRDefault="003D2650" w:rsidP="003D2650">
      <w:pPr>
        <w:jc w:val="right"/>
      </w:pPr>
      <w:r>
        <w:rPr>
          <w:rFonts w:hint="cs"/>
          <w:cs/>
        </w:rPr>
        <w:t>ชื่อผู้จัดทำ</w:t>
      </w:r>
    </w:p>
    <w:p w14:paraId="561A9472" w14:textId="5AA7C845" w:rsidR="00FA1C8E" w:rsidRPr="003D2650" w:rsidRDefault="009D7503" w:rsidP="009D7503">
      <w:pPr>
        <w:ind w:left="7200"/>
        <w:jc w:val="center"/>
        <w:rPr>
          <w:cs/>
        </w:rPr>
      </w:pPr>
      <w:r>
        <w:rPr>
          <w:rFonts w:hint="cs"/>
          <w:cs/>
        </w:rPr>
        <w:t xml:space="preserve">        </w:t>
      </w:r>
      <w:r w:rsidR="00FA1C8E">
        <w:rPr>
          <w:rFonts w:hint="cs"/>
          <w:cs/>
        </w:rPr>
        <w:t>ยง</w:t>
      </w:r>
      <w:r w:rsidR="003C621C">
        <w:rPr>
          <w:rFonts w:hint="cs"/>
          <w:cs/>
        </w:rPr>
        <w:t xml:space="preserve"> </w:t>
      </w:r>
      <w:r w:rsidR="00FA1C8E">
        <w:rPr>
          <w:rFonts w:hint="cs"/>
          <w:cs/>
        </w:rPr>
        <w:t>ยั่งยืน</w:t>
      </w:r>
    </w:p>
    <w:p w14:paraId="5C51B9B3" w14:textId="77777777" w:rsidR="003D2650" w:rsidRDefault="003D2650">
      <w:pPr>
        <w:spacing w:after="0" w:line="240" w:lineRule="auto"/>
        <w:rPr>
          <w:b/>
          <w:bCs/>
          <w:kern w:val="28"/>
          <w:sz w:val="40"/>
          <w:szCs w:val="40"/>
          <w:cs/>
        </w:rPr>
      </w:pPr>
      <w:r>
        <w:rPr>
          <w:cs/>
        </w:rPr>
        <w:br w:type="page"/>
      </w:r>
    </w:p>
    <w:p w14:paraId="464DDCC5" w14:textId="77777777" w:rsidR="00A822E5" w:rsidRPr="004513E3" w:rsidRDefault="00A822E5" w:rsidP="00DC11E1">
      <w:pPr>
        <w:pStyle w:val="Title"/>
      </w:pPr>
      <w:bookmarkStart w:id="66" w:name="_Toc67839546"/>
      <w:r w:rsidRPr="008845FB">
        <w:rPr>
          <w:cs/>
        </w:rPr>
        <w:lastRenderedPageBreak/>
        <w:t>สารบัญ</w:t>
      </w:r>
      <w:bookmarkEnd w:id="66"/>
    </w:p>
    <w:p w14:paraId="47815FD2" w14:textId="04A6923F" w:rsidR="00BA62B2" w:rsidRDefault="00A822E5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r w:rsidRPr="008845FB">
        <w:rPr>
          <w:b w:val="0"/>
          <w:bCs w:val="0"/>
        </w:rPr>
        <w:fldChar w:fldCharType="begin"/>
      </w:r>
      <w:r w:rsidRPr="008845FB">
        <w:instrText xml:space="preserve"> TOC \o "1-3" \h \z \u </w:instrText>
      </w:r>
      <w:r w:rsidRPr="008845FB">
        <w:rPr>
          <w:b w:val="0"/>
          <w:bCs w:val="0"/>
        </w:rPr>
        <w:fldChar w:fldCharType="separate"/>
      </w:r>
      <w:hyperlink w:anchor="_Toc67839543" w:history="1">
        <w:r w:rsidR="00BA62B2" w:rsidRPr="00A90805">
          <w:rPr>
            <w:rStyle w:val="Hyperlink"/>
            <w:cs/>
          </w:rPr>
          <w:t>บทคัดย่อ</w:t>
        </w:r>
        <w:r w:rsidR="00BA62B2">
          <w:rPr>
            <w:webHidden/>
          </w:rPr>
          <w:tab/>
        </w:r>
        <w:r w:rsidR="00BA62B2">
          <w:rPr>
            <w:rStyle w:val="Hyperlink"/>
            <w:cs/>
          </w:rPr>
          <w:fldChar w:fldCharType="begin"/>
        </w:r>
        <w:r w:rsidR="00BA62B2">
          <w:rPr>
            <w:webHidden/>
          </w:rPr>
          <w:instrText xml:space="preserve"> PAGEREF _Toc67839543 \h </w:instrText>
        </w:r>
        <w:r w:rsidR="00BA62B2">
          <w:rPr>
            <w:rStyle w:val="Hyperlink"/>
            <w:cs/>
          </w:rPr>
        </w:r>
        <w:r w:rsidR="00BA62B2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ง</w:t>
        </w:r>
        <w:r w:rsidR="00BA62B2">
          <w:rPr>
            <w:rStyle w:val="Hyperlink"/>
            <w:cs/>
          </w:rPr>
          <w:fldChar w:fldCharType="end"/>
        </w:r>
      </w:hyperlink>
    </w:p>
    <w:p w14:paraId="4945D713" w14:textId="61E3E47F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44" w:history="1">
        <w:r w:rsidRPr="00A90805">
          <w:rPr>
            <w:rStyle w:val="Hyperlink"/>
          </w:rPr>
          <w:t>Abstract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_Toc67839544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จ</w:t>
        </w:r>
        <w:r>
          <w:rPr>
            <w:rStyle w:val="Hyperlink"/>
            <w:cs/>
          </w:rPr>
          <w:fldChar w:fldCharType="end"/>
        </w:r>
      </w:hyperlink>
    </w:p>
    <w:p w14:paraId="1758E14D" w14:textId="6D8AEEA5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45" w:history="1">
        <w:r w:rsidRPr="00A90805">
          <w:rPr>
            <w:rStyle w:val="Hyperlink"/>
            <w:cs/>
          </w:rPr>
          <w:t>กิตติกรรมประกาศ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_Toc67839545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ฉ</w:t>
        </w:r>
        <w:r>
          <w:rPr>
            <w:rStyle w:val="Hyperlink"/>
            <w:cs/>
          </w:rPr>
          <w:fldChar w:fldCharType="end"/>
        </w:r>
      </w:hyperlink>
    </w:p>
    <w:p w14:paraId="47C801F1" w14:textId="37D485B0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46" w:history="1">
        <w:r w:rsidRPr="00A90805">
          <w:rPr>
            <w:rStyle w:val="Hyperlink"/>
            <w:cs/>
          </w:rPr>
          <w:t>สารบัญ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_Toc67839546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ช</w:t>
        </w:r>
        <w:r>
          <w:rPr>
            <w:rStyle w:val="Hyperlink"/>
            <w:cs/>
          </w:rPr>
          <w:fldChar w:fldCharType="end"/>
        </w:r>
      </w:hyperlink>
    </w:p>
    <w:p w14:paraId="5EFF5284" w14:textId="4194A9F9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47" w:history="1">
        <w:r w:rsidRPr="00A90805">
          <w:rPr>
            <w:rStyle w:val="Hyperlink"/>
            <w:cs/>
          </w:rPr>
          <w:t>รายการภาพประกอบ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_Toc67839547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ญ</w:t>
        </w:r>
        <w:r>
          <w:rPr>
            <w:rStyle w:val="Hyperlink"/>
            <w:cs/>
          </w:rPr>
          <w:fldChar w:fldCharType="end"/>
        </w:r>
      </w:hyperlink>
    </w:p>
    <w:p w14:paraId="040D753D" w14:textId="45E29312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48" w:history="1">
        <w:r w:rsidRPr="00A90805">
          <w:rPr>
            <w:rStyle w:val="Hyperlink"/>
            <w:cs/>
          </w:rPr>
          <w:t>รายการตาราง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_Toc67839548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ฏ</w:t>
        </w:r>
        <w:r>
          <w:rPr>
            <w:rStyle w:val="Hyperlink"/>
            <w:cs/>
          </w:rPr>
          <w:fldChar w:fldCharType="end"/>
        </w:r>
      </w:hyperlink>
    </w:p>
    <w:p w14:paraId="13574C20" w14:textId="131D8915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49" w:history="1">
        <w:r w:rsidRPr="00A90805">
          <w:rPr>
            <w:rStyle w:val="Hyperlink"/>
            <w:cs/>
          </w:rPr>
          <w:t>รายการคำย่อ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_Toc67839549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ฐ</w:t>
        </w:r>
        <w:r>
          <w:rPr>
            <w:rStyle w:val="Hyperlink"/>
            <w:cs/>
          </w:rPr>
          <w:fldChar w:fldCharType="end"/>
        </w:r>
      </w:hyperlink>
    </w:p>
    <w:p w14:paraId="17102C7D" w14:textId="5374EB6D" w:rsidR="00BA62B2" w:rsidRDefault="00BA62B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50" w:history="1">
        <w:r w:rsidRPr="00A90805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Pr="00A90805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A90805">
          <w:rPr>
            <w:rStyle w:val="Hyperlink"/>
            <w:cs/>
          </w:rPr>
          <w:t>บทนำ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_Toc67839550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</w:t>
        </w:r>
        <w:r>
          <w:rPr>
            <w:rStyle w:val="Hyperlink"/>
            <w:cs/>
          </w:rPr>
          <w:fldChar w:fldCharType="end"/>
        </w:r>
      </w:hyperlink>
    </w:p>
    <w:p w14:paraId="6287681D" w14:textId="7708AFD7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51" w:history="1">
        <w:r w:rsidRPr="00A90805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ความสำคัญและที่มาของโครงงาน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_Toc67839551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</w:t>
        </w:r>
        <w:r>
          <w:rPr>
            <w:rStyle w:val="Hyperlink"/>
            <w:cs/>
          </w:rPr>
          <w:fldChar w:fldCharType="end"/>
        </w:r>
      </w:hyperlink>
    </w:p>
    <w:p w14:paraId="7FB1FCEB" w14:textId="1E50C4AD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52" w:history="1">
        <w:r w:rsidRPr="00A90805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วัตถุประสงค์ของโครงงาน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_Toc67839552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</w:t>
        </w:r>
        <w:r>
          <w:rPr>
            <w:rStyle w:val="Hyperlink"/>
            <w:cs/>
          </w:rPr>
          <w:fldChar w:fldCharType="end"/>
        </w:r>
      </w:hyperlink>
    </w:p>
    <w:p w14:paraId="6A40C226" w14:textId="60918835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53" w:history="1">
        <w:r w:rsidRPr="00A90805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ประโยชน์ที่คาดว่าจะได้รับ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_Toc67839553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</w:t>
        </w:r>
        <w:r>
          <w:rPr>
            <w:rStyle w:val="Hyperlink"/>
            <w:cs/>
          </w:rPr>
          <w:fldChar w:fldCharType="end"/>
        </w:r>
      </w:hyperlink>
    </w:p>
    <w:p w14:paraId="51651288" w14:textId="45A7F7A8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54" w:history="1">
        <w:r w:rsidRPr="00A90805">
          <w:rPr>
            <w:rStyle w:val="Hyperlink"/>
          </w:rPr>
          <w:t>1.4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ขอบเขตของโครงงาน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_Toc67839554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</w:t>
        </w:r>
        <w:r>
          <w:rPr>
            <w:rStyle w:val="Hyperlink"/>
            <w:cs/>
          </w:rPr>
          <w:fldChar w:fldCharType="end"/>
        </w:r>
      </w:hyperlink>
    </w:p>
    <w:p w14:paraId="2D84C65F" w14:textId="15E2536C" w:rsidR="00BA62B2" w:rsidRDefault="00BA62B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55" w:history="1">
        <w:r w:rsidRPr="00A90805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บทที่ 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A90805">
          <w:rPr>
            <w:rStyle w:val="Hyperlink"/>
            <w:cs/>
          </w:rPr>
          <w:t>ทฤษฏีและหลักการ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_Toc67839555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5</w:t>
        </w:r>
        <w:r>
          <w:rPr>
            <w:rStyle w:val="Hyperlink"/>
            <w:cs/>
          </w:rPr>
          <w:fldChar w:fldCharType="end"/>
        </w:r>
      </w:hyperlink>
    </w:p>
    <w:p w14:paraId="59BAF19E" w14:textId="7345E49A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56" w:history="1">
        <w:r w:rsidRPr="00A90805">
          <w:rPr>
            <w:rStyle w:val="Hyperlink"/>
          </w:rPr>
          <w:t>2.1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กลไกการทำงานของแชทบอท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_Toc67839556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5</w:t>
        </w:r>
        <w:r>
          <w:rPr>
            <w:rStyle w:val="Hyperlink"/>
            <w:cs/>
          </w:rPr>
          <w:fldChar w:fldCharType="end"/>
        </w:r>
      </w:hyperlink>
    </w:p>
    <w:p w14:paraId="73D422B2" w14:textId="08C73213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57" w:history="1">
        <w:r w:rsidRPr="00A90805">
          <w:rPr>
            <w:rStyle w:val="Hyperlink"/>
          </w:rPr>
          <w:t>2.2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ข้อมูลที่เกี่ยวกับโภชนาการ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_Toc67839557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7</w:t>
        </w:r>
        <w:r>
          <w:rPr>
            <w:rStyle w:val="Hyperlink"/>
            <w:cs/>
          </w:rPr>
          <w:fldChar w:fldCharType="end"/>
        </w:r>
      </w:hyperlink>
    </w:p>
    <w:p w14:paraId="2C4400E0" w14:textId="03887A01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58" w:history="1">
        <w:r w:rsidRPr="00A90805">
          <w:rPr>
            <w:rStyle w:val="Hyperlink"/>
          </w:rPr>
          <w:t>2.3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ข้อมูลที่เกี่ยวกับการดูแลผู้ป่วยโรคไตเบื้องต้น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_Toc67839558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8</w:t>
        </w:r>
        <w:r>
          <w:rPr>
            <w:rStyle w:val="Hyperlink"/>
            <w:cs/>
          </w:rPr>
          <w:fldChar w:fldCharType="end"/>
        </w:r>
      </w:hyperlink>
    </w:p>
    <w:p w14:paraId="47E24EBE" w14:textId="671673F4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59" w:history="1">
        <w:r w:rsidRPr="00A90805">
          <w:rPr>
            <w:rStyle w:val="Hyperlink"/>
          </w:rPr>
          <w:t>2.4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ข้อมูลที่เกี่ยวกับการออกกำลังกาย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_Toc67839559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9</w:t>
        </w:r>
        <w:r>
          <w:rPr>
            <w:rStyle w:val="Hyperlink"/>
            <w:cs/>
          </w:rPr>
          <w:fldChar w:fldCharType="end"/>
        </w:r>
      </w:hyperlink>
    </w:p>
    <w:p w14:paraId="4FF39FCC" w14:textId="26527F72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0" w:history="1">
        <w:r w:rsidRPr="00A90805">
          <w:rPr>
            <w:rStyle w:val="Hyperlink"/>
          </w:rPr>
          <w:t>2.4.1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ความสำคัญของการออกกำลังกาย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_Toc67839560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9</w:t>
        </w:r>
        <w:r>
          <w:rPr>
            <w:rStyle w:val="Hyperlink"/>
            <w:cs/>
          </w:rPr>
          <w:fldChar w:fldCharType="end"/>
        </w:r>
      </w:hyperlink>
    </w:p>
    <w:p w14:paraId="5046279B" w14:textId="252182FD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1" w:history="1">
        <w:r w:rsidRPr="00A90805">
          <w:rPr>
            <w:rStyle w:val="Hyperlink"/>
          </w:rPr>
          <w:t>2.4.2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อย่าออกกำลังกาย หากคุณมีอาการดังต่อไปนี้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_Toc67839561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9</w:t>
        </w:r>
        <w:r>
          <w:rPr>
            <w:rStyle w:val="Hyperlink"/>
            <w:cs/>
          </w:rPr>
          <w:fldChar w:fldCharType="end"/>
        </w:r>
      </w:hyperlink>
    </w:p>
    <w:p w14:paraId="2E6A3EA0" w14:textId="6257DFA9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2" w:history="1">
        <w:r w:rsidRPr="00A90805">
          <w:rPr>
            <w:rStyle w:val="Hyperlink"/>
          </w:rPr>
          <w:t>2.4.3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หยุดออกกำลังกายทันที หากรู้สึกดังต่อไปนี้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_Toc67839562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9</w:t>
        </w:r>
        <w:r>
          <w:rPr>
            <w:rStyle w:val="Hyperlink"/>
            <w:cs/>
          </w:rPr>
          <w:fldChar w:fldCharType="end"/>
        </w:r>
      </w:hyperlink>
    </w:p>
    <w:p w14:paraId="3CF14762" w14:textId="1D3CFD33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3" w:history="1">
        <w:r w:rsidRPr="00A90805">
          <w:rPr>
            <w:rStyle w:val="Hyperlink"/>
          </w:rPr>
          <w:t>2.5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ข้อมูลที่เกี่ยวกับการรับประทานยา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_Toc67839563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10</w:t>
        </w:r>
        <w:r>
          <w:rPr>
            <w:rStyle w:val="Hyperlink"/>
            <w:cs/>
          </w:rPr>
          <w:fldChar w:fldCharType="end"/>
        </w:r>
      </w:hyperlink>
    </w:p>
    <w:p w14:paraId="0F4C4A7A" w14:textId="382C1282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4" w:history="1">
        <w:r w:rsidRPr="00A90805">
          <w:rPr>
            <w:rStyle w:val="Hyperlink"/>
          </w:rPr>
          <w:t>2.6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ระบบข้อมูลสุขภาพส่วนบุคคลสำหรับผู้ป่วยฟอกไต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_Toc67839564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11</w:t>
        </w:r>
        <w:r>
          <w:rPr>
            <w:rStyle w:val="Hyperlink"/>
            <w:cs/>
          </w:rPr>
          <w:fldChar w:fldCharType="end"/>
        </w:r>
      </w:hyperlink>
    </w:p>
    <w:p w14:paraId="7CD1F5EB" w14:textId="5053EEC2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5" w:history="1">
        <w:r w:rsidRPr="00A90805">
          <w:rPr>
            <w:rStyle w:val="Hyperlink"/>
          </w:rPr>
          <w:t>2.7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เครื่องมือที่ใช้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_Toc67839565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12</w:t>
        </w:r>
        <w:r>
          <w:rPr>
            <w:rStyle w:val="Hyperlink"/>
            <w:cs/>
          </w:rPr>
          <w:fldChar w:fldCharType="end"/>
        </w:r>
      </w:hyperlink>
    </w:p>
    <w:p w14:paraId="1DD44324" w14:textId="4DACA6F3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6" w:history="1">
        <w:r w:rsidRPr="00A90805">
          <w:rPr>
            <w:rStyle w:val="Hyperlink"/>
          </w:rPr>
          <w:t>2.7.1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Dialogflow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_Toc67839566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12</w:t>
        </w:r>
        <w:r>
          <w:rPr>
            <w:rStyle w:val="Hyperlink"/>
            <w:cs/>
          </w:rPr>
          <w:fldChar w:fldCharType="end"/>
        </w:r>
      </w:hyperlink>
    </w:p>
    <w:p w14:paraId="73207ED6" w14:textId="1A702BF6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7" w:history="1">
        <w:r w:rsidRPr="00A90805">
          <w:rPr>
            <w:rStyle w:val="Hyperlink"/>
          </w:rPr>
          <w:t>2.7.2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SnatchBot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_Toc67839567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13</w:t>
        </w:r>
        <w:r>
          <w:rPr>
            <w:rStyle w:val="Hyperlink"/>
            <w:cs/>
          </w:rPr>
          <w:fldChar w:fldCharType="end"/>
        </w:r>
      </w:hyperlink>
    </w:p>
    <w:p w14:paraId="40AED1E0" w14:textId="7D84CCF7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8" w:history="1">
        <w:r w:rsidRPr="00A90805">
          <w:rPr>
            <w:rStyle w:val="Hyperlink"/>
          </w:rPr>
          <w:t>2.7.3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ระบบปฏิบัติการแอนดรอยด์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_Toc67839568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13</w:t>
        </w:r>
        <w:r>
          <w:rPr>
            <w:rStyle w:val="Hyperlink"/>
            <w:cs/>
          </w:rPr>
          <w:fldChar w:fldCharType="end"/>
        </w:r>
      </w:hyperlink>
    </w:p>
    <w:p w14:paraId="0DB65B37" w14:textId="358E1B7C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69" w:history="1">
        <w:r w:rsidRPr="00A90805">
          <w:rPr>
            <w:rStyle w:val="Hyperlink"/>
          </w:rPr>
          <w:t>2.7.4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Nutrition Analysis API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_Toc67839569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14</w:t>
        </w:r>
        <w:r>
          <w:rPr>
            <w:rStyle w:val="Hyperlink"/>
            <w:cs/>
          </w:rPr>
          <w:fldChar w:fldCharType="end"/>
        </w:r>
      </w:hyperlink>
    </w:p>
    <w:p w14:paraId="27D6027B" w14:textId="3A3C6CFA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0" w:history="1">
        <w:r w:rsidRPr="00A90805">
          <w:rPr>
            <w:rStyle w:val="Hyperlink"/>
          </w:rPr>
          <w:t>2.7.5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Google Calendar API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_Toc67839570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14</w:t>
        </w:r>
        <w:r>
          <w:rPr>
            <w:rStyle w:val="Hyperlink"/>
            <w:cs/>
          </w:rPr>
          <w:fldChar w:fldCharType="end"/>
        </w:r>
      </w:hyperlink>
    </w:p>
    <w:p w14:paraId="5829F6AF" w14:textId="5A804356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1" w:history="1">
        <w:r w:rsidRPr="00A90805">
          <w:rPr>
            <w:rStyle w:val="Hyperlink"/>
          </w:rPr>
          <w:t>2.7.6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LINE Developers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_Toc67839571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14</w:t>
        </w:r>
        <w:r>
          <w:rPr>
            <w:rStyle w:val="Hyperlink"/>
            <w:cs/>
          </w:rPr>
          <w:fldChar w:fldCharType="end"/>
        </w:r>
      </w:hyperlink>
    </w:p>
    <w:p w14:paraId="5CE974C9" w14:textId="0540FD2C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2" w:history="1">
        <w:r w:rsidRPr="00A90805">
          <w:rPr>
            <w:rStyle w:val="Hyperlink"/>
          </w:rPr>
          <w:t>2.7.7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Facebook for Developers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_Toc67839572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14</w:t>
        </w:r>
        <w:r>
          <w:rPr>
            <w:rStyle w:val="Hyperlink"/>
            <w:cs/>
          </w:rPr>
          <w:fldChar w:fldCharType="end"/>
        </w:r>
      </w:hyperlink>
    </w:p>
    <w:p w14:paraId="03321B5D" w14:textId="2BD60742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3" w:history="1">
        <w:r w:rsidRPr="00A90805">
          <w:rPr>
            <w:rStyle w:val="Hyperlink"/>
          </w:rPr>
          <w:t>2.7.8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OAuth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_Toc67839573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14</w:t>
        </w:r>
        <w:r>
          <w:rPr>
            <w:rStyle w:val="Hyperlink"/>
            <w:cs/>
          </w:rPr>
          <w:fldChar w:fldCharType="end"/>
        </w:r>
      </w:hyperlink>
    </w:p>
    <w:p w14:paraId="3450782E" w14:textId="755ADDA5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4" w:history="1">
        <w:r w:rsidRPr="00A90805">
          <w:rPr>
            <w:rStyle w:val="Hyperlink"/>
            <w:lang w:val="en-GB"/>
          </w:rPr>
          <w:t>2.8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  <w:lang w:val="en-GB"/>
          </w:rPr>
          <w:t>แอปพลิเคชันเกี่ยวกับโรคไตและโภชนาการที่มีอยู่ในปัจจุบัน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_Toc67839574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15</w:t>
        </w:r>
        <w:r>
          <w:rPr>
            <w:rStyle w:val="Hyperlink"/>
            <w:cs/>
          </w:rPr>
          <w:fldChar w:fldCharType="end"/>
        </w:r>
      </w:hyperlink>
    </w:p>
    <w:p w14:paraId="0E1F5BCD" w14:textId="2B5CB15D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5" w:history="1">
        <w:r w:rsidRPr="00A90805">
          <w:rPr>
            <w:rStyle w:val="Hyperlink"/>
          </w:rPr>
          <w:t>2.8.1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 xml:space="preserve">CKD </w:t>
        </w:r>
        <w:r w:rsidRPr="00A90805">
          <w:rPr>
            <w:rStyle w:val="Hyperlink"/>
            <w:cs/>
          </w:rPr>
          <w:t>รักษ์ไต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_Toc67839575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15</w:t>
        </w:r>
        <w:r>
          <w:rPr>
            <w:rStyle w:val="Hyperlink"/>
            <w:cs/>
          </w:rPr>
          <w:fldChar w:fldCharType="end"/>
        </w:r>
      </w:hyperlink>
    </w:p>
    <w:p w14:paraId="64117ED8" w14:textId="7469897B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6" w:history="1">
        <w:r w:rsidRPr="00A90805">
          <w:rPr>
            <w:rStyle w:val="Hyperlink"/>
          </w:rPr>
          <w:t>2.8.2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eGFR Calculator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_Toc67839576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16</w:t>
        </w:r>
        <w:r>
          <w:rPr>
            <w:rStyle w:val="Hyperlink"/>
            <w:cs/>
          </w:rPr>
          <w:fldChar w:fldCharType="end"/>
        </w:r>
      </w:hyperlink>
    </w:p>
    <w:p w14:paraId="0E3C073A" w14:textId="23F2EB0D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7" w:history="1">
        <w:r w:rsidRPr="00A90805">
          <w:rPr>
            <w:rStyle w:val="Hyperlink"/>
          </w:rPr>
          <w:t>2.8.3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FoodiEat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_Toc67839577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17</w:t>
        </w:r>
        <w:r>
          <w:rPr>
            <w:rStyle w:val="Hyperlink"/>
            <w:cs/>
          </w:rPr>
          <w:fldChar w:fldCharType="end"/>
        </w:r>
      </w:hyperlink>
    </w:p>
    <w:p w14:paraId="2FEDFEFC" w14:textId="02F95F0E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8" w:history="1">
        <w:r w:rsidRPr="00A90805">
          <w:rPr>
            <w:rStyle w:val="Hyperlink"/>
          </w:rPr>
          <w:t>2.8.4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>FoodChoice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_Toc67839578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18</w:t>
        </w:r>
        <w:r>
          <w:rPr>
            <w:rStyle w:val="Hyperlink"/>
            <w:cs/>
          </w:rPr>
          <w:fldChar w:fldCharType="end"/>
        </w:r>
      </w:hyperlink>
    </w:p>
    <w:p w14:paraId="585BC4E4" w14:textId="74FDEA5F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79" w:history="1">
        <w:r w:rsidRPr="00A90805">
          <w:rPr>
            <w:rStyle w:val="Hyperlink"/>
          </w:rPr>
          <w:t>2.8.5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แคลอรี่ ไดอารี่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_Toc67839579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19</w:t>
        </w:r>
        <w:r>
          <w:rPr>
            <w:rStyle w:val="Hyperlink"/>
            <w:cs/>
          </w:rPr>
          <w:fldChar w:fldCharType="end"/>
        </w:r>
      </w:hyperlink>
    </w:p>
    <w:p w14:paraId="539D3345" w14:textId="62E928B2" w:rsidR="00BA62B2" w:rsidRDefault="00BA62B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80" w:history="1">
        <w:r w:rsidRPr="00A90805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บทที่ 3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A90805">
          <w:rPr>
            <w:rStyle w:val="Hyperlink"/>
            <w:cs/>
          </w:rPr>
          <w:t>วิธีดำเนินงาน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_Toc67839580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20</w:t>
        </w:r>
        <w:r>
          <w:rPr>
            <w:rStyle w:val="Hyperlink"/>
            <w:cs/>
          </w:rPr>
          <w:fldChar w:fldCharType="end"/>
        </w:r>
      </w:hyperlink>
    </w:p>
    <w:p w14:paraId="50C4D31B" w14:textId="7CA17DE2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81" w:history="1">
        <w:r w:rsidRPr="00A90805">
          <w:rPr>
            <w:rStyle w:val="Hyperlink"/>
            <w:cs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แนวคิดในการออกแบบระบบ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_Toc67839581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20</w:t>
        </w:r>
        <w:r>
          <w:rPr>
            <w:rStyle w:val="Hyperlink"/>
            <w:cs/>
          </w:rPr>
          <w:fldChar w:fldCharType="end"/>
        </w:r>
      </w:hyperlink>
    </w:p>
    <w:p w14:paraId="29E38202" w14:textId="44728C53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82" w:history="1">
        <w:r w:rsidRPr="00A90805">
          <w:rPr>
            <w:rStyle w:val="Hyperlink"/>
            <w:cs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 xml:space="preserve">Use case diagram </w:t>
        </w:r>
        <w:r w:rsidRPr="00A90805">
          <w:rPr>
            <w:rStyle w:val="Hyperlink"/>
            <w:cs/>
          </w:rPr>
          <w:t>ของระบบ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_Toc67839582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22</w:t>
        </w:r>
        <w:r>
          <w:rPr>
            <w:rStyle w:val="Hyperlink"/>
            <w:cs/>
          </w:rPr>
          <w:fldChar w:fldCharType="end"/>
        </w:r>
      </w:hyperlink>
    </w:p>
    <w:p w14:paraId="17FF6058" w14:textId="78E5E309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83" w:history="1">
        <w:r w:rsidRPr="00A90805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</w:rPr>
          <w:t xml:space="preserve">Mock-up </w:t>
        </w:r>
        <w:r w:rsidRPr="00A90805">
          <w:rPr>
            <w:rStyle w:val="Hyperlink"/>
            <w:cs/>
          </w:rPr>
          <w:t>ของระบบ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_Toc67839583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23</w:t>
        </w:r>
        <w:r>
          <w:rPr>
            <w:rStyle w:val="Hyperlink"/>
            <w:cs/>
          </w:rPr>
          <w:fldChar w:fldCharType="end"/>
        </w:r>
      </w:hyperlink>
    </w:p>
    <w:p w14:paraId="3B1FCCBC" w14:textId="1159D273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84" w:history="1">
        <w:r w:rsidRPr="00A90805">
          <w:rPr>
            <w:rStyle w:val="Hyperlink"/>
          </w:rPr>
          <w:t>3.3.1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ผู้ใช้สามารถแชทกับระบบแชทบอทได้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_Toc67839584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23</w:t>
        </w:r>
        <w:r>
          <w:rPr>
            <w:rStyle w:val="Hyperlink"/>
            <w:cs/>
          </w:rPr>
          <w:fldChar w:fldCharType="end"/>
        </w:r>
      </w:hyperlink>
    </w:p>
    <w:p w14:paraId="4DFE2E0D" w14:textId="066488BE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85" w:history="1">
        <w:r w:rsidRPr="00A90805">
          <w:rPr>
            <w:rStyle w:val="Hyperlink"/>
          </w:rPr>
          <w:t>3.3.2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ผู้ใช้สามารถแชทด้วยข้อความเสียงกับระบบแชทบอทได้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_Toc67839585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24</w:t>
        </w:r>
        <w:r>
          <w:rPr>
            <w:rStyle w:val="Hyperlink"/>
            <w:cs/>
          </w:rPr>
          <w:fldChar w:fldCharType="end"/>
        </w:r>
      </w:hyperlink>
    </w:p>
    <w:p w14:paraId="2B3975D3" w14:textId="4B91DD0F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86" w:history="1">
        <w:r w:rsidRPr="00A90805">
          <w:rPr>
            <w:rStyle w:val="Hyperlink"/>
          </w:rPr>
          <w:t>3.3.3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ผู้ใช้สามารถค้นหาและเลือกชื่ออาหารจากรายการอาหารทั้งหมดได้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_Toc67839586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25</w:t>
        </w:r>
        <w:r>
          <w:rPr>
            <w:rStyle w:val="Hyperlink"/>
            <w:cs/>
          </w:rPr>
          <w:fldChar w:fldCharType="end"/>
        </w:r>
      </w:hyperlink>
    </w:p>
    <w:p w14:paraId="5669F5F8" w14:textId="166F5D41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87" w:history="1">
        <w:r w:rsidRPr="00A90805">
          <w:rPr>
            <w:rStyle w:val="Hyperlink"/>
          </w:rPr>
          <w:t>3.3.4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ผู้ใช้สามารถค้นหาและเลือกชื่อยาจากรายการยาทั้งหมดได้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_Toc67839587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26</w:t>
        </w:r>
        <w:r>
          <w:rPr>
            <w:rStyle w:val="Hyperlink"/>
            <w:cs/>
          </w:rPr>
          <w:fldChar w:fldCharType="end"/>
        </w:r>
      </w:hyperlink>
    </w:p>
    <w:p w14:paraId="3A0E0E86" w14:textId="0271CF5D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88" w:history="1">
        <w:r w:rsidRPr="00A90805">
          <w:rPr>
            <w:rStyle w:val="Hyperlink"/>
          </w:rPr>
          <w:t>3.3.5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ผู้ใช้สามารถเปิด-ปิด การแจ้งเตือนต่าง ๆ ของระบบได้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_Toc67839588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27</w:t>
        </w:r>
        <w:r>
          <w:rPr>
            <w:rStyle w:val="Hyperlink"/>
            <w:cs/>
          </w:rPr>
          <w:fldChar w:fldCharType="end"/>
        </w:r>
      </w:hyperlink>
    </w:p>
    <w:p w14:paraId="485005F1" w14:textId="496402AE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89" w:history="1">
        <w:r w:rsidRPr="00A90805">
          <w:rPr>
            <w:rStyle w:val="Hyperlink"/>
          </w:rPr>
          <w:t>3.3.6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ผู้ใช้สามารถรับการแจ้งเตือนต่าง ๆ จากระบบได้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_Toc67839589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28</w:t>
        </w:r>
        <w:r>
          <w:rPr>
            <w:rStyle w:val="Hyperlink"/>
            <w:cs/>
          </w:rPr>
          <w:fldChar w:fldCharType="end"/>
        </w:r>
      </w:hyperlink>
    </w:p>
    <w:p w14:paraId="4100D188" w14:textId="31243D9F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90" w:history="1">
        <w:r w:rsidRPr="00A90805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วิธีการดำเนินงาน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_Toc67839590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29</w:t>
        </w:r>
        <w:r>
          <w:rPr>
            <w:rStyle w:val="Hyperlink"/>
            <w:cs/>
          </w:rPr>
          <w:fldChar w:fldCharType="end"/>
        </w:r>
      </w:hyperlink>
    </w:p>
    <w:p w14:paraId="57732639" w14:textId="4182308D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91" w:history="1">
        <w:r w:rsidRPr="00A90805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เทคโนโลยีที่ใช้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_Toc67839591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30</w:t>
        </w:r>
        <w:r>
          <w:rPr>
            <w:rStyle w:val="Hyperlink"/>
            <w:cs/>
          </w:rPr>
          <w:fldChar w:fldCharType="end"/>
        </w:r>
      </w:hyperlink>
    </w:p>
    <w:p w14:paraId="778E2E0C" w14:textId="5CC46854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92" w:history="1">
        <w:r w:rsidRPr="00A90805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รายละเอียดคุณลักษณะของระบบ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_Toc67839592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30</w:t>
        </w:r>
        <w:r>
          <w:rPr>
            <w:rStyle w:val="Hyperlink"/>
            <w:cs/>
          </w:rPr>
          <w:fldChar w:fldCharType="end"/>
        </w:r>
      </w:hyperlink>
    </w:p>
    <w:p w14:paraId="24897E4B" w14:textId="2DA196EF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93" w:history="1">
        <w:r w:rsidRPr="00A90805">
          <w:rPr>
            <w:rStyle w:val="Hyperlink"/>
          </w:rPr>
          <w:t>3.6.1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ปุ่มกดเพื่อพูดคุยกับแชทบอท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_Toc67839593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32</w:t>
        </w:r>
        <w:r>
          <w:rPr>
            <w:rStyle w:val="Hyperlink"/>
            <w:cs/>
          </w:rPr>
          <w:fldChar w:fldCharType="end"/>
        </w:r>
      </w:hyperlink>
    </w:p>
    <w:p w14:paraId="49BEC781" w14:textId="3AAD8178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94" w:history="1">
        <w:r w:rsidRPr="00A90805">
          <w:rPr>
            <w:rStyle w:val="Hyperlink"/>
          </w:rPr>
          <w:t>3.6.2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ปุ่มกดเพื่อแสดงการสอนการใช้งานแชทบอทเบื้องต้น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_Toc67839594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33</w:t>
        </w:r>
        <w:r>
          <w:rPr>
            <w:rStyle w:val="Hyperlink"/>
            <w:cs/>
          </w:rPr>
          <w:fldChar w:fldCharType="end"/>
        </w:r>
      </w:hyperlink>
    </w:p>
    <w:p w14:paraId="36F88BE9" w14:textId="73B94EBC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95" w:history="1">
        <w:r w:rsidRPr="00A90805">
          <w:rPr>
            <w:rStyle w:val="Hyperlink"/>
          </w:rPr>
          <w:t>3.6.3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แชทบอทที่รวมเข้ากับแอปพลิเคชันเมสเซนเจอร์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_Toc67839595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34</w:t>
        </w:r>
        <w:r>
          <w:rPr>
            <w:rStyle w:val="Hyperlink"/>
            <w:cs/>
          </w:rPr>
          <w:fldChar w:fldCharType="end"/>
        </w:r>
      </w:hyperlink>
    </w:p>
    <w:p w14:paraId="781C40A2" w14:textId="6EBD67C4" w:rsidR="00BA62B2" w:rsidRDefault="00BA62B2">
      <w:pPr>
        <w:pStyle w:val="TOC3"/>
        <w:rPr>
          <w:rFonts w:asciiTheme="minorHAnsi" w:eastAsiaTheme="minorEastAsia" w:hAnsiTheme="minorHAnsi" w:cstheme="minorBidi"/>
          <w:sz w:val="22"/>
          <w:szCs w:val="28"/>
        </w:rPr>
      </w:pPr>
      <w:hyperlink w:anchor="_Toc67839596" w:history="1">
        <w:r w:rsidRPr="00A90805">
          <w:rPr>
            <w:rStyle w:val="Hyperlink"/>
          </w:rPr>
          <w:t>3.6.4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แชทบอทที่รวมเข้ากับแอปพลิเคชันไลน์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_Toc67839596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35</w:t>
        </w:r>
        <w:r>
          <w:rPr>
            <w:rStyle w:val="Hyperlink"/>
            <w:cs/>
          </w:rPr>
          <w:fldChar w:fldCharType="end"/>
        </w:r>
      </w:hyperlink>
    </w:p>
    <w:p w14:paraId="6EE882A1" w14:textId="6441EAC4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97" w:history="1">
        <w:r w:rsidRPr="00A90805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การทดสอบระบบ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_Toc67839597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36</w:t>
        </w:r>
        <w:r>
          <w:rPr>
            <w:rStyle w:val="Hyperlink"/>
            <w:cs/>
          </w:rPr>
          <w:fldChar w:fldCharType="end"/>
        </w:r>
      </w:hyperlink>
    </w:p>
    <w:p w14:paraId="68E85D63" w14:textId="37355176" w:rsidR="00BA62B2" w:rsidRDefault="00BA62B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598" w:history="1">
        <w:r w:rsidRPr="00A90805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บทที่ 4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A90805">
          <w:rPr>
            <w:rStyle w:val="Hyperlink"/>
            <w:cs/>
          </w:rPr>
          <w:t>ผลและวิเคราะห์ผล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_Toc67839598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37</w:t>
        </w:r>
        <w:r>
          <w:rPr>
            <w:rStyle w:val="Hyperlink"/>
            <w:cs/>
          </w:rPr>
          <w:fldChar w:fldCharType="end"/>
        </w:r>
      </w:hyperlink>
    </w:p>
    <w:p w14:paraId="35538565" w14:textId="1E7B5C12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599" w:history="1">
        <w:r w:rsidRPr="00A90805">
          <w:rPr>
            <w:rStyle w:val="Hyperlink"/>
            <w:cs/>
          </w:rPr>
          <w:t>4.1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การทดสอบการตอบคำถามของแชทบอทในประเด็นเรื่องทั่วไปเกี่ยวกับโรคไต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_Toc67839599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37</w:t>
        </w:r>
        <w:r>
          <w:rPr>
            <w:rStyle w:val="Hyperlink"/>
            <w:cs/>
          </w:rPr>
          <w:fldChar w:fldCharType="end"/>
        </w:r>
      </w:hyperlink>
    </w:p>
    <w:p w14:paraId="603132C8" w14:textId="61E38ED8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600" w:history="1">
        <w:r w:rsidRPr="00A90805">
          <w:rPr>
            <w:rStyle w:val="Hyperlink"/>
            <w:cs/>
          </w:rPr>
          <w:t>4.2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การทดสอบการตอบคำถามของแชทบอทในประเด็นเรื่องอาหาร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_Toc67839600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38</w:t>
        </w:r>
        <w:r>
          <w:rPr>
            <w:rStyle w:val="Hyperlink"/>
            <w:cs/>
          </w:rPr>
          <w:fldChar w:fldCharType="end"/>
        </w:r>
      </w:hyperlink>
    </w:p>
    <w:p w14:paraId="5A75FA3F" w14:textId="7F75F16F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601" w:history="1">
        <w:r w:rsidRPr="00A90805">
          <w:rPr>
            <w:rStyle w:val="Hyperlink"/>
            <w:cs/>
          </w:rPr>
          <w:t>4.3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การทดสอบการตอบคำถามของแชทบอทในประเด็นเรื่องยา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_Toc67839601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39</w:t>
        </w:r>
        <w:r>
          <w:rPr>
            <w:rStyle w:val="Hyperlink"/>
            <w:cs/>
          </w:rPr>
          <w:fldChar w:fldCharType="end"/>
        </w:r>
      </w:hyperlink>
    </w:p>
    <w:p w14:paraId="7B0E29AF" w14:textId="51E80F3C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602" w:history="1">
        <w:r w:rsidRPr="00A90805">
          <w:rPr>
            <w:rStyle w:val="Hyperlink"/>
            <w:cs/>
          </w:rPr>
          <w:t>4.4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การทดสอบการตอบคำถามของแชทบอทในประเด็นเรื่องการออกกำลังกาย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_Toc67839602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40</w:t>
        </w:r>
        <w:r>
          <w:rPr>
            <w:rStyle w:val="Hyperlink"/>
            <w:cs/>
          </w:rPr>
          <w:fldChar w:fldCharType="end"/>
        </w:r>
      </w:hyperlink>
    </w:p>
    <w:p w14:paraId="696226DE" w14:textId="05AF2516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603" w:history="1">
        <w:r w:rsidRPr="00A90805">
          <w:rPr>
            <w:rStyle w:val="Hyperlink"/>
            <w:cs/>
          </w:rPr>
          <w:t>4.5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การทดสอบการตอบคำถามของแชทบอทในประเด็นเรื่องการดื่มน้ำ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_Toc67839603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41</w:t>
        </w:r>
        <w:r>
          <w:rPr>
            <w:rStyle w:val="Hyperlink"/>
            <w:cs/>
          </w:rPr>
          <w:fldChar w:fldCharType="end"/>
        </w:r>
      </w:hyperlink>
    </w:p>
    <w:p w14:paraId="7579FC12" w14:textId="2EFF6461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604" w:history="1">
        <w:r w:rsidRPr="00A90805">
          <w:rPr>
            <w:rStyle w:val="Hyperlink"/>
          </w:rPr>
          <w:t>4.6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การทดสอบระบบโดยรวม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_Toc67839604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42</w:t>
        </w:r>
        <w:r>
          <w:rPr>
            <w:rStyle w:val="Hyperlink"/>
            <w:cs/>
          </w:rPr>
          <w:fldChar w:fldCharType="end"/>
        </w:r>
      </w:hyperlink>
    </w:p>
    <w:p w14:paraId="63C82E2E" w14:textId="1375F2CB" w:rsidR="00BA62B2" w:rsidRDefault="00BA62B2">
      <w:pPr>
        <w:pStyle w:val="TOC1"/>
        <w:tabs>
          <w:tab w:val="left" w:pos="880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605" w:history="1">
        <w:r w:rsidRPr="00A90805">
          <w:rPr>
            <w:rStyle w:val="Hyperlink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บทที่ 5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sz w:val="22"/>
            <w:szCs w:val="28"/>
          </w:rPr>
          <w:tab/>
        </w:r>
        <w:r w:rsidRPr="00A90805">
          <w:rPr>
            <w:rStyle w:val="Hyperlink"/>
            <w:cs/>
          </w:rPr>
          <w:t>สรุปและข้อเสนอแนะ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_Toc67839605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43</w:t>
        </w:r>
        <w:r>
          <w:rPr>
            <w:rStyle w:val="Hyperlink"/>
            <w:cs/>
          </w:rPr>
          <w:fldChar w:fldCharType="end"/>
        </w:r>
      </w:hyperlink>
    </w:p>
    <w:p w14:paraId="11A08D6E" w14:textId="4D89D43E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606" w:history="1">
        <w:r w:rsidRPr="00A90805">
          <w:rPr>
            <w:rStyle w:val="Hyperlink"/>
            <w:cs/>
          </w:rPr>
          <w:t>5.1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สรุป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_Toc67839606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43</w:t>
        </w:r>
        <w:r>
          <w:rPr>
            <w:rStyle w:val="Hyperlink"/>
            <w:cs/>
          </w:rPr>
          <w:fldChar w:fldCharType="end"/>
        </w:r>
      </w:hyperlink>
    </w:p>
    <w:p w14:paraId="575E6BF5" w14:textId="0D16487B" w:rsidR="00BA62B2" w:rsidRDefault="00BA62B2">
      <w:pPr>
        <w:pStyle w:val="TOC2"/>
        <w:rPr>
          <w:rFonts w:asciiTheme="minorHAnsi" w:eastAsiaTheme="minorEastAsia" w:hAnsiTheme="minorHAnsi" w:cstheme="minorBidi"/>
          <w:sz w:val="22"/>
          <w:szCs w:val="28"/>
        </w:rPr>
      </w:pPr>
      <w:hyperlink w:anchor="_Toc67839607" w:history="1">
        <w:r w:rsidRPr="00A90805">
          <w:rPr>
            <w:rStyle w:val="Hyperlink"/>
            <w:cs/>
          </w:rPr>
          <w:t>5.2</w:t>
        </w:r>
        <w:r>
          <w:rPr>
            <w:rFonts w:asciiTheme="minorHAnsi" w:eastAsiaTheme="minorEastAsia" w:hAnsiTheme="minorHAnsi" w:cstheme="minorBidi"/>
            <w:sz w:val="22"/>
            <w:szCs w:val="28"/>
          </w:rPr>
          <w:tab/>
        </w:r>
        <w:r w:rsidRPr="00A90805">
          <w:rPr>
            <w:rStyle w:val="Hyperlink"/>
            <w:cs/>
          </w:rPr>
          <w:t>ข้อเสนอแนะ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_Toc67839607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43</w:t>
        </w:r>
        <w:r>
          <w:rPr>
            <w:rStyle w:val="Hyperlink"/>
            <w:cs/>
          </w:rPr>
          <w:fldChar w:fldCharType="end"/>
        </w:r>
      </w:hyperlink>
    </w:p>
    <w:p w14:paraId="5C607C48" w14:textId="09819120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608" w:history="1">
        <w:r w:rsidRPr="00A90805">
          <w:rPr>
            <w:rStyle w:val="Hyperlink"/>
            <w:cs/>
          </w:rPr>
          <w:t>บรรณานุกรม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_Toc67839608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44</w:t>
        </w:r>
        <w:r>
          <w:rPr>
            <w:rStyle w:val="Hyperlink"/>
            <w:cs/>
          </w:rPr>
          <w:fldChar w:fldCharType="end"/>
        </w:r>
      </w:hyperlink>
    </w:p>
    <w:p w14:paraId="7C8CADAB" w14:textId="5858443E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609" w:history="1">
        <w:r w:rsidRPr="00A90805">
          <w:rPr>
            <w:rStyle w:val="Hyperlink"/>
            <w:cs/>
          </w:rPr>
          <w:t>ภาคผนวก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_Toc67839609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46</w:t>
        </w:r>
        <w:r>
          <w:rPr>
            <w:rStyle w:val="Hyperlink"/>
            <w:cs/>
          </w:rPr>
          <w:fldChar w:fldCharType="end"/>
        </w:r>
      </w:hyperlink>
    </w:p>
    <w:p w14:paraId="3BEF7F51" w14:textId="02A56F6E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610" w:history="1">
        <w:r w:rsidRPr="00A90805">
          <w:rPr>
            <w:rStyle w:val="Hyperlink"/>
            <w:cs/>
          </w:rPr>
          <w:t>ภาคผนวก ก คู่มือการติดตั้งแอปพลิเคชัน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_Toc67839610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46</w:t>
        </w:r>
        <w:r>
          <w:rPr>
            <w:rStyle w:val="Hyperlink"/>
            <w:cs/>
          </w:rPr>
          <w:fldChar w:fldCharType="end"/>
        </w:r>
      </w:hyperlink>
    </w:p>
    <w:p w14:paraId="6DF42C8D" w14:textId="51F8EF51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611" w:history="1">
        <w:r w:rsidRPr="00A90805">
          <w:rPr>
            <w:rStyle w:val="Hyperlink"/>
            <w:cs/>
          </w:rPr>
          <w:t>ภาคผนวก ข คู่มือการใช้งานแอปพลิเคชัน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_Toc67839611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48</w:t>
        </w:r>
        <w:r>
          <w:rPr>
            <w:rStyle w:val="Hyperlink"/>
            <w:cs/>
          </w:rPr>
          <w:fldChar w:fldCharType="end"/>
        </w:r>
      </w:hyperlink>
    </w:p>
    <w:p w14:paraId="4B5E0D2A" w14:textId="20E9F7FF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612" w:history="1">
        <w:r w:rsidRPr="00A90805">
          <w:rPr>
            <w:rStyle w:val="Hyperlink"/>
            <w:cs/>
          </w:rPr>
          <w:t>ภาคผนวก ค ผลงานวิชาการ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_Toc67839612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55</w:t>
        </w:r>
        <w:r>
          <w:rPr>
            <w:rStyle w:val="Hyperlink"/>
            <w:cs/>
          </w:rPr>
          <w:fldChar w:fldCharType="end"/>
        </w:r>
      </w:hyperlink>
    </w:p>
    <w:p w14:paraId="722BEC7B" w14:textId="67C7564A" w:rsidR="00BA62B2" w:rsidRDefault="00BA62B2">
      <w:pPr>
        <w:pStyle w:val="TOC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67839613" w:history="1">
        <w:r w:rsidRPr="00A90805">
          <w:rPr>
            <w:rStyle w:val="Hyperlink"/>
            <w:cs/>
          </w:rPr>
          <w:t>ประวัติผู้เขียน</w:t>
        </w:r>
        <w:r>
          <w:rPr>
            <w:webHidden/>
          </w:rPr>
          <w:tab/>
        </w:r>
        <w:r>
          <w:rPr>
            <w:rStyle w:val="Hyperlink"/>
            <w:cs/>
          </w:rPr>
          <w:fldChar w:fldCharType="begin"/>
        </w:r>
        <w:r>
          <w:rPr>
            <w:webHidden/>
          </w:rPr>
          <w:instrText xml:space="preserve"> PAGEREF _Toc67839613 \h </w:instrText>
        </w:r>
        <w:r>
          <w:rPr>
            <w:rStyle w:val="Hyperlink"/>
            <w:cs/>
          </w:rPr>
        </w:r>
        <w:r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56</w:t>
        </w:r>
        <w:r>
          <w:rPr>
            <w:rStyle w:val="Hyperlink"/>
            <w:cs/>
          </w:rPr>
          <w:fldChar w:fldCharType="end"/>
        </w:r>
      </w:hyperlink>
    </w:p>
    <w:p w14:paraId="6607B698" w14:textId="1A1C1DED" w:rsidR="00A976E0" w:rsidRPr="00245864" w:rsidRDefault="00A822E5" w:rsidP="00DC11E1">
      <w:pPr>
        <w:pStyle w:val="Title"/>
        <w:rPr>
          <w:rStyle w:val="Hyperlink"/>
          <w:color w:val="auto"/>
          <w:u w:val="none"/>
        </w:rPr>
      </w:pPr>
      <w:r w:rsidRPr="008845FB">
        <w:fldChar w:fldCharType="end"/>
      </w:r>
      <w:r w:rsidRPr="004A6ECB">
        <w:rPr>
          <w:cs/>
        </w:rPr>
        <w:br w:type="page"/>
      </w:r>
      <w:bookmarkStart w:id="67" w:name="_Toc67839547"/>
      <w:r w:rsidR="00707081">
        <w:rPr>
          <w:cs/>
        </w:rPr>
        <w:lastRenderedPageBreak/>
        <w:t>รายการ</w:t>
      </w:r>
      <w:r w:rsidR="00A976E0" w:rsidRPr="00245864">
        <w:rPr>
          <w:cs/>
        </w:rPr>
        <w:t>ภาพ</w:t>
      </w:r>
      <w:r w:rsidR="00707081">
        <w:rPr>
          <w:rFonts w:hint="cs"/>
          <w:cs/>
        </w:rPr>
        <w:t>ประกอบ</w:t>
      </w:r>
      <w:bookmarkEnd w:id="67"/>
    </w:p>
    <w:p w14:paraId="56788D46" w14:textId="1DBC6DDE" w:rsidR="00E55F6C" w:rsidRDefault="00825B8D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รูปที่"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61299166" w:history="1">
        <w:r w:rsidR="00E55F6C" w:rsidRPr="0067332E">
          <w:rPr>
            <w:rStyle w:val="Hyperlink"/>
            <w:cs/>
          </w:rPr>
          <w:t>รูปที่ 1-1 อัตราป่วย อัตราตาย โรคไตเรื้อรังต่อแสนประชากร จังหวัดกำแพงเพชร ปี 2553-2557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_Toc61299166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</w:t>
        </w:r>
        <w:r w:rsidR="00E55F6C">
          <w:rPr>
            <w:rStyle w:val="Hyperlink"/>
            <w:cs/>
          </w:rPr>
          <w:fldChar w:fldCharType="end"/>
        </w:r>
      </w:hyperlink>
    </w:p>
    <w:p w14:paraId="69D0A4F2" w14:textId="19778256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67" w:history="1">
        <w:r w:rsidR="00E55F6C" w:rsidRPr="0067332E">
          <w:rPr>
            <w:rStyle w:val="Hyperlink"/>
            <w:cs/>
          </w:rPr>
          <w:t>รูปที่ 1-2 หน้าจอแสดงผลแอปพลิเคชันของนักศึกษาภาควิชาวิศวกรรมคอมพิวเตอร์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_Toc61299167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</w:t>
        </w:r>
        <w:r w:rsidR="00E55F6C">
          <w:rPr>
            <w:rStyle w:val="Hyperlink"/>
            <w:cs/>
          </w:rPr>
          <w:fldChar w:fldCharType="end"/>
        </w:r>
      </w:hyperlink>
    </w:p>
    <w:p w14:paraId="0454D50C" w14:textId="7C18DFE0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68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1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ขั้นตอนการทำงานของระบบแชทบอท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_Toc61299168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6</w:t>
        </w:r>
        <w:r w:rsidR="00E55F6C">
          <w:rPr>
            <w:rStyle w:val="Hyperlink"/>
            <w:cs/>
          </w:rPr>
          <w:fldChar w:fldCharType="end"/>
        </w:r>
      </w:hyperlink>
    </w:p>
    <w:p w14:paraId="457DEDDF" w14:textId="134791B9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69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2</w:t>
        </w:r>
        <w:r w:rsidR="00E55F6C" w:rsidRPr="0067332E">
          <w:rPr>
            <w:rStyle w:val="Hyperlink"/>
            <w:cs/>
          </w:rPr>
          <w:t xml:space="preserve"> ภาพการจัดเก็บและแสดงผลข้อมูลสุขภาพส่วนบุคคลของผู้ป่วยฟอกไต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_Toc61299169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11</w:t>
        </w:r>
        <w:r w:rsidR="00E55F6C">
          <w:rPr>
            <w:rStyle w:val="Hyperlink"/>
            <w:cs/>
          </w:rPr>
          <w:fldChar w:fldCharType="end"/>
        </w:r>
      </w:hyperlink>
    </w:p>
    <w:p w14:paraId="0B1B6CEA" w14:textId="22ABAE46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0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3</w:t>
        </w:r>
        <w:r w:rsidR="00E55F6C" w:rsidRPr="0067332E">
          <w:rPr>
            <w:rStyle w:val="Hyperlink"/>
            <w:cs/>
          </w:rPr>
          <w:t xml:space="preserve"> ภาพการแสดงและจัดเก็บข้อมูลโภชนาการอาหาร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_Toc61299170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12</w:t>
        </w:r>
        <w:r w:rsidR="00E55F6C">
          <w:rPr>
            <w:rStyle w:val="Hyperlink"/>
            <w:cs/>
          </w:rPr>
          <w:fldChar w:fldCharType="end"/>
        </w:r>
      </w:hyperlink>
    </w:p>
    <w:p w14:paraId="362E0BE0" w14:textId="2E510034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1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4</w:t>
        </w:r>
        <w:r w:rsidR="00E55F6C" w:rsidRPr="0067332E">
          <w:rPr>
            <w:rStyle w:val="Hyperlink"/>
            <w:cs/>
          </w:rPr>
          <w:t xml:space="preserve"> โครงสร้างของสถาปัตยกรรมแอนดรอยด์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_Toc61299171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13</w:t>
        </w:r>
        <w:r w:rsidR="00E55F6C">
          <w:rPr>
            <w:rStyle w:val="Hyperlink"/>
            <w:cs/>
          </w:rPr>
          <w:fldChar w:fldCharType="end"/>
        </w:r>
      </w:hyperlink>
    </w:p>
    <w:p w14:paraId="1F8A5310" w14:textId="2BDE9403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2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5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หน้าจอแสดงผลของแอปพลิเคชันซีเคดีรักษ์ไต</w:t>
        </w:r>
        <w:r w:rsidR="00E55F6C" w:rsidRPr="0067332E">
          <w:rPr>
            <w:rStyle w:val="Hyperlink"/>
          </w:rPr>
          <w:t xml:space="preserve"> (CKD </w:t>
        </w:r>
        <w:r w:rsidR="00E55F6C" w:rsidRPr="0067332E">
          <w:rPr>
            <w:rStyle w:val="Hyperlink"/>
            <w:cs/>
          </w:rPr>
          <w:t>รักษ์ไต</w:t>
        </w:r>
        <w:r w:rsidR="00E55F6C" w:rsidRPr="0067332E">
          <w:rPr>
            <w:rStyle w:val="Hyperlink"/>
          </w:rPr>
          <w:t>)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_Toc61299172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15</w:t>
        </w:r>
        <w:r w:rsidR="00E55F6C">
          <w:rPr>
            <w:rStyle w:val="Hyperlink"/>
            <w:cs/>
          </w:rPr>
          <w:fldChar w:fldCharType="end"/>
        </w:r>
      </w:hyperlink>
    </w:p>
    <w:p w14:paraId="18A1599E" w14:textId="192B0DF2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3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6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หน้าจอแสดงผลของแอปพลิเคชันอีจีเอฟอาร์แคลคูเลเตอร์</w:t>
        </w:r>
        <w:r w:rsidR="00E55F6C" w:rsidRPr="0067332E">
          <w:rPr>
            <w:rStyle w:val="Hyperlink"/>
          </w:rPr>
          <w:t xml:space="preserve"> (eGFR Calculator)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_Toc61299173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16</w:t>
        </w:r>
        <w:r w:rsidR="00E55F6C">
          <w:rPr>
            <w:rStyle w:val="Hyperlink"/>
            <w:cs/>
          </w:rPr>
          <w:fldChar w:fldCharType="end"/>
        </w:r>
      </w:hyperlink>
    </w:p>
    <w:p w14:paraId="00F7BCD9" w14:textId="01CA1D6A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4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7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หน้าจอแสดงผลของแอปพลิเคชันฟู้ดไออีท</w:t>
        </w:r>
        <w:r w:rsidR="00E55F6C" w:rsidRPr="0067332E">
          <w:rPr>
            <w:rStyle w:val="Hyperlink"/>
          </w:rPr>
          <w:t xml:space="preserve"> (FoodiEat)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_Toc61299174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17</w:t>
        </w:r>
        <w:r w:rsidR="00E55F6C">
          <w:rPr>
            <w:rStyle w:val="Hyperlink"/>
            <w:cs/>
          </w:rPr>
          <w:fldChar w:fldCharType="end"/>
        </w:r>
      </w:hyperlink>
    </w:p>
    <w:p w14:paraId="3B147805" w14:textId="7453C0A6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5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8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หน้าจอแสดงผลของแอปพลิเคชันฟู้ดช้อยส์</w:t>
        </w:r>
        <w:r w:rsidR="00E55F6C" w:rsidRPr="0067332E">
          <w:rPr>
            <w:rStyle w:val="Hyperlink"/>
          </w:rPr>
          <w:t xml:space="preserve"> (FoodChoice)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_Toc61299175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18</w:t>
        </w:r>
        <w:r w:rsidR="00E55F6C">
          <w:rPr>
            <w:rStyle w:val="Hyperlink"/>
            <w:cs/>
          </w:rPr>
          <w:fldChar w:fldCharType="end"/>
        </w:r>
      </w:hyperlink>
    </w:p>
    <w:p w14:paraId="1B4D3196" w14:textId="02370675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6" w:history="1">
        <w:r w:rsidR="00E55F6C" w:rsidRPr="0067332E">
          <w:rPr>
            <w:rStyle w:val="Hyperlink"/>
            <w:cs/>
          </w:rPr>
          <w:t>รูปที่ 2-</w:t>
        </w:r>
        <w:r w:rsidR="00146D3B">
          <w:rPr>
            <w:rStyle w:val="Hyperlink"/>
            <w:rFonts w:hint="cs"/>
            <w:cs/>
          </w:rPr>
          <w:t>9</w:t>
        </w:r>
        <w:r w:rsidR="00E55F6C" w:rsidRPr="0067332E">
          <w:rPr>
            <w:rStyle w:val="Hyperlink"/>
            <w:cs/>
          </w:rPr>
          <w:t xml:space="preserve"> หน้าจอแสดงผลของแอปพลิเคชันแคลอรี่ ไดอารี่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_Toc61299176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19</w:t>
        </w:r>
        <w:r w:rsidR="00E55F6C">
          <w:rPr>
            <w:rStyle w:val="Hyperlink"/>
            <w:cs/>
          </w:rPr>
          <w:fldChar w:fldCharType="end"/>
        </w:r>
      </w:hyperlink>
    </w:p>
    <w:p w14:paraId="7B73F74B" w14:textId="47D6BC44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7" w:history="1">
        <w:r w:rsidR="00E55F6C" w:rsidRPr="0067332E">
          <w:rPr>
            <w:rStyle w:val="Hyperlink"/>
            <w:cs/>
          </w:rPr>
          <w:t>รูปที่ 3-1 ภาพรวมการทำงานของระบบ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_Toc61299177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20</w:t>
        </w:r>
        <w:r w:rsidR="00E55F6C">
          <w:rPr>
            <w:rStyle w:val="Hyperlink"/>
            <w:cs/>
          </w:rPr>
          <w:fldChar w:fldCharType="end"/>
        </w:r>
      </w:hyperlink>
    </w:p>
    <w:p w14:paraId="2AE2F41B" w14:textId="0FE9809F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8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2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User Interface </w:t>
        </w:r>
        <w:r w:rsidR="00E55F6C" w:rsidRPr="0067332E">
          <w:rPr>
            <w:rStyle w:val="Hyperlink"/>
            <w:cs/>
          </w:rPr>
          <w:t>ของแอปพลิเคชันที่ทำการเพิ่มปุ่มแล้ว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_Toc61299178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21</w:t>
        </w:r>
        <w:r w:rsidR="00E55F6C">
          <w:rPr>
            <w:rStyle w:val="Hyperlink"/>
            <w:cs/>
          </w:rPr>
          <w:fldChar w:fldCharType="end"/>
        </w:r>
      </w:hyperlink>
    </w:p>
    <w:p w14:paraId="5FBB6D06" w14:textId="48CC97B5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79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3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Use case diagram </w:t>
        </w:r>
        <w:r w:rsidR="00E55F6C" w:rsidRPr="0067332E">
          <w:rPr>
            <w:rStyle w:val="Hyperlink"/>
            <w:cs/>
          </w:rPr>
          <w:t>ของระบบ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_Toc61299179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22</w:t>
        </w:r>
        <w:r w:rsidR="00E55F6C">
          <w:rPr>
            <w:rStyle w:val="Hyperlink"/>
            <w:cs/>
          </w:rPr>
          <w:fldChar w:fldCharType="end"/>
        </w:r>
      </w:hyperlink>
    </w:p>
    <w:p w14:paraId="34526861" w14:textId="43BFA845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0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4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ผู้ใช้สามารถแชทกับระบบแชทบอทได้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_Toc61299180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23</w:t>
        </w:r>
        <w:r w:rsidR="00E55F6C">
          <w:rPr>
            <w:rStyle w:val="Hyperlink"/>
            <w:cs/>
          </w:rPr>
          <w:fldChar w:fldCharType="end"/>
        </w:r>
      </w:hyperlink>
    </w:p>
    <w:p w14:paraId="587B2BFA" w14:textId="6ECE5077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1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5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ผู้ใช้สามารถแชทด้วยข้อความเสียงกับระบบแชทบอทได้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_Toc61299181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24</w:t>
        </w:r>
        <w:r w:rsidR="00E55F6C">
          <w:rPr>
            <w:rStyle w:val="Hyperlink"/>
            <w:cs/>
          </w:rPr>
          <w:fldChar w:fldCharType="end"/>
        </w:r>
      </w:hyperlink>
    </w:p>
    <w:p w14:paraId="0852EE64" w14:textId="07160671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2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6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ผู้ใช้สามารถค้นหาและเลือกชื่ออาหารจากรายการอาหารทั้งหมดได้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_Toc61299182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25</w:t>
        </w:r>
        <w:r w:rsidR="00E55F6C">
          <w:rPr>
            <w:rStyle w:val="Hyperlink"/>
            <w:cs/>
          </w:rPr>
          <w:fldChar w:fldCharType="end"/>
        </w:r>
      </w:hyperlink>
    </w:p>
    <w:p w14:paraId="70901A43" w14:textId="2702E438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3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7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ผู้ใช้สามารถค้นหาและเลือกชื่อยาจากรายการยาทั้งหมดได้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_Toc61299183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26</w:t>
        </w:r>
        <w:r w:rsidR="00E55F6C">
          <w:rPr>
            <w:rStyle w:val="Hyperlink"/>
            <w:cs/>
          </w:rPr>
          <w:fldChar w:fldCharType="end"/>
        </w:r>
      </w:hyperlink>
    </w:p>
    <w:p w14:paraId="634C756C" w14:textId="741A9A79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4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8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ผู้ใช้สามารถเปิด</w:t>
        </w:r>
        <w:r w:rsidR="00E55F6C" w:rsidRPr="0067332E">
          <w:rPr>
            <w:rStyle w:val="Hyperlink"/>
          </w:rPr>
          <w:t>-</w:t>
        </w:r>
        <w:r w:rsidR="00E55F6C" w:rsidRPr="0067332E">
          <w:rPr>
            <w:rStyle w:val="Hyperlink"/>
            <w:cs/>
          </w:rPr>
          <w:t>ปิด การแจ้งเตือนต่างๆ ของระบบได้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_Toc61299184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27</w:t>
        </w:r>
        <w:r w:rsidR="00E55F6C">
          <w:rPr>
            <w:rStyle w:val="Hyperlink"/>
            <w:cs/>
          </w:rPr>
          <w:fldChar w:fldCharType="end"/>
        </w:r>
      </w:hyperlink>
    </w:p>
    <w:p w14:paraId="07419E75" w14:textId="46C3FD7D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5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9</w:t>
        </w:r>
        <w:r w:rsidR="00E55F6C" w:rsidRPr="0067332E">
          <w:rPr>
            <w:rStyle w:val="Hyperlink"/>
            <w:cs/>
          </w:rPr>
          <w:t xml:space="preserve"> </w:t>
        </w:r>
        <w:r w:rsidR="00E55F6C" w:rsidRPr="0067332E">
          <w:rPr>
            <w:rStyle w:val="Hyperlink"/>
          </w:rPr>
          <w:t xml:space="preserve">Mock-up </w:t>
        </w:r>
        <w:r w:rsidR="00E55F6C" w:rsidRPr="0067332E">
          <w:rPr>
            <w:rStyle w:val="Hyperlink"/>
            <w:cs/>
          </w:rPr>
          <w:t>ของระบบ ผู้ใช้สามารถรับการแจ้งเตือนต่างๆ จากระบบได้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_Toc61299185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28</w:t>
        </w:r>
        <w:r w:rsidR="00E55F6C">
          <w:rPr>
            <w:rStyle w:val="Hyperlink"/>
            <w:cs/>
          </w:rPr>
          <w:fldChar w:fldCharType="end"/>
        </w:r>
      </w:hyperlink>
    </w:p>
    <w:p w14:paraId="7B68A965" w14:textId="27A92DD5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6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10</w:t>
        </w:r>
        <w:r w:rsidR="00E55F6C" w:rsidRPr="0067332E">
          <w:rPr>
            <w:rStyle w:val="Hyperlink"/>
            <w:cs/>
          </w:rPr>
          <w:t xml:space="preserve"> โครงสร้างลำดับชั้นแสดงคำถามทั้งหมดที่ผู้ป่วยสามารถถามไปยังแชทบอทได้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_Toc61299186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31</w:t>
        </w:r>
        <w:r w:rsidR="00E55F6C">
          <w:rPr>
            <w:rStyle w:val="Hyperlink"/>
            <w:cs/>
          </w:rPr>
          <w:fldChar w:fldCharType="end"/>
        </w:r>
      </w:hyperlink>
    </w:p>
    <w:p w14:paraId="79377F0D" w14:textId="3AB2D264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7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11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ปุ่มกดเพื่อพูดคุยกับแชทบอท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_Toc61299187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32</w:t>
        </w:r>
        <w:r w:rsidR="00E55F6C">
          <w:rPr>
            <w:rStyle w:val="Hyperlink"/>
            <w:cs/>
          </w:rPr>
          <w:fldChar w:fldCharType="end"/>
        </w:r>
      </w:hyperlink>
    </w:p>
    <w:p w14:paraId="6111FD32" w14:textId="5CEF5F9D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8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12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ปุ่มกดเพื่อแสดงการสอนการใช้งานแชทบอทเบื้องต้น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_Toc61299188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33</w:t>
        </w:r>
        <w:r w:rsidR="00E55F6C">
          <w:rPr>
            <w:rStyle w:val="Hyperlink"/>
            <w:cs/>
          </w:rPr>
          <w:fldChar w:fldCharType="end"/>
        </w:r>
      </w:hyperlink>
    </w:p>
    <w:p w14:paraId="0A2B6187" w14:textId="72B0B7E7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89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13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แชทบอทที่รวมเข้ากับแอปพลิเคชันเมสเซนเจอร์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_Toc61299189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34</w:t>
        </w:r>
        <w:r w:rsidR="00E55F6C">
          <w:rPr>
            <w:rStyle w:val="Hyperlink"/>
            <w:cs/>
          </w:rPr>
          <w:fldChar w:fldCharType="end"/>
        </w:r>
      </w:hyperlink>
    </w:p>
    <w:p w14:paraId="3D491CE8" w14:textId="178A6495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0" w:history="1">
        <w:r w:rsidR="00E55F6C" w:rsidRPr="0067332E">
          <w:rPr>
            <w:rStyle w:val="Hyperlink"/>
            <w:cs/>
          </w:rPr>
          <w:t>รูปที่ 3-</w:t>
        </w:r>
        <w:r w:rsidR="00146D3B">
          <w:rPr>
            <w:rStyle w:val="Hyperlink"/>
            <w:rFonts w:hint="cs"/>
            <w:cs/>
          </w:rPr>
          <w:t>14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แชทบอทที่รวมเข้ากับแอปพลิเคชันไลน์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_Toc61299190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35</w:t>
        </w:r>
        <w:r w:rsidR="00E55F6C">
          <w:rPr>
            <w:rStyle w:val="Hyperlink"/>
            <w:cs/>
          </w:rPr>
          <w:fldChar w:fldCharType="end"/>
        </w:r>
      </w:hyperlink>
    </w:p>
    <w:p w14:paraId="38E6D835" w14:textId="70B9E012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1" w:history="1">
        <w:r w:rsidR="00E55F6C" w:rsidRPr="0067332E">
          <w:rPr>
            <w:rStyle w:val="Hyperlink"/>
            <w:cs/>
          </w:rPr>
          <w:t>รูปที่ 4-</w:t>
        </w:r>
        <w:r w:rsidR="00146D3B">
          <w:rPr>
            <w:rStyle w:val="Hyperlink"/>
            <w:rFonts w:hint="cs"/>
            <w:cs/>
          </w:rPr>
          <w:t>1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ทดสอบแชทบอทประเด็นเรื่องทั่วไปเกี่ยวกับโรคไต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_Toc61299191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37</w:t>
        </w:r>
        <w:r w:rsidR="00E55F6C">
          <w:rPr>
            <w:rStyle w:val="Hyperlink"/>
            <w:cs/>
          </w:rPr>
          <w:fldChar w:fldCharType="end"/>
        </w:r>
      </w:hyperlink>
    </w:p>
    <w:p w14:paraId="0B0140A0" w14:textId="1D87A81B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2" w:history="1">
        <w:r w:rsidR="00E55F6C" w:rsidRPr="0067332E">
          <w:rPr>
            <w:rStyle w:val="Hyperlink"/>
            <w:cs/>
          </w:rPr>
          <w:t>รูปที่ 4-2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ทดสอบแชทบอทประเด็นเรื่องอาหาร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_Toc61299192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38</w:t>
        </w:r>
        <w:r w:rsidR="00E55F6C">
          <w:rPr>
            <w:rStyle w:val="Hyperlink"/>
            <w:cs/>
          </w:rPr>
          <w:fldChar w:fldCharType="end"/>
        </w:r>
      </w:hyperlink>
    </w:p>
    <w:p w14:paraId="4A18E5A8" w14:textId="1DB58ECD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3" w:history="1">
        <w:r w:rsidR="00E55F6C" w:rsidRPr="0067332E">
          <w:rPr>
            <w:rStyle w:val="Hyperlink"/>
            <w:cs/>
          </w:rPr>
          <w:t>รูปที่ 4-</w:t>
        </w:r>
        <w:r w:rsidR="00146D3B">
          <w:rPr>
            <w:rStyle w:val="Hyperlink"/>
            <w:rFonts w:hint="cs"/>
            <w:cs/>
          </w:rPr>
          <w:t>3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ทดสอบแชทบอทประเด็นเรื่องยา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_Toc61299193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39</w:t>
        </w:r>
        <w:r w:rsidR="00E55F6C">
          <w:rPr>
            <w:rStyle w:val="Hyperlink"/>
            <w:cs/>
          </w:rPr>
          <w:fldChar w:fldCharType="end"/>
        </w:r>
      </w:hyperlink>
    </w:p>
    <w:p w14:paraId="382F4C54" w14:textId="3F85A78C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4" w:history="1">
        <w:r w:rsidR="00E55F6C" w:rsidRPr="0067332E">
          <w:rPr>
            <w:rStyle w:val="Hyperlink"/>
            <w:cs/>
          </w:rPr>
          <w:t>รูปที่ 4-</w:t>
        </w:r>
        <w:r w:rsidR="00146D3B">
          <w:rPr>
            <w:rStyle w:val="Hyperlink"/>
            <w:rFonts w:hint="cs"/>
            <w:cs/>
          </w:rPr>
          <w:t>4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ทดสอบแชทบอทประเด็นเรื่องการออกกำลังกาย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_Toc61299194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40</w:t>
        </w:r>
        <w:r w:rsidR="00E55F6C">
          <w:rPr>
            <w:rStyle w:val="Hyperlink"/>
            <w:cs/>
          </w:rPr>
          <w:fldChar w:fldCharType="end"/>
        </w:r>
      </w:hyperlink>
    </w:p>
    <w:p w14:paraId="098FF462" w14:textId="20DFCACE" w:rsidR="00E55F6C" w:rsidRDefault="00DA256E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E55F6C" w:rsidRPr="0067332E">
          <w:rPr>
            <w:rStyle w:val="Hyperlink"/>
            <w:cs/>
          </w:rPr>
          <w:t>รูปที่ 4-</w:t>
        </w:r>
        <w:r w:rsidR="00146D3B">
          <w:rPr>
            <w:rStyle w:val="Hyperlink"/>
            <w:rFonts w:hint="cs"/>
            <w:cs/>
          </w:rPr>
          <w:t>5</w:t>
        </w:r>
        <w:r w:rsidR="00E55F6C" w:rsidRPr="0067332E">
          <w:rPr>
            <w:rStyle w:val="Hyperlink"/>
          </w:rPr>
          <w:t xml:space="preserve"> </w:t>
        </w:r>
        <w:r w:rsidR="00E55F6C" w:rsidRPr="0067332E">
          <w:rPr>
            <w:rStyle w:val="Hyperlink"/>
            <w:cs/>
          </w:rPr>
          <w:t>ทดสอบแชทบอทประเด็นเรื่องการดื่มน้ำ</w:t>
        </w:r>
        <w:r w:rsidR="00E55F6C">
          <w:rPr>
            <w:webHidden/>
          </w:rPr>
          <w:tab/>
        </w:r>
        <w:r w:rsidR="00E55F6C">
          <w:rPr>
            <w:rStyle w:val="Hyperlink"/>
            <w:cs/>
          </w:rPr>
          <w:fldChar w:fldCharType="begin"/>
        </w:r>
        <w:r w:rsidR="00E55F6C">
          <w:rPr>
            <w:webHidden/>
          </w:rPr>
          <w:instrText xml:space="preserve"> PAGEREF _Toc61299195 \h </w:instrText>
        </w:r>
        <w:r w:rsidR="00E55F6C">
          <w:rPr>
            <w:rStyle w:val="Hyperlink"/>
            <w:cs/>
          </w:rPr>
        </w:r>
        <w:r w:rsidR="00E55F6C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41</w:t>
        </w:r>
        <w:r w:rsidR="00E55F6C">
          <w:rPr>
            <w:rStyle w:val="Hyperlink"/>
            <w:cs/>
          </w:rPr>
          <w:fldChar w:fldCharType="end"/>
        </w:r>
      </w:hyperlink>
    </w:p>
    <w:p w14:paraId="066CBE5A" w14:textId="7B6FCA99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ก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</w:t>
        </w:r>
        <w:r w:rsidR="0051048C" w:rsidRPr="0067332E">
          <w:rPr>
            <w:rStyle w:val="Hyperlink"/>
          </w:rPr>
          <w:t xml:space="preserve"> </w:t>
        </w:r>
        <w:r w:rsidR="00CE51E4">
          <w:rPr>
            <w:rStyle w:val="Hyperlink"/>
            <w:rFonts w:hint="cs"/>
            <w:cs/>
          </w:rPr>
          <w:t>การเริ่มติดตั้งแอปพลิเคชัน</w:t>
        </w:r>
        <w:r w:rsidR="0051048C">
          <w:rPr>
            <w:webHidden/>
          </w:rPr>
          <w:tab/>
        </w:r>
        <w:r w:rsidR="00EB34AE">
          <w:rPr>
            <w:rStyle w:val="Hyperlink"/>
            <w:rFonts w:hint="cs"/>
            <w:cs/>
          </w:rPr>
          <w:t>46</w:t>
        </w:r>
      </w:hyperlink>
    </w:p>
    <w:p w14:paraId="3B12B328" w14:textId="06503EEB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ก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2</w:t>
        </w:r>
        <w:r w:rsidR="0051048C" w:rsidRPr="0067332E">
          <w:rPr>
            <w:rStyle w:val="Hyperlink"/>
          </w:rPr>
          <w:t xml:space="preserve"> </w:t>
        </w:r>
        <w:r w:rsidR="00905F78">
          <w:rPr>
            <w:rStyle w:val="Hyperlink"/>
            <w:rFonts w:hint="cs"/>
            <w:cs/>
          </w:rPr>
          <w:t>การติดตั้งแอปพลิเคชันเสร็จสมบูรณ์</w:t>
        </w:r>
        <w:r w:rsidR="0051048C">
          <w:rPr>
            <w:webHidden/>
          </w:rPr>
          <w:tab/>
        </w:r>
        <w:r w:rsidR="00905F78">
          <w:rPr>
            <w:rStyle w:val="Hyperlink"/>
            <w:rFonts w:hint="cs"/>
            <w:cs/>
          </w:rPr>
          <w:t>47</w:t>
        </w:r>
      </w:hyperlink>
    </w:p>
    <w:p w14:paraId="120D6AE4" w14:textId="0FD5E4DE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</w:t>
        </w:r>
        <w:r w:rsidR="0051048C" w:rsidRPr="0067332E">
          <w:rPr>
            <w:rStyle w:val="Hyperlink"/>
          </w:rPr>
          <w:t xml:space="preserve"> </w:t>
        </w:r>
        <w:r w:rsidR="00905F78">
          <w:rPr>
            <w:rStyle w:val="Hyperlink"/>
            <w:rFonts w:hint="cs"/>
            <w:cs/>
          </w:rPr>
          <w:t>การเปิดใช้งานแอปพลิเคชัน</w:t>
        </w:r>
        <w:r w:rsidR="0051048C">
          <w:rPr>
            <w:webHidden/>
          </w:rPr>
          <w:tab/>
        </w:r>
        <w:r w:rsidR="00905F78">
          <w:rPr>
            <w:rStyle w:val="Hyperlink"/>
            <w:rFonts w:hint="cs"/>
            <w:cs/>
          </w:rPr>
          <w:t>48</w:t>
        </w:r>
      </w:hyperlink>
    </w:p>
    <w:p w14:paraId="27CA621B" w14:textId="5007F206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2</w:t>
        </w:r>
        <w:r w:rsidR="0051048C" w:rsidRPr="0067332E">
          <w:rPr>
            <w:rStyle w:val="Hyperlink"/>
          </w:rPr>
          <w:t xml:space="preserve"> </w:t>
        </w:r>
        <w:r w:rsidR="00905F78">
          <w:rPr>
            <w:rStyle w:val="Hyperlink"/>
            <w:rFonts w:hint="cs"/>
            <w:cs/>
          </w:rPr>
          <w:t>การกรอกข้อมูลส่วนตัวของผู้ใช้งาน</w:t>
        </w:r>
        <w:r w:rsidR="0051048C">
          <w:rPr>
            <w:webHidden/>
          </w:rPr>
          <w:tab/>
        </w:r>
        <w:r w:rsidR="00905F78">
          <w:rPr>
            <w:rStyle w:val="Hyperlink"/>
            <w:rFonts w:hint="cs"/>
            <w:cs/>
          </w:rPr>
          <w:t>48</w:t>
        </w:r>
      </w:hyperlink>
    </w:p>
    <w:p w14:paraId="1A225EE8" w14:textId="03B27A41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3</w:t>
        </w:r>
        <w:r w:rsidR="0051048C" w:rsidRPr="0067332E">
          <w:rPr>
            <w:rStyle w:val="Hyperlink"/>
          </w:rPr>
          <w:t xml:space="preserve"> </w:t>
        </w:r>
        <w:r w:rsidR="0037191F">
          <w:rPr>
            <w:rStyle w:val="Hyperlink"/>
            <w:rFonts w:hint="cs"/>
            <w:cs/>
          </w:rPr>
          <w:t>หน้าแรกของแอปพลิเคชัน</w:t>
        </w:r>
        <w:r w:rsidR="0051048C">
          <w:rPr>
            <w:webHidden/>
          </w:rPr>
          <w:tab/>
        </w:r>
        <w:r w:rsidR="0037191F">
          <w:rPr>
            <w:rStyle w:val="Hyperlink"/>
            <w:rFonts w:hint="cs"/>
            <w:cs/>
          </w:rPr>
          <w:t>49</w:t>
        </w:r>
      </w:hyperlink>
    </w:p>
    <w:p w14:paraId="339FAD7E" w14:textId="06CEB067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4</w:t>
        </w:r>
        <w:r w:rsidR="0051048C" w:rsidRPr="0067332E">
          <w:rPr>
            <w:rStyle w:val="Hyperlink"/>
          </w:rPr>
          <w:t xml:space="preserve"> </w:t>
        </w:r>
        <w:r w:rsidR="0037191F">
          <w:rPr>
            <w:rStyle w:val="Hyperlink"/>
            <w:rFonts w:hint="cs"/>
            <w:cs/>
          </w:rPr>
          <w:t>หน้าเลือกเมนูคุยกับแชทบอท</w:t>
        </w:r>
        <w:r w:rsidR="0051048C">
          <w:rPr>
            <w:webHidden/>
          </w:rPr>
          <w:tab/>
        </w:r>
        <w:r w:rsidR="0037191F">
          <w:rPr>
            <w:rStyle w:val="Hyperlink"/>
            <w:rFonts w:hint="cs"/>
            <w:cs/>
          </w:rPr>
          <w:t>49</w:t>
        </w:r>
      </w:hyperlink>
    </w:p>
    <w:p w14:paraId="0FCF91FE" w14:textId="2759F140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5</w:t>
        </w:r>
        <w:r w:rsidR="0051048C" w:rsidRPr="0067332E">
          <w:rPr>
            <w:rStyle w:val="Hyperlink"/>
          </w:rPr>
          <w:t xml:space="preserve"> </w:t>
        </w:r>
        <w:r w:rsidR="00E861DB">
          <w:rPr>
            <w:rStyle w:val="Hyperlink"/>
            <w:rFonts w:hint="cs"/>
            <w:cs/>
          </w:rPr>
          <w:t>หน้าเตือนการสร้างบัญชี</w:t>
        </w:r>
        <w:r w:rsidR="0051048C">
          <w:rPr>
            <w:webHidden/>
          </w:rPr>
          <w:tab/>
        </w:r>
        <w:r w:rsidR="00E17166">
          <w:rPr>
            <w:rStyle w:val="Hyperlink"/>
            <w:rFonts w:hint="cs"/>
            <w:cs/>
          </w:rPr>
          <w:t>50</w:t>
        </w:r>
      </w:hyperlink>
    </w:p>
    <w:p w14:paraId="2920813C" w14:textId="7A9ED97A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6</w:t>
        </w:r>
        <w:r w:rsidR="0051048C" w:rsidRPr="0067332E">
          <w:rPr>
            <w:rStyle w:val="Hyperlink"/>
          </w:rPr>
          <w:t xml:space="preserve"> </w:t>
        </w:r>
        <w:r w:rsidR="00E861DB">
          <w:rPr>
            <w:rStyle w:val="Hyperlink"/>
            <w:rFonts w:hint="cs"/>
            <w:cs/>
          </w:rPr>
          <w:t>หน้าเลือกแอปพลิเคชันเพื่อพูดคุยกับแชทบอท</w:t>
        </w:r>
        <w:r w:rsidR="0051048C">
          <w:rPr>
            <w:webHidden/>
          </w:rPr>
          <w:tab/>
        </w:r>
        <w:r w:rsidR="00E17166">
          <w:rPr>
            <w:rStyle w:val="Hyperlink"/>
            <w:rFonts w:hint="cs"/>
            <w:cs/>
          </w:rPr>
          <w:t>50</w:t>
        </w:r>
      </w:hyperlink>
    </w:p>
    <w:p w14:paraId="5F0AAAF8" w14:textId="1509FAF1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7</w:t>
        </w:r>
        <w:r w:rsidR="0051048C" w:rsidRPr="0067332E">
          <w:rPr>
            <w:rStyle w:val="Hyperlink"/>
          </w:rPr>
          <w:t xml:space="preserve"> </w:t>
        </w:r>
        <w:r w:rsidR="00E17166">
          <w:rPr>
            <w:rStyle w:val="Hyperlink"/>
            <w:rFonts w:hint="cs"/>
            <w:cs/>
          </w:rPr>
          <w:t>หน้ากดปุ่มพูดคุยผ่านแอปพลิเคชันเมสเซนเจอร์</w:t>
        </w:r>
        <w:r w:rsidR="0051048C">
          <w:rPr>
            <w:webHidden/>
          </w:rPr>
          <w:tab/>
        </w:r>
        <w:r w:rsidR="00801EF3">
          <w:rPr>
            <w:rStyle w:val="Hyperlink"/>
            <w:rFonts w:hint="cs"/>
            <w:cs/>
          </w:rPr>
          <w:t>51</w:t>
        </w:r>
      </w:hyperlink>
    </w:p>
    <w:p w14:paraId="374DD392" w14:textId="4824407C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8</w:t>
        </w:r>
        <w:r w:rsidR="0051048C" w:rsidRPr="0067332E">
          <w:rPr>
            <w:rStyle w:val="Hyperlink"/>
          </w:rPr>
          <w:t xml:space="preserve"> </w:t>
        </w:r>
        <w:r w:rsidR="00D06A15">
          <w:rPr>
            <w:rStyle w:val="Hyperlink"/>
            <w:rFonts w:hint="cs"/>
            <w:cs/>
          </w:rPr>
          <w:t>หน้าเตือนการสอนการเริ่มต้นคุยกับแชทบอทผ่านแอปพลิเคชันเมสเซนเจอร์</w:t>
        </w:r>
        <w:r w:rsidR="0051048C">
          <w:rPr>
            <w:webHidden/>
          </w:rPr>
          <w:tab/>
        </w:r>
        <w:r w:rsidR="00801EF3">
          <w:rPr>
            <w:rStyle w:val="Hyperlink"/>
            <w:rFonts w:hint="cs"/>
            <w:cs/>
          </w:rPr>
          <w:t>51</w:t>
        </w:r>
      </w:hyperlink>
    </w:p>
    <w:p w14:paraId="3FBA5BF6" w14:textId="588BC46E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9</w:t>
        </w:r>
        <w:r w:rsidR="0051048C" w:rsidRPr="0067332E">
          <w:rPr>
            <w:rStyle w:val="Hyperlink"/>
          </w:rPr>
          <w:t xml:space="preserve"> </w:t>
        </w:r>
        <w:r w:rsidR="00801EF3">
          <w:rPr>
            <w:rStyle w:val="Hyperlink"/>
            <w:rFonts w:hint="cs"/>
            <w:cs/>
          </w:rPr>
          <w:t>หน้าสอนการเริ่มต้นคุยกับแชทบอทผ่านแอปพลิเคชันเมสเซนเจอร์</w:t>
        </w:r>
        <w:r w:rsidR="0051048C">
          <w:rPr>
            <w:webHidden/>
          </w:rPr>
          <w:tab/>
        </w:r>
        <w:r w:rsidR="00043288">
          <w:rPr>
            <w:rStyle w:val="Hyperlink"/>
            <w:rFonts w:hint="cs"/>
            <w:cs/>
          </w:rPr>
          <w:t>52</w:t>
        </w:r>
      </w:hyperlink>
    </w:p>
    <w:p w14:paraId="6B66B0A0" w14:textId="0F21D9CA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10</w:t>
        </w:r>
        <w:r w:rsidR="0051048C" w:rsidRPr="0067332E">
          <w:rPr>
            <w:rStyle w:val="Hyperlink"/>
          </w:rPr>
          <w:t xml:space="preserve"> </w:t>
        </w:r>
        <w:r w:rsidR="00801EF3">
          <w:rPr>
            <w:rStyle w:val="Hyperlink"/>
            <w:rFonts w:hint="cs"/>
            <w:cs/>
          </w:rPr>
          <w:t>หน้าเริ่มพูดคุยกับแชทบอทเมสเซนเจอร์</w:t>
        </w:r>
        <w:r w:rsidR="0051048C">
          <w:rPr>
            <w:webHidden/>
          </w:rPr>
          <w:tab/>
        </w:r>
        <w:r w:rsidR="00043288">
          <w:rPr>
            <w:rStyle w:val="Hyperlink"/>
            <w:rFonts w:hint="cs"/>
            <w:cs/>
          </w:rPr>
          <w:t>52</w:t>
        </w:r>
      </w:hyperlink>
    </w:p>
    <w:p w14:paraId="5D92D62C" w14:textId="6CFDEAD2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11</w:t>
        </w:r>
        <w:r w:rsidR="0051048C" w:rsidRPr="0067332E">
          <w:rPr>
            <w:rStyle w:val="Hyperlink"/>
          </w:rPr>
          <w:t xml:space="preserve"> </w:t>
        </w:r>
        <w:r w:rsidR="00043288" w:rsidRPr="00043288">
          <w:rPr>
            <w:rStyle w:val="Hyperlink"/>
            <w:rFonts w:hint="cs"/>
            <w:cs/>
          </w:rPr>
          <w:t>หน้ากดปุ่มพูดคุยผ่านแอปพลิเคชัน</w:t>
        </w:r>
        <w:r w:rsidR="00043288">
          <w:rPr>
            <w:rStyle w:val="Hyperlink"/>
            <w:rFonts w:hint="cs"/>
            <w:cs/>
          </w:rPr>
          <w:t>ไลน์</w:t>
        </w:r>
        <w:r w:rsidR="0051048C">
          <w:rPr>
            <w:webHidden/>
          </w:rPr>
          <w:tab/>
        </w:r>
        <w:r w:rsidR="00D710D4">
          <w:rPr>
            <w:rStyle w:val="Hyperlink"/>
            <w:rFonts w:hint="cs"/>
            <w:cs/>
          </w:rPr>
          <w:t>53</w:t>
        </w:r>
      </w:hyperlink>
    </w:p>
    <w:p w14:paraId="652F2D20" w14:textId="603B2E91" w:rsidR="0051048C" w:rsidRDefault="00DA256E" w:rsidP="0051048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12</w:t>
        </w:r>
        <w:r w:rsidR="0051048C" w:rsidRPr="0067332E">
          <w:rPr>
            <w:rStyle w:val="Hyperlink"/>
          </w:rPr>
          <w:t xml:space="preserve"> </w:t>
        </w:r>
        <w:r w:rsidR="00043288" w:rsidRPr="00043288">
          <w:rPr>
            <w:rStyle w:val="Hyperlink"/>
            <w:rFonts w:hint="cs"/>
            <w:cs/>
          </w:rPr>
          <w:t>หน้าเตือนการสอนการเริ่มต้นคุยกับแชทบอทผ่านแอปพลิเคชัน</w:t>
        </w:r>
        <w:r w:rsidR="00043288">
          <w:rPr>
            <w:rStyle w:val="Hyperlink"/>
            <w:rFonts w:hint="cs"/>
            <w:cs/>
          </w:rPr>
          <w:t>ไลน์</w:t>
        </w:r>
        <w:r w:rsidR="0051048C">
          <w:rPr>
            <w:webHidden/>
          </w:rPr>
          <w:tab/>
        </w:r>
        <w:r w:rsidR="00D710D4">
          <w:rPr>
            <w:rStyle w:val="Hyperlink"/>
            <w:rFonts w:hint="cs"/>
            <w:cs/>
          </w:rPr>
          <w:t>53</w:t>
        </w:r>
      </w:hyperlink>
    </w:p>
    <w:p w14:paraId="439C17B4" w14:textId="51B43D48" w:rsidR="0051048C" w:rsidRDefault="00DA256E" w:rsidP="0051048C">
      <w:pPr>
        <w:pStyle w:val="TableofFigures"/>
        <w:rPr>
          <w:rStyle w:val="Hyperlink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13</w:t>
        </w:r>
        <w:r w:rsidR="0051048C" w:rsidRPr="0067332E">
          <w:rPr>
            <w:rStyle w:val="Hyperlink"/>
          </w:rPr>
          <w:t xml:space="preserve"> </w:t>
        </w:r>
        <w:r w:rsidR="00043288" w:rsidRPr="00043288">
          <w:rPr>
            <w:rStyle w:val="Hyperlink"/>
            <w:rFonts w:hint="cs"/>
            <w:cs/>
          </w:rPr>
          <w:t>หน้าสอนการเริ่มต้นคุยกับแชทบอทผ่านแอปพลิเคชัน</w:t>
        </w:r>
        <w:r w:rsidR="00043288">
          <w:rPr>
            <w:rStyle w:val="Hyperlink"/>
            <w:rFonts w:hint="cs"/>
            <w:cs/>
          </w:rPr>
          <w:t>ไลน์</w:t>
        </w:r>
        <w:r w:rsidR="0051048C">
          <w:rPr>
            <w:webHidden/>
          </w:rPr>
          <w:tab/>
        </w:r>
        <w:r w:rsidR="00D710D4">
          <w:rPr>
            <w:rStyle w:val="Hyperlink"/>
            <w:rFonts w:hint="cs"/>
            <w:cs/>
          </w:rPr>
          <w:t>54</w:t>
        </w:r>
      </w:hyperlink>
    </w:p>
    <w:p w14:paraId="0316BB84" w14:textId="76FE5502" w:rsidR="0051048C" w:rsidRPr="00C641FF" w:rsidRDefault="00DA256E" w:rsidP="00C641FF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1299195" w:history="1">
        <w:r w:rsidR="0051048C" w:rsidRPr="0067332E">
          <w:rPr>
            <w:rStyle w:val="Hyperlink"/>
            <w:cs/>
          </w:rPr>
          <w:t xml:space="preserve">รูปที่ </w:t>
        </w:r>
        <w:r w:rsidR="00376247">
          <w:rPr>
            <w:rStyle w:val="Hyperlink"/>
            <w:rFonts w:hint="cs"/>
            <w:cs/>
          </w:rPr>
          <w:t>ข</w:t>
        </w:r>
        <w:r w:rsidR="0051048C" w:rsidRPr="0067332E">
          <w:rPr>
            <w:rStyle w:val="Hyperlink"/>
            <w:cs/>
          </w:rPr>
          <w:t>-</w:t>
        </w:r>
        <w:r w:rsidR="00376247">
          <w:rPr>
            <w:rStyle w:val="Hyperlink"/>
            <w:rFonts w:hint="cs"/>
            <w:cs/>
          </w:rPr>
          <w:t>14</w:t>
        </w:r>
        <w:r w:rsidR="0051048C" w:rsidRPr="0067332E">
          <w:rPr>
            <w:rStyle w:val="Hyperlink"/>
          </w:rPr>
          <w:t xml:space="preserve"> </w:t>
        </w:r>
        <w:r w:rsidR="00043288" w:rsidRPr="00043288">
          <w:rPr>
            <w:rStyle w:val="Hyperlink"/>
            <w:rFonts w:hint="cs"/>
            <w:cs/>
          </w:rPr>
          <w:t>หน้าเริ่มพูดคุยกับแชทบอท</w:t>
        </w:r>
        <w:r w:rsidR="00043288">
          <w:rPr>
            <w:rStyle w:val="Hyperlink"/>
            <w:rFonts w:hint="cs"/>
            <w:cs/>
          </w:rPr>
          <w:t>ไลน์</w:t>
        </w:r>
        <w:r w:rsidR="0051048C">
          <w:rPr>
            <w:webHidden/>
          </w:rPr>
          <w:tab/>
        </w:r>
        <w:r w:rsidR="00D710D4">
          <w:rPr>
            <w:rStyle w:val="Hyperlink"/>
            <w:rFonts w:hint="cs"/>
            <w:cs/>
          </w:rPr>
          <w:t>54</w:t>
        </w:r>
      </w:hyperlink>
    </w:p>
    <w:p w14:paraId="3C311145" w14:textId="26A06936" w:rsidR="0081135F" w:rsidRPr="00C641FF" w:rsidRDefault="00825B8D" w:rsidP="00C641FF">
      <w:pPr>
        <w:pStyle w:val="TableofFigures"/>
        <w:rPr>
          <w:rFonts w:asciiTheme="minorHAnsi" w:eastAsiaTheme="minorEastAsia" w:hAnsiTheme="minorHAnsi" w:cstheme="minorBidi"/>
          <w:sz w:val="22"/>
          <w:szCs w:val="28"/>
          <w:cs/>
        </w:rPr>
      </w:pPr>
      <w:r>
        <w:rPr>
          <w:cs/>
        </w:rPr>
        <w:fldChar w:fldCharType="end"/>
      </w:r>
    </w:p>
    <w:p w14:paraId="41704747" w14:textId="77777777" w:rsidR="0081135F" w:rsidRDefault="00246E3C" w:rsidP="00DC11E1">
      <w:pPr>
        <w:pStyle w:val="Title"/>
      </w:pPr>
      <w:r w:rsidRPr="00245864">
        <w:rPr>
          <w:cs/>
        </w:rPr>
        <w:br w:type="page"/>
      </w:r>
      <w:bookmarkStart w:id="68" w:name="_Toc67839548"/>
      <w:r w:rsidR="00707081">
        <w:rPr>
          <w:cs/>
        </w:rPr>
        <w:lastRenderedPageBreak/>
        <w:t>รายการ</w:t>
      </w:r>
      <w:r w:rsidR="00297A36" w:rsidRPr="00245864">
        <w:rPr>
          <w:cs/>
        </w:rPr>
        <w:t>ต</w:t>
      </w:r>
      <w:r w:rsidR="0081135F" w:rsidRPr="00245864">
        <w:rPr>
          <w:cs/>
        </w:rPr>
        <w:t>าราง</w:t>
      </w:r>
      <w:bookmarkEnd w:id="68"/>
    </w:p>
    <w:p w14:paraId="4DDBDED7" w14:textId="32B20D3B" w:rsidR="00673061" w:rsidRDefault="00CB151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ตารางที่"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61295462" w:history="1">
        <w:r w:rsidR="00673061" w:rsidRPr="00AF0E70">
          <w:rPr>
            <w:rStyle w:val="Hyperlink"/>
            <w:cs/>
          </w:rPr>
          <w:t xml:space="preserve">ตารางที่ </w:t>
        </w:r>
        <w:r w:rsidR="00673061" w:rsidRPr="00AF0E70">
          <w:rPr>
            <w:rStyle w:val="Hyperlink"/>
          </w:rPr>
          <w:t xml:space="preserve">2-1 </w:t>
        </w:r>
        <w:r w:rsidR="00673061" w:rsidRPr="00AF0E70">
          <w:rPr>
            <w:rStyle w:val="Hyperlink"/>
            <w:cs/>
          </w:rPr>
          <w:t>ปริมาณสารอาหารที่ผู้ป่วยโรคไตควรได้รับต่อวัน</w:t>
        </w:r>
        <w:r w:rsidR="00673061">
          <w:rPr>
            <w:webHidden/>
          </w:rPr>
          <w:tab/>
        </w:r>
        <w:r w:rsidR="00673061">
          <w:rPr>
            <w:rStyle w:val="Hyperlink"/>
            <w:cs/>
          </w:rPr>
          <w:fldChar w:fldCharType="begin"/>
        </w:r>
        <w:r w:rsidR="00673061">
          <w:rPr>
            <w:webHidden/>
          </w:rPr>
          <w:instrText xml:space="preserve"> PAGEREF _Toc61295462 \h </w:instrText>
        </w:r>
        <w:r w:rsidR="00673061">
          <w:rPr>
            <w:rStyle w:val="Hyperlink"/>
            <w:cs/>
          </w:rPr>
        </w:r>
        <w:r w:rsidR="00673061">
          <w:rPr>
            <w:rStyle w:val="Hyperlink"/>
            <w:cs/>
          </w:rPr>
          <w:fldChar w:fldCharType="separate"/>
        </w:r>
        <w:r w:rsidR="004B25C2">
          <w:rPr>
            <w:webHidden/>
            <w:cs/>
          </w:rPr>
          <w:t>8</w:t>
        </w:r>
        <w:r w:rsidR="00673061">
          <w:rPr>
            <w:rStyle w:val="Hyperlink"/>
            <w:cs/>
          </w:rPr>
          <w:fldChar w:fldCharType="end"/>
        </w:r>
      </w:hyperlink>
    </w:p>
    <w:p w14:paraId="2D69A50D" w14:textId="0700AA50" w:rsidR="00825B8D" w:rsidRDefault="00CB1513" w:rsidP="00CB1513">
      <w:r>
        <w:rPr>
          <w:cs/>
        </w:rPr>
        <w:fldChar w:fldCharType="end"/>
      </w:r>
    </w:p>
    <w:p w14:paraId="48EDB3E5" w14:textId="77777777" w:rsidR="00825B8D" w:rsidRDefault="00825B8D" w:rsidP="00825B8D">
      <w:r>
        <w:br w:type="page"/>
      </w:r>
    </w:p>
    <w:p w14:paraId="621B3FAA" w14:textId="77777777" w:rsidR="00CB1513" w:rsidRDefault="00825B8D" w:rsidP="00DC11E1">
      <w:pPr>
        <w:pStyle w:val="Title"/>
      </w:pPr>
      <w:bookmarkStart w:id="69" w:name="_Toc67839549"/>
      <w:r>
        <w:rPr>
          <w:rFonts w:hint="cs"/>
          <w:cs/>
        </w:rPr>
        <w:lastRenderedPageBreak/>
        <w:t>รายการคำย่อ</w:t>
      </w:r>
      <w:bookmarkEnd w:id="69"/>
    </w:p>
    <w:tbl>
      <w:tblPr>
        <w:tblW w:w="8730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13"/>
        <w:gridCol w:w="7017"/>
      </w:tblGrid>
      <w:tr w:rsidR="00327F1B" w14:paraId="74A47AA8" w14:textId="77777777" w:rsidTr="00DA5156">
        <w:tc>
          <w:tcPr>
            <w:tcW w:w="1713" w:type="dxa"/>
            <w:shd w:val="clear" w:color="auto" w:fill="auto"/>
          </w:tcPr>
          <w:p w14:paraId="4A66570A" w14:textId="61E08C47" w:rsidR="00327F1B" w:rsidRDefault="00327F1B" w:rsidP="00327F1B">
            <w:pPr>
              <w:pStyle w:val="TableContents"/>
            </w:pPr>
            <w:r>
              <w:t>CKD</w:t>
            </w:r>
          </w:p>
        </w:tc>
        <w:tc>
          <w:tcPr>
            <w:tcW w:w="7017" w:type="dxa"/>
            <w:shd w:val="clear" w:color="auto" w:fill="auto"/>
          </w:tcPr>
          <w:p w14:paraId="53260541" w14:textId="07778467" w:rsidR="00327F1B" w:rsidRDefault="00327F1B" w:rsidP="00327F1B">
            <w:pPr>
              <w:pStyle w:val="TableContents"/>
            </w:pPr>
            <w:r>
              <w:t>Chronic Kidney Disease</w:t>
            </w:r>
          </w:p>
        </w:tc>
      </w:tr>
      <w:tr w:rsidR="00327F1B" w14:paraId="380CE702" w14:textId="77777777" w:rsidTr="00DA5156">
        <w:tc>
          <w:tcPr>
            <w:tcW w:w="1713" w:type="dxa"/>
            <w:shd w:val="clear" w:color="auto" w:fill="auto"/>
          </w:tcPr>
          <w:p w14:paraId="65027C62" w14:textId="0B01ADBB" w:rsidR="00327F1B" w:rsidRDefault="00327F1B" w:rsidP="00327F1B">
            <w:pPr>
              <w:pStyle w:val="TableContents"/>
            </w:pPr>
            <w:r>
              <w:t>eGFR</w:t>
            </w:r>
          </w:p>
        </w:tc>
        <w:tc>
          <w:tcPr>
            <w:tcW w:w="7017" w:type="dxa"/>
            <w:shd w:val="clear" w:color="auto" w:fill="auto"/>
          </w:tcPr>
          <w:p w14:paraId="2B6AB776" w14:textId="4C3ED62C" w:rsidR="00327F1B" w:rsidRDefault="00327F1B" w:rsidP="00327F1B">
            <w:pPr>
              <w:pStyle w:val="TableContents"/>
            </w:pPr>
            <w:r>
              <w:t>Estimated Glomerular Filtration Rate</w:t>
            </w:r>
          </w:p>
        </w:tc>
      </w:tr>
      <w:tr w:rsidR="007A15A3" w14:paraId="7AC95BB8" w14:textId="77777777" w:rsidTr="007A15A3">
        <w:tc>
          <w:tcPr>
            <w:tcW w:w="1713" w:type="dxa"/>
            <w:shd w:val="clear" w:color="auto" w:fill="auto"/>
          </w:tcPr>
          <w:p w14:paraId="3AFD46CD" w14:textId="77777777" w:rsidR="007A15A3" w:rsidRDefault="007A15A3" w:rsidP="00BB79BA">
            <w:pPr>
              <w:pStyle w:val="TableContents"/>
            </w:pPr>
            <w:r>
              <w:t>UTF</w:t>
            </w:r>
          </w:p>
        </w:tc>
        <w:tc>
          <w:tcPr>
            <w:tcW w:w="7017" w:type="dxa"/>
            <w:shd w:val="clear" w:color="auto" w:fill="auto"/>
          </w:tcPr>
          <w:p w14:paraId="21920B54" w14:textId="77777777" w:rsidR="007A15A3" w:rsidRDefault="007A15A3" w:rsidP="00BB79BA">
            <w:pPr>
              <w:pStyle w:val="TableContents"/>
            </w:pPr>
            <w:r>
              <w:t>Unicode Transformation Format</w:t>
            </w:r>
          </w:p>
        </w:tc>
      </w:tr>
      <w:tr w:rsidR="007A15A3" w14:paraId="558E5CF7" w14:textId="77777777" w:rsidTr="007A15A3">
        <w:tc>
          <w:tcPr>
            <w:tcW w:w="1713" w:type="dxa"/>
            <w:shd w:val="clear" w:color="auto" w:fill="auto"/>
          </w:tcPr>
          <w:p w14:paraId="2A99FD5E" w14:textId="77777777" w:rsidR="007A15A3" w:rsidRDefault="007A15A3" w:rsidP="00BB79BA">
            <w:pPr>
              <w:pStyle w:val="TableContents"/>
            </w:pPr>
            <w:r>
              <w:t>AI</w:t>
            </w:r>
          </w:p>
        </w:tc>
        <w:tc>
          <w:tcPr>
            <w:tcW w:w="7017" w:type="dxa"/>
            <w:shd w:val="clear" w:color="auto" w:fill="auto"/>
          </w:tcPr>
          <w:p w14:paraId="7099C102" w14:textId="77777777" w:rsidR="007A15A3" w:rsidRDefault="007A15A3" w:rsidP="00BB79BA">
            <w:pPr>
              <w:pStyle w:val="TableContents"/>
            </w:pPr>
            <w:r>
              <w:t>Artificial Intelligence</w:t>
            </w:r>
          </w:p>
        </w:tc>
      </w:tr>
      <w:tr w:rsidR="007A15A3" w14:paraId="10756B07" w14:textId="77777777" w:rsidTr="007A15A3">
        <w:tc>
          <w:tcPr>
            <w:tcW w:w="1713" w:type="dxa"/>
            <w:shd w:val="clear" w:color="auto" w:fill="auto"/>
          </w:tcPr>
          <w:p w14:paraId="7677FB3C" w14:textId="77777777" w:rsidR="007A15A3" w:rsidRDefault="007A15A3" w:rsidP="00BB79BA">
            <w:pPr>
              <w:pStyle w:val="TableContents"/>
            </w:pPr>
            <w:r>
              <w:t>NLP</w:t>
            </w:r>
          </w:p>
        </w:tc>
        <w:tc>
          <w:tcPr>
            <w:tcW w:w="7017" w:type="dxa"/>
            <w:shd w:val="clear" w:color="auto" w:fill="auto"/>
          </w:tcPr>
          <w:p w14:paraId="73EE1A57" w14:textId="77777777" w:rsidR="007A15A3" w:rsidRDefault="007A15A3" w:rsidP="00BB79BA">
            <w:pPr>
              <w:pStyle w:val="TableContents"/>
            </w:pPr>
            <w:r>
              <w:t>Natural Language Processing</w:t>
            </w:r>
          </w:p>
        </w:tc>
      </w:tr>
      <w:tr w:rsidR="007A15A3" w14:paraId="013B0422" w14:textId="77777777" w:rsidTr="007A15A3">
        <w:tc>
          <w:tcPr>
            <w:tcW w:w="1713" w:type="dxa"/>
            <w:shd w:val="clear" w:color="auto" w:fill="auto"/>
          </w:tcPr>
          <w:p w14:paraId="3D93EEF6" w14:textId="77777777" w:rsidR="007A15A3" w:rsidRDefault="007A15A3" w:rsidP="00BB79BA">
            <w:pPr>
              <w:pStyle w:val="TableContents"/>
            </w:pPr>
            <w:r>
              <w:t>NLU</w:t>
            </w:r>
          </w:p>
        </w:tc>
        <w:tc>
          <w:tcPr>
            <w:tcW w:w="7017" w:type="dxa"/>
            <w:shd w:val="clear" w:color="auto" w:fill="auto"/>
          </w:tcPr>
          <w:p w14:paraId="6F433AFE" w14:textId="77777777" w:rsidR="007A15A3" w:rsidRDefault="007A15A3" w:rsidP="00BB79BA">
            <w:pPr>
              <w:pStyle w:val="TableContents"/>
            </w:pPr>
            <w:r>
              <w:t>Natural Language Understanding</w:t>
            </w:r>
          </w:p>
        </w:tc>
      </w:tr>
      <w:tr w:rsidR="007A15A3" w14:paraId="66A76091" w14:textId="77777777" w:rsidTr="007A15A3">
        <w:tc>
          <w:tcPr>
            <w:tcW w:w="1713" w:type="dxa"/>
            <w:shd w:val="clear" w:color="auto" w:fill="auto"/>
          </w:tcPr>
          <w:p w14:paraId="6A9AC0EE" w14:textId="77777777" w:rsidR="007A15A3" w:rsidRDefault="007A15A3" w:rsidP="00BB79BA">
            <w:pPr>
              <w:pStyle w:val="TableContents"/>
            </w:pPr>
            <w:r>
              <w:t>IBM</w:t>
            </w:r>
          </w:p>
        </w:tc>
        <w:tc>
          <w:tcPr>
            <w:tcW w:w="7017" w:type="dxa"/>
            <w:shd w:val="clear" w:color="auto" w:fill="auto"/>
          </w:tcPr>
          <w:p w14:paraId="4DE85F93" w14:textId="77777777" w:rsidR="007A15A3" w:rsidRDefault="007A15A3" w:rsidP="00BB79BA">
            <w:pPr>
              <w:pStyle w:val="TableContents"/>
            </w:pPr>
            <w:r>
              <w:t>International Business Machines</w:t>
            </w:r>
          </w:p>
        </w:tc>
      </w:tr>
      <w:tr w:rsidR="007A15A3" w14:paraId="3F2E760B" w14:textId="77777777" w:rsidTr="007A15A3">
        <w:tc>
          <w:tcPr>
            <w:tcW w:w="1713" w:type="dxa"/>
            <w:shd w:val="clear" w:color="auto" w:fill="auto"/>
          </w:tcPr>
          <w:p w14:paraId="13FB21E8" w14:textId="77777777" w:rsidR="007A15A3" w:rsidRDefault="007A15A3" w:rsidP="00BB79BA">
            <w:pPr>
              <w:pStyle w:val="TableContents"/>
            </w:pPr>
            <w:r>
              <w:t>UI</w:t>
            </w:r>
          </w:p>
        </w:tc>
        <w:tc>
          <w:tcPr>
            <w:tcW w:w="7017" w:type="dxa"/>
            <w:shd w:val="clear" w:color="auto" w:fill="auto"/>
          </w:tcPr>
          <w:p w14:paraId="24507F40" w14:textId="77777777" w:rsidR="007A15A3" w:rsidRDefault="007A15A3" w:rsidP="00BB79BA">
            <w:pPr>
              <w:pStyle w:val="TableContents"/>
            </w:pPr>
            <w:r>
              <w:t>User Interface</w:t>
            </w:r>
          </w:p>
        </w:tc>
      </w:tr>
      <w:tr w:rsidR="007A15A3" w14:paraId="27899BA3" w14:textId="77777777" w:rsidTr="007A15A3">
        <w:tc>
          <w:tcPr>
            <w:tcW w:w="1713" w:type="dxa"/>
            <w:shd w:val="clear" w:color="auto" w:fill="auto"/>
          </w:tcPr>
          <w:p w14:paraId="6C8E5946" w14:textId="77777777" w:rsidR="007A15A3" w:rsidRDefault="007A15A3" w:rsidP="00BB79BA">
            <w:pPr>
              <w:pStyle w:val="TableContents"/>
            </w:pPr>
            <w:r>
              <w:t>IoT</w:t>
            </w:r>
          </w:p>
        </w:tc>
        <w:tc>
          <w:tcPr>
            <w:tcW w:w="7017" w:type="dxa"/>
            <w:shd w:val="clear" w:color="auto" w:fill="auto"/>
          </w:tcPr>
          <w:p w14:paraId="2C03C42C" w14:textId="77777777" w:rsidR="007A15A3" w:rsidRDefault="007A15A3" w:rsidP="00BB79BA">
            <w:pPr>
              <w:pStyle w:val="TableContents"/>
            </w:pPr>
            <w:r>
              <w:t>Internet of Things</w:t>
            </w:r>
          </w:p>
        </w:tc>
      </w:tr>
      <w:tr w:rsidR="007A15A3" w14:paraId="5766D0DA" w14:textId="77777777" w:rsidTr="007A15A3">
        <w:tc>
          <w:tcPr>
            <w:tcW w:w="1713" w:type="dxa"/>
            <w:shd w:val="clear" w:color="auto" w:fill="auto"/>
          </w:tcPr>
          <w:p w14:paraId="29F6CB6B" w14:textId="77777777" w:rsidR="007A15A3" w:rsidRDefault="007A15A3" w:rsidP="00BB79BA">
            <w:pPr>
              <w:pStyle w:val="TableContents"/>
            </w:pPr>
            <w:r>
              <w:t>API</w:t>
            </w:r>
          </w:p>
        </w:tc>
        <w:tc>
          <w:tcPr>
            <w:tcW w:w="7017" w:type="dxa"/>
            <w:shd w:val="clear" w:color="auto" w:fill="auto"/>
          </w:tcPr>
          <w:p w14:paraId="7BE69173" w14:textId="77777777" w:rsidR="007A15A3" w:rsidRDefault="007A15A3" w:rsidP="00BB79BA">
            <w:pPr>
              <w:pStyle w:val="TableContents"/>
            </w:pPr>
            <w:r>
              <w:t>Application Programming Interface</w:t>
            </w:r>
          </w:p>
        </w:tc>
      </w:tr>
      <w:tr w:rsidR="007A15A3" w14:paraId="7A2DAE65" w14:textId="77777777" w:rsidTr="007A15A3">
        <w:tc>
          <w:tcPr>
            <w:tcW w:w="1713" w:type="dxa"/>
            <w:shd w:val="clear" w:color="auto" w:fill="auto"/>
          </w:tcPr>
          <w:p w14:paraId="5E0816DB" w14:textId="77777777" w:rsidR="007A15A3" w:rsidRDefault="007A15A3" w:rsidP="00BB79BA">
            <w:pPr>
              <w:pStyle w:val="TableContents"/>
            </w:pPr>
            <w:r>
              <w:t>OTC</w:t>
            </w:r>
          </w:p>
        </w:tc>
        <w:tc>
          <w:tcPr>
            <w:tcW w:w="7017" w:type="dxa"/>
            <w:shd w:val="clear" w:color="auto" w:fill="auto"/>
          </w:tcPr>
          <w:p w14:paraId="7761B36F" w14:textId="77777777" w:rsidR="007A15A3" w:rsidRDefault="007A15A3" w:rsidP="00BB79BA">
            <w:pPr>
              <w:pStyle w:val="TableContents"/>
            </w:pPr>
            <w:proofErr w:type="gramStart"/>
            <w:r>
              <w:t>Over-The-Counter</w:t>
            </w:r>
            <w:proofErr w:type="gramEnd"/>
          </w:p>
        </w:tc>
      </w:tr>
      <w:tr w:rsidR="007A15A3" w14:paraId="130C9AF7" w14:textId="77777777" w:rsidTr="007A15A3">
        <w:tc>
          <w:tcPr>
            <w:tcW w:w="1713" w:type="dxa"/>
            <w:shd w:val="clear" w:color="auto" w:fill="auto"/>
          </w:tcPr>
          <w:p w14:paraId="55FDDB6B" w14:textId="77777777" w:rsidR="007A15A3" w:rsidRDefault="007A15A3" w:rsidP="00BB79BA">
            <w:pPr>
              <w:pStyle w:val="TableContents"/>
            </w:pPr>
            <w:r>
              <w:t>NSAIDs</w:t>
            </w:r>
          </w:p>
        </w:tc>
        <w:tc>
          <w:tcPr>
            <w:tcW w:w="7017" w:type="dxa"/>
            <w:shd w:val="clear" w:color="auto" w:fill="auto"/>
          </w:tcPr>
          <w:p w14:paraId="06D77769" w14:textId="77777777" w:rsidR="007A15A3" w:rsidRDefault="007A15A3" w:rsidP="00BB79BA">
            <w:pPr>
              <w:pStyle w:val="TableContents"/>
            </w:pPr>
            <w:r>
              <w:t>Non-Steroidal Anti-Inflammatory Drugs</w:t>
            </w:r>
          </w:p>
        </w:tc>
      </w:tr>
      <w:tr w:rsidR="007A15A3" w14:paraId="0823367C" w14:textId="77777777" w:rsidTr="007A15A3">
        <w:tc>
          <w:tcPr>
            <w:tcW w:w="1713" w:type="dxa"/>
            <w:shd w:val="clear" w:color="auto" w:fill="auto"/>
          </w:tcPr>
          <w:p w14:paraId="7A80CBB0" w14:textId="77777777" w:rsidR="007A15A3" w:rsidRDefault="007A15A3" w:rsidP="00BB79BA">
            <w:pPr>
              <w:pStyle w:val="TableContents"/>
            </w:pPr>
            <w:r>
              <w:t>PHR</w:t>
            </w:r>
          </w:p>
        </w:tc>
        <w:tc>
          <w:tcPr>
            <w:tcW w:w="7017" w:type="dxa"/>
            <w:shd w:val="clear" w:color="auto" w:fill="auto"/>
          </w:tcPr>
          <w:p w14:paraId="3A130E95" w14:textId="77777777" w:rsidR="007A15A3" w:rsidRDefault="007A15A3" w:rsidP="00BB79BA">
            <w:pPr>
              <w:pStyle w:val="TableContents"/>
            </w:pPr>
            <w:r>
              <w:t>Personal Health Record</w:t>
            </w:r>
          </w:p>
        </w:tc>
      </w:tr>
      <w:tr w:rsidR="007A15A3" w14:paraId="5D056129" w14:textId="77777777" w:rsidTr="007A15A3">
        <w:tc>
          <w:tcPr>
            <w:tcW w:w="1713" w:type="dxa"/>
            <w:shd w:val="clear" w:color="auto" w:fill="auto"/>
          </w:tcPr>
          <w:p w14:paraId="7ECDFF31" w14:textId="77777777" w:rsidR="007A15A3" w:rsidRDefault="007A15A3" w:rsidP="00BB79BA">
            <w:pPr>
              <w:pStyle w:val="TableContents"/>
            </w:pPr>
            <w:r>
              <w:t>Inc</w:t>
            </w:r>
          </w:p>
        </w:tc>
        <w:tc>
          <w:tcPr>
            <w:tcW w:w="7017" w:type="dxa"/>
            <w:shd w:val="clear" w:color="auto" w:fill="auto"/>
          </w:tcPr>
          <w:p w14:paraId="3FC3FE73" w14:textId="77777777" w:rsidR="007A15A3" w:rsidRDefault="007A15A3" w:rsidP="00BB79BA">
            <w:pPr>
              <w:pStyle w:val="TableContents"/>
            </w:pPr>
            <w:r>
              <w:t>Incorporated</w:t>
            </w:r>
          </w:p>
        </w:tc>
      </w:tr>
      <w:tr w:rsidR="007A15A3" w14:paraId="6F853680" w14:textId="77777777" w:rsidTr="007A15A3">
        <w:tc>
          <w:tcPr>
            <w:tcW w:w="1713" w:type="dxa"/>
            <w:shd w:val="clear" w:color="auto" w:fill="auto"/>
          </w:tcPr>
          <w:p w14:paraId="79F4FC14" w14:textId="77777777" w:rsidR="007A15A3" w:rsidRDefault="007A15A3" w:rsidP="00BB79BA">
            <w:pPr>
              <w:pStyle w:val="TableContents"/>
            </w:pPr>
            <w:r>
              <w:t>SDK</w:t>
            </w:r>
          </w:p>
        </w:tc>
        <w:tc>
          <w:tcPr>
            <w:tcW w:w="7017" w:type="dxa"/>
            <w:shd w:val="clear" w:color="auto" w:fill="auto"/>
          </w:tcPr>
          <w:p w14:paraId="4677730B" w14:textId="77777777" w:rsidR="007A15A3" w:rsidRDefault="007A15A3" w:rsidP="00BB79BA">
            <w:pPr>
              <w:pStyle w:val="TableContents"/>
            </w:pPr>
            <w:r>
              <w:t>Software Development Kit</w:t>
            </w:r>
          </w:p>
        </w:tc>
      </w:tr>
      <w:tr w:rsidR="007A15A3" w14:paraId="1DB0D31E" w14:textId="77777777" w:rsidTr="007A15A3">
        <w:tc>
          <w:tcPr>
            <w:tcW w:w="1713" w:type="dxa"/>
            <w:shd w:val="clear" w:color="auto" w:fill="auto"/>
          </w:tcPr>
          <w:p w14:paraId="0CC6DB88" w14:textId="77777777" w:rsidR="007A15A3" w:rsidRDefault="007A15A3" w:rsidP="00BB79BA">
            <w:pPr>
              <w:pStyle w:val="TableContents"/>
            </w:pPr>
            <w:r>
              <w:t>iOS</w:t>
            </w:r>
          </w:p>
        </w:tc>
        <w:tc>
          <w:tcPr>
            <w:tcW w:w="7017" w:type="dxa"/>
            <w:shd w:val="clear" w:color="auto" w:fill="auto"/>
          </w:tcPr>
          <w:p w14:paraId="43E0AF45" w14:textId="77777777" w:rsidR="007A15A3" w:rsidRDefault="007A15A3" w:rsidP="00BB79BA">
            <w:pPr>
              <w:pStyle w:val="TableContents"/>
            </w:pPr>
            <w:r>
              <w:t>iPhone Operating System</w:t>
            </w:r>
          </w:p>
        </w:tc>
      </w:tr>
      <w:tr w:rsidR="007A15A3" w14:paraId="6C7D7AE8" w14:textId="77777777" w:rsidTr="007A15A3">
        <w:tc>
          <w:tcPr>
            <w:tcW w:w="1713" w:type="dxa"/>
            <w:shd w:val="clear" w:color="auto" w:fill="auto"/>
          </w:tcPr>
          <w:p w14:paraId="2296A026" w14:textId="77777777" w:rsidR="007A15A3" w:rsidRDefault="007A15A3" w:rsidP="00BB79BA">
            <w:pPr>
              <w:pStyle w:val="TableContents"/>
            </w:pPr>
            <w:r>
              <w:t>OAuth</w:t>
            </w:r>
          </w:p>
        </w:tc>
        <w:tc>
          <w:tcPr>
            <w:tcW w:w="7017" w:type="dxa"/>
            <w:shd w:val="clear" w:color="auto" w:fill="auto"/>
          </w:tcPr>
          <w:p w14:paraId="078AA235" w14:textId="77777777" w:rsidR="007A15A3" w:rsidRDefault="007A15A3" w:rsidP="00BB79BA">
            <w:pPr>
              <w:pStyle w:val="TableContents"/>
            </w:pPr>
            <w:r>
              <w:t>Open Authorization</w:t>
            </w:r>
          </w:p>
        </w:tc>
      </w:tr>
      <w:tr w:rsidR="007A15A3" w14:paraId="69D82EBF" w14:textId="77777777" w:rsidTr="007A15A3">
        <w:tc>
          <w:tcPr>
            <w:tcW w:w="1713" w:type="dxa"/>
            <w:shd w:val="clear" w:color="auto" w:fill="auto"/>
          </w:tcPr>
          <w:p w14:paraId="72332EA9" w14:textId="77777777" w:rsidR="007A15A3" w:rsidRDefault="007A15A3" w:rsidP="00BB79BA">
            <w:pPr>
              <w:pStyle w:val="TableContents"/>
            </w:pPr>
            <w:r>
              <w:t>AP</w:t>
            </w:r>
          </w:p>
        </w:tc>
        <w:tc>
          <w:tcPr>
            <w:tcW w:w="7017" w:type="dxa"/>
            <w:shd w:val="clear" w:color="auto" w:fill="auto"/>
          </w:tcPr>
          <w:p w14:paraId="3091F106" w14:textId="77777777" w:rsidR="007A15A3" w:rsidRDefault="007A15A3" w:rsidP="00BB79BA">
            <w:pPr>
              <w:pStyle w:val="TableContents"/>
            </w:pPr>
            <w:r>
              <w:t>Access Point</w:t>
            </w:r>
          </w:p>
        </w:tc>
      </w:tr>
      <w:tr w:rsidR="007A15A3" w14:paraId="527B6FA3" w14:textId="77777777" w:rsidTr="007A15A3">
        <w:tc>
          <w:tcPr>
            <w:tcW w:w="1713" w:type="dxa"/>
            <w:shd w:val="clear" w:color="auto" w:fill="auto"/>
          </w:tcPr>
          <w:p w14:paraId="638F380D" w14:textId="77777777" w:rsidR="007A15A3" w:rsidRDefault="007A15A3" w:rsidP="00BB79BA">
            <w:pPr>
              <w:pStyle w:val="TableContents"/>
            </w:pPr>
            <w:r>
              <w:t>URL</w:t>
            </w:r>
          </w:p>
        </w:tc>
        <w:tc>
          <w:tcPr>
            <w:tcW w:w="7017" w:type="dxa"/>
            <w:shd w:val="clear" w:color="auto" w:fill="auto"/>
          </w:tcPr>
          <w:p w14:paraId="08662A8F" w14:textId="77777777" w:rsidR="007A15A3" w:rsidRDefault="007A15A3" w:rsidP="00BB79BA">
            <w:pPr>
              <w:pStyle w:val="TableContents"/>
            </w:pPr>
            <w:r>
              <w:t>Uniform Resource Locator</w:t>
            </w:r>
          </w:p>
        </w:tc>
      </w:tr>
    </w:tbl>
    <w:p w14:paraId="620719F5" w14:textId="77777777" w:rsidR="00CB1513" w:rsidRPr="00CB1513" w:rsidRDefault="00CB1513" w:rsidP="00CB1513"/>
    <w:bookmarkStart w:id="70" w:name="_Toc254458931"/>
    <w:bookmarkStart w:id="71" w:name="_Toc254724411"/>
    <w:bookmarkStart w:id="72" w:name="_Toc254805614"/>
    <w:bookmarkStart w:id="73" w:name="_Toc254806321"/>
    <w:bookmarkStart w:id="74" w:name="_Toc254806581"/>
    <w:bookmarkStart w:id="75" w:name="_Toc254864176"/>
    <w:p w14:paraId="457BAADD" w14:textId="77777777" w:rsidR="00246E3C" w:rsidRDefault="001A524A" w:rsidP="00DA5156">
      <w:pPr>
        <w:pStyle w:val="TableofFigures"/>
        <w:rPr>
          <w:rStyle w:val="Hyperlink"/>
        </w:rPr>
      </w:pPr>
      <w:r w:rsidRPr="008845FB">
        <w:rPr>
          <w:rFonts w:eastAsia="Calibri"/>
        </w:rPr>
        <w:fldChar w:fldCharType="begin"/>
      </w:r>
      <w:r w:rsidRPr="008845FB">
        <w:instrText xml:space="preserve"> TOC \h \z \c "Table" </w:instrText>
      </w:r>
      <w:r w:rsidRPr="008845FB">
        <w:rPr>
          <w:rFonts w:eastAsia="Calibri"/>
        </w:rPr>
        <w:fldChar w:fldCharType="separate"/>
      </w:r>
    </w:p>
    <w:p w14:paraId="3456B87A" w14:textId="77777777" w:rsidR="00CB1513" w:rsidRPr="00CB1513" w:rsidRDefault="00CB1513" w:rsidP="00CB1513">
      <w:pPr>
        <w:spacing w:after="0" w:line="240" w:lineRule="auto"/>
      </w:pPr>
    </w:p>
    <w:p w14:paraId="7DEFF223" w14:textId="77777777" w:rsidR="00246E3C" w:rsidRPr="008845FB" w:rsidRDefault="001A524A" w:rsidP="00DC11E1">
      <w:pPr>
        <w:pStyle w:val="Title"/>
        <w:sectPr w:rsidR="00246E3C" w:rsidRPr="008845FB" w:rsidSect="00AB331A">
          <w:footerReference w:type="default" r:id="rId10"/>
          <w:pgSz w:w="11906" w:h="16838" w:code="9"/>
          <w:pgMar w:top="1440" w:right="1440" w:bottom="1440" w:left="1440" w:header="706" w:footer="706" w:gutter="432"/>
          <w:pgNumType w:fmt="thaiLetters" w:start="1"/>
          <w:cols w:space="708"/>
          <w:docGrid w:linePitch="360"/>
        </w:sectPr>
      </w:pPr>
      <w:r w:rsidRPr="008845FB">
        <w:fldChar w:fldCharType="end"/>
      </w:r>
    </w:p>
    <w:p w14:paraId="79293667" w14:textId="77777777" w:rsidR="0049000A" w:rsidRPr="008710E9" w:rsidRDefault="008710E9" w:rsidP="006F63E7">
      <w:pPr>
        <w:pStyle w:val="Heading1"/>
        <w:spacing w:after="240" w:afterAutospacing="0"/>
      </w:pPr>
      <w:bookmarkStart w:id="76" w:name="_Toc278023666"/>
      <w:r>
        <w:rPr>
          <w:cs/>
        </w:rPr>
        <w:lastRenderedPageBreak/>
        <w:br/>
      </w:r>
      <w:bookmarkStart w:id="77" w:name="_Toc67839550"/>
      <w:r w:rsidR="0049000A" w:rsidRPr="008710E9">
        <w:rPr>
          <w:rFonts w:hint="cs"/>
          <w:cs/>
        </w:rPr>
        <w:t>บทน</w:t>
      </w:r>
      <w:bookmarkStart w:id="78" w:name="_Toc254201580"/>
      <w:bookmarkStart w:id="79" w:name="_Toc254201621"/>
      <w:bookmarkStart w:id="80" w:name="_Toc254202935"/>
      <w:bookmarkStart w:id="81" w:name="_Toc254458932"/>
      <w:bookmarkStart w:id="82" w:name="_Toc254724412"/>
      <w:bookmarkStart w:id="83" w:name="_Toc254805615"/>
      <w:bookmarkStart w:id="84" w:name="_Toc254806322"/>
      <w:bookmarkStart w:id="85" w:name="_Toc254806582"/>
      <w:bookmarkStart w:id="86" w:name="_Toc254864177"/>
      <w:bookmarkStart w:id="87" w:name="_Toc278023667"/>
      <w:bookmarkEnd w:id="58"/>
      <w:bookmarkEnd w:id="59"/>
      <w:bookmarkEnd w:id="60"/>
      <w:bookmarkEnd w:id="61"/>
      <w:bookmarkEnd w:id="62"/>
      <w:bookmarkEnd w:id="63"/>
      <w:bookmarkEnd w:id="64"/>
      <w:bookmarkEnd w:id="70"/>
      <w:bookmarkEnd w:id="71"/>
      <w:bookmarkEnd w:id="72"/>
      <w:bookmarkEnd w:id="73"/>
      <w:bookmarkEnd w:id="74"/>
      <w:bookmarkEnd w:id="75"/>
      <w:bookmarkEnd w:id="76"/>
      <w:r>
        <w:rPr>
          <w:rFonts w:hint="cs"/>
          <w:cs/>
        </w:rPr>
        <w:t>ำ</w:t>
      </w:r>
      <w:bookmarkEnd w:id="77"/>
    </w:p>
    <w:p w14:paraId="3D18F9D7" w14:textId="77777777" w:rsidR="001B516B" w:rsidRPr="0082628D" w:rsidRDefault="001B516B" w:rsidP="00697D15">
      <w:pPr>
        <w:pStyle w:val="Heading2"/>
        <w:spacing w:before="100"/>
      </w:pPr>
      <w:bookmarkStart w:id="88" w:name="_Toc67839551"/>
      <w:r w:rsidRPr="0082628D">
        <w:rPr>
          <w:cs/>
        </w:rPr>
        <w:t>ความสำคัญและที่มาของโครงงาน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0EAAAD5F" w14:textId="01FA5A5A" w:rsidR="00780D58" w:rsidRPr="00AB3AD6" w:rsidRDefault="00780D58" w:rsidP="00780D58">
      <w:pPr>
        <w:ind w:firstLine="720"/>
        <w:jc w:val="thaiDistribute"/>
        <w:rPr>
          <w:cs/>
        </w:rPr>
      </w:pPr>
      <w:r w:rsidRPr="00AB3AD6">
        <w:rPr>
          <w:cs/>
        </w:rPr>
        <w:t xml:space="preserve">อ้างอิงข้อมูลจากการศึกษาโดยสมาคมโรคไตพบว่า ปัจจุบันมีคนไทยที่ป่วยเป็นโรคไตเป็นจำนวนตัวเลขสูงถึงหลักล้านคน แต่คนที่เข้ารับการฟอกไตกลับมีจำนวนไม่ถึงหนึ่งแสนคน </w:t>
      </w:r>
      <w:r w:rsidRPr="00AB3AD6">
        <w:t>[1]</w:t>
      </w:r>
      <w:r w:rsidRPr="00AB3AD6">
        <w:rPr>
          <w:cs/>
        </w:rPr>
        <w:t xml:space="preserve"> อันเนื่องมาจากลักษณะอาการของโรคไตที่เป็นภัยเงียบ ในช่วง</w:t>
      </w:r>
      <w:r>
        <w:rPr>
          <w:rFonts w:hint="cs"/>
          <w:cs/>
        </w:rPr>
        <w:t>เริ่มต้น</w:t>
      </w:r>
      <w:r w:rsidRPr="00AB3AD6">
        <w:rPr>
          <w:cs/>
        </w:rPr>
        <w:t>จะไม่แสดงอาการผิดปกติใด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หากไม่เข้ารับการตรวจที่โรงพยาบาล ก็ทราบได้ยากว่าต</w:t>
      </w:r>
      <w:r>
        <w:rPr>
          <w:rFonts w:hint="cs"/>
          <w:cs/>
        </w:rPr>
        <w:t>นเอง</w:t>
      </w:r>
      <w:r w:rsidRPr="00AB3AD6">
        <w:rPr>
          <w:cs/>
        </w:rPr>
        <w:t>เป็นโรคไต โดยอาการ</w:t>
      </w:r>
      <w:r>
        <w:rPr>
          <w:rFonts w:hint="cs"/>
          <w:cs/>
        </w:rPr>
        <w:t>ของโรคไต</w:t>
      </w:r>
      <w:r w:rsidRPr="00AB3AD6">
        <w:rPr>
          <w:cs/>
        </w:rPr>
        <w:t>จะเริ่มแสดงออกมาหลังจากที่มีอาการผิดปกติ</w:t>
      </w:r>
      <w:r>
        <w:rPr>
          <w:rFonts w:hint="cs"/>
          <w:cs/>
        </w:rPr>
        <w:t>ไประยะหนึ่ง</w:t>
      </w:r>
      <w:r w:rsidRPr="00AB3AD6">
        <w:rPr>
          <w:cs/>
        </w:rPr>
        <w:t xml:space="preserve"> หลังจากนั้นผู้คนที่ป่วยเป็นโรคไตจึงจะเริ่มรู้สึกได้ว่าต</w:t>
      </w:r>
      <w:r>
        <w:rPr>
          <w:rFonts w:hint="cs"/>
          <w:cs/>
        </w:rPr>
        <w:t>นเอง</w:t>
      </w:r>
      <w:r w:rsidRPr="00AB3AD6">
        <w:rPr>
          <w:cs/>
        </w:rPr>
        <w:t>เป็นโรคไต โดยทุกปีผู้คนจะมีอัตราป่วย</w:t>
      </w:r>
      <w:r>
        <w:rPr>
          <w:rFonts w:hint="cs"/>
          <w:cs/>
        </w:rPr>
        <w:t>และอัตราตาย</w:t>
      </w:r>
      <w:r w:rsidRPr="00AB3AD6">
        <w:rPr>
          <w:cs/>
        </w:rPr>
        <w:t xml:space="preserve">จากโรคไตเพิ่มขึ้น </w:t>
      </w:r>
      <w:r w:rsidR="003E746F">
        <w:rPr>
          <w:cs/>
        </w:rPr>
        <w:t>ดังรูปที่ 1-</w:t>
      </w:r>
      <w:r>
        <w:rPr>
          <w:cs/>
        </w:rPr>
        <w:t>1</w:t>
      </w:r>
    </w:p>
    <w:p w14:paraId="44C9E071" w14:textId="77777777" w:rsidR="00780D58" w:rsidRPr="00AB3AD6" w:rsidRDefault="00780D58" w:rsidP="00780D58">
      <w:pPr>
        <w:jc w:val="center"/>
      </w:pPr>
      <w:r w:rsidRPr="00AB3AD6">
        <w:rPr>
          <w:noProof/>
        </w:rPr>
        <w:drawing>
          <wp:inline distT="0" distB="0" distL="0" distR="0" wp14:anchorId="66D08338" wp14:editId="6846F5ED">
            <wp:extent cx="5619750" cy="1685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9C4D" w14:textId="07096EAF" w:rsidR="00780D58" w:rsidRPr="00AB3AD6" w:rsidRDefault="003E746F" w:rsidP="00780D58">
      <w:pPr>
        <w:jc w:val="center"/>
      </w:pPr>
      <w:bookmarkStart w:id="89" w:name="_Toc49004639"/>
      <w:bookmarkStart w:id="90" w:name="_Toc61299166"/>
      <w:r>
        <w:rPr>
          <w:cs/>
        </w:rPr>
        <w:t>รูปที่</w:t>
      </w:r>
      <w:r w:rsidR="00B049E6">
        <w:rPr>
          <w:rFonts w:hint="cs"/>
          <w:cs/>
        </w:rPr>
        <w:t xml:space="preserve"> </w:t>
      </w:r>
      <w:r w:rsidR="00CF1DE1">
        <w:rPr>
          <w:rFonts w:hint="cs"/>
          <w:cs/>
        </w:rPr>
        <w:t>1</w:t>
      </w:r>
      <w:r w:rsidR="00300708">
        <w:rPr>
          <w:rFonts w:hint="cs"/>
          <w:cs/>
        </w:rPr>
        <w:t>-</w:t>
      </w:r>
      <w:r w:rsidR="00BD0D3F">
        <w:rPr>
          <w:rFonts w:hint="cs"/>
          <w:cs/>
        </w:rPr>
        <w:t>1</w:t>
      </w:r>
      <w:r w:rsidR="00300708">
        <w:rPr>
          <w:rFonts w:hint="cs"/>
          <w:cs/>
        </w:rPr>
        <w:t xml:space="preserve"> </w:t>
      </w:r>
      <w:r w:rsidR="00780D58" w:rsidRPr="00AB3AD6">
        <w:rPr>
          <w:cs/>
        </w:rPr>
        <w:t>อัตราป่วย</w:t>
      </w:r>
      <w:r w:rsidR="00780D58">
        <w:rPr>
          <w:rFonts w:hint="cs"/>
          <w:cs/>
        </w:rPr>
        <w:t xml:space="preserve"> </w:t>
      </w:r>
      <w:r w:rsidR="00780D58" w:rsidRPr="00AB3AD6">
        <w:rPr>
          <w:cs/>
        </w:rPr>
        <w:t xml:space="preserve">อัตราตาย โรคไตเรื้อรังต่อแสนประชากร จังหวัดกำแพงเพชร ปี 2553-2557 </w:t>
      </w:r>
      <w:r w:rsidR="00780D58" w:rsidRPr="00AB3AD6">
        <w:t>[2]</w:t>
      </w:r>
      <w:bookmarkEnd w:id="89"/>
      <w:bookmarkEnd w:id="90"/>
    </w:p>
    <w:p w14:paraId="5FF8E001" w14:textId="0E275D0A" w:rsidR="00780D58" w:rsidRPr="00AB3AD6" w:rsidRDefault="00780D58" w:rsidP="00780D58">
      <w:pPr>
        <w:ind w:firstLine="720"/>
        <w:jc w:val="thaiDistribute"/>
      </w:pPr>
      <w:r w:rsidRPr="00AB3AD6">
        <w:rPr>
          <w:cs/>
        </w:rPr>
        <w:t>โรคไตเป็น</w:t>
      </w:r>
      <w:r>
        <w:rPr>
          <w:rFonts w:hint="cs"/>
          <w:cs/>
        </w:rPr>
        <w:t>โรคที่พบบ่อยและเป็นปัญหาทางสาธารณสุขที่สำคัญของประเทศไทย เนื่องจากเป็นโรคที่อันตรายร้ายแรงถึงชีวิตหากไม่ได้รับการดูแลรักษาอย่างถูกต้องและเหมาะสม และเป็น</w:t>
      </w:r>
      <w:r w:rsidRPr="00AB3AD6">
        <w:rPr>
          <w:cs/>
        </w:rPr>
        <w:t>โรคเรื้อรัง</w:t>
      </w:r>
      <w:r>
        <w:rPr>
          <w:rFonts w:hint="cs"/>
          <w:cs/>
        </w:rPr>
        <w:t>ที่ไม่สามารถรักษาให้หายขาดได้ อีกทั้งยังมีค่าใช้จ่ายในการรักษาสูงมาก</w:t>
      </w:r>
      <w:r w:rsidRPr="00AB3AD6">
        <w:rPr>
          <w:cs/>
        </w:rPr>
        <w:t xml:space="preserve"> ผู้ป่วยโรคไตจึงต้องได้รับการรักษาอย่างต่อเนื่องและมีการติดตามผลการรักษาอย่างใกล้ชิด เมื่อผู้ป่วยพบว่า</w:t>
      </w:r>
      <w:r>
        <w:rPr>
          <w:cs/>
        </w:rPr>
        <w:t>ตนเอง</w:t>
      </w:r>
      <w:r w:rsidRPr="00AB3AD6">
        <w:rPr>
          <w:cs/>
        </w:rPr>
        <w:t>เป็นโรคไต ควรจะมีการดูแลรักษาสุขภาพของตนเองอย่างเหมาะสมตามคำแนะนำของแพทย์ ซึ่งจะมีข้อจำกัดหรือข้อห้ามที่ละเอียดอ่อนมากมาย ไม่ว่าจะเป็น การเลือกกินอาหาร การดื่มน้ำ ปริมาณสารอาหารที่เหมาะสมที่ควรได้รับในแต่ละวัน การงดสูบบุหรี่และแอลกอฮอล์ การออกกำลังกายและการผักผ่อนให้เพียงพอ โดยผู้ป่วยที่ต้องปฏิบัติตามข้อจำกัดเหล่านี้อย่างเคร่ดครัดมักจะเกิดปัญหาการลืม เช่น การลืมรับประทานยาตามเวลา ลืมว่าวันนี้ดื่มน้ำไปปริมาณเท่าไรแล้ว รับประทานโปรตีนมาก</w:t>
      </w:r>
      <w:r w:rsidRPr="00AB3AD6">
        <w:rPr>
          <w:cs/>
        </w:rPr>
        <w:lastRenderedPageBreak/>
        <w:t>เกินไปหรือไม่ ออกกำลังกายไปแล้วกี่นาที หรือไม่ทราบว่าอาหารที่ได้รับประทานไปมีปริมาณสารอาหารต่าง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เท่าไร โดยปัญหาต่าง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เหล่านี้จะส่งผลให้อาการของโรคไตแย่ลง</w:t>
      </w:r>
    </w:p>
    <w:p w14:paraId="69B682BE" w14:textId="078C8D22" w:rsidR="00780D58" w:rsidRDefault="00C40418" w:rsidP="00780D58">
      <w:pPr>
        <w:jc w:val="thaiDistribute"/>
      </w:pPr>
      <w:r w:rsidRPr="00AB3AD6">
        <w:rPr>
          <w:noProof/>
        </w:rPr>
        <w:drawing>
          <wp:anchor distT="0" distB="0" distL="114300" distR="114300" simplePos="0" relativeHeight="251692032" behindDoc="0" locked="0" layoutInCell="1" allowOverlap="1" wp14:anchorId="411E0621" wp14:editId="7DA2F0F1">
            <wp:simplePos x="0" y="0"/>
            <wp:positionH relativeFrom="column">
              <wp:posOffset>720090</wp:posOffset>
            </wp:positionH>
            <wp:positionV relativeFrom="paragraph">
              <wp:posOffset>4425315</wp:posOffset>
            </wp:positionV>
            <wp:extent cx="1684800" cy="3060000"/>
            <wp:effectExtent l="133350" t="76200" r="86995" b="140970"/>
            <wp:wrapNone/>
            <wp:docPr id="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487F64F-7E98-4C38-BC45-F0612F448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487F64F-7E98-4C38-BC45-F0612F448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306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59D">
        <w:rPr>
          <w:noProof/>
        </w:rPr>
        <w:drawing>
          <wp:anchor distT="0" distB="0" distL="114300" distR="114300" simplePos="0" relativeHeight="251659264" behindDoc="0" locked="0" layoutInCell="1" allowOverlap="1" wp14:anchorId="0555653C" wp14:editId="6F02407D">
            <wp:simplePos x="0" y="0"/>
            <wp:positionH relativeFrom="margin">
              <wp:posOffset>2990850</wp:posOffset>
            </wp:positionH>
            <wp:positionV relativeFrom="paragraph">
              <wp:posOffset>4424680</wp:posOffset>
            </wp:positionV>
            <wp:extent cx="1684800" cy="3060000"/>
            <wp:effectExtent l="133350" t="76200" r="86995" b="1409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800" cy="306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D58" w:rsidRPr="00AB3AD6">
        <w:rPr>
          <w:cs/>
        </w:rPr>
        <w:tab/>
        <w:t>ในปัจจุบัน ประเทศไทยมีแอปพลิเคชันต่าง</w:t>
      </w:r>
      <w:r w:rsidR="00E81DAC">
        <w:rPr>
          <w:cs/>
        </w:rPr>
        <w:t xml:space="preserve"> ๆ</w:t>
      </w:r>
      <w:r w:rsidR="00780D58" w:rsidRPr="00AB3AD6">
        <w:rPr>
          <w:cs/>
        </w:rPr>
        <w:t xml:space="preserve"> มากมายที่เข้ามาอำนวยความสะดวกสำหรับผู้ป่วยโรคไตเพื่อช่วยในการดูแลรักษาสุขภาพ อาทิเช่น </w:t>
      </w:r>
      <w:r w:rsidR="00780D58">
        <w:rPr>
          <w:cs/>
        </w:rPr>
        <w:t>ซีเคดีรักษ์ไต</w:t>
      </w:r>
      <w:r w:rsidR="00780D58">
        <w:rPr>
          <w:rFonts w:hint="cs"/>
          <w:cs/>
        </w:rPr>
        <w:t xml:space="preserve"> </w:t>
      </w:r>
      <w:r w:rsidR="00780D58">
        <w:t xml:space="preserve">(CKD </w:t>
      </w:r>
      <w:r w:rsidR="00780D58">
        <w:rPr>
          <w:rFonts w:hint="cs"/>
          <w:cs/>
        </w:rPr>
        <w:t>รักษ์ไต</w:t>
      </w:r>
      <w:r w:rsidR="00780D58">
        <w:t>)</w:t>
      </w:r>
      <w:r w:rsidR="00780D58" w:rsidRPr="00AB3AD6">
        <w:rPr>
          <w:cs/>
        </w:rPr>
        <w:t xml:space="preserve"> ซึ่งเป็นแอปพลิเคชันบนโทรศัพท์มือถือสำหรับวิเคราะห์เก็บข้อมูลสุขภาพทางไตต่าง</w:t>
      </w:r>
      <w:r w:rsidR="00E81DAC">
        <w:rPr>
          <w:cs/>
        </w:rPr>
        <w:t xml:space="preserve"> ๆ</w:t>
      </w:r>
      <w:r w:rsidR="00780D58">
        <w:rPr>
          <w:rFonts w:hint="cs"/>
          <w:cs/>
        </w:rPr>
        <w:t xml:space="preserve"> อีจีเอฟอาร์แคลคูเลเตอร์</w:t>
      </w:r>
      <w:r w:rsidR="00780D58" w:rsidRPr="00AB3AD6">
        <w:rPr>
          <w:cs/>
        </w:rPr>
        <w:t xml:space="preserve"> </w:t>
      </w:r>
      <w:r w:rsidR="00780D58">
        <w:t>(</w:t>
      </w:r>
      <w:r w:rsidR="00780D58" w:rsidRPr="00AB3AD6">
        <w:t>eGFR Calculator</w:t>
      </w:r>
      <w:r w:rsidR="00780D58">
        <w:t>)</w:t>
      </w:r>
      <w:r w:rsidR="00780D58" w:rsidRPr="00AB3AD6">
        <w:t xml:space="preserve"> </w:t>
      </w:r>
      <w:r w:rsidR="00780D58" w:rsidRPr="00AB3AD6">
        <w:rPr>
          <w:cs/>
        </w:rPr>
        <w:t>เป็นเว็บแอปพลิเคชันที่ทำการคำนวณหาการทำงานของไตหรืออัตราการกรองของไต โดยใช้น้ำหนัก เพศ อายุ และค่าที่ได้จากการเจาะเลือดมาคำนวณ เพื่อวิเคราะห์การเสื่อมของไต</w:t>
      </w:r>
      <w:r w:rsidR="00780D58">
        <w:rPr>
          <w:rFonts w:hint="cs"/>
          <w:cs/>
        </w:rPr>
        <w:t xml:space="preserve"> ฟู้ดไออีท</w:t>
      </w:r>
      <w:r w:rsidR="00780D58" w:rsidRPr="00AB3AD6">
        <w:rPr>
          <w:cs/>
        </w:rPr>
        <w:t xml:space="preserve"> </w:t>
      </w:r>
      <w:r w:rsidR="00780D58">
        <w:t>(</w:t>
      </w:r>
      <w:proofErr w:type="spellStart"/>
      <w:r w:rsidR="00780D58" w:rsidRPr="00AB3AD6">
        <w:t>FoodiEat</w:t>
      </w:r>
      <w:proofErr w:type="spellEnd"/>
      <w:r w:rsidR="00780D58">
        <w:t>)</w:t>
      </w:r>
      <w:r w:rsidR="00780D58" w:rsidRPr="00AB3AD6">
        <w:t xml:space="preserve"> </w:t>
      </w:r>
      <w:r w:rsidR="00780D58" w:rsidRPr="00AB3AD6">
        <w:rPr>
          <w:cs/>
        </w:rPr>
        <w:t>เป็นแอปพลิเคชันบนโทรศัพท์มือถือที่สามารถบันทึกและวิเคราะห์พฤติกรรมการบริโภคอาหารและการออกกำลังกายสำหรับคนรักสุขภาพ</w:t>
      </w:r>
      <w:r w:rsidR="00780D58">
        <w:rPr>
          <w:rFonts w:hint="cs"/>
          <w:cs/>
        </w:rPr>
        <w:t>ฟู้ดช้อยส์</w:t>
      </w:r>
      <w:r w:rsidR="00780D58" w:rsidRPr="00AB3AD6">
        <w:rPr>
          <w:cs/>
        </w:rPr>
        <w:t xml:space="preserve"> </w:t>
      </w:r>
      <w:r w:rsidR="00780D58">
        <w:t>(</w:t>
      </w:r>
      <w:proofErr w:type="spellStart"/>
      <w:r w:rsidR="00780D58" w:rsidRPr="00AB3AD6">
        <w:t>FoodChoice</w:t>
      </w:r>
      <w:proofErr w:type="spellEnd"/>
      <w:r w:rsidR="00780D58">
        <w:t>)</w:t>
      </w:r>
      <w:r w:rsidR="00780D58" w:rsidRPr="00AB3AD6">
        <w:rPr>
          <w:cs/>
        </w:rPr>
        <w:t xml:space="preserve"> เป็นแอปพลิเคชันบนโทรศัพท์มือถือ ที่ให้ความรู้ทางด้านโภชนาการ เมื่อแสกนบาร์โค้ดจากผลิตภัณฑ์ ข้อมูลบนฉลากโภชนาการจะถูกแสดงในรูปแบบที่สามารถเข้าใจได้ง่ายพร้อมคำแนะนำสำหรับผู้ป่วยโรคต่าง</w:t>
      </w:r>
      <w:r w:rsidR="00E81DAC">
        <w:rPr>
          <w:cs/>
        </w:rPr>
        <w:t xml:space="preserve"> ๆ</w:t>
      </w:r>
      <w:r w:rsidR="00780D58">
        <w:rPr>
          <w:rFonts w:hint="cs"/>
          <w:cs/>
        </w:rPr>
        <w:t xml:space="preserve"> </w:t>
      </w:r>
      <w:r w:rsidR="00780D58" w:rsidRPr="00AB3AD6">
        <w:rPr>
          <w:cs/>
        </w:rPr>
        <w:t>รวมไปถึงผลงานของนักศึกษามหาวิทยาลัยสงขลานครินทร์ภาควิชาวิศวกรรมคอมพิวเตอร์ที่เคยทำเป็นโครงการระบบข้อมูลสุขภาพส่วนบุคคล</w:t>
      </w:r>
      <w:r w:rsidR="00780D58">
        <w:rPr>
          <w:rFonts w:hint="cs"/>
          <w:cs/>
        </w:rPr>
        <w:t>สำหรับผู้ป่วยฟอกไต</w:t>
      </w:r>
      <w:r w:rsidR="00780D58" w:rsidRPr="00AB3AD6">
        <w:rPr>
          <w:cs/>
        </w:rPr>
        <w:t xml:space="preserve"> ซึ่งเป็นแอปพลิเคชันที่สามารถวิเคราะห์และให้คำแนะนำด้านสุขภาพแก่ผู้ป่วยได้ ไม่ว่าจะเป็นเรื่องการรับประทานอาหาร การออกกำลังกาย รวมไปถึงการแสดงวันเวลาในการพบแพทย์ตามเวลานัดหมาย โดยข้อมูลต่าง</w:t>
      </w:r>
      <w:r w:rsidR="00E81DAC">
        <w:rPr>
          <w:cs/>
        </w:rPr>
        <w:t xml:space="preserve"> ๆ</w:t>
      </w:r>
      <w:r w:rsidR="00780D58" w:rsidRPr="00AB3AD6">
        <w:rPr>
          <w:cs/>
        </w:rPr>
        <w:t xml:space="preserve"> จะแสดงผลออกมาในรูปแบบของ</w:t>
      </w:r>
      <w:r w:rsidR="00780D58">
        <w:rPr>
          <w:rFonts w:hint="cs"/>
          <w:cs/>
        </w:rPr>
        <w:t>รูปภาพ ตัวเลขและ</w:t>
      </w:r>
      <w:r w:rsidR="00780D58" w:rsidRPr="00AB3AD6">
        <w:rPr>
          <w:cs/>
        </w:rPr>
        <w:t xml:space="preserve">ตัวอักษร </w:t>
      </w:r>
      <w:r w:rsidR="003E746F">
        <w:rPr>
          <w:cs/>
        </w:rPr>
        <w:t>ดังรูปที่ 1-</w:t>
      </w:r>
      <w:r w:rsidR="00780D58">
        <w:rPr>
          <w:cs/>
        </w:rPr>
        <w:t>2</w:t>
      </w:r>
    </w:p>
    <w:p w14:paraId="40CFDD34" w14:textId="25187EA1" w:rsidR="006A74E7" w:rsidRDefault="006A74E7" w:rsidP="00780D58">
      <w:pPr>
        <w:jc w:val="thaiDistribute"/>
      </w:pPr>
    </w:p>
    <w:p w14:paraId="3FBCA0D4" w14:textId="4272BA5C" w:rsidR="006A74E7" w:rsidRDefault="006A74E7" w:rsidP="00780D58">
      <w:pPr>
        <w:jc w:val="thaiDistribute"/>
      </w:pPr>
    </w:p>
    <w:p w14:paraId="46643C74" w14:textId="0E70109A" w:rsidR="006A74E7" w:rsidRDefault="006A74E7" w:rsidP="00780D58">
      <w:pPr>
        <w:jc w:val="thaiDistribute"/>
      </w:pPr>
    </w:p>
    <w:p w14:paraId="7C398AFB" w14:textId="4695B160" w:rsidR="006A74E7" w:rsidRDefault="006A74E7" w:rsidP="00780D58">
      <w:pPr>
        <w:jc w:val="thaiDistribute"/>
      </w:pPr>
    </w:p>
    <w:p w14:paraId="77C282D1" w14:textId="7C218F0C" w:rsidR="006A74E7" w:rsidRDefault="006A74E7" w:rsidP="00780D58">
      <w:pPr>
        <w:jc w:val="thaiDistribute"/>
      </w:pPr>
    </w:p>
    <w:p w14:paraId="2E79BAC5" w14:textId="0EFED157" w:rsidR="006A74E7" w:rsidRDefault="006A74E7" w:rsidP="00780D58">
      <w:pPr>
        <w:jc w:val="thaiDistribute"/>
      </w:pPr>
    </w:p>
    <w:p w14:paraId="22E31BD9" w14:textId="77777777" w:rsidR="006A74E7" w:rsidRPr="00AB3AD6" w:rsidRDefault="006A74E7" w:rsidP="00780D58">
      <w:pPr>
        <w:jc w:val="thaiDistribute"/>
        <w:rPr>
          <w:cs/>
        </w:rPr>
      </w:pPr>
    </w:p>
    <w:p w14:paraId="0D2E2A18" w14:textId="18CDA9A9" w:rsidR="00780D58" w:rsidRPr="00AB3AD6" w:rsidRDefault="003E746F" w:rsidP="006A74E7">
      <w:pPr>
        <w:ind w:firstLine="720"/>
      </w:pPr>
      <w:bookmarkStart w:id="91" w:name="_Toc49004640"/>
      <w:bookmarkStart w:id="92" w:name="_Toc61299167"/>
      <w:r>
        <w:rPr>
          <w:cs/>
        </w:rPr>
        <w:t xml:space="preserve">รูปที่ </w:t>
      </w:r>
      <w:r w:rsidR="00CF1DE1">
        <w:rPr>
          <w:rFonts w:hint="cs"/>
          <w:cs/>
        </w:rPr>
        <w:t>1</w:t>
      </w:r>
      <w:r>
        <w:rPr>
          <w:cs/>
        </w:rPr>
        <w:t>-</w:t>
      </w:r>
      <w:r w:rsidR="00BD0D3F">
        <w:rPr>
          <w:rFonts w:hint="cs"/>
          <w:cs/>
        </w:rPr>
        <w:t>2</w:t>
      </w:r>
      <w:r w:rsidR="00780D58">
        <w:rPr>
          <w:rFonts w:hint="cs"/>
          <w:cs/>
        </w:rPr>
        <w:t xml:space="preserve"> </w:t>
      </w:r>
      <w:r w:rsidR="00780D58" w:rsidRPr="00AB3AD6">
        <w:rPr>
          <w:cs/>
        </w:rPr>
        <w:t>หน้าจอแสดงผลแอปพลิเคชันของนักศึกษาภาควิชาวิศวกรรมคอมพิวเตอร์</w:t>
      </w:r>
      <w:r w:rsidR="00780D58" w:rsidRPr="00AB3AD6">
        <w:t xml:space="preserve"> [3]</w:t>
      </w:r>
      <w:bookmarkEnd w:id="91"/>
      <w:bookmarkEnd w:id="92"/>
    </w:p>
    <w:p w14:paraId="3F119A42" w14:textId="08481F8F" w:rsidR="00780D58" w:rsidRPr="00AB3AD6" w:rsidRDefault="00780D58" w:rsidP="00780D58">
      <w:pPr>
        <w:ind w:firstLine="709"/>
        <w:jc w:val="thaiDistribute"/>
      </w:pPr>
      <w:r w:rsidRPr="00AB3AD6">
        <w:rPr>
          <w:cs/>
        </w:rPr>
        <w:lastRenderedPageBreak/>
        <w:t>ซึ่งจากกลุ่มตัวอย่างของแอปพลิเคชันต่าง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ที่มีอยู่ในปัจจุบัน รวมไปถึงแอปพลิเคชันที่เป็นผลงานของนักศึกษาภาควิชาวิศวกรรมคอมพิวเตอร์ที่กล่าวมาข้างต้น จะเห็นได้ว่าแอปพลิเคชันต่าง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เหล่านี้ ยังขาดในเรื่องของปฏิสัมพันธ์การโต้ตอบระหว่างแอปพลิเคชันกับผู้ป่วย ซึ่งถือเป็นเรื่องสำคัญ เนื่องจากผู้ป่วยส่วนใหญ่เป็นผู้สูงอายุที่ไม่สามารถทำความเข้าใจเกี่ยวกับการใช้งานแอปพลิเคชัน หรืออาจจะมีข้อสงสัยต่าง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เกี่ยวกับเรื่องอื่น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ที่ไม่ได้ระบุภายในแอปพลิเคชัน เช่น อาหารที่กำลังจะรับประทานมีสัดส่วนของสารอาหารต่าง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ปริมาณเท่าไร ซึ่งไม่สามารถถามใครได้ ณ เวลานั้น</w:t>
      </w:r>
    </w:p>
    <w:p w14:paraId="2157B104" w14:textId="4B8B9640" w:rsidR="00780D58" w:rsidRPr="00AB3AD6" w:rsidRDefault="00780D58" w:rsidP="00780D58">
      <w:pPr>
        <w:ind w:firstLine="720"/>
        <w:jc w:val="thaiDistribute"/>
        <w:rPr>
          <w:cs/>
        </w:rPr>
      </w:pPr>
      <w:r w:rsidRPr="00AB3AD6">
        <w:rPr>
          <w:cs/>
        </w:rPr>
        <w:t>ทางผู้จัดทำจึงได้เล็งเห็นความสำคัญที่จะนำความสามารถต่าง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ของผลงานแอปพลิเคชันของรุ่นพี่นักศึกษาภาควิชาวิศวกรรมคอมพิวเตอร์ที่เคยมีมาก่อนหน้า</w:t>
      </w:r>
      <w:r>
        <w:rPr>
          <w:rFonts w:hint="cs"/>
          <w:cs/>
        </w:rPr>
        <w:t>นี้</w:t>
      </w:r>
      <w:r w:rsidRPr="00AB3AD6">
        <w:rPr>
          <w:cs/>
        </w:rPr>
        <w:t xml:space="preserve"> มาประยุกต์รวบรวม แล้วสร้างเป็นฟีเจอร์</w:t>
      </w:r>
      <w:r>
        <w:rPr>
          <w:rFonts w:hint="cs"/>
          <w:cs/>
        </w:rPr>
        <w:t xml:space="preserve"> </w:t>
      </w:r>
      <w:r>
        <w:t xml:space="preserve">(Feature) </w:t>
      </w:r>
      <w:r w:rsidRPr="00AB3AD6">
        <w:rPr>
          <w:cs/>
        </w:rPr>
        <w:t>เสริมที่มีระบบแชทบอทสำหรับดูแลผู้ป่วยโรคไต เข้าไปเป็นส่วนหนึ่งของโมบายแอปพลิเคชันดั้งเดิม โดยจัดเก็บข้อมูลการแชทต่าง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ผ่านแอปพลิเคชัน</w:t>
      </w:r>
      <w:r>
        <w:rPr>
          <w:cs/>
        </w:rPr>
        <w:t>เมสเซนเจอร์</w:t>
      </w:r>
      <w:r w:rsidRPr="00AB3AD6">
        <w:rPr>
          <w:cs/>
        </w:rPr>
        <w:t>และ</w:t>
      </w:r>
      <w:r>
        <w:rPr>
          <w:cs/>
        </w:rPr>
        <w:t>ไลน์</w:t>
      </w:r>
      <w:r w:rsidRPr="00AB3AD6">
        <w:rPr>
          <w:cs/>
        </w:rPr>
        <w:t xml:space="preserve"> ซึ่งเป็นแชทแอปพลิเคชันยอดนิยมของคนไทย ที่มีผู้ใช้งานมากมายในปัจจุบัน เพื่อใช้ในการวิเคราะห์ แสดงผล พร้อมให้คำแนะนำแก่ผู้ป่วย ในรูปแบบของแชทบอท ที่สามารถทำการโต้ตอบกับผู้ป่วยได้ มีระบบรองรับคำถามเบื้องต้นเพื่อทำการตอบคำถามของผู้ป่วย พร้อมสามารถเลือกชื่ออาหารที่กำลังจะรับประทานจากฐานข้อมูลด้านโภชนาการที่มีรายการอาหารไทยมากมายภายในแอปพลิเคชัน เพื่อแสดงสัดส่วนปริมาณสารอาหารของรายการอาหารนั้น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ทำให้ผู้ป่วยสามารถตัดสินใจเองได้ว่า ควรรับประทานอาหารนั้นหรือไม่ เสมือนกับการที่ผู้ป่วยได้พูดคุยกับคนจริง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ที่เป็นผู้คอยให้คำแนะนำต่าง</w:t>
      </w:r>
      <w:r w:rsidR="00E81DAC">
        <w:rPr>
          <w:cs/>
        </w:rPr>
        <w:t xml:space="preserve"> ๆ</w:t>
      </w:r>
      <w:r w:rsidRPr="00AB3AD6">
        <w:rPr>
          <w:cs/>
        </w:rPr>
        <w:t xml:space="preserve"> เกี่ยวกับเรื่องการดูแลสุขภาพได้อย่างถูกต้องและเหมาะสม</w:t>
      </w:r>
    </w:p>
    <w:p w14:paraId="4FEF6C11" w14:textId="4BB49D40" w:rsidR="00A331AB" w:rsidRPr="00A331AB" w:rsidRDefault="00A331AB" w:rsidP="00D13082">
      <w:pPr>
        <w:pStyle w:val="Heading2"/>
        <w:spacing w:before="100"/>
      </w:pPr>
      <w:bookmarkStart w:id="93" w:name="_Toc67839552"/>
      <w:r>
        <w:rPr>
          <w:cs/>
        </w:rPr>
        <w:t>วัตถุประสงค์ของ</w:t>
      </w:r>
      <w:r w:rsidRPr="0082628D">
        <w:rPr>
          <w:cs/>
        </w:rPr>
        <w:t>โครงงาน</w:t>
      </w:r>
      <w:bookmarkEnd w:id="93"/>
    </w:p>
    <w:p w14:paraId="37955E75" w14:textId="77777777" w:rsidR="000905FA" w:rsidRPr="00026B95" w:rsidRDefault="000905FA" w:rsidP="0006640D">
      <w:pPr>
        <w:pStyle w:val="ListParagraph"/>
        <w:numPr>
          <w:ilvl w:val="0"/>
          <w:numId w:val="6"/>
        </w:numPr>
        <w:spacing w:after="0" w:line="259" w:lineRule="auto"/>
        <w:jc w:val="thaiDistribute"/>
        <w:rPr>
          <w:b/>
          <w:bCs/>
          <w:sz w:val="36"/>
          <w:szCs w:val="36"/>
        </w:rPr>
      </w:pPr>
      <w:bookmarkStart w:id="94" w:name="_Toc254201582"/>
      <w:bookmarkStart w:id="95" w:name="_Toc254201623"/>
      <w:bookmarkStart w:id="96" w:name="_Toc254202937"/>
      <w:bookmarkStart w:id="97" w:name="_Toc254458934"/>
      <w:bookmarkStart w:id="98" w:name="_Toc254724414"/>
      <w:bookmarkStart w:id="99" w:name="_Toc254805617"/>
      <w:bookmarkStart w:id="100" w:name="_Toc254806324"/>
      <w:bookmarkStart w:id="101" w:name="_Toc254806584"/>
      <w:bookmarkStart w:id="102" w:name="_Toc254864179"/>
      <w:bookmarkStart w:id="103" w:name="_Toc278023669"/>
      <w:r w:rsidRPr="00026B95">
        <w:rPr>
          <w:cs/>
        </w:rPr>
        <w:t>ออกแบบและพัฒนาระบบโต้ตอบอัตโนมัติแชทบอทสำหรับดูแลผู้ป่วยโรคไต</w:t>
      </w:r>
    </w:p>
    <w:p w14:paraId="7855736F" w14:textId="259BE6EA" w:rsidR="000905FA" w:rsidRPr="00026B95" w:rsidRDefault="000905FA" w:rsidP="0006640D">
      <w:pPr>
        <w:pStyle w:val="ListParagraph"/>
        <w:numPr>
          <w:ilvl w:val="0"/>
          <w:numId w:val="6"/>
        </w:numPr>
        <w:spacing w:after="0" w:line="259" w:lineRule="auto"/>
        <w:jc w:val="thaiDistribute"/>
      </w:pPr>
      <w:r w:rsidRPr="00026B95">
        <w:rPr>
          <w:cs/>
        </w:rPr>
        <w:t>ทดสอบประสิทธิภาพ</w:t>
      </w:r>
      <w:r>
        <w:rPr>
          <w:rFonts w:hint="cs"/>
          <w:cs/>
        </w:rPr>
        <w:t>ด้าน</w:t>
      </w:r>
      <w:r w:rsidR="00273036">
        <w:rPr>
          <w:rFonts w:hint="cs"/>
          <w:cs/>
        </w:rPr>
        <w:t>ความถูกต้องของการตอบคำถามของแชทบอท</w:t>
      </w:r>
      <w:r w:rsidR="008C3EA9">
        <w:rPr>
          <w:rFonts w:hint="cs"/>
          <w:cs/>
        </w:rPr>
        <w:t>จาก 5 ประเด็นหลักตามโครงสร้างแบบลำดับชั้น</w:t>
      </w:r>
      <w:r w:rsidR="007B6392">
        <w:rPr>
          <w:rFonts w:hint="cs"/>
          <w:cs/>
        </w:rPr>
        <w:t>ที่ได้ออกแบบไว้</w:t>
      </w:r>
    </w:p>
    <w:p w14:paraId="19B67600" w14:textId="77777777" w:rsidR="0082628D" w:rsidRPr="008845FB" w:rsidRDefault="0082628D" w:rsidP="00357A9C">
      <w:pPr>
        <w:pStyle w:val="Heading2"/>
        <w:spacing w:before="100"/>
      </w:pPr>
      <w:bookmarkStart w:id="104" w:name="_Toc67839553"/>
      <w:r w:rsidRPr="008845FB">
        <w:rPr>
          <w:cs/>
        </w:rPr>
        <w:t>ประโยชน์ที่คาดว่าจะได้รับ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07D9A7E2" w14:textId="77910CB8" w:rsidR="0082628D" w:rsidRPr="008845FB" w:rsidRDefault="00A623FF" w:rsidP="0006640D">
      <w:pPr>
        <w:numPr>
          <w:ilvl w:val="0"/>
          <w:numId w:val="1"/>
        </w:numPr>
        <w:spacing w:after="0" w:line="240" w:lineRule="auto"/>
        <w:jc w:val="thaiDistribute"/>
      </w:pPr>
      <w:bookmarkStart w:id="105" w:name="_Toc254201583"/>
      <w:bookmarkStart w:id="106" w:name="_Toc254201624"/>
      <w:bookmarkStart w:id="107" w:name="_Toc254202938"/>
      <w:bookmarkStart w:id="108" w:name="_Toc254458935"/>
      <w:bookmarkStart w:id="109" w:name="_Toc254724415"/>
      <w:bookmarkStart w:id="110" w:name="_Toc254805618"/>
      <w:bookmarkStart w:id="111" w:name="_Toc254806325"/>
      <w:bookmarkStart w:id="112" w:name="_Toc254806585"/>
      <w:bookmarkStart w:id="113" w:name="_Toc254864180"/>
      <w:r>
        <w:rPr>
          <w:rFonts w:hint="cs"/>
          <w:cs/>
        </w:rPr>
        <w:t>ผู้ใช้สามารถ</w:t>
      </w:r>
      <w:r w:rsidR="00B4126F">
        <w:rPr>
          <w:rFonts w:hint="cs"/>
          <w:cs/>
        </w:rPr>
        <w:t>ดูแลสุขภาพของตนเองได้เบื้องต้นโดยการสอบถามจากแชทบอท</w:t>
      </w:r>
    </w:p>
    <w:bookmarkEnd w:id="105"/>
    <w:bookmarkEnd w:id="106"/>
    <w:bookmarkEnd w:id="107"/>
    <w:bookmarkEnd w:id="108"/>
    <w:bookmarkEnd w:id="109"/>
    <w:bookmarkEnd w:id="110"/>
    <w:bookmarkEnd w:id="111"/>
    <w:bookmarkEnd w:id="112"/>
    <w:bookmarkEnd w:id="113"/>
    <w:p w14:paraId="0F92C770" w14:textId="54E8905C" w:rsidR="00AA00EC" w:rsidRDefault="00AA7350" w:rsidP="0006640D">
      <w:pPr>
        <w:numPr>
          <w:ilvl w:val="0"/>
          <w:numId w:val="1"/>
        </w:numPr>
        <w:spacing w:after="0" w:line="240" w:lineRule="auto"/>
        <w:jc w:val="both"/>
      </w:pPr>
      <w:r>
        <w:rPr>
          <w:rFonts w:hint="cs"/>
          <w:cs/>
        </w:rPr>
        <w:t>ผู้ใช้สามารถควบคุมปริมาณสารอาหารที่ควรได้รับในแต่ละวันได้</w:t>
      </w:r>
    </w:p>
    <w:p w14:paraId="78F70218" w14:textId="4D00ED68" w:rsidR="00AA00EC" w:rsidRDefault="00AA00EC" w:rsidP="0006640D">
      <w:pPr>
        <w:numPr>
          <w:ilvl w:val="0"/>
          <w:numId w:val="1"/>
        </w:numPr>
        <w:spacing w:after="0" w:line="240" w:lineRule="auto"/>
        <w:jc w:val="both"/>
      </w:pPr>
      <w:r>
        <w:rPr>
          <w:rFonts w:hint="cs"/>
          <w:cs/>
        </w:rPr>
        <w:t>ผู้ใช้</w:t>
      </w:r>
      <w:r w:rsidR="008A2429">
        <w:rPr>
          <w:rFonts w:hint="cs"/>
          <w:cs/>
        </w:rPr>
        <w:t>สามารถควบคุมปริมาณการดื่มน้ำที่เหมาะสมในแต่ละวันได้</w:t>
      </w:r>
    </w:p>
    <w:p w14:paraId="4B6D8F01" w14:textId="1BFE4F03" w:rsidR="008A2429" w:rsidRDefault="008A2429" w:rsidP="0006640D">
      <w:pPr>
        <w:numPr>
          <w:ilvl w:val="0"/>
          <w:numId w:val="1"/>
        </w:numPr>
        <w:spacing w:after="0" w:line="240" w:lineRule="auto"/>
        <w:jc w:val="both"/>
      </w:pPr>
      <w:r>
        <w:rPr>
          <w:rFonts w:hint="cs"/>
          <w:cs/>
        </w:rPr>
        <w:t>ผู้ใช้สามารถรับประทานยาตาม</w:t>
      </w:r>
      <w:r w:rsidR="009C0CC4">
        <w:rPr>
          <w:rFonts w:hint="cs"/>
          <w:cs/>
        </w:rPr>
        <w:t>สรรพคุณและ</w:t>
      </w:r>
      <w:r>
        <w:rPr>
          <w:rFonts w:hint="cs"/>
          <w:cs/>
        </w:rPr>
        <w:t>ช่วงเวลาได้อย่างถูกต้อง</w:t>
      </w:r>
    </w:p>
    <w:p w14:paraId="12F07161" w14:textId="14D0D597" w:rsidR="00E10828" w:rsidRDefault="00E10828" w:rsidP="0006640D">
      <w:pPr>
        <w:numPr>
          <w:ilvl w:val="0"/>
          <w:numId w:val="1"/>
        </w:numPr>
        <w:spacing w:after="0" w:line="240" w:lineRule="auto"/>
        <w:jc w:val="both"/>
      </w:pPr>
      <w:r>
        <w:rPr>
          <w:rFonts w:hint="cs"/>
          <w:cs/>
        </w:rPr>
        <w:t>ผู้ใช้สามารถออกกำลังกายได้อย่างเหมาะสมจากคำแนะนำของแชทบอท</w:t>
      </w:r>
    </w:p>
    <w:p w14:paraId="585284F8" w14:textId="2CDE9120" w:rsidR="00A331AB" w:rsidRDefault="00A331AB" w:rsidP="008A2429">
      <w:pPr>
        <w:pStyle w:val="Heading2"/>
        <w:spacing w:before="100"/>
      </w:pPr>
      <w:bookmarkStart w:id="114" w:name="_Toc67839554"/>
      <w:r>
        <w:rPr>
          <w:cs/>
        </w:rPr>
        <w:lastRenderedPageBreak/>
        <w:t>ขอบเขตของโครงงาน</w:t>
      </w:r>
      <w:bookmarkEnd w:id="114"/>
    </w:p>
    <w:p w14:paraId="2B9FBA26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bookmarkStart w:id="115" w:name="_Toc254200980"/>
      <w:bookmarkStart w:id="116" w:name="_Toc254201584"/>
      <w:bookmarkStart w:id="117" w:name="_Toc254201625"/>
      <w:bookmarkStart w:id="118" w:name="_Toc254202939"/>
      <w:bookmarkStart w:id="119" w:name="_Toc254458936"/>
      <w:bookmarkStart w:id="120" w:name="_Toc254724416"/>
      <w:bookmarkStart w:id="121" w:name="_Toc254805619"/>
      <w:bookmarkStart w:id="122" w:name="_Toc254806326"/>
      <w:bookmarkStart w:id="123" w:name="_Toc254806586"/>
      <w:bookmarkStart w:id="124" w:name="_Toc254864181"/>
      <w:bookmarkStart w:id="125" w:name="_Toc278023671"/>
      <w:r w:rsidRPr="00026B95">
        <w:rPr>
          <w:cs/>
        </w:rPr>
        <w:t>แชทบอท</w:t>
      </w:r>
      <w:r>
        <w:rPr>
          <w:rFonts w:hint="cs"/>
          <w:cs/>
        </w:rPr>
        <w:t>ที่พัฒนา</w:t>
      </w:r>
      <w:r w:rsidRPr="00026B95">
        <w:rPr>
          <w:cs/>
        </w:rPr>
        <w:t>ให้คำแนะนำเ</w:t>
      </w:r>
      <w:r>
        <w:rPr>
          <w:rFonts w:hint="cs"/>
          <w:cs/>
        </w:rPr>
        <w:t>ฉพาะเรื่องโรคไต โภชนาการ</w:t>
      </w:r>
      <w:r w:rsidRPr="00026B95">
        <w:rPr>
          <w:cs/>
        </w:rPr>
        <w:t>อาหาร</w:t>
      </w:r>
      <w:r>
        <w:rPr>
          <w:rFonts w:hint="cs"/>
          <w:cs/>
        </w:rPr>
        <w:t xml:space="preserve"> ยา การดื่มน้ำและการออกกำลังกายอย่างเหมาะสมสำหรับผู้ป่วยโรคไตเท่านั้น</w:t>
      </w:r>
    </w:p>
    <w:p w14:paraId="29B52118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r w:rsidRPr="00026B95">
        <w:rPr>
          <w:cs/>
        </w:rPr>
        <w:t>แชทบอท</w:t>
      </w:r>
      <w:r>
        <w:rPr>
          <w:rFonts w:hint="cs"/>
          <w:cs/>
        </w:rPr>
        <w:t>ที่พัฒนาสามารถ</w:t>
      </w:r>
      <w:r w:rsidRPr="00026B95">
        <w:rPr>
          <w:cs/>
        </w:rPr>
        <w:t>โต้ตอบกับผู้ใช้ด้วยข้อความและเสียง</w:t>
      </w:r>
    </w:p>
    <w:p w14:paraId="24C34EAB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r w:rsidRPr="00026B95">
        <w:rPr>
          <w:cs/>
        </w:rPr>
        <w:t>แชทบอท</w:t>
      </w:r>
      <w:r>
        <w:rPr>
          <w:rFonts w:hint="cs"/>
          <w:cs/>
        </w:rPr>
        <w:t>ที่พัฒนา</w:t>
      </w:r>
      <w:r w:rsidRPr="00026B95">
        <w:rPr>
          <w:cs/>
        </w:rPr>
        <w:t>ไม่สามารถตอบ</w:t>
      </w:r>
      <w:r>
        <w:rPr>
          <w:rFonts w:hint="cs"/>
          <w:cs/>
        </w:rPr>
        <w:t>คำถามที่ไม่เกี่ยวข้องกับโรคไตได้</w:t>
      </w:r>
    </w:p>
    <w:p w14:paraId="73ADAB64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r w:rsidRPr="00026B95">
        <w:rPr>
          <w:cs/>
        </w:rPr>
        <w:t>แชทบอท</w:t>
      </w:r>
      <w:r>
        <w:rPr>
          <w:rFonts w:hint="cs"/>
          <w:cs/>
        </w:rPr>
        <w:t>ที่พัฒนาสามารถ</w:t>
      </w:r>
      <w:r w:rsidRPr="00026B95">
        <w:rPr>
          <w:cs/>
        </w:rPr>
        <w:t>วิเคราะห์และแสดงสัดส่วนของปริมาณสารอาหารจากรายการอาหารที่</w:t>
      </w:r>
      <w:r>
        <w:rPr>
          <w:rFonts w:hint="cs"/>
          <w:cs/>
        </w:rPr>
        <w:t>ผู้ใช้เลือก</w:t>
      </w:r>
    </w:p>
    <w:p w14:paraId="68952126" w14:textId="77777777" w:rsidR="00544CE9" w:rsidRPr="00026B95" w:rsidRDefault="00544CE9" w:rsidP="0006640D">
      <w:pPr>
        <w:pStyle w:val="BodyText"/>
        <w:numPr>
          <w:ilvl w:val="0"/>
          <w:numId w:val="7"/>
        </w:numPr>
        <w:spacing w:after="0" w:line="240" w:lineRule="auto"/>
        <w:contextualSpacing/>
        <w:jc w:val="thaiDistribute"/>
      </w:pPr>
      <w:r w:rsidRPr="00026B95">
        <w:rPr>
          <w:cs/>
        </w:rPr>
        <w:t>อุปกรณ์ที่ใช้ต้องใช้ระบบปฏิบัติการแอนดรอยด์ เวอร์ชัน 4.0.3 ขึ้นไป</w:t>
      </w:r>
    </w:p>
    <w:p w14:paraId="3C259887" w14:textId="77777777" w:rsidR="00544CE9" w:rsidRPr="00026B95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 xml:space="preserve">อุปกรณ์ที่ใช้ต้องรองรับการใช้งานระบบแจ้งเตือนโดยวิธี </w:t>
      </w:r>
      <w:r w:rsidRPr="00026B95">
        <w:t>Push Notification</w:t>
      </w:r>
    </w:p>
    <w:p w14:paraId="09595833" w14:textId="77777777" w:rsidR="00544CE9" w:rsidRPr="00026B95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 xml:space="preserve">อุปกรณ์ที่ใช้ต้องรองรับระบบ </w:t>
      </w:r>
      <w:r w:rsidRPr="00026B95">
        <w:t xml:space="preserve">UTF-8 </w:t>
      </w:r>
      <w:r w:rsidRPr="00026B95">
        <w:rPr>
          <w:cs/>
        </w:rPr>
        <w:t>เพื่อการใช้งานภาษาไทย</w:t>
      </w:r>
    </w:p>
    <w:p w14:paraId="4399583F" w14:textId="77777777" w:rsidR="00544CE9" w:rsidRPr="00026B95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>ผู้ใช้งานต้องมีบัญชีผู้ใช้</w:t>
      </w:r>
      <w:r>
        <w:rPr>
          <w:rFonts w:hint="cs"/>
          <w:cs/>
        </w:rPr>
        <w:t>กูเกิล</w:t>
      </w:r>
      <w:r w:rsidRPr="00026B95">
        <w:rPr>
          <w:cs/>
        </w:rPr>
        <w:t xml:space="preserve"> </w:t>
      </w:r>
      <w:r>
        <w:t>(</w:t>
      </w:r>
      <w:r w:rsidRPr="00026B95">
        <w:t>Google</w:t>
      </w:r>
      <w:r>
        <w:t>)</w:t>
      </w:r>
      <w:r w:rsidRPr="00026B95">
        <w:t xml:space="preserve"> </w:t>
      </w:r>
      <w:r w:rsidRPr="00026B95">
        <w:rPr>
          <w:cs/>
        </w:rPr>
        <w:t>เพื่อใช้งานฟังก์ชันปฏิทิน</w:t>
      </w:r>
    </w:p>
    <w:p w14:paraId="6CDB39CF" w14:textId="77777777" w:rsidR="00544CE9" w:rsidRPr="00026B95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>อุปกรณ์ที่ใช้ต้องเชื่อมต่อเครือข่ายอินเตอร์เน็ตเพื่อใช้งานปฏิทินและวิเคราะห์โภชนาการ</w:t>
      </w:r>
    </w:p>
    <w:p w14:paraId="31459AA2" w14:textId="61039E1C" w:rsidR="00544CE9" w:rsidRDefault="00544CE9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>อุปกรณ์ที่ใช้ต้องติดตั้งแอปพลิเคชัน</w:t>
      </w:r>
      <w:r>
        <w:rPr>
          <w:rFonts w:hint="cs"/>
          <w:cs/>
        </w:rPr>
        <w:t>กูเกิลคาเลนดาร์</w:t>
      </w:r>
      <w:r w:rsidRPr="00026B95">
        <w:rPr>
          <w:cs/>
        </w:rPr>
        <w:t xml:space="preserve"> </w:t>
      </w:r>
      <w:r>
        <w:t>(</w:t>
      </w:r>
      <w:r w:rsidRPr="00026B95">
        <w:t>Google Calendar</w:t>
      </w:r>
      <w:r>
        <w:t>)</w:t>
      </w:r>
      <w:r w:rsidRPr="00026B95">
        <w:t xml:space="preserve"> </w:t>
      </w:r>
      <w:r w:rsidRPr="00026B95">
        <w:rPr>
          <w:cs/>
        </w:rPr>
        <w:t>เพื่อใช้งานฟังก์ชันปฏิทิน</w:t>
      </w:r>
    </w:p>
    <w:p w14:paraId="62D58AF6" w14:textId="15106C0B" w:rsidR="00DC0D4F" w:rsidRDefault="00DC0D4F" w:rsidP="0006640D">
      <w:pPr>
        <w:pStyle w:val="ListParagraph"/>
        <w:numPr>
          <w:ilvl w:val="0"/>
          <w:numId w:val="7"/>
        </w:numPr>
        <w:spacing w:after="160" w:line="259" w:lineRule="auto"/>
        <w:jc w:val="thaiDistribute"/>
      </w:pPr>
      <w:r w:rsidRPr="00026B95">
        <w:rPr>
          <w:cs/>
        </w:rPr>
        <w:t>อุปกรณ์ที่ใช้ต้องติดตั้งแอปพลิเคชัน</w:t>
      </w:r>
      <w:r>
        <w:rPr>
          <w:cs/>
        </w:rPr>
        <w:t>เมสเซนเจอร์</w:t>
      </w:r>
      <w:r w:rsidRPr="00026B95">
        <w:rPr>
          <w:cs/>
        </w:rPr>
        <w:t>หรือ</w:t>
      </w:r>
      <w:r>
        <w:rPr>
          <w:cs/>
        </w:rPr>
        <w:t>ไลน์</w:t>
      </w:r>
      <w:r w:rsidRPr="00026B95">
        <w:t xml:space="preserve"> </w:t>
      </w:r>
      <w:r w:rsidRPr="00026B95">
        <w:rPr>
          <w:cs/>
        </w:rPr>
        <w:t>เพื่อใช้งานระบบแชทบอท</w:t>
      </w:r>
    </w:p>
    <w:p w14:paraId="320D9E77" w14:textId="68537521" w:rsidR="00BB0E89" w:rsidRDefault="00BB0E89" w:rsidP="00BB0E89">
      <w:pPr>
        <w:spacing w:after="160" w:line="259" w:lineRule="auto"/>
        <w:ind w:left="360"/>
        <w:jc w:val="thaiDistribute"/>
      </w:pPr>
    </w:p>
    <w:p w14:paraId="64C16BB2" w14:textId="6B4D7D67" w:rsidR="00BB0E89" w:rsidRDefault="00BB0E89" w:rsidP="00BB0E89">
      <w:pPr>
        <w:spacing w:after="160" w:line="259" w:lineRule="auto"/>
        <w:ind w:left="360"/>
        <w:jc w:val="thaiDistribute"/>
      </w:pPr>
    </w:p>
    <w:p w14:paraId="16D0CE48" w14:textId="63866F5B" w:rsidR="00BB0E89" w:rsidRDefault="00BB0E89" w:rsidP="00BB0E89">
      <w:pPr>
        <w:spacing w:after="160" w:line="259" w:lineRule="auto"/>
        <w:ind w:left="360"/>
        <w:jc w:val="thaiDistribute"/>
      </w:pPr>
    </w:p>
    <w:p w14:paraId="376ACFAC" w14:textId="17ADDC9E" w:rsidR="00BB0E89" w:rsidRDefault="00BB0E89" w:rsidP="00BB0E89">
      <w:pPr>
        <w:spacing w:after="160" w:line="259" w:lineRule="auto"/>
        <w:ind w:left="360"/>
        <w:jc w:val="thaiDistribute"/>
      </w:pPr>
    </w:p>
    <w:p w14:paraId="03F558CB" w14:textId="765C0A7B" w:rsidR="00BB0E89" w:rsidRDefault="00BB0E89" w:rsidP="00BB0E89">
      <w:pPr>
        <w:spacing w:after="160" w:line="259" w:lineRule="auto"/>
        <w:ind w:left="360"/>
        <w:jc w:val="thaiDistribute"/>
      </w:pPr>
    </w:p>
    <w:p w14:paraId="440B0D5D" w14:textId="770C8C36" w:rsidR="00BB0E89" w:rsidRDefault="00BB0E89" w:rsidP="00BB0E89">
      <w:pPr>
        <w:spacing w:after="160" w:line="259" w:lineRule="auto"/>
        <w:ind w:left="360"/>
        <w:jc w:val="thaiDistribute"/>
      </w:pPr>
    </w:p>
    <w:p w14:paraId="376BF53E" w14:textId="43AC2EA7" w:rsidR="00BB0E89" w:rsidRDefault="00BB0E89" w:rsidP="00BB0E89">
      <w:pPr>
        <w:spacing w:after="160" w:line="259" w:lineRule="auto"/>
        <w:ind w:left="360"/>
        <w:jc w:val="thaiDistribute"/>
      </w:pPr>
    </w:p>
    <w:p w14:paraId="3F86A26C" w14:textId="11E2A873" w:rsidR="00BB0E89" w:rsidRDefault="00BB0E89" w:rsidP="00BB0E89">
      <w:pPr>
        <w:spacing w:after="160" w:line="259" w:lineRule="auto"/>
        <w:ind w:left="360"/>
        <w:jc w:val="thaiDistribute"/>
      </w:pPr>
    </w:p>
    <w:p w14:paraId="3F650AA9" w14:textId="77777777" w:rsidR="006315A6" w:rsidRDefault="006315A6" w:rsidP="00BB0E89">
      <w:pPr>
        <w:spacing w:after="160" w:line="259" w:lineRule="auto"/>
        <w:ind w:left="360"/>
        <w:jc w:val="thaiDistribute"/>
      </w:pPr>
    </w:p>
    <w:p w14:paraId="6658778F" w14:textId="77777777" w:rsidR="00BB0E89" w:rsidRPr="00026B95" w:rsidRDefault="00BB0E89" w:rsidP="00BB0E89">
      <w:pPr>
        <w:spacing w:after="160" w:line="259" w:lineRule="auto"/>
        <w:ind w:left="360"/>
        <w:jc w:val="thaiDistribute"/>
      </w:pPr>
    </w:p>
    <w:p w14:paraId="43E98B15" w14:textId="77777777" w:rsidR="00620452" w:rsidRPr="00DC11E1" w:rsidRDefault="00DC11E1" w:rsidP="00941934">
      <w:pPr>
        <w:pStyle w:val="Heading1"/>
        <w:spacing w:after="240" w:afterAutospacing="0"/>
        <w:rPr>
          <w:cs/>
        </w:rPr>
      </w:pPr>
      <w:r w:rsidRPr="00DC11E1">
        <w:rPr>
          <w:cs/>
        </w:rPr>
        <w:lastRenderedPageBreak/>
        <w:br/>
      </w:r>
      <w:bookmarkStart w:id="126" w:name="_Toc67839555"/>
      <w:r w:rsidR="00620452" w:rsidRPr="00DC11E1">
        <w:rPr>
          <w:cs/>
        </w:rPr>
        <w:t>ทฤษฏีและหลักการ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71898E33" w14:textId="56387653" w:rsidR="00FE7C99" w:rsidRDefault="009F7335" w:rsidP="00E35C65">
      <w:pPr>
        <w:pStyle w:val="ListParagraph"/>
        <w:spacing w:after="0"/>
        <w:ind w:left="0" w:firstLine="720"/>
        <w:jc w:val="thaiDistribute"/>
      </w:pPr>
      <w:r w:rsidRPr="005E07E0">
        <w:rPr>
          <w:cs/>
        </w:rPr>
        <w:t xml:space="preserve">จากการศึกษาข้อมูลที่เกี่ยวข้องกับการพัฒนาแอปพลิเคชันสำหรับผู้ป่วยโรคไตบน ระบบปฏิบัติการแอนดรอยด์ </w:t>
      </w:r>
      <w:r w:rsidRPr="005E07E0">
        <w:t>(Android)</w:t>
      </w:r>
      <w:r w:rsidRPr="005E07E0">
        <w:rPr>
          <w:cs/>
        </w:rPr>
        <w:t xml:space="preserve"> ข้อมูลที่นำมาประกอบการพัฒนาระบบ ได้แก่ ข้อมูลที่เกี่ยวข้องกับกลไกการทำงานของแชทบอท</w:t>
      </w:r>
      <w:r w:rsidRPr="005E07E0">
        <w:t xml:space="preserve"> </w:t>
      </w:r>
      <w:r w:rsidRPr="005E07E0">
        <w:rPr>
          <w:cs/>
        </w:rPr>
        <w:t>ข้อมูลที่เกี่ยวข้องกับโภชนาการ ข้อมูลที่เกี่ยวกับ</w:t>
      </w:r>
      <w:r>
        <w:rPr>
          <w:cs/>
        </w:rPr>
        <w:t>ระบบข้อมูลสุขภาพส่วนบุคคลส</w:t>
      </w:r>
      <w:r>
        <w:rPr>
          <w:rFonts w:hint="cs"/>
          <w:cs/>
        </w:rPr>
        <w:t>ำ</w:t>
      </w:r>
      <w:r>
        <w:rPr>
          <w:cs/>
        </w:rPr>
        <w:t>หรับผู้ป่วยฟอกไต</w:t>
      </w:r>
      <w:r>
        <w:rPr>
          <w:rFonts w:hint="cs"/>
          <w:cs/>
        </w:rPr>
        <w:t xml:space="preserve"> </w:t>
      </w:r>
      <w:r w:rsidRPr="005E07E0">
        <w:rPr>
          <w:cs/>
        </w:rPr>
        <w:t>เครื่องมือที่ใช้ และแอปพลิเคชันเกี่ยวกับโรคไตและโภชนาการที่มีอยู่ในปัจจุบัน ซึ่งมีรายละเอียดดังนี้</w:t>
      </w:r>
    </w:p>
    <w:p w14:paraId="4521381B" w14:textId="27765E77" w:rsidR="00DC11E1" w:rsidRPr="008D3B79" w:rsidRDefault="006C7AC9" w:rsidP="006C7AC9">
      <w:pPr>
        <w:pStyle w:val="Heading2"/>
        <w:spacing w:before="100"/>
      </w:pPr>
      <w:bookmarkStart w:id="127" w:name="_Toc67839556"/>
      <w:r>
        <w:rPr>
          <w:rFonts w:hint="cs"/>
          <w:cs/>
        </w:rPr>
        <w:t>กลไกการทำงานของแชทบอท</w:t>
      </w:r>
      <w:bookmarkEnd w:id="127"/>
    </w:p>
    <w:p w14:paraId="1DAFFCD4" w14:textId="2C812EB4" w:rsidR="00E35C65" w:rsidRPr="005E07E0" w:rsidRDefault="00E35C65" w:rsidP="00E35C65">
      <w:pPr>
        <w:ind w:firstLine="720"/>
        <w:jc w:val="thaiDistribute"/>
      </w:pPr>
      <w:bookmarkStart w:id="128" w:name="_Toc524505995"/>
      <w:bookmarkStart w:id="129" w:name="_Toc524507457"/>
      <w:bookmarkStart w:id="130" w:name="_Toc524507629"/>
      <w:bookmarkStart w:id="131" w:name="_Toc524507670"/>
      <w:bookmarkStart w:id="132" w:name="_Toc524507779"/>
      <w:bookmarkStart w:id="133" w:name="_Toc19543375"/>
      <w:r w:rsidRPr="005E07E0">
        <w:rPr>
          <w:cs/>
        </w:rPr>
        <w:t xml:space="preserve">บอท </w:t>
      </w:r>
      <w:r w:rsidRPr="005E07E0">
        <w:t xml:space="preserve">(Bot) </w:t>
      </w:r>
      <w:r w:rsidRPr="005E07E0">
        <w:rPr>
          <w:cs/>
        </w:rPr>
        <w:t xml:space="preserve">นั้นเปรียบเสมือนผู้ช่วยในการใช้งานบริการใดบริการหนึ่ง ย่อมาจากคำว่า โรบอท </w:t>
      </w:r>
      <w:r w:rsidRPr="005E07E0">
        <w:t xml:space="preserve">(Robot) </w:t>
      </w:r>
      <w:r w:rsidRPr="005E07E0">
        <w:rPr>
          <w:cs/>
        </w:rPr>
        <w:t>ซึ่งมันทำหน้าที่แทนเจ้าของบริการนั้น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แต่ในที่นี้จะกล่าวถึง แชทบอท </w:t>
      </w:r>
      <w:r w:rsidRPr="005E07E0">
        <w:t>(Chatbot) [4]</w:t>
      </w:r>
    </w:p>
    <w:p w14:paraId="03831893" w14:textId="4F6B790D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>แชทบอท</w:t>
      </w:r>
      <w:r w:rsidRPr="005E07E0">
        <w:t xml:space="preserve"> [5] </w:t>
      </w:r>
      <w:r w:rsidRPr="005E07E0">
        <w:rPr>
          <w:cs/>
        </w:rPr>
        <w:t>ก็คือ โปรแกรมคอมพิวเตอร์ชนิดหนึ่ง ที่มีไว้สื่อสารโดยการสนทนากับมนุษย์ เพื่อประโยชน์ไม่ทางใดก็ทางหนึ่ง จากที่กล่าว</w:t>
      </w:r>
      <w:r>
        <w:rPr>
          <w:rFonts w:hint="cs"/>
          <w:cs/>
        </w:rPr>
        <w:t>มาข้างต้น</w:t>
      </w:r>
      <w:r w:rsidRPr="005E07E0">
        <w:rPr>
          <w:cs/>
        </w:rPr>
        <w:t>ผู้คนส่วนใหญ่อาจจะ</w:t>
      </w:r>
      <w:r>
        <w:rPr>
          <w:rFonts w:hint="cs"/>
          <w:cs/>
        </w:rPr>
        <w:t xml:space="preserve">คิดว่าแชทบอทสามารถตอบได้หมดทุกคำถาม แต่ในความเป็นจริงแชทบอทไม่ได้มีประสิทธิภาพสูงขนาดนั้น </w:t>
      </w:r>
      <w:r w:rsidRPr="005E07E0">
        <w:rPr>
          <w:cs/>
        </w:rPr>
        <w:t>เพราะ</w:t>
      </w:r>
      <w:r>
        <w:rPr>
          <w:rFonts w:hint="cs"/>
          <w:cs/>
        </w:rPr>
        <w:t xml:space="preserve">การคุยกับแชทบอท </w:t>
      </w:r>
      <w:r w:rsidRPr="005E07E0">
        <w:rPr>
          <w:cs/>
        </w:rPr>
        <w:t xml:space="preserve">คือการที่มนุษย์ใช้ภาษามนุษย์คุยกับภาษาโปรแกรมมิ่ง </w:t>
      </w:r>
      <w:r w:rsidRPr="005E07E0">
        <w:t xml:space="preserve">(Programming Language) </w:t>
      </w:r>
      <w:r w:rsidRPr="005E07E0">
        <w:rPr>
          <w:cs/>
        </w:rPr>
        <w:t xml:space="preserve">โดยที่ระบบแชทบอท จะแบ่งออกเป็น </w:t>
      </w:r>
      <w:r w:rsidRPr="005E07E0">
        <w:t xml:space="preserve">2 </w:t>
      </w:r>
      <w:r w:rsidRPr="005E07E0">
        <w:rPr>
          <w:cs/>
        </w:rPr>
        <w:t>แบบหลัก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ที่พบบ่อย แบบแรกคือแบบที่ถูกกำหนดด้วยกฎต่าง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</w:t>
      </w:r>
      <w:r w:rsidRPr="005E07E0">
        <w:t>(Based on rules) </w:t>
      </w:r>
      <w:r w:rsidRPr="005E07E0">
        <w:rPr>
          <w:cs/>
        </w:rPr>
        <w:t xml:space="preserve">กับแบบที่มีเอไอ </w:t>
      </w:r>
      <w:r w:rsidRPr="005E07E0">
        <w:t xml:space="preserve">(AI) </w:t>
      </w:r>
      <w:r w:rsidRPr="005E07E0">
        <w:rPr>
          <w:cs/>
        </w:rPr>
        <w:t xml:space="preserve">หรือปัญญาประดิษฐ์ </w:t>
      </w:r>
      <w:r w:rsidRPr="005E07E0">
        <w:t>(Artificial Intelligence) </w:t>
      </w:r>
      <w:r w:rsidRPr="005E07E0">
        <w:rPr>
          <w:cs/>
        </w:rPr>
        <w:t>คือใช้ส่วนการเรียนรู้ของเครื่อง</w:t>
      </w:r>
      <w:r w:rsidRPr="005E07E0">
        <w:t> (Machine learning) </w:t>
      </w:r>
      <w:r w:rsidRPr="005E07E0">
        <w:rPr>
          <w:cs/>
        </w:rPr>
        <w:t>เข้ามาช่วย</w:t>
      </w:r>
    </w:p>
    <w:p w14:paraId="575284C9" w14:textId="5BDE60A1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>ซึ่งแบบที่ใช้กฎ</w:t>
      </w:r>
      <w:r w:rsidRPr="005E07E0">
        <w:t> (Based on rules) </w:t>
      </w:r>
      <w:r w:rsidRPr="005E07E0">
        <w:rPr>
          <w:cs/>
        </w:rPr>
        <w:t>นั้น ถ้าอยากให้แชทบอทของเราเก่ง อาจจะต้องสร้างกฎไว้ให้หลาย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ข้อ เพื่อให้ครอบคลุมหลาย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เคสและตรงตามเป้าหมายที่เราต้องการให้แชทเป็น เพราะแชทบอทแบบนี้จะสามารถโต้ตอบได้เฉพาะคำสั่งที่เราได้สร้างขึ้นไว้ตามกฎของเราเท่านั้น หากผู้ใช้ตอบกลับในบางคำสั่งที่เราไม่ได้เตรียมไว้ ตัวแชทบอทเองก็อาจไม่เข้าใจว่าผู้ใช้ต้องการอะไร</w:t>
      </w:r>
    </w:p>
    <w:p w14:paraId="13BCF481" w14:textId="640C2F74" w:rsidR="00E35C65" w:rsidRPr="005E07E0" w:rsidRDefault="00E35C65" w:rsidP="00E35C65">
      <w:pPr>
        <w:ind w:firstLine="720"/>
        <w:jc w:val="thaiDistribute"/>
        <w:rPr>
          <w:cs/>
        </w:rPr>
      </w:pPr>
      <w:r w:rsidRPr="005E07E0">
        <w:rPr>
          <w:cs/>
        </w:rPr>
        <w:t>ส่วนแบบที่ใช้เอไอนั้นจะมีความยากในการทำมากกว่า เพราะอาจจะต้องมีการนำการประมวลผลภาษาธรรมชาติ</w:t>
      </w:r>
      <w:r w:rsidRPr="005E07E0">
        <w:t xml:space="preserve"> (Natural Language Processing) </w:t>
      </w:r>
      <w:r w:rsidRPr="005E07E0">
        <w:rPr>
          <w:cs/>
        </w:rPr>
        <w:t>หรือเอ็นแอลพี</w:t>
      </w:r>
      <w:r w:rsidRPr="005E07E0">
        <w:t xml:space="preserve"> (NLP) </w:t>
      </w:r>
      <w:r w:rsidRPr="005E07E0">
        <w:rPr>
          <w:cs/>
        </w:rPr>
        <w:t>และการทำความเข้าใจภาษาธรรมชาติ</w:t>
      </w:r>
      <w:r w:rsidRPr="005E07E0">
        <w:t xml:space="preserve"> (Natural Language Understanding) </w:t>
      </w:r>
      <w:r w:rsidRPr="005E07E0">
        <w:rPr>
          <w:cs/>
        </w:rPr>
        <w:t>หรือเอ็นแอลยู</w:t>
      </w:r>
      <w:r w:rsidRPr="005E07E0">
        <w:t xml:space="preserve"> (NLU) </w:t>
      </w:r>
      <w:r w:rsidRPr="005E07E0">
        <w:rPr>
          <w:cs/>
        </w:rPr>
        <w:t>มาใช้ เพื่อช่วยให้แชทบอทเข้าใจภาษามนุษย์ รูปประโยค ความหมายที่มนุษย์ต้องการสื่อได้ดีขึ้น ซึ่งปัจจุบันมี</w:t>
      </w:r>
      <w:r w:rsidRPr="005E07E0">
        <w:rPr>
          <w:cs/>
        </w:rPr>
        <w:lastRenderedPageBreak/>
        <w:t>บริษัทใหญ่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ที่ได้พัฒนาเทคโนโลยีเอ็นแอลพี</w:t>
      </w:r>
      <w:r w:rsidRPr="005E07E0">
        <w:t>-</w:t>
      </w:r>
      <w:r w:rsidRPr="005E07E0">
        <w:rPr>
          <w:cs/>
        </w:rPr>
        <w:t xml:space="preserve">เอ็นแอลยู </w:t>
      </w:r>
      <w:r w:rsidRPr="005E07E0">
        <w:t xml:space="preserve">(NLP-NLU) </w:t>
      </w:r>
      <w:r w:rsidRPr="005E07E0">
        <w:rPr>
          <w:cs/>
        </w:rPr>
        <w:t xml:space="preserve">ไม่ว่าจะเป็นไอบีเอ็ม </w:t>
      </w:r>
      <w:r w:rsidRPr="005E07E0">
        <w:t xml:space="preserve">(IBM) </w:t>
      </w:r>
      <w:r w:rsidRPr="005E07E0">
        <w:rPr>
          <w:cs/>
        </w:rPr>
        <w:t xml:space="preserve">ไมโครซอฟท์ </w:t>
      </w:r>
      <w:r w:rsidRPr="005E07E0">
        <w:t xml:space="preserve">(Microsoft) </w:t>
      </w:r>
      <w:r w:rsidRPr="005E07E0">
        <w:rPr>
          <w:cs/>
        </w:rPr>
        <w:t>กูเกิล</w:t>
      </w:r>
      <w:r>
        <w:rPr>
          <w:rFonts w:hint="cs"/>
          <w:cs/>
        </w:rPr>
        <w:t xml:space="preserve"> </w:t>
      </w:r>
      <w:r w:rsidRPr="005E07E0">
        <w:rPr>
          <w:cs/>
        </w:rPr>
        <w:t xml:space="preserve">หรือแม้กระทั่งเฟซบุ๊ก </w:t>
      </w:r>
      <w:r w:rsidRPr="005E07E0">
        <w:t xml:space="preserve">(Facebook) </w:t>
      </w:r>
      <w:r w:rsidRPr="005E07E0">
        <w:rPr>
          <w:cs/>
        </w:rPr>
        <w:t>เอง</w:t>
      </w:r>
    </w:p>
    <w:p w14:paraId="443B2275" w14:textId="018E55D3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 xml:space="preserve">แชทบอทนั้นทำหน้าที่ </w:t>
      </w:r>
      <w:r w:rsidRPr="005E07E0">
        <w:t xml:space="preserve">[4] </w:t>
      </w:r>
      <w:r w:rsidRPr="005E07E0">
        <w:rPr>
          <w:cs/>
        </w:rPr>
        <w:t>เป็นตัวแทนในการสื่อสารกับผู้ใช้งานหรือลูกค้าด้วย ในอดีตพนักงานอาจจะต้องตอบคำถามลูกค้าในปริมาณมาก คำถามซ้ำ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เดิม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หรืออาจจะตอบไม่ทันทำให้เสียลูกค้าไป นั่นจึงเป็นที่มาของ แชทบอท ที่จะมาช่วยตอบคำถามหรือพูดคุยแทนเรา ทั้งนี้แชทบอทยังเป็นโปรแกรมที่สามารถตอบสนองกับผู้ใช้ด้วยภาษาได้ โปรแกรมที่เราเห็นโดยทั่วไปปกติจะมียูไอ </w:t>
      </w:r>
      <w:r w:rsidRPr="005E07E0">
        <w:t xml:space="preserve">(UI) </w:t>
      </w:r>
      <w:r w:rsidRPr="005E07E0">
        <w:rPr>
          <w:cs/>
        </w:rPr>
        <w:t xml:space="preserve">หรือยูเซอร์อินเตอร์เฟส </w:t>
      </w:r>
      <w:r w:rsidRPr="005E07E0">
        <w:t xml:space="preserve">(User Interface) </w:t>
      </w:r>
      <w:r w:rsidRPr="005E07E0">
        <w:rPr>
          <w:cs/>
        </w:rPr>
        <w:t>เป็นหน้าตาของโปรแกรมที่ผู้ใช้งานสามารถมองเห็นได้</w:t>
      </w:r>
      <w:r w:rsidRPr="005E07E0">
        <w:t xml:space="preserve"> </w:t>
      </w:r>
      <w:r w:rsidRPr="005E07E0">
        <w:rPr>
          <w:cs/>
        </w:rPr>
        <w:t xml:space="preserve">คือ มีปุ่ม </w:t>
      </w:r>
      <w:r w:rsidRPr="005E07E0">
        <w:t>(Button)</w:t>
      </w:r>
      <w:r w:rsidRPr="005E07E0">
        <w:rPr>
          <w:cs/>
        </w:rPr>
        <w:t xml:space="preserve"> มีกล่องข้อความ </w:t>
      </w:r>
      <w:r w:rsidRPr="005E07E0">
        <w:t xml:space="preserve">(Text box) </w:t>
      </w:r>
      <w:r w:rsidRPr="005E07E0">
        <w:rPr>
          <w:cs/>
        </w:rPr>
        <w:t xml:space="preserve">มีรายการเลือกแบบดึงลง </w:t>
      </w:r>
      <w:r w:rsidRPr="005E07E0">
        <w:t xml:space="preserve">(Dropdown) </w:t>
      </w:r>
      <w:r w:rsidRPr="005E07E0">
        <w:rPr>
          <w:cs/>
        </w:rPr>
        <w:t>หรืออื่น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แต่แชทบอทนั้นจะรวมทุกสิ่งทุกอย่างไว้เข้าด้วยกันหมดโดยใช้ภาษาเป็นยูไอ</w:t>
      </w:r>
      <w:r w:rsidRPr="005E07E0">
        <w:t xml:space="preserve"> </w:t>
      </w:r>
      <w:r w:rsidRPr="005E07E0">
        <w:rPr>
          <w:cs/>
        </w:rPr>
        <w:t>ที่เป็นแบบนอน</w:t>
      </w:r>
      <w:r w:rsidRPr="005E07E0">
        <w:t>-</w:t>
      </w:r>
      <w:r w:rsidRPr="005E07E0">
        <w:rPr>
          <w:cs/>
        </w:rPr>
        <w:t xml:space="preserve">ยูไอ </w:t>
      </w:r>
      <w:r w:rsidRPr="005E07E0">
        <w:t xml:space="preserve">(Non-UI) </w:t>
      </w:r>
      <w:r w:rsidRPr="005E07E0">
        <w:rPr>
          <w:cs/>
        </w:rPr>
        <w:t>คือ ไม่มีหน้าตาของโปรแกรม</w:t>
      </w:r>
      <w:r w:rsidRPr="005E07E0">
        <w:t xml:space="preserve"> </w:t>
      </w:r>
      <w:r>
        <w:rPr>
          <w:rFonts w:hint="cs"/>
          <w:cs/>
        </w:rPr>
        <w:t>มีแค่ข้อความตัวอักษรหรือเสียงที่</w:t>
      </w:r>
      <w:r w:rsidRPr="005E07E0">
        <w:rPr>
          <w:cs/>
        </w:rPr>
        <w:t>สื่อสารโต้ตอบกันจนได้ผลลัพธ์หรือปลายทางเหมือนกันกับโปรแกรมที่มียูไอปกติ เช่น แชทบอทที่คำนวณเรื่องการรีไฟแนนซ์</w:t>
      </w:r>
      <w:r w:rsidRPr="005E07E0">
        <w:t xml:space="preserve"> (Refinance)</w:t>
      </w:r>
      <w:r w:rsidRPr="005E07E0">
        <w:rPr>
          <w:cs/>
        </w:rPr>
        <w:t xml:space="preserve"> หรือแชทบอทที่สามารถให้อาหารแมวที่บ้านผ่านไอโอที </w:t>
      </w:r>
      <w:r w:rsidRPr="005E07E0">
        <w:t>(IoT)</w:t>
      </w:r>
      <w:r w:rsidRPr="005E07E0">
        <w:rPr>
          <w:noProof/>
        </w:rPr>
        <w:t xml:space="preserve"> </w:t>
      </w:r>
    </w:p>
    <w:p w14:paraId="2BA5B095" w14:textId="77777777" w:rsidR="00E35C65" w:rsidRPr="005E07E0" w:rsidRDefault="00E35C65" w:rsidP="00E35C65">
      <w:pPr>
        <w:jc w:val="center"/>
      </w:pPr>
      <w:r w:rsidRPr="005E07E0">
        <w:rPr>
          <w:noProof/>
        </w:rPr>
        <w:drawing>
          <wp:inline distT="0" distB="0" distL="0" distR="0" wp14:anchorId="7134EA29" wp14:editId="16082B98">
            <wp:extent cx="38862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7523" w14:textId="4BB99585" w:rsidR="00E35C65" w:rsidRPr="005E07E0" w:rsidRDefault="003E746F" w:rsidP="00E35C65">
      <w:pPr>
        <w:jc w:val="center"/>
      </w:pPr>
      <w:bookmarkStart w:id="134" w:name="_Toc49004641"/>
      <w:bookmarkStart w:id="135" w:name="_Toc61299168"/>
      <w:r>
        <w:rPr>
          <w:cs/>
        </w:rPr>
        <w:t xml:space="preserve">รูปที่ </w:t>
      </w:r>
      <w:r w:rsidR="00677F34">
        <w:rPr>
          <w:rFonts w:hint="cs"/>
          <w:cs/>
        </w:rPr>
        <w:t>2</w:t>
      </w:r>
      <w:r>
        <w:rPr>
          <w:cs/>
        </w:rPr>
        <w:t>-</w:t>
      </w:r>
      <w:r w:rsidR="00BD0D3F">
        <w:t>1</w:t>
      </w:r>
      <w:r w:rsidR="00E35C65" w:rsidRPr="005E07E0">
        <w:t xml:space="preserve"> </w:t>
      </w:r>
      <w:r w:rsidR="00E35C65" w:rsidRPr="005E07E0">
        <w:rPr>
          <w:cs/>
        </w:rPr>
        <w:t>ขั้นตอนการทำงานของระบบแชทบอท</w:t>
      </w:r>
      <w:r w:rsidR="00E35C65" w:rsidRPr="005E07E0">
        <w:t xml:space="preserve"> [6]</w:t>
      </w:r>
      <w:bookmarkEnd w:id="134"/>
      <w:bookmarkEnd w:id="135"/>
    </w:p>
    <w:p w14:paraId="0249797D" w14:textId="5A970C17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>หลักการเหล่านี้ถูกนำมาสร้างเป็นแชทบอทแบบที่ใช้กฎร่วมกับเอไอ</w:t>
      </w:r>
      <w:r w:rsidRPr="005E07E0">
        <w:t xml:space="preserve"> </w:t>
      </w:r>
      <w:r w:rsidRPr="005E07E0">
        <w:rPr>
          <w:cs/>
        </w:rPr>
        <w:t>เพื่อให้ระบบแชทบอทมีประสิทธิภาพ ขั้นตอนการทำงานของระบบ แสดงใน</w:t>
      </w:r>
      <w:r w:rsidR="003E746F">
        <w:rPr>
          <w:cs/>
        </w:rPr>
        <w:t>รูปที่ 2-</w:t>
      </w:r>
      <w:r>
        <w:rPr>
          <w:cs/>
        </w:rPr>
        <w:t>1</w:t>
      </w:r>
      <w:r w:rsidRPr="005E07E0">
        <w:rPr>
          <w:cs/>
        </w:rPr>
        <w:t xml:space="preserve"> คือ เริ่มต้นด้วยการรับข้อความเสียงจากผู้ใช้แล้วทำการจดจำเสียง แล้วทำการแปลงเสียงเป็นข้อความตัวอักษร หรืออาจจะรับข้อความตัวอักษรจากการพิมพ์ปกติก็ได้ ทำความเข้าใจเพื่อหาความหมายแล้วจัดการตอบกลับบทสนทนา โดยอาจจะมีการใช้เอพีไอ </w:t>
      </w:r>
      <w:r w:rsidRPr="005E07E0">
        <w:t xml:space="preserve">(API) </w:t>
      </w:r>
      <w:r w:rsidRPr="005E07E0">
        <w:rPr>
          <w:cs/>
        </w:rPr>
        <w:t>ต่าง</w:t>
      </w:r>
      <w:r w:rsidR="00E81DAC">
        <w:rPr>
          <w:cs/>
        </w:rPr>
        <w:t xml:space="preserve"> ๆ</w:t>
      </w:r>
      <w:r w:rsidRPr="005E07E0">
        <w:t xml:space="preserve"> </w:t>
      </w:r>
      <w:r>
        <w:rPr>
          <w:rFonts w:hint="cs"/>
          <w:cs/>
        </w:rPr>
        <w:t>เพื่อขอการเข้าถึงข้อมูลที่จำเป็นในการตอบกลับข้อความของเอ</w:t>
      </w:r>
      <w:r>
        <w:rPr>
          <w:rFonts w:hint="cs"/>
          <w:cs/>
        </w:rPr>
        <w:lastRenderedPageBreak/>
        <w:t>พีไอ</w:t>
      </w:r>
      <w:r>
        <w:t xml:space="preserve"> </w:t>
      </w:r>
      <w:r>
        <w:rPr>
          <w:rFonts w:hint="cs"/>
          <w:cs/>
        </w:rPr>
        <w:t>นั้น</w:t>
      </w:r>
      <w:r w:rsidR="00E81DAC">
        <w:rPr>
          <w:rFonts w:hint="cs"/>
          <w:cs/>
        </w:rPr>
        <w:t xml:space="preserve"> ๆ</w:t>
      </w:r>
      <w:r>
        <w:rPr>
          <w:rFonts w:hint="cs"/>
          <w:cs/>
        </w:rPr>
        <w:t xml:space="preserve"> ได้ </w:t>
      </w:r>
      <w:r w:rsidRPr="005E07E0">
        <w:rPr>
          <w:cs/>
        </w:rPr>
        <w:t>หลังจากนั้นทำการสร้างข้อความตอบกลับขึ้นแล้วแปลงเป็นเสียงเพื่อส่งกลับไปตอบยังผู้ใช้งาน</w:t>
      </w:r>
    </w:p>
    <w:p w14:paraId="57C6659C" w14:textId="1C4E1668" w:rsidR="00E35C65" w:rsidRPr="005E07E0" w:rsidRDefault="00E35C65" w:rsidP="00E35C65">
      <w:pPr>
        <w:ind w:firstLine="720"/>
        <w:jc w:val="thaiDistribute"/>
      </w:pPr>
      <w:r w:rsidRPr="005E07E0">
        <w:rPr>
          <w:cs/>
        </w:rPr>
        <w:t>โดยปกติแอปพลิเคชันจะมีฟังก์ชันการตอบกลับคำถามโดยเบื้องต้นที่ผู้ป่วยมักจะถามอยู่แล้ว ร่วมกับการใช้งานเอพีไอช่วยในการตอบกลับ แต่หากคำถามนั้น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ระบบไม่สามารถเข้าใจหรือตีความได้ ก็จะมีคำตอบเริ่มต้นที่ตอบกลับไปโดยอัตโนมัติ </w:t>
      </w:r>
      <w:r w:rsidRPr="005E07E0">
        <w:t xml:space="preserve">(Default Fallback Intent) [7] </w:t>
      </w:r>
      <w:r w:rsidRPr="005E07E0">
        <w:rPr>
          <w:cs/>
        </w:rPr>
        <w:t>ในกรณีที่ประโยคนั้น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ไม่ตกกรณีเงื่อนไขใด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ที่ได้ทำการโปรแกรมไว้</w:t>
      </w:r>
    </w:p>
    <w:p w14:paraId="1F1A6F1B" w14:textId="7DCB5828" w:rsidR="004B4ACD" w:rsidRPr="004B4ACD" w:rsidRDefault="00CC3DCC" w:rsidP="00E35C65">
      <w:pPr>
        <w:pStyle w:val="Heading2"/>
        <w:spacing w:before="100"/>
      </w:pPr>
      <w:bookmarkStart w:id="136" w:name="_Toc67839557"/>
      <w:bookmarkEnd w:id="128"/>
      <w:bookmarkEnd w:id="129"/>
      <w:bookmarkEnd w:id="130"/>
      <w:bookmarkEnd w:id="131"/>
      <w:bookmarkEnd w:id="132"/>
      <w:bookmarkEnd w:id="133"/>
      <w:r>
        <w:rPr>
          <w:rFonts w:hint="cs"/>
          <w:cs/>
        </w:rPr>
        <w:t>ข้อมูลที่เกี่ยวกับโภชนาการ</w:t>
      </w:r>
      <w:bookmarkEnd w:id="136"/>
    </w:p>
    <w:p w14:paraId="61D354EB" w14:textId="580BF3F0" w:rsidR="00CC3DCC" w:rsidRPr="005E07E0" w:rsidRDefault="00CC3DCC" w:rsidP="00CC3DCC">
      <w:pPr>
        <w:ind w:firstLine="720"/>
        <w:jc w:val="thaiDistribute"/>
        <w:rPr>
          <w:cs/>
        </w:rPr>
      </w:pPr>
      <w:bookmarkStart w:id="137" w:name="_Toc19543382"/>
      <w:bookmarkStart w:id="138" w:name="_Toc524505996"/>
      <w:bookmarkStart w:id="139" w:name="_Toc524507458"/>
      <w:bookmarkStart w:id="140" w:name="_Toc524507630"/>
      <w:bookmarkStart w:id="141" w:name="_Toc524507671"/>
      <w:bookmarkStart w:id="142" w:name="_Toc524507780"/>
      <w:r w:rsidRPr="005E07E0">
        <w:rPr>
          <w:cs/>
        </w:rPr>
        <w:t xml:space="preserve">ผู้ป่วยโรคไตควรดูแลในเรื่องของอาหารการกินอย่างเหมาะสม เพื่อไม่ให้อาการแย่ลง โดยแบ่งการรับประทานอาหารของผู้ป่วยออกเป็น </w:t>
      </w:r>
      <w:r w:rsidRPr="005E07E0">
        <w:t xml:space="preserve">2 </w:t>
      </w:r>
      <w:r w:rsidRPr="005E07E0">
        <w:rPr>
          <w:cs/>
        </w:rPr>
        <w:t>ประเภท</w:t>
      </w:r>
      <w:r w:rsidRPr="005E07E0">
        <w:t xml:space="preserve"> [8]</w:t>
      </w:r>
    </w:p>
    <w:p w14:paraId="036DB954" w14:textId="77777777" w:rsidR="00CC3DCC" w:rsidRPr="005E07E0" w:rsidRDefault="00CC3DCC" w:rsidP="00CC3DCC">
      <w:pPr>
        <w:ind w:firstLine="720"/>
        <w:jc w:val="thaiDistribute"/>
        <w:rPr>
          <w:cs/>
        </w:rPr>
      </w:pPr>
      <w:r w:rsidRPr="005E07E0">
        <w:rPr>
          <w:cs/>
        </w:rPr>
        <w:t>ประเภทที่ 1 คือ สำหรับผู้ป่วยโรคไตที่ยังไม่แสดงอาการผิดปกติมาก โดยควรรับประทานอาหารไม่เค็มจัดจนเกินไป และ</w:t>
      </w:r>
      <w:r>
        <w:rPr>
          <w:rFonts w:hint="cs"/>
          <w:cs/>
        </w:rPr>
        <w:t>รับประทาน</w:t>
      </w:r>
      <w:r w:rsidRPr="005E07E0">
        <w:rPr>
          <w:cs/>
        </w:rPr>
        <w:t>ผลไม้ได้พอสมควร ระวังในเรื่องของน้ำหนักตัวที่เพิ่มเร็ว รับประทานอาหารโปรตีนต่ำ จะช่วยทำให้ของเสียในร่างกายลดน้อยลง แต่ก็ไม่ควรน้อยจนเกินไป เพราะอาจ</w:t>
      </w:r>
      <w:r>
        <w:rPr>
          <w:cs/>
        </w:rPr>
        <w:t>ส่งผลให้</w:t>
      </w:r>
      <w:r w:rsidRPr="005E07E0">
        <w:rPr>
          <w:cs/>
        </w:rPr>
        <w:t>ขาดสารอาหารได้ โดยเลือกโปรตีนคุณภาพดี หลีกเลี่ยงเนื้อแดง</w:t>
      </w:r>
      <w:r w:rsidRPr="005E07E0">
        <w:t xml:space="preserve"> </w:t>
      </w:r>
      <w:r w:rsidRPr="005E07E0">
        <w:rPr>
          <w:cs/>
        </w:rPr>
        <w:t>ดื่มน้ำตามปกติ 1.5-2</w:t>
      </w:r>
      <w:r w:rsidRPr="005E07E0">
        <w:t xml:space="preserve">.0 </w:t>
      </w:r>
      <w:r w:rsidRPr="005E07E0">
        <w:rPr>
          <w:cs/>
        </w:rPr>
        <w:t xml:space="preserve">ลิตร </w:t>
      </w:r>
      <w:r w:rsidRPr="005E07E0">
        <w:t xml:space="preserve">(L) </w:t>
      </w:r>
      <w:r w:rsidRPr="005E07E0">
        <w:rPr>
          <w:cs/>
        </w:rPr>
        <w:t>ต่อ 1 วัน</w:t>
      </w:r>
    </w:p>
    <w:p w14:paraId="559C49A7" w14:textId="32ADCF97" w:rsidR="00D547C6" w:rsidRDefault="00CC3DCC" w:rsidP="00A14B9E">
      <w:pPr>
        <w:ind w:firstLine="720"/>
        <w:jc w:val="thaiDistribute"/>
      </w:pPr>
      <w:r w:rsidRPr="005E07E0">
        <w:rPr>
          <w:cs/>
        </w:rPr>
        <w:t xml:space="preserve">ประเภทที่ </w:t>
      </w:r>
      <w:r w:rsidRPr="005E07E0">
        <w:t xml:space="preserve">2 </w:t>
      </w:r>
      <w:r w:rsidRPr="005E07E0">
        <w:rPr>
          <w:cs/>
        </w:rPr>
        <w:t xml:space="preserve">คือ สำหรับผู้ป่วยโรคไตที่มีอาการผิดปกติปานกลางไปจนถึงระดับสูง โดยควรหลีกเลี่ยงเนื้อสัตว์ ถั่ว เครื่องดื่มสีดำ ผลไม้ธาตุโปแตสเซียม </w:t>
      </w:r>
      <w:r w:rsidRPr="005E07E0">
        <w:t xml:space="preserve">(K) </w:t>
      </w:r>
      <w:r w:rsidRPr="005E07E0">
        <w:rPr>
          <w:cs/>
        </w:rPr>
        <w:t>เช่น มะม่วง ทุเรียน ลิ้นจี่ ขนุน ลำไย เงาะ เพราะถ้าเกิดธาตุโปแตสเซียมในร่างกายมากเกินไป อาจส่งผลให้หัวใจของผู้ป่วยเต้นไม่สม่ำเสมอ หรือหยุดเต้นได้ในทันที</w:t>
      </w:r>
      <w:r w:rsidRPr="005E07E0">
        <w:t xml:space="preserve"> </w:t>
      </w:r>
      <w:r w:rsidRPr="005E07E0">
        <w:rPr>
          <w:cs/>
        </w:rPr>
        <w:t>ดื่มน้ำไม่เกิน 0.5 ลิตร ต่อ 1 วัน เนื่องจาก ร่างกายไม่ค่อยมีเหงื่อและปัสสาวะน้อยอยู่แล้ว</w:t>
      </w:r>
    </w:p>
    <w:p w14:paraId="5101A1A1" w14:textId="46A28C28" w:rsidR="00A14B9E" w:rsidRDefault="00A14B9E" w:rsidP="00A14B9E">
      <w:pPr>
        <w:ind w:firstLine="720"/>
        <w:jc w:val="thaiDistribute"/>
      </w:pPr>
    </w:p>
    <w:p w14:paraId="64E7BF3C" w14:textId="29A03F6F" w:rsidR="00A14B9E" w:rsidRDefault="00A14B9E" w:rsidP="00A14B9E">
      <w:pPr>
        <w:ind w:firstLine="720"/>
        <w:jc w:val="thaiDistribute"/>
      </w:pPr>
    </w:p>
    <w:p w14:paraId="03AE489D" w14:textId="502466DB" w:rsidR="00A14B9E" w:rsidRDefault="00A14B9E" w:rsidP="00A14B9E">
      <w:pPr>
        <w:ind w:firstLine="720"/>
        <w:jc w:val="thaiDistribute"/>
      </w:pPr>
    </w:p>
    <w:p w14:paraId="1F8AC5C3" w14:textId="77777777" w:rsidR="00A14B9E" w:rsidRDefault="00A14B9E" w:rsidP="00A14B9E">
      <w:pPr>
        <w:ind w:firstLine="720"/>
        <w:jc w:val="thaiDistribute"/>
      </w:pPr>
    </w:p>
    <w:p w14:paraId="6FE4F192" w14:textId="44832378" w:rsidR="00CC3DCC" w:rsidRDefault="00CC3DCC" w:rsidP="00CC3DCC">
      <w:pPr>
        <w:ind w:firstLine="720"/>
        <w:jc w:val="thaiDistribute"/>
      </w:pPr>
      <w:r w:rsidRPr="005E07E0">
        <w:rPr>
          <w:cs/>
        </w:rPr>
        <w:lastRenderedPageBreak/>
        <w:t>ในเรื่องของสัดส่วนของปริมาณสารอาหารต่าง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ที่ผู้ป่วยโรคไตควรได้รับอย่างเหมาะสมในแต่ละวัน</w:t>
      </w:r>
      <w:r w:rsidRPr="005E07E0">
        <w:t xml:space="preserve"> [9]</w:t>
      </w:r>
      <w:r>
        <w:rPr>
          <w:rFonts w:hint="cs"/>
          <w:cs/>
        </w:rPr>
        <w:t xml:space="preserve"> </w:t>
      </w:r>
      <w:r w:rsidRPr="005E07E0">
        <w:rPr>
          <w:cs/>
        </w:rPr>
        <w:t>มีดังนี้</w:t>
      </w:r>
    </w:p>
    <w:p w14:paraId="3D145764" w14:textId="066EC7E6" w:rsidR="00CC3DCC" w:rsidRPr="00165F4F" w:rsidRDefault="00CC3DCC" w:rsidP="00CC3DCC">
      <w:pPr>
        <w:pStyle w:val="a0"/>
        <w:keepNext/>
        <w:jc w:val="center"/>
        <w:rPr>
          <w:i w:val="0"/>
          <w:iCs w:val="0"/>
          <w:sz w:val="32"/>
          <w:szCs w:val="32"/>
          <w:cs/>
        </w:rPr>
      </w:pPr>
      <w:bookmarkStart w:id="143" w:name="_Toc49305477"/>
      <w:bookmarkStart w:id="144" w:name="_Toc61295462"/>
      <w:r w:rsidRPr="00026B95">
        <w:rPr>
          <w:i w:val="0"/>
          <w:iCs w:val="0"/>
          <w:sz w:val="32"/>
          <w:szCs w:val="32"/>
          <w:cs/>
        </w:rPr>
        <w:t xml:space="preserve">ตารางที่ </w:t>
      </w:r>
      <w:r w:rsidR="00BD0D3F">
        <w:rPr>
          <w:i w:val="0"/>
          <w:iCs w:val="0"/>
          <w:sz w:val="32"/>
          <w:szCs w:val="32"/>
        </w:rPr>
        <w:t>2.1</w:t>
      </w:r>
      <w:r w:rsidRPr="00026B95">
        <w:rPr>
          <w:i w:val="0"/>
          <w:iCs w:val="0"/>
          <w:sz w:val="32"/>
          <w:szCs w:val="32"/>
        </w:rPr>
        <w:t xml:space="preserve"> </w:t>
      </w:r>
      <w:r>
        <w:rPr>
          <w:rFonts w:hint="cs"/>
          <w:i w:val="0"/>
          <w:iCs w:val="0"/>
          <w:sz w:val="32"/>
          <w:szCs w:val="32"/>
          <w:cs/>
        </w:rPr>
        <w:t>ปริมาณสารอาหารที่ผู้ป่วยโรคไตควรได้รับต่อวัน</w:t>
      </w:r>
      <w:bookmarkEnd w:id="143"/>
      <w:bookmarkEnd w:id="1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CC3DCC" w:rsidRPr="008B1FFD" w14:paraId="316F18C0" w14:textId="77777777" w:rsidTr="00BB79BA">
        <w:trPr>
          <w:trHeight w:val="783"/>
        </w:trPr>
        <w:tc>
          <w:tcPr>
            <w:tcW w:w="1980" w:type="dxa"/>
          </w:tcPr>
          <w:p w14:paraId="506959CA" w14:textId="77777777" w:rsidR="00CC3DCC" w:rsidRPr="00435D64" w:rsidRDefault="00CC3DCC" w:rsidP="00BB79BA">
            <w:pPr>
              <w:spacing w:before="160"/>
              <w:jc w:val="center"/>
              <w:rPr>
                <w:b/>
                <w:bCs/>
                <w:cs/>
              </w:rPr>
            </w:pPr>
            <w:r w:rsidRPr="00435D64">
              <w:rPr>
                <w:rFonts w:hint="cs"/>
                <w:b/>
                <w:bCs/>
                <w:cs/>
              </w:rPr>
              <w:t>สารอาหาร</w:t>
            </w:r>
          </w:p>
        </w:tc>
        <w:tc>
          <w:tcPr>
            <w:tcW w:w="6319" w:type="dxa"/>
          </w:tcPr>
          <w:p w14:paraId="74A678A4" w14:textId="77777777" w:rsidR="00CC3DCC" w:rsidRPr="00435D64" w:rsidRDefault="00CC3DCC" w:rsidP="00BB79BA">
            <w:pPr>
              <w:spacing w:before="160"/>
              <w:jc w:val="center"/>
              <w:rPr>
                <w:b/>
                <w:bCs/>
                <w:cs/>
              </w:rPr>
            </w:pPr>
            <w:r w:rsidRPr="00435D64">
              <w:rPr>
                <w:rFonts w:hint="cs"/>
                <w:b/>
                <w:bCs/>
                <w:cs/>
              </w:rPr>
              <w:t>ปริมาณที่ควรได้รับต่อวัน</w:t>
            </w:r>
          </w:p>
        </w:tc>
      </w:tr>
      <w:tr w:rsidR="00CC3DCC" w:rsidRPr="008B1FFD" w14:paraId="45F42CE5" w14:textId="77777777" w:rsidTr="00BB79BA">
        <w:tc>
          <w:tcPr>
            <w:tcW w:w="1980" w:type="dxa"/>
          </w:tcPr>
          <w:p w14:paraId="0E154A41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พลังงาน</w:t>
            </w:r>
          </w:p>
        </w:tc>
        <w:tc>
          <w:tcPr>
            <w:tcW w:w="6319" w:type="dxa"/>
          </w:tcPr>
          <w:p w14:paraId="61CE648C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30-35 กิโลแคลอรี่</w:t>
            </w:r>
            <w:r w:rsidRPr="008B1FFD">
              <w:t xml:space="preserve"> (kcal) </w:t>
            </w:r>
            <w:r w:rsidRPr="008B1FFD">
              <w:rPr>
                <w:cs/>
              </w:rPr>
              <w:t xml:space="preserve">คูณด้วย น้ำหนักตัว </w:t>
            </w:r>
            <w:r w:rsidRPr="008B1FFD">
              <w:t>(kg)</w:t>
            </w:r>
          </w:p>
        </w:tc>
      </w:tr>
      <w:tr w:rsidR="00CC3DCC" w:rsidRPr="008B1FFD" w14:paraId="1BF86A74" w14:textId="77777777" w:rsidTr="00BB79BA">
        <w:tc>
          <w:tcPr>
            <w:tcW w:w="1980" w:type="dxa"/>
          </w:tcPr>
          <w:p w14:paraId="436B2575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โปรตีน</w:t>
            </w:r>
            <w:r>
              <w:rPr>
                <w:rFonts w:hint="cs"/>
                <w:cs/>
              </w:rPr>
              <w:t xml:space="preserve"> </w:t>
            </w:r>
            <w:r>
              <w:t>(Protein)</w:t>
            </w:r>
          </w:p>
        </w:tc>
        <w:tc>
          <w:tcPr>
            <w:tcW w:w="6319" w:type="dxa"/>
          </w:tcPr>
          <w:p w14:paraId="0088D24C" w14:textId="77777777" w:rsidR="00CC3DCC" w:rsidRPr="008B1FFD" w:rsidRDefault="00CC3DCC" w:rsidP="00BB79BA">
            <w:pPr>
              <w:jc w:val="center"/>
              <w:rPr>
                <w:cs/>
              </w:rPr>
            </w:pPr>
            <w:r w:rsidRPr="008B1FFD">
              <w:t xml:space="preserve">1.1-1.4 </w:t>
            </w:r>
            <w:r w:rsidRPr="008B1FFD">
              <w:rPr>
                <w:cs/>
              </w:rPr>
              <w:t>กรัม</w:t>
            </w:r>
            <w:r w:rsidRPr="008B1FFD">
              <w:t xml:space="preserve"> (g) </w:t>
            </w:r>
            <w:r w:rsidRPr="008B1FFD">
              <w:rPr>
                <w:cs/>
              </w:rPr>
              <w:t>คูณด้วย น้ำหนักตัว</w:t>
            </w:r>
          </w:p>
        </w:tc>
      </w:tr>
      <w:tr w:rsidR="00CC3DCC" w:rsidRPr="008B1FFD" w14:paraId="18FEB687" w14:textId="77777777" w:rsidTr="00BB79BA">
        <w:tc>
          <w:tcPr>
            <w:tcW w:w="1980" w:type="dxa"/>
          </w:tcPr>
          <w:p w14:paraId="2418AA80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โปแตสเซียม</w:t>
            </w:r>
            <w:r>
              <w:rPr>
                <w:rFonts w:hint="cs"/>
                <w:cs/>
              </w:rPr>
              <w:t xml:space="preserve"> </w:t>
            </w:r>
            <w:r>
              <w:t>(K)</w:t>
            </w:r>
          </w:p>
        </w:tc>
        <w:tc>
          <w:tcPr>
            <w:tcW w:w="6319" w:type="dxa"/>
          </w:tcPr>
          <w:p w14:paraId="6151C4FB" w14:textId="77777777" w:rsidR="00CC3DCC" w:rsidRPr="008B1FFD" w:rsidRDefault="00CC3DCC" w:rsidP="00BB79BA">
            <w:pPr>
              <w:jc w:val="center"/>
            </w:pPr>
            <w:r w:rsidRPr="008B1FFD">
              <w:t xml:space="preserve">2000-3000 </w:t>
            </w:r>
            <w:r w:rsidRPr="008B1FFD">
              <w:rPr>
                <w:cs/>
              </w:rPr>
              <w:t xml:space="preserve">มิลลิกรัม </w:t>
            </w:r>
            <w:r w:rsidRPr="008B1FFD">
              <w:t>(mg)</w:t>
            </w:r>
          </w:p>
        </w:tc>
      </w:tr>
      <w:tr w:rsidR="00CC3DCC" w:rsidRPr="008B1FFD" w14:paraId="781A8EDC" w14:textId="77777777" w:rsidTr="00BB79BA">
        <w:tc>
          <w:tcPr>
            <w:tcW w:w="1980" w:type="dxa"/>
          </w:tcPr>
          <w:p w14:paraId="7EAD1309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 xml:space="preserve">ฟอสฟอรัส </w:t>
            </w:r>
            <w:r w:rsidRPr="008B1FFD">
              <w:t>(P)</w:t>
            </w:r>
          </w:p>
        </w:tc>
        <w:tc>
          <w:tcPr>
            <w:tcW w:w="6319" w:type="dxa"/>
          </w:tcPr>
          <w:p w14:paraId="50C030BC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800-1000 มิลลิกรัม</w:t>
            </w:r>
          </w:p>
        </w:tc>
      </w:tr>
      <w:tr w:rsidR="00CC3DCC" w:rsidRPr="008B1FFD" w14:paraId="1E354533" w14:textId="77777777" w:rsidTr="00BB79BA">
        <w:tc>
          <w:tcPr>
            <w:tcW w:w="1980" w:type="dxa"/>
          </w:tcPr>
          <w:p w14:paraId="2DE783B6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 xml:space="preserve">โซเดียม </w:t>
            </w:r>
            <w:r w:rsidRPr="008B1FFD">
              <w:t>(Na)</w:t>
            </w:r>
          </w:p>
        </w:tc>
        <w:tc>
          <w:tcPr>
            <w:tcW w:w="6319" w:type="dxa"/>
          </w:tcPr>
          <w:p w14:paraId="25B4A546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 xml:space="preserve">ไม่เกิน </w:t>
            </w:r>
            <w:r w:rsidRPr="008B1FFD">
              <w:t xml:space="preserve">2000 </w:t>
            </w:r>
            <w:r w:rsidRPr="008B1FFD">
              <w:rPr>
                <w:cs/>
              </w:rPr>
              <w:t>มิลลิกรัม</w:t>
            </w:r>
          </w:p>
        </w:tc>
      </w:tr>
      <w:tr w:rsidR="00CC3DCC" w:rsidRPr="008B1FFD" w14:paraId="5353B4A2" w14:textId="77777777" w:rsidTr="00BB79BA">
        <w:tc>
          <w:tcPr>
            <w:tcW w:w="1980" w:type="dxa"/>
          </w:tcPr>
          <w:p w14:paraId="7CAC760A" w14:textId="77777777" w:rsidR="00CC3DCC" w:rsidRPr="008B1FFD" w:rsidRDefault="00CC3DCC" w:rsidP="00BB79BA">
            <w:pPr>
              <w:jc w:val="center"/>
              <w:rPr>
                <w:cs/>
              </w:rPr>
            </w:pPr>
            <w:r w:rsidRPr="008B1FFD">
              <w:rPr>
                <w:cs/>
              </w:rPr>
              <w:t>แป้ง</w:t>
            </w:r>
          </w:p>
        </w:tc>
        <w:tc>
          <w:tcPr>
            <w:tcW w:w="6319" w:type="dxa"/>
          </w:tcPr>
          <w:p w14:paraId="7F394687" w14:textId="77777777" w:rsidR="00CC3DCC" w:rsidRPr="008B1FFD" w:rsidRDefault="00CC3DCC" w:rsidP="00BB79BA">
            <w:pPr>
              <w:jc w:val="center"/>
              <w:rPr>
                <w:cs/>
              </w:rPr>
            </w:pPr>
            <w:r w:rsidRPr="008B1FFD">
              <w:rPr>
                <w:cs/>
              </w:rPr>
              <w:t>เลือกแป้งปลอดโปรตีน</w:t>
            </w:r>
          </w:p>
        </w:tc>
      </w:tr>
      <w:tr w:rsidR="00CC3DCC" w:rsidRPr="008B1FFD" w14:paraId="298BCA8B" w14:textId="77777777" w:rsidTr="00BB79BA">
        <w:tc>
          <w:tcPr>
            <w:tcW w:w="1980" w:type="dxa"/>
          </w:tcPr>
          <w:p w14:paraId="4D4593FA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ไขมัน</w:t>
            </w:r>
          </w:p>
        </w:tc>
        <w:tc>
          <w:tcPr>
            <w:tcW w:w="6319" w:type="dxa"/>
          </w:tcPr>
          <w:p w14:paraId="014AB198" w14:textId="77777777" w:rsidR="00CC3DCC" w:rsidRPr="008B1FFD" w:rsidRDefault="00CC3DCC" w:rsidP="00BB79BA">
            <w:pPr>
              <w:jc w:val="center"/>
            </w:pPr>
            <w:r w:rsidRPr="008B1FFD">
              <w:rPr>
                <w:cs/>
              </w:rPr>
              <w:t>เลี่ยงน้ำมันที่มีไขมันอิ่มตัวสูง</w:t>
            </w:r>
          </w:p>
        </w:tc>
      </w:tr>
    </w:tbl>
    <w:p w14:paraId="54250F70" w14:textId="02C999A3" w:rsidR="00BE721E" w:rsidRDefault="00CC3DCC" w:rsidP="00CA29D1">
      <w:pPr>
        <w:ind w:firstLine="709"/>
        <w:jc w:val="thaiDistribute"/>
      </w:pPr>
      <w:r>
        <w:rPr>
          <w:rFonts w:hint="cs"/>
          <w:cs/>
        </w:rPr>
        <w:t xml:space="preserve">ข้อห้ามสำคัญของผู้ป่วยโรคไต คือ </w:t>
      </w:r>
      <w:r w:rsidRPr="005E07E0">
        <w:rPr>
          <w:cs/>
        </w:rPr>
        <w:t xml:space="preserve">ไม่ควรดื่มน้ำเกลือแร่ </w:t>
      </w:r>
      <w:r w:rsidRPr="005E07E0">
        <w:t xml:space="preserve">[8] </w:t>
      </w:r>
      <w:r w:rsidRPr="005E07E0">
        <w:rPr>
          <w:cs/>
        </w:rPr>
        <w:t>เนื่องจากผู้ป่วยโรคไต มีสารเกลือแร่บางชนิดคั่งอยู่ในร่างกายเป็นจำนวนมากอยู่แล้ว ซึ่งอาจทำให้เกลือแร่สูงมากเกินไป ส่งผลให้เป็นอันตรายถึงชีวิต</w:t>
      </w:r>
      <w:bookmarkEnd w:id="137"/>
    </w:p>
    <w:p w14:paraId="2CCE111B" w14:textId="4A40796A" w:rsidR="00DC11E1" w:rsidRPr="00C40BA5" w:rsidRDefault="00CA29D1" w:rsidP="00CA29D1">
      <w:pPr>
        <w:pStyle w:val="Heading2"/>
        <w:spacing w:before="100"/>
      </w:pPr>
      <w:bookmarkStart w:id="145" w:name="_Toc67839558"/>
      <w:bookmarkEnd w:id="138"/>
      <w:bookmarkEnd w:id="139"/>
      <w:bookmarkEnd w:id="140"/>
      <w:bookmarkEnd w:id="141"/>
      <w:bookmarkEnd w:id="142"/>
      <w:r>
        <w:rPr>
          <w:rFonts w:hint="cs"/>
          <w:cs/>
        </w:rPr>
        <w:t>ข้อมูลที่เกี่ยวกับการดูแลผู้ป่วยโรคไตเบื้องต้น</w:t>
      </w:r>
      <w:bookmarkEnd w:id="145"/>
    </w:p>
    <w:p w14:paraId="1CD91801" w14:textId="77777777" w:rsidR="00CA29D1" w:rsidRDefault="00DC11E1" w:rsidP="00CA29D1">
      <w:pPr>
        <w:ind w:firstLine="709"/>
        <w:jc w:val="thaiDistribute"/>
      </w:pPr>
      <w:r>
        <w:tab/>
      </w:r>
      <w:r w:rsidR="00CA29D1">
        <w:rPr>
          <w:rFonts w:hint="cs"/>
          <w:cs/>
        </w:rPr>
        <w:t>ผู้ป่วยโรคไตควรได้รับการดูแลอย่างถูกต้องและเหมาะสม ซึ่งเราสามารถดูแลผู้ป่วยโรคไตได้เบื้องต้น ดังนี้</w:t>
      </w:r>
      <w:r w:rsidR="00CA29D1">
        <w:t xml:space="preserve"> [10]</w:t>
      </w:r>
    </w:p>
    <w:p w14:paraId="4F7A96C9" w14:textId="77777777" w:rsidR="00CA29D1" w:rsidRPr="004B78D0" w:rsidRDefault="00CA29D1" w:rsidP="0006640D">
      <w:pPr>
        <w:pStyle w:val="ListParagraph"/>
        <w:numPr>
          <w:ilvl w:val="0"/>
          <w:numId w:val="8"/>
        </w:numPr>
        <w:spacing w:after="160" w:line="259" w:lineRule="auto"/>
        <w:jc w:val="thaiDistribute"/>
      </w:pPr>
      <w:r w:rsidRPr="004B78D0">
        <w:rPr>
          <w:cs/>
        </w:rPr>
        <w:t>ญาติ ผู้ดูแล และผู้ป่วยควรแจ้งแพทย์และเภสัชกรทุกครั้งถึงรายการยา รวมทั้งวิตามิน อาหารเสริม สมุนไพร ที่ผู้ป่วยได้รับในปัจจุบัน</w:t>
      </w:r>
    </w:p>
    <w:p w14:paraId="2CF779BF" w14:textId="77777777" w:rsidR="00CA29D1" w:rsidRPr="004B78D0" w:rsidRDefault="00CA29D1" w:rsidP="0006640D">
      <w:pPr>
        <w:pStyle w:val="ListParagraph"/>
        <w:numPr>
          <w:ilvl w:val="0"/>
          <w:numId w:val="8"/>
        </w:numPr>
        <w:spacing w:after="160" w:line="259" w:lineRule="auto"/>
        <w:jc w:val="thaiDistribute"/>
      </w:pPr>
      <w:r w:rsidRPr="004B78D0">
        <w:rPr>
          <w:cs/>
        </w:rPr>
        <w:t>หากเจ็บป่วยผู้ป่วยโรคไตไม่ควรซื้อยารับประทานเอง ควรปรึกษาแพทย์ทุกครั้ง</w:t>
      </w:r>
    </w:p>
    <w:p w14:paraId="78731558" w14:textId="489E02ED" w:rsidR="00DC11E1" w:rsidRDefault="00CA29D1" w:rsidP="0006640D">
      <w:pPr>
        <w:pStyle w:val="ListParagraph"/>
        <w:numPr>
          <w:ilvl w:val="0"/>
          <w:numId w:val="8"/>
        </w:numPr>
        <w:spacing w:after="160" w:line="259" w:lineRule="auto"/>
        <w:jc w:val="thaiDistribute"/>
      </w:pPr>
      <w:r w:rsidRPr="004B78D0">
        <w:rPr>
          <w:cs/>
        </w:rPr>
        <w:t>แจ้งแพทย์ถึงความผิดปกติต่าง</w:t>
      </w:r>
      <w:r w:rsidR="00E81DAC">
        <w:rPr>
          <w:cs/>
        </w:rPr>
        <w:t xml:space="preserve"> ๆ</w:t>
      </w:r>
      <w:r w:rsidRPr="004B78D0">
        <w:rPr>
          <w:cs/>
        </w:rPr>
        <w:t xml:space="preserve"> ที่เกิดขึ้น เช่น คลื่นไส้ อาเจียน เบื่ออาหาร น้ำหนักตัวเพิ่ม ขาบวม หายใจลำบาก หัวใจเต้นผิดปกติ ปวดเมื่อยกล้ามเนื้อ ตะคริว แขน-ขาชา ไม่มีแรง คันตามผิวหนัง กลั้นปัสสาวะไม่อยู่ ปัสสาวะบ่อย ปัสสาวะขัด</w:t>
      </w:r>
    </w:p>
    <w:p w14:paraId="4BFD6583" w14:textId="2FEFB3A8" w:rsidR="00DC11E1" w:rsidRDefault="002312D4" w:rsidP="003168C9">
      <w:pPr>
        <w:pStyle w:val="Heading2"/>
      </w:pPr>
      <w:bookmarkStart w:id="146" w:name="_Toc67839559"/>
      <w:r>
        <w:rPr>
          <w:rFonts w:hint="cs"/>
          <w:cs/>
        </w:rPr>
        <w:lastRenderedPageBreak/>
        <w:t>ข้อมูลที่เกี่ยวกับการออกกำลังกาย</w:t>
      </w:r>
      <w:bookmarkEnd w:id="146"/>
    </w:p>
    <w:p w14:paraId="19CBF84B" w14:textId="557B8871" w:rsidR="002312D4" w:rsidRPr="002312D4" w:rsidRDefault="002312D4" w:rsidP="002312D4">
      <w:pPr>
        <w:ind w:firstLine="720"/>
        <w:jc w:val="thaiDistribute"/>
      </w:pPr>
      <w:r w:rsidRPr="005E07E0">
        <w:rPr>
          <w:cs/>
        </w:rPr>
        <w:t xml:space="preserve">ผู้ป่วยโรคเรื้อรังหลายท่านอาจรู้สึกว่าตนเจ็บป่วยเกินกว่าที่จะออกกำลังกายได้ ซึ่งเป็นความเชื่อที่ผิด เพราะการออกกำลังกายเป็นสิ่งจำเป็นต่อทุกคน หากไม่ออกกำลังกายจะส่งผลให้กล้ามเนื้อและหัวใจอ่อนกำลังลง </w:t>
      </w:r>
      <w:r>
        <w:rPr>
          <w:rFonts w:hint="cs"/>
          <w:cs/>
        </w:rPr>
        <w:t>อีกทั้ง</w:t>
      </w:r>
      <w:r w:rsidRPr="005E07E0">
        <w:rPr>
          <w:cs/>
        </w:rPr>
        <w:t>ข้อต่อต่าง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จะไม่แข็งแรง ดังนั้นการออกกำลังกายจะ</w:t>
      </w:r>
      <w:r>
        <w:rPr>
          <w:rFonts w:hint="cs"/>
          <w:cs/>
        </w:rPr>
        <w:t>ช่วย</w:t>
      </w:r>
      <w:r w:rsidRPr="005E07E0">
        <w:rPr>
          <w:cs/>
        </w:rPr>
        <w:t>ให้</w:t>
      </w:r>
      <w:r>
        <w:rPr>
          <w:rFonts w:hint="cs"/>
          <w:cs/>
        </w:rPr>
        <w:t>สุขภาพโดยรวม</w:t>
      </w:r>
      <w:r w:rsidRPr="005E07E0">
        <w:rPr>
          <w:cs/>
        </w:rPr>
        <w:t>กลับมาแข็งแรงอีกครั้ง</w:t>
      </w:r>
      <w:r>
        <w:t xml:space="preserve"> [10]</w:t>
      </w:r>
    </w:p>
    <w:p w14:paraId="532C3ABD" w14:textId="06106583" w:rsidR="00DC11E1" w:rsidRPr="008D3B79" w:rsidRDefault="00971F15" w:rsidP="00971F15">
      <w:pPr>
        <w:pStyle w:val="Heading3"/>
        <w:spacing w:before="100"/>
      </w:pPr>
      <w:bookmarkStart w:id="147" w:name="_Toc67839560"/>
      <w:r>
        <w:rPr>
          <w:rFonts w:hint="cs"/>
          <w:cs/>
        </w:rPr>
        <w:t>ความสำคัญของการออกกำลังกาย</w:t>
      </w:r>
      <w:bookmarkEnd w:id="147"/>
    </w:p>
    <w:p w14:paraId="7AD24517" w14:textId="0A927B33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ช่วยให้หัวใจแข็งแรงและลดความเสี่ยงต่อการเกิดโรคหัวใจ</w:t>
      </w:r>
    </w:p>
    <w:p w14:paraId="6FB17671" w14:textId="308D0834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 xml:space="preserve">พิ่มระดับของ </w:t>
      </w:r>
      <w:r w:rsidRPr="00885822">
        <w:t xml:space="preserve">hematocrit </w:t>
      </w:r>
      <w:r w:rsidRPr="00885822">
        <w:rPr>
          <w:cs/>
        </w:rPr>
        <w:t xml:space="preserve">และ </w:t>
      </w:r>
      <w:r w:rsidRPr="00885822">
        <w:t xml:space="preserve">hemoglobin </w:t>
      </w:r>
      <w:r w:rsidRPr="00885822">
        <w:rPr>
          <w:cs/>
        </w:rPr>
        <w:t>ซึ่งเป็นสิ่งจำเป็นในการ</w:t>
      </w:r>
      <w:r>
        <w:rPr>
          <w:rFonts w:hint="cs"/>
          <w:cs/>
        </w:rPr>
        <w:t>นำ</w:t>
      </w:r>
      <w:r w:rsidRPr="00885822">
        <w:rPr>
          <w:cs/>
        </w:rPr>
        <w:t>ออกซิเจนไปเลี้ยงส่วนต่าง</w:t>
      </w:r>
      <w:r w:rsidR="00E81DAC">
        <w:rPr>
          <w:cs/>
        </w:rPr>
        <w:t xml:space="preserve"> ๆ</w:t>
      </w:r>
      <w:r w:rsidRPr="00885822">
        <w:rPr>
          <w:cs/>
        </w:rPr>
        <w:t xml:space="preserve"> ของร่างกาย</w:t>
      </w:r>
    </w:p>
    <w:p w14:paraId="0619CD42" w14:textId="77777777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ช่วยควบคุมระดับน้ำตาลในเลือด</w:t>
      </w:r>
    </w:p>
    <w:p w14:paraId="26E4085D" w14:textId="35E067E9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ลดความดันโลหิต</w:t>
      </w:r>
    </w:p>
    <w:p w14:paraId="152191C8" w14:textId="77777777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ลดปริมาณคอเลสเตอรอลและไตรกลีเซอไรด์</w:t>
      </w:r>
    </w:p>
    <w:p w14:paraId="43E26FC3" w14:textId="77777777" w:rsidR="00971F15" w:rsidRPr="00885822" w:rsidRDefault="00971F15" w:rsidP="0006640D">
      <w:pPr>
        <w:pStyle w:val="ListParagraph"/>
        <w:numPr>
          <w:ilvl w:val="0"/>
          <w:numId w:val="11"/>
        </w:numPr>
        <w:spacing w:after="160" w:line="259" w:lineRule="auto"/>
        <w:jc w:val="both"/>
      </w:pPr>
      <w:r w:rsidRPr="00885822">
        <w:rPr>
          <w:cs/>
        </w:rPr>
        <w:t>ลดความตึงเครียด</w:t>
      </w:r>
    </w:p>
    <w:p w14:paraId="2F4FAD35" w14:textId="6B158451" w:rsidR="008C2D8D" w:rsidRPr="008D3B79" w:rsidRDefault="008C2D8D" w:rsidP="00646FCB">
      <w:pPr>
        <w:pStyle w:val="Heading3"/>
        <w:spacing w:before="100"/>
      </w:pPr>
      <w:bookmarkStart w:id="148" w:name="_Toc67839561"/>
      <w:r>
        <w:rPr>
          <w:rFonts w:hint="cs"/>
          <w:cs/>
        </w:rPr>
        <w:t>อย่าออกกำลังกาย หากคุณมีอาการดังต่อไปนี้</w:t>
      </w:r>
      <w:bookmarkEnd w:id="148"/>
    </w:p>
    <w:p w14:paraId="71029F50" w14:textId="77777777" w:rsidR="008C2D8D" w:rsidRPr="00EC2F63" w:rsidRDefault="008C2D8D" w:rsidP="0006640D">
      <w:pPr>
        <w:pStyle w:val="ListParagraph"/>
        <w:numPr>
          <w:ilvl w:val="0"/>
          <w:numId w:val="12"/>
        </w:numPr>
        <w:spacing w:after="160" w:line="259" w:lineRule="auto"/>
      </w:pPr>
      <w:r w:rsidRPr="00EC2F63">
        <w:rPr>
          <w:cs/>
        </w:rPr>
        <w:t>มีไข้</w:t>
      </w:r>
    </w:p>
    <w:p w14:paraId="0CA6A691" w14:textId="77777777" w:rsidR="008C2D8D" w:rsidRPr="00EC2F63" w:rsidRDefault="008C2D8D" w:rsidP="0006640D">
      <w:pPr>
        <w:pStyle w:val="ListParagraph"/>
        <w:numPr>
          <w:ilvl w:val="0"/>
          <w:numId w:val="12"/>
        </w:numPr>
        <w:spacing w:after="160" w:line="259" w:lineRule="auto"/>
      </w:pPr>
      <w:r w:rsidRPr="00EC2F63">
        <w:rPr>
          <w:cs/>
        </w:rPr>
        <w:t>อากาศร้อนและมีความชื้นสูง</w:t>
      </w:r>
    </w:p>
    <w:p w14:paraId="7050CEBB" w14:textId="77777777" w:rsidR="008C2D8D" w:rsidRPr="00FE7A7E" w:rsidRDefault="008C2D8D" w:rsidP="0006640D">
      <w:pPr>
        <w:pStyle w:val="ListParagraph"/>
        <w:numPr>
          <w:ilvl w:val="0"/>
          <w:numId w:val="12"/>
        </w:numPr>
        <w:spacing w:after="160" w:line="259" w:lineRule="auto"/>
        <w:rPr>
          <w:i/>
          <w:iCs/>
        </w:rPr>
      </w:pPr>
      <w:r w:rsidRPr="00EC2F63">
        <w:rPr>
          <w:cs/>
        </w:rPr>
        <w:t>มีปัญหาเกี่ยวกับกระดูกและข้อต่อ</w:t>
      </w:r>
    </w:p>
    <w:p w14:paraId="655983B7" w14:textId="5B998BCA" w:rsidR="00646FCB" w:rsidRPr="008D3B79" w:rsidRDefault="00646FCB" w:rsidP="007F2354">
      <w:pPr>
        <w:pStyle w:val="Heading3"/>
        <w:spacing w:before="100"/>
      </w:pPr>
      <w:bookmarkStart w:id="149" w:name="_Toc67839562"/>
      <w:r>
        <w:rPr>
          <w:rFonts w:hint="cs"/>
          <w:cs/>
        </w:rPr>
        <w:t>หยุดออกกำลังกายทันที หากรู้สึกดังต่อไปนี้</w:t>
      </w:r>
      <w:bookmarkEnd w:id="149"/>
    </w:p>
    <w:p w14:paraId="755F0F5D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เหนื่อยล้าเป็นอย่างมาก</w:t>
      </w:r>
    </w:p>
    <w:p w14:paraId="5ADD4850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หายใจไม่ทัน</w:t>
      </w:r>
    </w:p>
    <w:p w14:paraId="762C03B2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เจ็บหน้าอก</w:t>
      </w:r>
    </w:p>
    <w:p w14:paraId="1196AD51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หัวใจเต้นเร็วผิดปกติหรือไม่เป็นจังหวะ</w:t>
      </w:r>
    </w:p>
    <w:p w14:paraId="5C83B465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คลื่นไส้</w:t>
      </w:r>
    </w:p>
    <w:p w14:paraId="43AC7AD5" w14:textId="77777777" w:rsidR="00646FCB" w:rsidRPr="00EC2F63" w:rsidRDefault="00646FCB" w:rsidP="0006640D">
      <w:pPr>
        <w:pStyle w:val="ListParagraph"/>
        <w:numPr>
          <w:ilvl w:val="0"/>
          <w:numId w:val="13"/>
        </w:numPr>
        <w:spacing w:after="160" w:line="259" w:lineRule="auto"/>
      </w:pPr>
      <w:r w:rsidRPr="00EC2F63">
        <w:rPr>
          <w:cs/>
        </w:rPr>
        <w:t>เป็นตะคริว</w:t>
      </w:r>
    </w:p>
    <w:p w14:paraId="7F48E530" w14:textId="77777777" w:rsidR="001F439E" w:rsidRDefault="001F439E" w:rsidP="00232FEF">
      <w:pPr>
        <w:pStyle w:val="BodyText"/>
        <w:spacing w:after="0" w:line="240" w:lineRule="auto"/>
        <w:contextualSpacing/>
        <w:jc w:val="both"/>
      </w:pPr>
    </w:p>
    <w:p w14:paraId="2A8D5634" w14:textId="283C27A5" w:rsidR="00156D4E" w:rsidRPr="00156D4E" w:rsidRDefault="00DD64B4" w:rsidP="00DD64B4">
      <w:pPr>
        <w:pStyle w:val="Heading2"/>
        <w:spacing w:before="100"/>
      </w:pPr>
      <w:bookmarkStart w:id="150" w:name="_Toc67839563"/>
      <w:r>
        <w:rPr>
          <w:rFonts w:hint="cs"/>
          <w:cs/>
        </w:rPr>
        <w:lastRenderedPageBreak/>
        <w:t>ข้อมูลที่เกี่ยวกับการรับประทานยา</w:t>
      </w:r>
      <w:bookmarkEnd w:id="150"/>
    </w:p>
    <w:p w14:paraId="0704DBA9" w14:textId="559B2681" w:rsidR="00DD64B4" w:rsidRPr="005E07E0" w:rsidRDefault="00DD64B4" w:rsidP="00EC6229">
      <w:pPr>
        <w:ind w:firstLine="720"/>
        <w:jc w:val="thaiDistribute"/>
      </w:pPr>
      <w:r w:rsidRPr="005E07E0">
        <w:rPr>
          <w:cs/>
        </w:rPr>
        <w:t xml:space="preserve">คนทั่วไปมักเข้าใจว่ายาในกลุ่ม </w:t>
      </w:r>
      <w:r w:rsidRPr="005E07E0">
        <w:t>OTC (Over-the-Counter Drugs)</w:t>
      </w:r>
      <w:r>
        <w:t xml:space="preserve"> </w:t>
      </w:r>
      <w:r w:rsidRPr="005E07E0">
        <w:rPr>
          <w:cs/>
        </w:rPr>
        <w:t>หรือยาที่สามารถหาซื้อได้ตามร้านยาเพื่อบรรเทาอาการไม่สบายเบื้องต้น</w:t>
      </w:r>
      <w:r>
        <w:rPr>
          <w:rFonts w:hint="cs"/>
          <w:cs/>
        </w:rPr>
        <w:t xml:space="preserve"> </w:t>
      </w:r>
      <w:r>
        <w:t>[10]</w:t>
      </w:r>
      <w:r w:rsidRPr="005E07E0">
        <w:rPr>
          <w:cs/>
        </w:rPr>
        <w:t xml:space="preserve"> เช่น ยาแก้ไอ ยาลดไข้ ยาลดน้ำมูก ยาแก้ปวดเมื่อย ยาระบายแก้ท้องผูก ยาแก้ท้องเสีย วิตามิน อาหารเสริม รวมถึงยาจีนและสมุนไพรต่าง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เป็นยาที่ปลอดภัยเนื่องจากสามารถหาซื้อได้เองโดยไม่ต้องมีใบสั่งยา แต่ในความจริงแล้วยาเหล่านี้อาจสะสมในร่างกาย หรือทำให้เกิดอันตรายต่อไตในผู้ที่มีโรคไตได้</w:t>
      </w:r>
    </w:p>
    <w:p w14:paraId="606B8802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ยาแก้ปวดลดอักเสบ</w:t>
      </w:r>
      <w:r w:rsidRPr="0080241A">
        <w:t> </w:t>
      </w:r>
      <w:r w:rsidRPr="0080241A">
        <w:rPr>
          <w:cs/>
        </w:rPr>
        <w:t xml:space="preserve">โดยเฉพาะกลุ่มยาต้านการอักเสบที่ไม่ใช่สเตียรอยด์ หรือที่เรียกกันว่า </w:t>
      </w:r>
      <w:r w:rsidRPr="0080241A">
        <w:t xml:space="preserve">NSAIDs </w:t>
      </w:r>
      <w:r w:rsidRPr="0080241A">
        <w:rPr>
          <w:cs/>
        </w:rPr>
        <w:t xml:space="preserve">เช่น </w:t>
      </w:r>
      <w:r>
        <w:rPr>
          <w:rFonts w:hint="cs"/>
          <w:cs/>
        </w:rPr>
        <w:t xml:space="preserve">ไอบูโพรเฟน </w:t>
      </w:r>
      <w:r>
        <w:t>(I</w:t>
      </w:r>
      <w:r w:rsidRPr="0080241A">
        <w:t>buprofen</w:t>
      </w:r>
      <w:r>
        <w:t>)</w:t>
      </w:r>
      <w:r w:rsidRPr="0080241A">
        <w:t xml:space="preserve"> </w:t>
      </w:r>
      <w:r>
        <w:rPr>
          <w:rFonts w:hint="cs"/>
          <w:cs/>
        </w:rPr>
        <w:t xml:space="preserve">เมเฟนามิค แอซิด </w:t>
      </w:r>
      <w:r>
        <w:t>(M</w:t>
      </w:r>
      <w:r w:rsidRPr="0080241A">
        <w:t xml:space="preserve">efenamic </w:t>
      </w:r>
      <w:r>
        <w:t>A</w:t>
      </w:r>
      <w:r w:rsidRPr="0080241A">
        <w:t>cid</w:t>
      </w:r>
      <w:r>
        <w:t xml:space="preserve">) </w:t>
      </w:r>
      <w:r>
        <w:rPr>
          <w:rFonts w:hint="cs"/>
          <w:cs/>
        </w:rPr>
        <w:t>นาพร็อกเซน</w:t>
      </w:r>
      <w:r w:rsidRPr="0080241A">
        <w:t xml:space="preserve"> </w:t>
      </w:r>
      <w:r>
        <w:t>(N</w:t>
      </w:r>
      <w:r w:rsidRPr="0080241A">
        <w:t>aproxen</w:t>
      </w:r>
      <w:r>
        <w:t xml:space="preserve">) </w:t>
      </w:r>
      <w:r>
        <w:rPr>
          <w:rFonts w:hint="cs"/>
          <w:cs/>
        </w:rPr>
        <w:t>ไพร็อกซิแคม</w:t>
      </w:r>
      <w:r w:rsidRPr="0080241A">
        <w:t xml:space="preserve"> </w:t>
      </w:r>
      <w:r>
        <w:t>(P</w:t>
      </w:r>
      <w:r w:rsidRPr="0080241A">
        <w:t>iroxicam</w:t>
      </w:r>
      <w:r>
        <w:t xml:space="preserve">) </w:t>
      </w:r>
      <w:r>
        <w:rPr>
          <w:rFonts w:hint="cs"/>
          <w:cs/>
        </w:rPr>
        <w:t>มีล็อกซิแคม</w:t>
      </w:r>
      <w:r w:rsidRPr="0080241A">
        <w:t xml:space="preserve"> </w:t>
      </w:r>
      <w:r>
        <w:t>(M</w:t>
      </w:r>
      <w:r w:rsidRPr="0080241A">
        <w:t>eloxicam</w:t>
      </w:r>
      <w:r>
        <w:t xml:space="preserve">) </w:t>
      </w:r>
      <w:r>
        <w:rPr>
          <w:rFonts w:hint="cs"/>
          <w:cs/>
        </w:rPr>
        <w:t>ไดโคลฟีแนค</w:t>
      </w:r>
      <w:r w:rsidRPr="0080241A">
        <w:t xml:space="preserve"> </w:t>
      </w:r>
      <w:r>
        <w:t>(D</w:t>
      </w:r>
      <w:r w:rsidRPr="0080241A">
        <w:t>iclofenac</w:t>
      </w:r>
      <w:r>
        <w:t xml:space="preserve">) </w:t>
      </w:r>
      <w:r>
        <w:rPr>
          <w:rFonts w:hint="cs"/>
          <w:cs/>
        </w:rPr>
        <w:t>เซเลโคซิบ</w:t>
      </w:r>
      <w:r w:rsidRPr="0080241A">
        <w:t xml:space="preserve"> </w:t>
      </w:r>
      <w:r>
        <w:t>(C</w:t>
      </w:r>
      <w:r w:rsidRPr="0080241A">
        <w:t>elecoxib</w:t>
      </w:r>
      <w:r>
        <w:t xml:space="preserve">) </w:t>
      </w:r>
      <w:r>
        <w:rPr>
          <w:rFonts w:hint="cs"/>
          <w:cs/>
        </w:rPr>
        <w:t>อิโทริค็อกซิบ</w:t>
      </w:r>
      <w:r w:rsidRPr="0080241A">
        <w:t xml:space="preserve"> </w:t>
      </w:r>
      <w:r>
        <w:t>(E</w:t>
      </w:r>
      <w:r w:rsidRPr="0080241A">
        <w:t>toricoxib</w:t>
      </w:r>
      <w:r>
        <w:t>)</w:t>
      </w:r>
      <w:r w:rsidRPr="0080241A">
        <w:t xml:space="preserve"> </w:t>
      </w:r>
      <w:r w:rsidRPr="0080241A">
        <w:rPr>
          <w:cs/>
        </w:rPr>
        <w:t>เป็นต้น ยามีผลทำให้เลือดไปเลี้ยงไตลดลง ผู้ป่วยโรคไต</w:t>
      </w:r>
      <w:r>
        <w:rPr>
          <w:rFonts w:hint="cs"/>
          <w:cs/>
        </w:rPr>
        <w:t>จึง</w:t>
      </w:r>
      <w:r w:rsidRPr="0080241A">
        <w:rPr>
          <w:cs/>
        </w:rPr>
        <w:t>ไม่ควรใช้ยากลุ่มนี้</w:t>
      </w:r>
    </w:p>
    <w:p w14:paraId="184D959D" w14:textId="595A4DC0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ยาที่มีส่วนประกอบของโซเดียม ยาที่ต้องละลายน้ำ หรือวิตามินอื่น</w:t>
      </w:r>
      <w:r w:rsidR="00E81DAC">
        <w:rPr>
          <w:b/>
          <w:bCs/>
          <w:cs/>
        </w:rPr>
        <w:t xml:space="preserve"> ๆ</w:t>
      </w:r>
      <w:r w:rsidRPr="0080241A">
        <w:t> </w:t>
      </w:r>
      <w:r w:rsidRPr="0080241A">
        <w:rPr>
          <w:cs/>
        </w:rPr>
        <w:t>เช่น ยาแอสไพรินชนิดเม็ดฟู่ วิตามินที่แพทย์ไม่ได้สั่งให้รับประทาน อาจทำให้ร่างกายมีภาวะโซเดียม น้ำ และเกลือแร่เกินในร่างกาย</w:t>
      </w:r>
    </w:p>
    <w:p w14:paraId="73715630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  <w:rPr>
          <w:cs/>
        </w:rPr>
      </w:pPr>
      <w:r w:rsidRPr="00EC6229">
        <w:rPr>
          <w:b/>
          <w:bCs/>
          <w:cs/>
        </w:rPr>
        <w:t>ยาน้ำแก้ไอ</w:t>
      </w:r>
      <w:r w:rsidRPr="00EC6229">
        <w:rPr>
          <w:b/>
          <w:bCs/>
        </w:rPr>
        <w:t> </w:t>
      </w:r>
      <w:r w:rsidRPr="00EC6229">
        <w:rPr>
          <w:b/>
          <w:bCs/>
          <w:cs/>
        </w:rPr>
        <w:t>ยาน้ำแก้ปวดท้อง</w:t>
      </w:r>
      <w:r w:rsidRPr="0080241A">
        <w:t> </w:t>
      </w:r>
      <w:r w:rsidRPr="0080241A">
        <w:rPr>
          <w:cs/>
        </w:rPr>
        <w:t>ส่วนใหญ่มักมีส่วนผสมของสมุนไพร หากรับประทานต่อเนื่องเป็นเวลานานอาจเกิดการสะสมของโพแทสเซียม</w:t>
      </w:r>
    </w:p>
    <w:p w14:paraId="5E046B71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ยาระบายหรือยาลดกรดที่มีอะลูมิเนียมและแมกนีเซียม</w:t>
      </w:r>
      <w:r w:rsidRPr="0080241A">
        <w:t> </w:t>
      </w:r>
      <w:r w:rsidRPr="0080241A">
        <w:rPr>
          <w:cs/>
        </w:rPr>
        <w:t>อาจทำให้เกิดการสะสมของเกลือแร่ในร่างกาย เนื่องจากไตไม่สามารถนำเอาเกลือแร่เหล่านี้ออกจากร่างกายได้ตามปกติ</w:t>
      </w:r>
    </w:p>
    <w:p w14:paraId="6A9ABF91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ยาระบายหรือยาสวนทวาร</w:t>
      </w:r>
      <w:r w:rsidRPr="0080241A">
        <w:t> </w:t>
      </w:r>
      <w:r w:rsidRPr="0080241A">
        <w:rPr>
          <w:cs/>
        </w:rPr>
        <w:t>ทำให้ร่างกายสูญเสียน้ำและเกิดการสะสมของฟอสเฟต</w:t>
      </w:r>
    </w:p>
    <w:p w14:paraId="4DB3FEA2" w14:textId="6E1159B6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อาหารเสริมต่าง</w:t>
      </w:r>
      <w:r w:rsidR="00E81DAC">
        <w:rPr>
          <w:b/>
          <w:bCs/>
          <w:cs/>
        </w:rPr>
        <w:t xml:space="preserve"> ๆ</w:t>
      </w:r>
      <w:r w:rsidRPr="0080241A">
        <w:t> </w:t>
      </w:r>
      <w:r w:rsidRPr="0080241A">
        <w:rPr>
          <w:cs/>
        </w:rPr>
        <w:t>มักมีส่วนประกอบของโพแทสเซียมและแมกนีเซียมซึ่งทำให้เกิดการสะสมในร่างกายได้</w:t>
      </w:r>
    </w:p>
    <w:p w14:paraId="0D3C6858" w14:textId="77777777" w:rsidR="00DD64B4" w:rsidRPr="0080241A" w:rsidRDefault="00DD64B4" w:rsidP="0006640D">
      <w:pPr>
        <w:pStyle w:val="ListParagraph"/>
        <w:numPr>
          <w:ilvl w:val="0"/>
          <w:numId w:val="9"/>
        </w:numPr>
        <w:spacing w:after="160" w:line="259" w:lineRule="auto"/>
        <w:jc w:val="thaiDistribute"/>
      </w:pPr>
      <w:r w:rsidRPr="00EC6229">
        <w:rPr>
          <w:b/>
          <w:bCs/>
          <w:cs/>
        </w:rPr>
        <w:t>สมุนไพร</w:t>
      </w:r>
      <w:r w:rsidRPr="0080241A">
        <w:t> </w:t>
      </w:r>
      <w:r w:rsidRPr="0080241A">
        <w:rPr>
          <w:cs/>
        </w:rPr>
        <w:t>เช่น สารสกัดใบแปะก๊วย (</w:t>
      </w:r>
      <w:r w:rsidRPr="0080241A">
        <w:t xml:space="preserve">Ginko biloba) </w:t>
      </w:r>
      <w:r w:rsidRPr="0080241A">
        <w:rPr>
          <w:cs/>
        </w:rPr>
        <w:t>โสม (</w:t>
      </w:r>
      <w:r>
        <w:t>G</w:t>
      </w:r>
      <w:r w:rsidRPr="0080241A">
        <w:t xml:space="preserve">inseng) </w:t>
      </w:r>
      <w:r w:rsidRPr="0080241A">
        <w:rPr>
          <w:cs/>
        </w:rPr>
        <w:t>กระเทียม (</w:t>
      </w:r>
      <w:r w:rsidRPr="0080241A">
        <w:t xml:space="preserve">garlic) </w:t>
      </w:r>
      <w:r w:rsidRPr="0080241A">
        <w:rPr>
          <w:cs/>
        </w:rPr>
        <w:t>ส่งผลต่อการแข็งตัวของเลือด อาจทำให้เกิดเลือดออกบริเวณเส้นเลือดที่ต่อกับเครื่องฟอกเลือดได้ง่าย ยาระบายที่มีส่วนผสมของสมุนไพร</w:t>
      </w:r>
      <w:r>
        <w:rPr>
          <w:rFonts w:hint="cs"/>
          <w:cs/>
        </w:rPr>
        <w:t>อิสพากูห์ล่าฮัสค์</w:t>
      </w:r>
      <w:r w:rsidRPr="0080241A">
        <w:rPr>
          <w:cs/>
        </w:rPr>
        <w:t xml:space="preserve"> </w:t>
      </w:r>
      <w:r>
        <w:t>(I</w:t>
      </w:r>
      <w:r w:rsidRPr="0080241A">
        <w:t xml:space="preserve">spaghula </w:t>
      </w:r>
      <w:r>
        <w:t>H</w:t>
      </w:r>
      <w:r w:rsidRPr="0080241A">
        <w:t>usk</w:t>
      </w:r>
      <w:r>
        <w:t>)</w:t>
      </w:r>
      <w:r w:rsidRPr="0080241A">
        <w:t xml:space="preserve"> </w:t>
      </w:r>
      <w:r w:rsidRPr="0080241A">
        <w:rPr>
          <w:cs/>
        </w:rPr>
        <w:t>อาจทำให้มีการสะสมของโพแทสเซียมได้</w:t>
      </w:r>
    </w:p>
    <w:p w14:paraId="617BA320" w14:textId="1494E8FD" w:rsidR="00DD64B4" w:rsidRPr="005E07E0" w:rsidRDefault="00DD64B4" w:rsidP="00BD368E">
      <w:pPr>
        <w:ind w:firstLine="360"/>
        <w:jc w:val="thaiDistribute"/>
      </w:pPr>
      <w:r w:rsidRPr="005E07E0">
        <w:rPr>
          <w:cs/>
        </w:rPr>
        <w:t>ทั้งนี้ ผู้ป่วยโรคไตควรหลีกเลี่ยงสมุนไพร (ทั้งในรูปแบบแคปซูล ยาน้ำ ชาชง) ยาแผนโบราณ ยาจีนต่าง</w:t>
      </w:r>
      <w:r w:rsidR="00E81DAC">
        <w:rPr>
          <w:cs/>
        </w:rPr>
        <w:t xml:space="preserve"> ๆ</w:t>
      </w:r>
      <w:r w:rsidRPr="005E07E0">
        <w:rPr>
          <w:cs/>
        </w:rPr>
        <w:t xml:space="preserve"> เนื่องจากทำให้โพแทสเซียมในเลือดสูง รวมทั้งยังไม่มีการศึกษาที่ยืนยันถึงประสิทธิภาพที่</w:t>
      </w:r>
      <w:r w:rsidRPr="005E07E0">
        <w:rPr>
          <w:cs/>
        </w:rPr>
        <w:lastRenderedPageBreak/>
        <w:t>ชัดเจนในการชะลอการเสื่อมของไต ความไม่สม่ำเสมอของปริมาณสารที่สกัดได้ การปนเปื้อนของสารระหว่างกระบวนการสกัด เช่น ปรอท เชื้อรา อาจเกิดอันตรายต่อไตอย่างรุนแรงได้</w:t>
      </w:r>
    </w:p>
    <w:p w14:paraId="6B6049A8" w14:textId="32C53B4D" w:rsidR="001F439E" w:rsidRDefault="00B250F6" w:rsidP="00B250F6">
      <w:pPr>
        <w:pStyle w:val="Heading2"/>
        <w:spacing w:before="100"/>
      </w:pPr>
      <w:bookmarkStart w:id="151" w:name="_Toc67839564"/>
      <w:r>
        <w:rPr>
          <w:rFonts w:hint="cs"/>
          <w:cs/>
        </w:rPr>
        <w:t>ระบบข้อมูลสุขภาพส่วนบุคคลสำหรับผู้ป่วยฟอกไต</w:t>
      </w:r>
      <w:bookmarkEnd w:id="151"/>
    </w:p>
    <w:p w14:paraId="25ABCA60" w14:textId="5D7408FB" w:rsidR="00B250F6" w:rsidRPr="005E07E0" w:rsidRDefault="00B250F6" w:rsidP="00B250F6">
      <w:pPr>
        <w:ind w:firstLine="720"/>
        <w:jc w:val="thaiDistribute"/>
        <w:rPr>
          <w:cs/>
        </w:rPr>
      </w:pPr>
      <w:r w:rsidRPr="005E07E0">
        <w:rPr>
          <w:cs/>
        </w:rPr>
        <w:t>เป็นระบบเดิม</w:t>
      </w:r>
      <w:r>
        <w:rPr>
          <w:rFonts w:hint="cs"/>
          <w:cs/>
        </w:rPr>
        <w:t xml:space="preserve">ในโมบายแอปพลิเคชันบนระบบปฏิบัติการแอนดรอยด์ </w:t>
      </w:r>
      <w:r w:rsidRPr="005E07E0">
        <w:rPr>
          <w:cs/>
        </w:rPr>
        <w:t>ที่เป็นต้นแบบของโครงงานต่อยอดชุดนี้</w:t>
      </w:r>
      <w:r>
        <w:rPr>
          <w:rFonts w:hint="cs"/>
          <w:cs/>
        </w:rPr>
        <w:t xml:space="preserve"> </w:t>
      </w:r>
      <w:r w:rsidRPr="005E07E0">
        <w:rPr>
          <w:cs/>
        </w:rPr>
        <w:t>เป็น</w:t>
      </w:r>
      <w:r>
        <w:rPr>
          <w:rFonts w:hint="cs"/>
          <w:cs/>
        </w:rPr>
        <w:t>แอปพลิเคชัน</w:t>
      </w:r>
      <w:r w:rsidRPr="005E07E0">
        <w:rPr>
          <w:cs/>
        </w:rPr>
        <w:t>ที่สามารถจัดเก็บและแสดงผลข้อมูลสุขภาพส่วนบุคคลของผู้ป่วย</w:t>
      </w:r>
      <w:r>
        <w:rPr>
          <w:rFonts w:hint="cs"/>
          <w:cs/>
        </w:rPr>
        <w:t>ฟอก</w:t>
      </w:r>
      <w:r w:rsidRPr="005E07E0">
        <w:rPr>
          <w:cs/>
        </w:rPr>
        <w:t>ไต</w:t>
      </w:r>
      <w:r>
        <w:rPr>
          <w:rFonts w:hint="cs"/>
          <w:cs/>
        </w:rPr>
        <w:t>ได้</w:t>
      </w:r>
      <w:r w:rsidRPr="005E07E0">
        <w:rPr>
          <w:cs/>
        </w:rPr>
        <w:t xml:space="preserve"> ดัง</w:t>
      </w:r>
      <w:r w:rsidR="003E746F">
        <w:rPr>
          <w:cs/>
        </w:rPr>
        <w:t>รูปที่ 2-</w:t>
      </w:r>
      <w:r>
        <w:rPr>
          <w:cs/>
        </w:rPr>
        <w:t>2</w:t>
      </w:r>
      <w:r>
        <w:rPr>
          <w:rFonts w:hint="cs"/>
          <w:cs/>
        </w:rPr>
        <w:t xml:space="preserve"> ซึ่งสามารถแสดงผลข้อมูลของผู้ป่วยฟอกไตได้ เช่น ชื่อ วันเกิด เพศ น้ำหนักและส่วนสูง เป็นต้น</w:t>
      </w:r>
    </w:p>
    <w:p w14:paraId="4A7F9546" w14:textId="77777777" w:rsidR="00B250F6" w:rsidRPr="005E07E0" w:rsidRDefault="00B250F6" w:rsidP="00B250F6">
      <w:pPr>
        <w:ind w:firstLine="7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F1DE2FD" wp14:editId="4899D821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2038350" cy="4189398"/>
            <wp:effectExtent l="133350" t="76200" r="76200" b="135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18939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inline distT="0" distB="0" distL="0" distR="0" wp14:anchorId="51054A1F" wp14:editId="52F962D3">
            <wp:extent cx="2037600" cy="4190400"/>
            <wp:effectExtent l="133350" t="76200" r="77470" b="133985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90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3162756" w14:textId="4CA8695C" w:rsidR="00B250F6" w:rsidRPr="005E07E0" w:rsidRDefault="003E746F" w:rsidP="001B0440">
      <w:pPr>
        <w:ind w:firstLine="720"/>
        <w:jc w:val="center"/>
      </w:pPr>
      <w:bookmarkStart w:id="152" w:name="_Toc49004642"/>
      <w:bookmarkStart w:id="153" w:name="_Toc61299169"/>
      <w:r>
        <w:rPr>
          <w:cs/>
        </w:rPr>
        <w:t>รูปที่ 2-</w:t>
      </w:r>
      <w:r w:rsidR="00BD0D3F">
        <w:rPr>
          <w:rFonts w:hint="cs"/>
          <w:cs/>
        </w:rPr>
        <w:t>2</w:t>
      </w:r>
      <w:r w:rsidR="00B250F6" w:rsidRPr="005E07E0">
        <w:rPr>
          <w:cs/>
        </w:rPr>
        <w:t xml:space="preserve"> ภาพ</w:t>
      </w:r>
      <w:r w:rsidR="00B250F6">
        <w:rPr>
          <w:rFonts w:hint="cs"/>
          <w:cs/>
        </w:rPr>
        <w:t>การ</w:t>
      </w:r>
      <w:r w:rsidR="00B250F6" w:rsidRPr="005E07E0">
        <w:rPr>
          <w:cs/>
        </w:rPr>
        <w:t>จัดเก็บและแสดงผลข้อมูลสุขภาพส่วนบุคคล</w:t>
      </w:r>
      <w:bookmarkEnd w:id="152"/>
      <w:r w:rsidR="00B250F6">
        <w:rPr>
          <w:rFonts w:hint="cs"/>
          <w:cs/>
        </w:rPr>
        <w:t>ของผู้ป่วยฟอกไต</w:t>
      </w:r>
      <w:bookmarkEnd w:id="153"/>
    </w:p>
    <w:p w14:paraId="43EFD3A0" w14:textId="41493016" w:rsidR="00B250F6" w:rsidRPr="005E07E0" w:rsidRDefault="00B250F6" w:rsidP="00B250F6">
      <w:pPr>
        <w:ind w:firstLine="709"/>
        <w:jc w:val="thaiDistribute"/>
        <w:rPr>
          <w:cs/>
        </w:rPr>
      </w:pPr>
      <w:r>
        <w:rPr>
          <w:rFonts w:hint="cs"/>
          <w:cs/>
        </w:rPr>
        <w:t>โดยในหน้าเมนูหลักจะมีฟังก์ชันการทำงานต่าง</w:t>
      </w:r>
      <w:r w:rsidR="00E81DAC">
        <w:rPr>
          <w:rFonts w:hint="cs"/>
          <w:cs/>
        </w:rPr>
        <w:t xml:space="preserve"> ๆ</w:t>
      </w:r>
      <w:r>
        <w:rPr>
          <w:rFonts w:hint="cs"/>
          <w:cs/>
        </w:rPr>
        <w:t xml:space="preserve"> ให้เลือกใช้ ยกตัวอย่างเช่น การวิเคราะห์โภชนาการอาหารจากรายการอาหารที่ต้องการ โดยจะสามารถบันทึกได้ว่า ในแต่ละวัน ผู้ป่วยได้รับสารอาหารต่าง</w:t>
      </w:r>
      <w:r w:rsidR="00E81DAC">
        <w:rPr>
          <w:rFonts w:hint="cs"/>
          <w:cs/>
        </w:rPr>
        <w:t xml:space="preserve"> ๆ</w:t>
      </w:r>
      <w:r>
        <w:rPr>
          <w:rFonts w:hint="cs"/>
          <w:cs/>
        </w:rPr>
        <w:t xml:space="preserve"> ไปทั้งหมดเท่าไร ดัง</w:t>
      </w:r>
      <w:r w:rsidR="003E746F">
        <w:rPr>
          <w:rFonts w:hint="cs"/>
          <w:cs/>
        </w:rPr>
        <w:t>รูปที่ 2-</w:t>
      </w:r>
      <w:r>
        <w:rPr>
          <w:rFonts w:hint="cs"/>
          <w:cs/>
        </w:rPr>
        <w:t>3</w:t>
      </w:r>
    </w:p>
    <w:p w14:paraId="6296829B" w14:textId="77777777" w:rsidR="00B250F6" w:rsidRPr="005E07E0" w:rsidRDefault="00B250F6" w:rsidP="00B250F6">
      <w:pPr>
        <w:rPr>
          <w:cs/>
        </w:rPr>
      </w:pPr>
    </w:p>
    <w:p w14:paraId="431D5A36" w14:textId="77777777" w:rsidR="00B250F6" w:rsidRPr="005E07E0" w:rsidRDefault="00B250F6" w:rsidP="00B250F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4511125" wp14:editId="750B7FC5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2037600" cy="4186800"/>
            <wp:effectExtent l="133350" t="76200" r="77470" b="137795"/>
            <wp:wrapNone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86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531A5C5" wp14:editId="6CB1647C">
            <wp:extent cx="2037600" cy="4190400"/>
            <wp:effectExtent l="133350" t="76200" r="77470" b="133985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00" cy="4190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112B8F1C" w14:textId="44F1E14C" w:rsidR="00B250F6" w:rsidRPr="005E07E0" w:rsidRDefault="003E746F" w:rsidP="00C96038">
      <w:pPr>
        <w:ind w:firstLine="720"/>
        <w:jc w:val="center"/>
      </w:pPr>
      <w:bookmarkStart w:id="154" w:name="_Toc49004643"/>
      <w:bookmarkStart w:id="155" w:name="_Toc61299170"/>
      <w:r>
        <w:rPr>
          <w:cs/>
        </w:rPr>
        <w:t>รูปที่ 2-</w:t>
      </w:r>
      <w:r w:rsidR="00BD0D3F">
        <w:rPr>
          <w:rFonts w:hint="cs"/>
          <w:cs/>
        </w:rPr>
        <w:t>3</w:t>
      </w:r>
      <w:r w:rsidR="00B250F6" w:rsidRPr="005E07E0">
        <w:rPr>
          <w:cs/>
        </w:rPr>
        <w:t xml:space="preserve"> ภาพ</w:t>
      </w:r>
      <w:bookmarkEnd w:id="154"/>
      <w:r w:rsidR="00B250F6">
        <w:rPr>
          <w:rFonts w:hint="cs"/>
          <w:cs/>
        </w:rPr>
        <w:t>การแสดงและจัดเก็บข้อมูลโภชนาการอาหาร</w:t>
      </w:r>
      <w:bookmarkEnd w:id="155"/>
    </w:p>
    <w:p w14:paraId="7DF27B9C" w14:textId="57070B8B" w:rsidR="00156D4E" w:rsidRDefault="001B0440" w:rsidP="001B0440">
      <w:pPr>
        <w:pStyle w:val="Heading2"/>
        <w:spacing w:before="100"/>
      </w:pPr>
      <w:bookmarkStart w:id="156" w:name="_Toc67839565"/>
      <w:r>
        <w:rPr>
          <w:rFonts w:hint="cs"/>
          <w:cs/>
        </w:rPr>
        <w:t>เครื่องมือที่ใช้</w:t>
      </w:r>
      <w:bookmarkEnd w:id="156"/>
    </w:p>
    <w:p w14:paraId="532F68AB" w14:textId="378E7BE6" w:rsidR="00084902" w:rsidRPr="008D3B79" w:rsidRDefault="00084902" w:rsidP="00F73C60">
      <w:pPr>
        <w:pStyle w:val="Heading3"/>
        <w:spacing w:before="100"/>
      </w:pPr>
      <w:bookmarkStart w:id="157" w:name="_Toc67839566"/>
      <w:proofErr w:type="spellStart"/>
      <w:r>
        <w:t>Dialogflow</w:t>
      </w:r>
      <w:bookmarkEnd w:id="157"/>
      <w:proofErr w:type="spellEnd"/>
    </w:p>
    <w:p w14:paraId="5A02588F" w14:textId="1E3538BD" w:rsidR="00C96038" w:rsidRDefault="00C96038" w:rsidP="00084902">
      <w:pPr>
        <w:ind w:left="360" w:firstLine="720"/>
        <w:jc w:val="thaiDistribute"/>
      </w:pPr>
      <w:r>
        <w:rPr>
          <w:rFonts w:hint="cs"/>
          <w:cs/>
        </w:rPr>
        <w:t xml:space="preserve">ไดอะล็อกโฟลว์ </w:t>
      </w:r>
      <w:r>
        <w:t>(</w:t>
      </w:r>
      <w:proofErr w:type="spellStart"/>
      <w:r w:rsidRPr="005E07E0">
        <w:t>Dialogflow</w:t>
      </w:r>
      <w:proofErr w:type="spellEnd"/>
      <w:r>
        <w:t>)</w:t>
      </w:r>
      <w:r w:rsidRPr="005E07E0">
        <w:t xml:space="preserve"> [11] </w:t>
      </w:r>
      <w:r w:rsidRPr="005E07E0">
        <w:rPr>
          <w:cs/>
        </w:rPr>
        <w:t>คือ</w:t>
      </w:r>
      <w:r>
        <w:rPr>
          <w:rFonts w:hint="cs"/>
          <w:cs/>
        </w:rPr>
        <w:t>แพลตฟอร์ม</w:t>
      </w:r>
      <w:r w:rsidRPr="005E07E0">
        <w:rPr>
          <w:cs/>
        </w:rPr>
        <w:t xml:space="preserve"> </w:t>
      </w:r>
      <w:r>
        <w:t>(P</w:t>
      </w:r>
      <w:r w:rsidRPr="005E07E0">
        <w:t>latform</w:t>
      </w:r>
      <w:r>
        <w:t>)</w:t>
      </w:r>
      <w:r w:rsidRPr="005E07E0">
        <w:t xml:space="preserve"> </w:t>
      </w:r>
      <w:r w:rsidRPr="005E07E0">
        <w:rPr>
          <w:cs/>
        </w:rPr>
        <w:t>สำหรับ</w:t>
      </w:r>
      <w:r>
        <w:rPr>
          <w:rFonts w:hint="cs"/>
          <w:cs/>
        </w:rPr>
        <w:t>ใช้เพื่อ</w:t>
      </w:r>
      <w:r w:rsidRPr="005E07E0">
        <w:rPr>
          <w:cs/>
        </w:rPr>
        <w:t>สร้าง</w:t>
      </w:r>
      <w:r>
        <w:rPr>
          <w:rFonts w:hint="cs"/>
          <w:cs/>
        </w:rPr>
        <w:t>แชทบอท</w:t>
      </w:r>
      <w:r w:rsidRPr="005E07E0">
        <w:rPr>
          <w:cs/>
        </w:rPr>
        <w:t>ของ</w:t>
      </w:r>
      <w:r>
        <w:rPr>
          <w:rFonts w:hint="cs"/>
          <w:cs/>
        </w:rPr>
        <w:t>กูเกิล</w:t>
      </w:r>
      <w:r w:rsidRPr="005E07E0">
        <w:t xml:space="preserve"> </w:t>
      </w:r>
      <w:r w:rsidRPr="005E07E0">
        <w:rPr>
          <w:cs/>
        </w:rPr>
        <w:t>ที่ใช้</w:t>
      </w:r>
      <w:r>
        <w:rPr>
          <w:rFonts w:hint="cs"/>
          <w:cs/>
        </w:rPr>
        <w:t>การเรียนรู้ของเครื่อง</w:t>
      </w:r>
      <w:r w:rsidRPr="005E07E0">
        <w:rPr>
          <w:cs/>
        </w:rPr>
        <w:t xml:space="preserve"> </w:t>
      </w:r>
      <w:r>
        <w:t>(M</w:t>
      </w:r>
      <w:r w:rsidRPr="005E07E0">
        <w:t xml:space="preserve">achine </w:t>
      </w:r>
      <w:r>
        <w:t>L</w:t>
      </w:r>
      <w:r w:rsidRPr="005E07E0">
        <w:t>earning</w:t>
      </w:r>
      <w:r>
        <w:t>)</w:t>
      </w:r>
      <w:r w:rsidRPr="005E07E0">
        <w:t xml:space="preserve"> </w:t>
      </w:r>
      <w:r w:rsidRPr="005E07E0">
        <w:rPr>
          <w:cs/>
        </w:rPr>
        <w:t>ด้าน</w:t>
      </w:r>
      <w:r>
        <w:rPr>
          <w:rFonts w:hint="cs"/>
          <w:cs/>
        </w:rPr>
        <w:t>การประมวลผลภาษาธรรมชาติ</w:t>
      </w:r>
      <w:r w:rsidRPr="005E07E0">
        <w:rPr>
          <w:cs/>
        </w:rPr>
        <w:t xml:space="preserve"> </w:t>
      </w:r>
      <w:r>
        <w:t>(</w:t>
      </w:r>
      <w:r w:rsidRPr="005E07E0">
        <w:t>Natural Language Processing</w:t>
      </w:r>
      <w:r>
        <w:t xml:space="preserve">) </w:t>
      </w:r>
      <w:r w:rsidRPr="005E07E0">
        <w:rPr>
          <w:cs/>
        </w:rPr>
        <w:t>มาช่วยในการทำความเข้าใจถึง</w:t>
      </w:r>
      <w:r>
        <w:rPr>
          <w:rFonts w:hint="cs"/>
          <w:cs/>
        </w:rPr>
        <w:t>เจตนา</w:t>
      </w:r>
      <w:r w:rsidRPr="005E07E0">
        <w:rPr>
          <w:cs/>
        </w:rPr>
        <w:t>ความต้องการ (</w:t>
      </w:r>
      <w:r>
        <w:t>I</w:t>
      </w:r>
      <w:r w:rsidRPr="005E07E0">
        <w:t xml:space="preserve">ntent) </w:t>
      </w:r>
      <w:r w:rsidRPr="005E07E0">
        <w:rPr>
          <w:cs/>
        </w:rPr>
        <w:t>และสิ่งที่ต้องการ (</w:t>
      </w:r>
      <w:r>
        <w:t>E</w:t>
      </w:r>
      <w:r w:rsidRPr="005E07E0">
        <w:t xml:space="preserve">ntity) </w:t>
      </w:r>
      <w:r w:rsidRPr="005E07E0">
        <w:rPr>
          <w:cs/>
        </w:rPr>
        <w:t>ในประโยคสนทนาของผู้ใช้งาน และตอบคำถามตามความต้องการของผู้ใช้งานตามกฎหรือ</w:t>
      </w:r>
      <w:r>
        <w:rPr>
          <w:rFonts w:hint="cs"/>
          <w:cs/>
        </w:rPr>
        <w:t>โฟลว์</w:t>
      </w:r>
      <w:r w:rsidRPr="005E07E0">
        <w:rPr>
          <w:cs/>
        </w:rPr>
        <w:t>ที่ผู้พัฒนาวางเอาไว้</w:t>
      </w:r>
      <w:r>
        <w:rPr>
          <w:rFonts w:hint="cs"/>
          <w:cs/>
        </w:rPr>
        <w:t xml:space="preserve"> </w:t>
      </w:r>
      <w:r w:rsidRPr="005E07E0">
        <w:rPr>
          <w:cs/>
        </w:rPr>
        <w:t>ซึ่ง</w:t>
      </w:r>
      <w:r>
        <w:rPr>
          <w:cs/>
        </w:rPr>
        <w:t>ไดอะล็อกโฟลว์</w:t>
      </w:r>
      <w:r w:rsidRPr="005E07E0">
        <w:rPr>
          <w:cs/>
        </w:rPr>
        <w:t>จะช่วยเพิ่มความยืดหยุ่นของประโยคที่</w:t>
      </w:r>
      <w:r>
        <w:rPr>
          <w:rFonts w:hint="cs"/>
          <w:cs/>
        </w:rPr>
        <w:t>แชทบอท</w:t>
      </w:r>
      <w:r w:rsidRPr="005E07E0">
        <w:rPr>
          <w:cs/>
        </w:rPr>
        <w:t>รับมา ว่าไม่จ</w:t>
      </w:r>
      <w:r>
        <w:rPr>
          <w:rFonts w:hint="cs"/>
          <w:cs/>
        </w:rPr>
        <w:t>ำ</w:t>
      </w:r>
      <w:r w:rsidRPr="005E07E0">
        <w:rPr>
          <w:cs/>
        </w:rPr>
        <w:t>เป็นต้องตรงตามเงื่อนไข แบบ</w:t>
      </w:r>
      <w:r>
        <w:rPr>
          <w:rFonts w:hint="cs"/>
          <w:cs/>
        </w:rPr>
        <w:t>ตามกฎ</w:t>
      </w:r>
      <w:r w:rsidRPr="005E07E0">
        <w:rPr>
          <w:cs/>
        </w:rPr>
        <w:t xml:space="preserve"> </w:t>
      </w:r>
      <w:r>
        <w:t>(R</w:t>
      </w:r>
      <w:r w:rsidRPr="005E07E0">
        <w:t xml:space="preserve">ule </w:t>
      </w:r>
      <w:r>
        <w:t>b</w:t>
      </w:r>
      <w:r w:rsidRPr="005E07E0">
        <w:t>ased</w:t>
      </w:r>
      <w:r>
        <w:t>)</w:t>
      </w:r>
      <w:r w:rsidRPr="005E07E0">
        <w:t xml:space="preserve"> </w:t>
      </w:r>
      <w:r w:rsidRPr="005E07E0">
        <w:rPr>
          <w:cs/>
        </w:rPr>
        <w:t>ครบถ้วน ก็สามารถเข้าใจถึงความต้องการของผู้ใช้งานได้</w:t>
      </w:r>
    </w:p>
    <w:p w14:paraId="7ACE6148" w14:textId="5A76F0F4" w:rsidR="00E444E1" w:rsidRDefault="00E444E1" w:rsidP="00C96038">
      <w:pPr>
        <w:ind w:left="720" w:firstLine="720"/>
        <w:jc w:val="thaiDistribute"/>
      </w:pPr>
    </w:p>
    <w:p w14:paraId="2006ACC4" w14:textId="77777777" w:rsidR="00E444E1" w:rsidRDefault="00E444E1" w:rsidP="00C96038">
      <w:pPr>
        <w:ind w:left="720" w:firstLine="720"/>
        <w:jc w:val="thaiDistribute"/>
      </w:pPr>
    </w:p>
    <w:p w14:paraId="69EF18E7" w14:textId="361110B4" w:rsidR="00E476DE" w:rsidRPr="008D3B79" w:rsidRDefault="00E476DE" w:rsidP="00460260">
      <w:pPr>
        <w:pStyle w:val="Heading3"/>
        <w:spacing w:before="100"/>
      </w:pPr>
      <w:bookmarkStart w:id="158" w:name="_Toc67839567"/>
      <w:proofErr w:type="spellStart"/>
      <w:r>
        <w:lastRenderedPageBreak/>
        <w:t>SnatchBot</w:t>
      </w:r>
      <w:bookmarkEnd w:id="158"/>
      <w:proofErr w:type="spellEnd"/>
    </w:p>
    <w:p w14:paraId="4E2232FF" w14:textId="54B4201B" w:rsidR="00C96038" w:rsidRPr="005E07E0" w:rsidRDefault="00C6239C" w:rsidP="001C730C">
      <w:pPr>
        <w:ind w:left="360" w:firstLine="720"/>
        <w:jc w:val="thaiDistribute"/>
      </w:pPr>
      <w:r w:rsidRPr="00C6239C">
        <w:rPr>
          <w:rFonts w:hint="cs"/>
          <w:cs/>
        </w:rPr>
        <w:t xml:space="preserve">สแนทช์บอท </w:t>
      </w:r>
      <w:r w:rsidRPr="00C6239C">
        <w:t>(</w:t>
      </w:r>
      <w:proofErr w:type="spellStart"/>
      <w:r w:rsidRPr="00C6239C">
        <w:t>S</w:t>
      </w:r>
      <w:r>
        <w:t>natchBot</w:t>
      </w:r>
      <w:proofErr w:type="spellEnd"/>
      <w:r>
        <w:t xml:space="preserve">) </w:t>
      </w:r>
      <w:r>
        <w:rPr>
          <w:rFonts w:hint="cs"/>
          <w:cs/>
        </w:rPr>
        <w:t xml:space="preserve">คือแพลตฟอร์มสำหรับใช้เพื่ออำนวยความสะดวกในการสร้างลูกเล่นต่าง </w:t>
      </w:r>
      <w:r w:rsidR="00E81DAC">
        <w:rPr>
          <w:rFonts w:hint="cs"/>
          <w:cs/>
        </w:rPr>
        <w:t xml:space="preserve"> ๆ</w:t>
      </w:r>
      <w:r>
        <w:rPr>
          <w:rFonts w:hint="cs"/>
          <w:cs/>
        </w:rPr>
        <w:t xml:space="preserve"> ของแชทบอท</w:t>
      </w:r>
      <w:r w:rsidR="00E476DE">
        <w:rPr>
          <w:rFonts w:hint="cs"/>
          <w:cs/>
        </w:rPr>
        <w:t>ตามความต้องการ โดยสามารถสร้างรายการเมนูหลั</w:t>
      </w:r>
      <w:r w:rsidR="00280B61">
        <w:rPr>
          <w:rFonts w:hint="cs"/>
          <w:cs/>
        </w:rPr>
        <w:t>ก</w:t>
      </w:r>
      <w:r w:rsidR="008566E2">
        <w:rPr>
          <w:rFonts w:hint="cs"/>
          <w:cs/>
        </w:rPr>
        <w:t>ทั้งหมด</w:t>
      </w:r>
      <w:r w:rsidR="00E476DE">
        <w:rPr>
          <w:rFonts w:hint="cs"/>
          <w:cs/>
        </w:rPr>
        <w:t>ของแชทบอท</w:t>
      </w:r>
      <w:r w:rsidR="008566E2">
        <w:rPr>
          <w:rFonts w:hint="cs"/>
          <w:cs/>
        </w:rPr>
        <w:t>ไ</w:t>
      </w:r>
      <w:r w:rsidR="00E476DE">
        <w:rPr>
          <w:rFonts w:hint="cs"/>
          <w:cs/>
        </w:rPr>
        <w:t>ด้ เพื่อให้ผู้ใช้สามารถเลือกสิ่งที่ต้องการได้อย่างรวดเร็วผ่านเมนูที่สร้างไว้แล้ว</w:t>
      </w:r>
      <w:r w:rsidR="00C96038" w:rsidRPr="005E07E0">
        <w:tab/>
      </w:r>
    </w:p>
    <w:p w14:paraId="51EEE4F9" w14:textId="60A8ABF4" w:rsidR="001C730C" w:rsidRPr="008D3B79" w:rsidRDefault="0094124A" w:rsidP="0090477C">
      <w:pPr>
        <w:pStyle w:val="Heading3"/>
        <w:spacing w:before="100"/>
      </w:pPr>
      <w:bookmarkStart w:id="159" w:name="_Toc67839568"/>
      <w:r>
        <w:rPr>
          <w:rFonts w:hint="cs"/>
          <w:cs/>
        </w:rPr>
        <w:t>ระบบปฏิบัติการแอนดรอยด์</w:t>
      </w:r>
      <w:bookmarkEnd w:id="159"/>
    </w:p>
    <w:p w14:paraId="7536FE5A" w14:textId="334491A3" w:rsidR="00C96038" w:rsidRPr="005E07E0" w:rsidRDefault="00C96038" w:rsidP="001068B0">
      <w:pPr>
        <w:ind w:left="360" w:firstLine="720"/>
        <w:jc w:val="thaiDistribute"/>
      </w:pPr>
      <w:r w:rsidRPr="005E07E0">
        <w:rPr>
          <w:cs/>
        </w:rPr>
        <w:t>ระบบปฏิบัติการแอนดรอยด์ (</w:t>
      </w:r>
      <w:r w:rsidRPr="005E07E0">
        <w:t xml:space="preserve">Android) [12] </w:t>
      </w:r>
      <w:r w:rsidRPr="005E07E0">
        <w:rPr>
          <w:cs/>
        </w:rPr>
        <w:t>เป็นระบบปฏิบัติการแบบเปิดเผยซอฟต์แวร์ต้นฉบับ</w:t>
      </w:r>
      <w:r w:rsidRPr="005E07E0">
        <w:t xml:space="preserve"> (Open Source) </w:t>
      </w:r>
      <w:r w:rsidRPr="005E07E0">
        <w:rPr>
          <w:cs/>
        </w:rPr>
        <w:t>โดยบริษัทกูเกิล (</w:t>
      </w:r>
      <w:r w:rsidRPr="005E07E0">
        <w:t xml:space="preserve">Google Inc.) </w:t>
      </w:r>
      <w:r w:rsidRPr="005E07E0">
        <w:rPr>
          <w:cs/>
        </w:rPr>
        <w:t xml:space="preserve">ซึ่งระบบปฏิบัติการแอนดรอยด์มีโครงสร้างของสถาปัตยกรรม </w:t>
      </w:r>
      <w:r w:rsidRPr="005E07E0">
        <w:t>(Architecture)</w:t>
      </w:r>
      <w:r w:rsidRPr="005E07E0">
        <w:rPr>
          <w:cs/>
        </w:rPr>
        <w:t xml:space="preserve"> ดังแสดงใน</w:t>
      </w:r>
      <w:r w:rsidR="003E746F">
        <w:rPr>
          <w:cs/>
        </w:rPr>
        <w:t>รูปที่ 2-</w:t>
      </w:r>
      <w:r>
        <w:rPr>
          <w:cs/>
        </w:rPr>
        <w:t>4</w:t>
      </w:r>
      <w:r>
        <w:t xml:space="preserve"> </w:t>
      </w:r>
      <w:r>
        <w:rPr>
          <w:rFonts w:hint="cs"/>
          <w:cs/>
        </w:rPr>
        <w:t>โดย</w:t>
      </w:r>
      <w:r w:rsidRPr="005E07E0">
        <w:rPr>
          <w:cs/>
        </w:rPr>
        <w:t>เครื่องมือที่ใช้ในการพัฒนาแอปพลิเคชันบนระบบปฏิบัติการแอนดรอยด์มีดังนี้</w:t>
      </w:r>
      <w:r w:rsidRPr="005E07E0">
        <w:t xml:space="preserve"> </w:t>
      </w:r>
    </w:p>
    <w:p w14:paraId="59C8CC30" w14:textId="77777777" w:rsidR="00C96038" w:rsidRPr="00C24239" w:rsidRDefault="00C96038" w:rsidP="0006640D">
      <w:pPr>
        <w:pStyle w:val="ListParagraph"/>
        <w:numPr>
          <w:ilvl w:val="0"/>
          <w:numId w:val="10"/>
        </w:numPr>
        <w:spacing w:after="160" w:line="259" w:lineRule="auto"/>
        <w:jc w:val="thaiDistribute"/>
      </w:pPr>
      <w:r w:rsidRPr="00C24239">
        <w:t xml:space="preserve">Android Studio [13] </w:t>
      </w:r>
      <w:r w:rsidRPr="00C24239">
        <w:rPr>
          <w:cs/>
        </w:rPr>
        <w:t xml:space="preserve">เป็น </w:t>
      </w:r>
      <w:r w:rsidRPr="00C24239">
        <w:t xml:space="preserve">IDE (Integrated Development Environment) </w:t>
      </w:r>
      <w:r w:rsidRPr="00C24239">
        <w:rPr>
          <w:cs/>
        </w:rPr>
        <w:t>ซึ่งจัดเตรียมเครื่องมือสำหรับใช้พัฒนาแอปพลิเคชันบนระบบปฏิบัติการแอนดรอยด์ได้อย่างสะดวก</w:t>
      </w:r>
    </w:p>
    <w:p w14:paraId="5E118BC5" w14:textId="77FC900D" w:rsidR="00C96038" w:rsidRPr="005E07E0" w:rsidRDefault="00C96038" w:rsidP="0006640D">
      <w:pPr>
        <w:pStyle w:val="ListParagraph"/>
        <w:numPr>
          <w:ilvl w:val="0"/>
          <w:numId w:val="10"/>
        </w:numPr>
        <w:spacing w:after="160" w:line="259" w:lineRule="auto"/>
        <w:jc w:val="thaiDistribute"/>
      </w:pPr>
      <w:r w:rsidRPr="00C24239">
        <w:t xml:space="preserve">Android Software Development Kit (Android SDK) [14] </w:t>
      </w:r>
      <w:r w:rsidRPr="00C24239">
        <w:rPr>
          <w:cs/>
        </w:rPr>
        <w:t>เป็นชุดของไลบรารีสำหรับการสร้าง</w:t>
      </w:r>
      <w:r w:rsidRPr="00C24239">
        <w:t xml:space="preserve"> </w:t>
      </w:r>
      <w:r w:rsidRPr="00C24239">
        <w:rPr>
          <w:cs/>
        </w:rPr>
        <w:t>รันและดีบักแอปพลิเคชันแอนดรอยด์ อีกทั้งยังมีเครื่องมือจำลองการทำงานของแอปพลิเคชัน</w:t>
      </w:r>
      <w:r w:rsidRPr="00C24239">
        <w:t xml:space="preserve"> </w:t>
      </w:r>
      <w:r w:rsidRPr="00C24239">
        <w:rPr>
          <w:cs/>
        </w:rPr>
        <w:t>บนโทรศัพท์หรือแท็บเล็ต</w:t>
      </w:r>
    </w:p>
    <w:p w14:paraId="622BFD20" w14:textId="77777777" w:rsidR="00C96038" w:rsidRPr="005E07E0" w:rsidRDefault="00C96038" w:rsidP="00C96038">
      <w:pPr>
        <w:jc w:val="center"/>
      </w:pPr>
      <w:r w:rsidRPr="005E07E0">
        <w:rPr>
          <w:b/>
          <w:bCs/>
          <w:noProof/>
        </w:rPr>
        <w:drawing>
          <wp:inline distT="0" distB="0" distL="0" distR="0" wp14:anchorId="2CD8D42C" wp14:editId="15505CF3">
            <wp:extent cx="4076700" cy="2946897"/>
            <wp:effectExtent l="0" t="0" r="0" b="6350"/>
            <wp:docPr id="2" name="Picture 2" descr="A picture containing outdoor, sign, meter, par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droid Architecture - 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072" cy="29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ED55" w14:textId="1E79F10A" w:rsidR="00F73C60" w:rsidRDefault="003E746F" w:rsidP="00E71234">
      <w:pPr>
        <w:jc w:val="center"/>
      </w:pPr>
      <w:bookmarkStart w:id="160" w:name="_Toc49004644"/>
      <w:bookmarkStart w:id="161" w:name="_Toc61299171"/>
      <w:r>
        <w:rPr>
          <w:cs/>
        </w:rPr>
        <w:t>รูปที่ 2-</w:t>
      </w:r>
      <w:r w:rsidR="00BD0D3F">
        <w:rPr>
          <w:rFonts w:hint="cs"/>
          <w:cs/>
        </w:rPr>
        <w:t>4</w:t>
      </w:r>
      <w:r w:rsidR="00C96038" w:rsidRPr="005E07E0">
        <w:rPr>
          <w:cs/>
        </w:rPr>
        <w:t xml:space="preserve"> โครงสร้างของสถาปัตยกรรมแอนดรอยด์ </w:t>
      </w:r>
      <w:r w:rsidR="00C96038" w:rsidRPr="005E07E0">
        <w:t>[15]</w:t>
      </w:r>
      <w:bookmarkEnd w:id="160"/>
      <w:bookmarkEnd w:id="161"/>
    </w:p>
    <w:p w14:paraId="2E0924DF" w14:textId="03C6F174" w:rsidR="00E71234" w:rsidRPr="008D3B79" w:rsidRDefault="0024057F" w:rsidP="0024057F">
      <w:pPr>
        <w:pStyle w:val="Heading3"/>
        <w:spacing w:before="100"/>
      </w:pPr>
      <w:bookmarkStart w:id="162" w:name="_Toc67839569"/>
      <w:r>
        <w:lastRenderedPageBreak/>
        <w:t>Nutrition Analysis API</w:t>
      </w:r>
      <w:bookmarkEnd w:id="162"/>
    </w:p>
    <w:p w14:paraId="58EE11DB" w14:textId="017BFF27" w:rsidR="00E71234" w:rsidRDefault="00E71234" w:rsidP="00E3799C">
      <w:pPr>
        <w:ind w:left="360" w:firstLine="720"/>
        <w:jc w:val="thaiDistribute"/>
      </w:pPr>
      <w:r w:rsidRPr="005E07E0">
        <w:t xml:space="preserve">Nutrition Analysis API [16] </w:t>
      </w:r>
      <w:r w:rsidRPr="005E07E0">
        <w:rPr>
          <w:cs/>
        </w:rPr>
        <w:t>ใช้สำหรับทำการ</w:t>
      </w:r>
      <w:r>
        <w:rPr>
          <w:rFonts w:hint="cs"/>
          <w:cs/>
        </w:rPr>
        <w:t xml:space="preserve">ประมวลผลภาษาธรรมชาติ </w:t>
      </w:r>
      <w:r w:rsidRPr="005E07E0">
        <w:rPr>
          <w:cs/>
        </w:rPr>
        <w:t>เพื่อตีความหมายของข้อมูลที่รับเข้ามาเป็นข้อความจากรายการอาหาร แล้วทำการวิเคราะห์เพื่อหาข้อมูลที่ตรงกันในฐานข้อมูล แสดงออกมาเป็นสัดส่วนของปริมาณสารอาหารของรายการ</w:t>
      </w:r>
    </w:p>
    <w:p w14:paraId="5A834D9F" w14:textId="217FBCF3" w:rsidR="00C674AE" w:rsidRPr="008D3B79" w:rsidRDefault="00C674AE" w:rsidP="00C674AE">
      <w:pPr>
        <w:pStyle w:val="Heading3"/>
        <w:spacing w:before="100"/>
      </w:pPr>
      <w:bookmarkStart w:id="163" w:name="_Toc67839570"/>
      <w:r>
        <w:t>Google Calendar API</w:t>
      </w:r>
      <w:bookmarkEnd w:id="163"/>
    </w:p>
    <w:p w14:paraId="21B68BE9" w14:textId="77777777" w:rsidR="00C674AE" w:rsidRPr="005E07E0" w:rsidRDefault="00C674AE" w:rsidP="00C674AE">
      <w:pPr>
        <w:ind w:left="360" w:firstLine="720"/>
        <w:jc w:val="thaiDistribute"/>
      </w:pPr>
      <w:r w:rsidRPr="005E07E0">
        <w:t xml:space="preserve">Google Calendar API [17] </w:t>
      </w:r>
      <w:r w:rsidRPr="005E07E0">
        <w:rPr>
          <w:cs/>
        </w:rPr>
        <w:t>มีข้อดีคือ เป็นชุดของ</w:t>
      </w:r>
      <w:r>
        <w:rPr>
          <w:rFonts w:hint="cs"/>
          <w:cs/>
        </w:rPr>
        <w:t>เอพีไอ</w:t>
      </w:r>
      <w:r w:rsidRPr="005E07E0">
        <w:rPr>
          <w:cs/>
        </w:rPr>
        <w:t>สำหรับเรียกใช้งานปฏิทินออนไลน์ในการพัฒนาแอปพลิเคชันโดยรองรับทั้งระบบปฏิบัติการแอนดรอยด์และ</w:t>
      </w:r>
      <w:r>
        <w:rPr>
          <w:rFonts w:hint="cs"/>
          <w:cs/>
        </w:rPr>
        <w:t>ไอโอเอส</w:t>
      </w:r>
      <w:r w:rsidRPr="005E07E0">
        <w:rPr>
          <w:cs/>
        </w:rPr>
        <w:t xml:space="preserve"> </w:t>
      </w:r>
      <w:r>
        <w:t>(</w:t>
      </w:r>
      <w:r w:rsidRPr="005E07E0">
        <w:t>iOS</w:t>
      </w:r>
      <w:r>
        <w:t>)</w:t>
      </w:r>
    </w:p>
    <w:p w14:paraId="619E7F5E" w14:textId="50BBE356" w:rsidR="00C674AE" w:rsidRPr="008D3B79" w:rsidRDefault="00C674AE" w:rsidP="00C674AE">
      <w:pPr>
        <w:pStyle w:val="Heading3"/>
        <w:spacing w:before="100"/>
      </w:pPr>
      <w:bookmarkStart w:id="164" w:name="_Toc67839571"/>
      <w:r>
        <w:t>LINE Developers</w:t>
      </w:r>
      <w:bookmarkEnd w:id="164"/>
    </w:p>
    <w:p w14:paraId="42E403AC" w14:textId="75E336D5" w:rsidR="00DF0A60" w:rsidRPr="005E07E0" w:rsidRDefault="00DF0A60" w:rsidP="00DF0A60">
      <w:pPr>
        <w:ind w:left="360" w:firstLine="720"/>
        <w:jc w:val="thaiDistribute"/>
      </w:pPr>
      <w:r>
        <w:rPr>
          <w:rFonts w:hint="cs"/>
          <w:cs/>
        </w:rPr>
        <w:t xml:space="preserve">ไลน์สำหรับผู้พัฒนา </w:t>
      </w:r>
      <w:r>
        <w:t>(LINE</w:t>
      </w:r>
      <w:r w:rsidRPr="005E07E0">
        <w:t xml:space="preserve"> </w:t>
      </w:r>
      <w:r>
        <w:t>D</w:t>
      </w:r>
      <w:r w:rsidRPr="005E07E0">
        <w:t>eveloper</w:t>
      </w:r>
      <w:r>
        <w:t>s)</w:t>
      </w:r>
      <w:r w:rsidRPr="005E07E0">
        <w:t xml:space="preserve"> </w:t>
      </w:r>
      <w:r w:rsidRPr="005E07E0">
        <w:rPr>
          <w:cs/>
        </w:rPr>
        <w:t>เป็นเว็บไซต์</w:t>
      </w:r>
      <w:r w:rsidR="00B515A5">
        <w:rPr>
          <w:rFonts w:hint="cs"/>
          <w:cs/>
        </w:rPr>
        <w:t>ทางการ</w:t>
      </w:r>
      <w:r w:rsidRPr="005E07E0">
        <w:rPr>
          <w:cs/>
        </w:rPr>
        <w:t>ของ</w:t>
      </w:r>
      <w:r w:rsidR="00B515A5">
        <w:rPr>
          <w:rFonts w:hint="cs"/>
          <w:cs/>
        </w:rPr>
        <w:t>บริษัท</w:t>
      </w:r>
      <w:r>
        <w:rPr>
          <w:cs/>
        </w:rPr>
        <w:t>ไลน์</w:t>
      </w:r>
      <w:r w:rsidRPr="005E07E0">
        <w:t xml:space="preserve"> </w:t>
      </w:r>
      <w:r w:rsidRPr="005E07E0">
        <w:rPr>
          <w:cs/>
        </w:rPr>
        <w:t>ที่รวบรวมเครื่องมือที่จำเป็นในการพัฒนาแอปพลิเคชันที่เชื่อมต่อผ่าน</w:t>
      </w:r>
      <w:r>
        <w:rPr>
          <w:cs/>
        </w:rPr>
        <w:t>ไลน์</w:t>
      </w:r>
    </w:p>
    <w:p w14:paraId="61141E44" w14:textId="38A7C69D" w:rsidR="00C674AE" w:rsidRPr="008D3B79" w:rsidRDefault="00C674AE" w:rsidP="00DF0A60">
      <w:pPr>
        <w:pStyle w:val="Heading3"/>
        <w:spacing w:before="100"/>
      </w:pPr>
      <w:bookmarkStart w:id="165" w:name="_Toc67839572"/>
      <w:r>
        <w:t>Facebook for Developers</w:t>
      </w:r>
      <w:bookmarkEnd w:id="165"/>
    </w:p>
    <w:p w14:paraId="7E240A8C" w14:textId="58239829" w:rsidR="00F05214" w:rsidRPr="005E07E0" w:rsidRDefault="00F05214" w:rsidP="00E3799C">
      <w:pPr>
        <w:ind w:left="360" w:firstLine="720"/>
        <w:jc w:val="thaiDistribute"/>
      </w:pPr>
      <w:r>
        <w:rPr>
          <w:rFonts w:hint="cs"/>
          <w:cs/>
        </w:rPr>
        <w:t xml:space="preserve">เฟสบุ๊กสำหรับผู้พัฒนา </w:t>
      </w:r>
      <w:r>
        <w:t>(</w:t>
      </w:r>
      <w:r w:rsidRPr="005E07E0">
        <w:t xml:space="preserve">Facebook for </w:t>
      </w:r>
      <w:r>
        <w:t>D</w:t>
      </w:r>
      <w:r w:rsidRPr="005E07E0">
        <w:t>evelopers</w:t>
      </w:r>
      <w:r>
        <w:t>)</w:t>
      </w:r>
      <w:r w:rsidRPr="005E07E0">
        <w:t xml:space="preserve"> </w:t>
      </w:r>
      <w:r w:rsidRPr="005E07E0">
        <w:rPr>
          <w:cs/>
        </w:rPr>
        <w:t>เป็นเว็บไซต์</w:t>
      </w:r>
      <w:r w:rsidR="00B1135D">
        <w:rPr>
          <w:rFonts w:hint="cs"/>
          <w:cs/>
        </w:rPr>
        <w:t>ทางการ</w:t>
      </w:r>
      <w:r w:rsidRPr="005E07E0">
        <w:rPr>
          <w:cs/>
        </w:rPr>
        <w:t>ของ</w:t>
      </w:r>
      <w:r w:rsidR="00B515A5">
        <w:rPr>
          <w:rFonts w:hint="cs"/>
          <w:cs/>
        </w:rPr>
        <w:t>บริษัท</w:t>
      </w:r>
      <w:r>
        <w:rPr>
          <w:rFonts w:hint="cs"/>
          <w:cs/>
        </w:rPr>
        <w:t>เฟสบุ๊ก</w:t>
      </w:r>
      <w:r w:rsidRPr="005E07E0">
        <w:rPr>
          <w:cs/>
        </w:rPr>
        <w:t>ที่รวบรวมเครื่องมือที่จำเป็นในการพัฒนาแอปพลิเคชันที่เชื่อมต่อผ่าน</w:t>
      </w:r>
      <w:r>
        <w:rPr>
          <w:rFonts w:hint="cs"/>
          <w:cs/>
        </w:rPr>
        <w:t>เฟสบุ๊ก</w:t>
      </w:r>
    </w:p>
    <w:p w14:paraId="6D54206D" w14:textId="4B3BBAF2" w:rsidR="00CE52E3" w:rsidRPr="008D3B79" w:rsidRDefault="00CE52E3" w:rsidP="00CE52E3">
      <w:pPr>
        <w:pStyle w:val="Heading3"/>
        <w:spacing w:before="100"/>
      </w:pPr>
      <w:bookmarkStart w:id="166" w:name="_Toc67839573"/>
      <w:r>
        <w:t>OAuth</w:t>
      </w:r>
      <w:bookmarkEnd w:id="166"/>
    </w:p>
    <w:p w14:paraId="39CDAB06" w14:textId="2B4C262A" w:rsidR="00CE52E3" w:rsidRDefault="00CE52E3" w:rsidP="00CE52E3">
      <w:pPr>
        <w:ind w:left="360" w:firstLine="720"/>
        <w:jc w:val="thaiDistribute"/>
      </w:pPr>
      <w:r w:rsidRPr="005E07E0">
        <w:t>OAuth (Open Aut</w:t>
      </w:r>
      <w:r>
        <w:t>horization</w:t>
      </w:r>
      <w:r w:rsidRPr="005E07E0">
        <w:t xml:space="preserve">) [18] </w:t>
      </w:r>
      <w:r w:rsidRPr="005E07E0">
        <w:rPr>
          <w:cs/>
        </w:rPr>
        <w:t>เป็นมาตราฐานที่แอปพลิเคชัน</w:t>
      </w:r>
      <w:r w:rsidRPr="005E07E0">
        <w:t> </w:t>
      </w:r>
      <w:r w:rsidRPr="005E07E0">
        <w:rPr>
          <w:cs/>
        </w:rPr>
        <w:t xml:space="preserve">จะใช้ติดต่อกับเครื่อง </w:t>
      </w:r>
      <w:r w:rsidRPr="005E07E0">
        <w:t xml:space="preserve">Client </w:t>
      </w:r>
      <w:r w:rsidRPr="005E07E0">
        <w:rPr>
          <w:cs/>
        </w:rPr>
        <w:t>ใน</w:t>
      </w:r>
      <w:r>
        <w:rPr>
          <w:rFonts w:hint="cs"/>
          <w:cs/>
        </w:rPr>
        <w:t>รูป</w:t>
      </w:r>
      <w:r w:rsidRPr="005E07E0">
        <w:rPr>
          <w:cs/>
        </w:rPr>
        <w:t>แบบ</w:t>
      </w:r>
      <w:r>
        <w:rPr>
          <w:rFonts w:hint="cs"/>
          <w:cs/>
        </w:rPr>
        <w:t>ของ</w:t>
      </w:r>
      <w:r w:rsidRPr="005E07E0">
        <w:rPr>
          <w:cs/>
        </w:rPr>
        <w:t>การเข้าระบบ ผ่านตัวแทนที่ปลอดภัย</w:t>
      </w:r>
      <w:r w:rsidRPr="005E07E0">
        <w:t> </w:t>
      </w:r>
      <w:r w:rsidRPr="005E07E0">
        <w:rPr>
          <w:cs/>
        </w:rPr>
        <w:t>ที่ใช้สำหรับการกำหนดสิทธิ์ให้แอปพลิเคชันหนึ่งสามารถร้องขอทรัพยากรของผู้ใช้จากแอปพลิเคชันหนึ่งได้โดยที่แอปพลิเคชันนั้นไม่จำเป็นต้องทราบรหัสผ่านของผู้ใช้</w:t>
      </w:r>
    </w:p>
    <w:p w14:paraId="2360E384" w14:textId="693AD85B" w:rsidR="00BE1632" w:rsidRDefault="00BE1632" w:rsidP="00CE52E3">
      <w:pPr>
        <w:ind w:left="360" w:firstLine="720"/>
        <w:jc w:val="thaiDistribute"/>
      </w:pPr>
    </w:p>
    <w:p w14:paraId="118B029D" w14:textId="77777777" w:rsidR="00BE1632" w:rsidRDefault="00BE1632" w:rsidP="00CE52E3">
      <w:pPr>
        <w:ind w:left="360" w:firstLine="720"/>
        <w:jc w:val="thaiDistribute"/>
      </w:pPr>
    </w:p>
    <w:p w14:paraId="05348334" w14:textId="4F2FCEF2" w:rsidR="00156D4E" w:rsidRDefault="00943A45" w:rsidP="003168C9">
      <w:pPr>
        <w:pStyle w:val="Heading2"/>
        <w:rPr>
          <w:lang w:val="en-GB"/>
        </w:rPr>
      </w:pPr>
      <w:bookmarkStart w:id="167" w:name="_Toc67839574"/>
      <w:r>
        <w:rPr>
          <w:rFonts w:hint="cs"/>
          <w:cs/>
          <w:lang w:val="en-GB"/>
        </w:rPr>
        <w:lastRenderedPageBreak/>
        <w:t>แอปพลิเคชันเกี่ยวกับโรคไตและโภชนาการที่มีอยู่ในปัจจุบัน</w:t>
      </w:r>
      <w:bookmarkEnd w:id="167"/>
    </w:p>
    <w:p w14:paraId="37470674" w14:textId="6EE9A9C8" w:rsidR="001A208D" w:rsidRDefault="00F97857" w:rsidP="001A208D">
      <w:pPr>
        <w:pStyle w:val="Heading3"/>
        <w:spacing w:before="100"/>
      </w:pPr>
      <w:bookmarkStart w:id="168" w:name="_Toc67839575"/>
      <w:r>
        <w:t xml:space="preserve">CKD </w:t>
      </w:r>
      <w:r>
        <w:rPr>
          <w:rFonts w:hint="cs"/>
          <w:cs/>
        </w:rPr>
        <w:t>รักษ์ไต</w:t>
      </w:r>
      <w:bookmarkEnd w:id="168"/>
    </w:p>
    <w:p w14:paraId="5C1AA0CC" w14:textId="5DF50062" w:rsidR="00DD3791" w:rsidRPr="005E07E0" w:rsidRDefault="00F97857" w:rsidP="00DD3791">
      <w:pPr>
        <w:ind w:left="360" w:firstLine="720"/>
        <w:jc w:val="thaiDistribute"/>
      </w:pPr>
      <w:r>
        <w:rPr>
          <w:cs/>
        </w:rPr>
        <w:t>ซีเคดีรักษ์ไต</w:t>
      </w:r>
      <w:r w:rsidRPr="005E07E0">
        <w:t xml:space="preserve"> </w:t>
      </w:r>
      <w:r w:rsidRPr="005E07E0">
        <w:rPr>
          <w:cs/>
        </w:rPr>
        <w:t>เป็นแอปพลิเคชันบนโทรศัพท์มือถือสำหรับวิเคราะห์เก็บข้อมูลสุขภาพทางไตต่างๆ ดัง</w:t>
      </w:r>
      <w:r w:rsidR="003E746F">
        <w:rPr>
          <w:cs/>
        </w:rPr>
        <w:t>รูปที่ 2-</w:t>
      </w:r>
      <w:r>
        <w:rPr>
          <w:cs/>
        </w:rPr>
        <w:t>5</w:t>
      </w:r>
      <w:r w:rsidRPr="005E07E0">
        <w:rPr>
          <w:cs/>
        </w:rPr>
        <w:t xml:space="preserve"> แต่รูปแบบของการแสดงผลมักแสดงออกในรูปแบบของกราฟ ส่งผลให้ผู้ป่วยส่วนใหญ่ที่เป็นผู้สูงอายุไม่สามารถทำความเข้าใจกราฟต่างๆ เหล่านั้นได้</w:t>
      </w:r>
    </w:p>
    <w:p w14:paraId="0EB2151A" w14:textId="77777777" w:rsidR="00F97857" w:rsidRPr="005E07E0" w:rsidRDefault="00F97857" w:rsidP="00F97857">
      <w:pPr>
        <w:jc w:val="center"/>
      </w:pPr>
      <w:r w:rsidRPr="005E07E0">
        <w:rPr>
          <w:noProof/>
        </w:rPr>
        <w:drawing>
          <wp:inline distT="0" distB="0" distL="0" distR="0" wp14:anchorId="13BF140F" wp14:editId="24713667">
            <wp:extent cx="2124075" cy="37767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5675" cy="37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</w:rPr>
        <w:drawing>
          <wp:inline distT="0" distB="0" distL="0" distR="0" wp14:anchorId="2640D4AD" wp14:editId="202BC0B9">
            <wp:extent cx="2124075" cy="37767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7343" cy="38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30DA" w14:textId="51E65C45" w:rsidR="00F97857" w:rsidRPr="005E07E0" w:rsidRDefault="003E746F" w:rsidP="00F97857">
      <w:pPr>
        <w:jc w:val="center"/>
      </w:pPr>
      <w:bookmarkStart w:id="169" w:name="_Toc49004645"/>
      <w:bookmarkStart w:id="170" w:name="_Toc61299172"/>
      <w:r>
        <w:rPr>
          <w:cs/>
        </w:rPr>
        <w:t>รูปที่ 2-</w:t>
      </w:r>
      <w:r w:rsidR="00BD0D3F">
        <w:rPr>
          <w:rFonts w:hint="cs"/>
          <w:cs/>
        </w:rPr>
        <w:t>5</w:t>
      </w:r>
      <w:r w:rsidR="00F97857" w:rsidRPr="005E07E0">
        <w:rPr>
          <w:cs/>
        </w:rPr>
        <w:t xml:space="preserve"> หน้าจอแสดงผลของแอปพลิเคชัน</w:t>
      </w:r>
      <w:r w:rsidR="00F97857">
        <w:rPr>
          <w:cs/>
        </w:rPr>
        <w:t>ซีเคดีรักษ์ไต</w:t>
      </w:r>
      <w:bookmarkEnd w:id="169"/>
      <w:r w:rsidR="00F97857">
        <w:t xml:space="preserve"> (CKD </w:t>
      </w:r>
      <w:r w:rsidR="00F97857">
        <w:rPr>
          <w:rFonts w:hint="cs"/>
          <w:cs/>
        </w:rPr>
        <w:t>รักษ์ไต</w:t>
      </w:r>
      <w:r w:rsidR="00F97857">
        <w:t>)</w:t>
      </w:r>
      <w:bookmarkEnd w:id="170"/>
    </w:p>
    <w:p w14:paraId="15234596" w14:textId="050BFE33" w:rsidR="00F97857" w:rsidRDefault="00F97857" w:rsidP="00F97857"/>
    <w:p w14:paraId="3823A9FE" w14:textId="4B3D4958" w:rsidR="00F07872" w:rsidRDefault="00F07872" w:rsidP="00F97857"/>
    <w:p w14:paraId="0933872B" w14:textId="2CDE4D27" w:rsidR="00F07872" w:rsidRDefault="00F07872" w:rsidP="00F97857"/>
    <w:p w14:paraId="67429CC5" w14:textId="018515F9" w:rsidR="009206E8" w:rsidRDefault="009206E8" w:rsidP="00F97857"/>
    <w:p w14:paraId="69A8B437" w14:textId="77777777" w:rsidR="009206E8" w:rsidRPr="00F97857" w:rsidRDefault="009206E8" w:rsidP="00F97857"/>
    <w:p w14:paraId="6C4F8C2C" w14:textId="2917E1AE" w:rsidR="001A208D" w:rsidRDefault="00DD01FC" w:rsidP="001A208D">
      <w:pPr>
        <w:pStyle w:val="Heading3"/>
        <w:spacing w:before="100"/>
      </w:pPr>
      <w:bookmarkStart w:id="171" w:name="_Toc67839576"/>
      <w:r>
        <w:lastRenderedPageBreak/>
        <w:t>eGFR Calculator</w:t>
      </w:r>
      <w:bookmarkEnd w:id="171"/>
    </w:p>
    <w:p w14:paraId="3DE07DF9" w14:textId="396B5E78" w:rsidR="009206E8" w:rsidRPr="005E07E0" w:rsidRDefault="009206E8" w:rsidP="00CF3FCF">
      <w:pPr>
        <w:ind w:left="360" w:firstLine="720"/>
        <w:jc w:val="thaiDistribute"/>
      </w:pPr>
      <w:r>
        <w:rPr>
          <w:cs/>
        </w:rPr>
        <w:t>อีจีเอฟอาร์แคลคูเลเตอร์</w:t>
      </w:r>
      <w:r w:rsidRPr="005E07E0">
        <w:t xml:space="preserve"> </w:t>
      </w:r>
      <w:r w:rsidRPr="005E07E0">
        <w:rPr>
          <w:cs/>
        </w:rPr>
        <w:t>เป็นเว็บแอปพลิเคชันที่ทำการคำนวณหาการทำงานของไตหรืออัตราการกรองของไต ดัง</w:t>
      </w:r>
      <w:r w:rsidR="003E746F">
        <w:rPr>
          <w:cs/>
        </w:rPr>
        <w:t>รูปที่ 2-</w:t>
      </w:r>
      <w:r>
        <w:rPr>
          <w:cs/>
        </w:rPr>
        <w:t>6</w:t>
      </w:r>
      <w:r w:rsidRPr="005E07E0">
        <w:rPr>
          <w:cs/>
        </w:rPr>
        <w:t xml:space="preserve"> โดยใช้น้ำหนัก เพศ อายุ และค่าที่ได้จากการเจาะเลือดมาคำนวณ เพื่อวิเคราะห์การเสื่อมของไต แต่เนื่องจากเป็นเว็บแอปพลิเคชันที่เป็นภาษาอังกฤษ จึง</w:t>
      </w:r>
      <w:r>
        <w:rPr>
          <w:rFonts w:hint="cs"/>
          <w:cs/>
        </w:rPr>
        <w:t>ทำให้คนไทยใช้งานยากและไม่สะดวก</w:t>
      </w:r>
    </w:p>
    <w:p w14:paraId="684D7D1D" w14:textId="77777777" w:rsidR="009206E8" w:rsidRPr="005E07E0" w:rsidRDefault="009206E8" w:rsidP="009206E8">
      <w:pPr>
        <w:jc w:val="center"/>
      </w:pPr>
      <w:r w:rsidRPr="005E07E0">
        <w:rPr>
          <w:noProof/>
        </w:rPr>
        <w:drawing>
          <wp:inline distT="0" distB="0" distL="0" distR="0" wp14:anchorId="60C5DFE8" wp14:editId="222BC025">
            <wp:extent cx="4533900" cy="3567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56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C28F" w14:textId="7345B10C" w:rsidR="009206E8" w:rsidRPr="005E07E0" w:rsidRDefault="003E746F" w:rsidP="009206E8">
      <w:pPr>
        <w:jc w:val="center"/>
      </w:pPr>
      <w:bookmarkStart w:id="172" w:name="_Toc49004646"/>
      <w:bookmarkStart w:id="173" w:name="_Toc61299173"/>
      <w:r>
        <w:rPr>
          <w:cs/>
        </w:rPr>
        <w:t>รูปที่ 2-</w:t>
      </w:r>
      <w:r w:rsidR="00062CE0">
        <w:rPr>
          <w:rFonts w:hint="cs"/>
          <w:cs/>
        </w:rPr>
        <w:t>6</w:t>
      </w:r>
      <w:r w:rsidR="009206E8">
        <w:rPr>
          <w:rFonts w:hint="cs"/>
          <w:cs/>
        </w:rPr>
        <w:t xml:space="preserve"> </w:t>
      </w:r>
      <w:r w:rsidR="009206E8" w:rsidRPr="005E07E0">
        <w:rPr>
          <w:cs/>
        </w:rPr>
        <w:t>หน้าจอแสดงผลของแอปพลิเคชัน</w:t>
      </w:r>
      <w:r w:rsidR="009206E8">
        <w:rPr>
          <w:cs/>
        </w:rPr>
        <w:t>อีจีเอฟอาร์แคลคูเลเตอร์</w:t>
      </w:r>
      <w:bookmarkEnd w:id="172"/>
      <w:r w:rsidR="009206E8">
        <w:t xml:space="preserve"> (eGFR Calculator)</w:t>
      </w:r>
      <w:bookmarkEnd w:id="173"/>
    </w:p>
    <w:p w14:paraId="1439893C" w14:textId="666FECAF" w:rsidR="009206E8" w:rsidRDefault="009206E8" w:rsidP="009206E8"/>
    <w:p w14:paraId="6ED7E1D8" w14:textId="6B00075D" w:rsidR="009206E8" w:rsidRDefault="009206E8" w:rsidP="009206E8"/>
    <w:p w14:paraId="7B276A33" w14:textId="32222AA1" w:rsidR="009206E8" w:rsidRDefault="009206E8" w:rsidP="009206E8"/>
    <w:p w14:paraId="63CA1EF4" w14:textId="7CD6B218" w:rsidR="009206E8" w:rsidRDefault="009206E8" w:rsidP="009206E8"/>
    <w:p w14:paraId="537B32E3" w14:textId="385C0528" w:rsidR="00E15AFB" w:rsidRDefault="00E15AFB" w:rsidP="009206E8"/>
    <w:p w14:paraId="3D3EAF71" w14:textId="77777777" w:rsidR="00E15AFB" w:rsidRPr="009206E8" w:rsidRDefault="00E15AFB" w:rsidP="009206E8"/>
    <w:p w14:paraId="5E5071CD" w14:textId="622C89B0" w:rsidR="001A208D" w:rsidRDefault="003030D6" w:rsidP="001A208D">
      <w:pPr>
        <w:pStyle w:val="Heading3"/>
        <w:spacing w:before="100"/>
      </w:pPr>
      <w:bookmarkStart w:id="174" w:name="_Toc67839577"/>
      <w:proofErr w:type="spellStart"/>
      <w:r>
        <w:lastRenderedPageBreak/>
        <w:t>F</w:t>
      </w:r>
      <w:r w:rsidR="00E15AFB">
        <w:t>oodiEat</w:t>
      </w:r>
      <w:bookmarkEnd w:id="174"/>
      <w:proofErr w:type="spellEnd"/>
    </w:p>
    <w:p w14:paraId="56C3194C" w14:textId="6DDF60F6" w:rsidR="00E15AFB" w:rsidRPr="005E07E0" w:rsidRDefault="00E15AFB" w:rsidP="00E15AFB">
      <w:pPr>
        <w:ind w:left="360" w:firstLine="720"/>
        <w:jc w:val="thaiDistribute"/>
      </w:pPr>
      <w:r>
        <w:rPr>
          <w:cs/>
        </w:rPr>
        <w:t>ฟู้ดไออีท</w:t>
      </w:r>
      <w:r w:rsidRPr="005E07E0">
        <w:t xml:space="preserve"> </w:t>
      </w:r>
      <w:r w:rsidRPr="005E07E0">
        <w:rPr>
          <w:cs/>
        </w:rPr>
        <w:t>เป็นแอปพลิเคชันบนโทรศัพท์มือถือที่สามารถบันทึกและวิเคราะห์พฤติกรรมการบริโภคอาหารและการออกกำลังกาย สำหรับคนรักสุขภาพ ดัง</w:t>
      </w:r>
      <w:r w:rsidR="003E746F">
        <w:rPr>
          <w:cs/>
        </w:rPr>
        <w:t>รูปที่ 2-</w:t>
      </w:r>
      <w:r>
        <w:rPr>
          <w:cs/>
        </w:rPr>
        <w:t>7</w:t>
      </w:r>
      <w:r w:rsidRPr="005E07E0">
        <w:rPr>
          <w:cs/>
        </w:rPr>
        <w:t xml:space="preserve"> แต่ยังมีอีกหลายๆ เมนู และอีกหลายๆ กิจกรรมการออกกำลังกาย ที่ยังไม่มีในระบบฐานข้อมูล</w:t>
      </w:r>
    </w:p>
    <w:p w14:paraId="15AE65C8" w14:textId="77777777" w:rsidR="00E15AFB" w:rsidRPr="005E07E0" w:rsidRDefault="00E15AFB" w:rsidP="00E15AFB">
      <w:pPr>
        <w:jc w:val="center"/>
      </w:pPr>
      <w:r w:rsidRPr="005E07E0">
        <w:rPr>
          <w:noProof/>
        </w:rPr>
        <w:drawing>
          <wp:inline distT="0" distB="0" distL="0" distR="0" wp14:anchorId="7455E7F4" wp14:editId="1EB0842A">
            <wp:extent cx="2124000" cy="377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</w:rPr>
        <w:drawing>
          <wp:inline distT="0" distB="0" distL="0" distR="0" wp14:anchorId="74CAF0EF" wp14:editId="2889EB13">
            <wp:extent cx="2124000" cy="377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7615" w14:textId="232D1DB8" w:rsidR="00E15AFB" w:rsidRPr="005E07E0" w:rsidRDefault="003E746F" w:rsidP="00E15AFB">
      <w:pPr>
        <w:jc w:val="center"/>
      </w:pPr>
      <w:bookmarkStart w:id="175" w:name="_Toc49004647"/>
      <w:bookmarkStart w:id="176" w:name="_Toc61299174"/>
      <w:r>
        <w:rPr>
          <w:cs/>
        </w:rPr>
        <w:t>รูปที่ 2-</w:t>
      </w:r>
      <w:r w:rsidR="00062CE0">
        <w:rPr>
          <w:rFonts w:hint="cs"/>
          <w:cs/>
        </w:rPr>
        <w:t>7</w:t>
      </w:r>
      <w:r w:rsidR="00E15AFB" w:rsidRPr="005E07E0">
        <w:rPr>
          <w:cs/>
        </w:rPr>
        <w:t xml:space="preserve"> หน้าจอแสดงผลของแอปพลิเคชัน</w:t>
      </w:r>
      <w:r w:rsidR="00E15AFB">
        <w:rPr>
          <w:cs/>
        </w:rPr>
        <w:t>ฟู้ดไออีท</w:t>
      </w:r>
      <w:bookmarkEnd w:id="175"/>
      <w:r w:rsidR="00E15AFB">
        <w:t xml:space="preserve"> (</w:t>
      </w:r>
      <w:proofErr w:type="spellStart"/>
      <w:r w:rsidR="00E15AFB">
        <w:t>FoodiEat</w:t>
      </w:r>
      <w:proofErr w:type="spellEnd"/>
      <w:r w:rsidR="00E15AFB">
        <w:t>)</w:t>
      </w:r>
      <w:bookmarkEnd w:id="176"/>
    </w:p>
    <w:p w14:paraId="61AB1F25" w14:textId="5D4A78C7" w:rsidR="00E15AFB" w:rsidRDefault="00E15AFB" w:rsidP="00E15AFB"/>
    <w:p w14:paraId="0D083FDD" w14:textId="1086C566" w:rsidR="00C73CA2" w:rsidRDefault="00C73CA2" w:rsidP="00E15AFB"/>
    <w:p w14:paraId="1D4F91CE" w14:textId="109944B6" w:rsidR="00C73CA2" w:rsidRDefault="00C73CA2" w:rsidP="00E15AFB"/>
    <w:p w14:paraId="62EDA86C" w14:textId="52631AD0" w:rsidR="00C73CA2" w:rsidRDefault="00C73CA2" w:rsidP="00E15AFB"/>
    <w:p w14:paraId="3F0886C3" w14:textId="50941F29" w:rsidR="00C73CA2" w:rsidRDefault="00C73CA2" w:rsidP="00E15AFB"/>
    <w:p w14:paraId="5D7C470D" w14:textId="77777777" w:rsidR="00C73CA2" w:rsidRPr="00E15AFB" w:rsidRDefault="00C73CA2" w:rsidP="00E15AFB"/>
    <w:p w14:paraId="4F2ABEDB" w14:textId="0251AE19" w:rsidR="001A208D" w:rsidRDefault="00C73CA2" w:rsidP="001A208D">
      <w:pPr>
        <w:pStyle w:val="Heading3"/>
        <w:spacing w:before="100"/>
      </w:pPr>
      <w:bookmarkStart w:id="177" w:name="_Toc67839578"/>
      <w:proofErr w:type="spellStart"/>
      <w:r>
        <w:lastRenderedPageBreak/>
        <w:t>FoodChoice</w:t>
      </w:r>
      <w:bookmarkEnd w:id="177"/>
      <w:proofErr w:type="spellEnd"/>
    </w:p>
    <w:p w14:paraId="787E3BBF" w14:textId="7A69E19A" w:rsidR="00C73CA2" w:rsidRPr="005E07E0" w:rsidRDefault="00C73CA2" w:rsidP="00F22153">
      <w:pPr>
        <w:ind w:left="360" w:firstLine="720"/>
        <w:jc w:val="thaiDistribute"/>
        <w:rPr>
          <w:b/>
          <w:bCs/>
        </w:rPr>
      </w:pPr>
      <w:r>
        <w:rPr>
          <w:cs/>
        </w:rPr>
        <w:t>ฟู้ดช้อยส์</w:t>
      </w:r>
      <w:r w:rsidRPr="005E07E0">
        <w:rPr>
          <w:cs/>
        </w:rPr>
        <w:t xml:space="preserve"> เป็นแอปพลิเคชันบนโทรศัพท์มือถือ ที่ให้ความรู้ทางด้านโภชนาการ เมื่อ</w:t>
      </w:r>
      <w:r>
        <w:rPr>
          <w:rFonts w:hint="cs"/>
          <w:cs/>
        </w:rPr>
        <w:t>ส</w:t>
      </w:r>
      <w:r w:rsidRPr="005E07E0">
        <w:rPr>
          <w:cs/>
        </w:rPr>
        <w:t>แกนบาร์โค้ดจากผลิตภัณฑ์ ข้อมูลบนฉลากโภชนาการจะถูกแสดงในรูปแบบที่สามารถเข้าใจได้ง่ายพร้อมคำแนะนำสำหรับผู้ป่วยโรคต่างๆ ดัง</w:t>
      </w:r>
      <w:r w:rsidR="003E746F">
        <w:rPr>
          <w:cs/>
        </w:rPr>
        <w:t>รูปที่ 2-</w:t>
      </w:r>
      <w:r>
        <w:rPr>
          <w:cs/>
        </w:rPr>
        <w:t>8</w:t>
      </w:r>
      <w:r w:rsidRPr="005E07E0">
        <w:rPr>
          <w:cs/>
        </w:rPr>
        <w:t xml:space="preserve"> แต่ก็ยังมีอีกหลายๆ เมนู ที่ยังไม่มีในระบบเช่นกัน</w:t>
      </w:r>
    </w:p>
    <w:p w14:paraId="1DC717F5" w14:textId="77777777" w:rsidR="00C73CA2" w:rsidRPr="005E07E0" w:rsidRDefault="00C73CA2" w:rsidP="00C73CA2">
      <w:pPr>
        <w:jc w:val="center"/>
        <w:rPr>
          <w:b/>
          <w:bCs/>
        </w:rPr>
      </w:pPr>
      <w:r w:rsidRPr="005E07E0">
        <w:rPr>
          <w:noProof/>
        </w:rPr>
        <w:drawing>
          <wp:inline distT="0" distB="0" distL="0" distR="0" wp14:anchorId="5AEF30C4" wp14:editId="252EA60C">
            <wp:extent cx="2124000" cy="377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</w:rPr>
        <w:drawing>
          <wp:inline distT="0" distB="0" distL="0" distR="0" wp14:anchorId="09A4E1D8" wp14:editId="1578D9E3">
            <wp:extent cx="2124000" cy="37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85C" w14:textId="0876AEF7" w:rsidR="00C73CA2" w:rsidRPr="005E07E0" w:rsidRDefault="003E746F" w:rsidP="00C73CA2">
      <w:pPr>
        <w:jc w:val="center"/>
      </w:pPr>
      <w:bookmarkStart w:id="178" w:name="_Toc49004648"/>
      <w:bookmarkStart w:id="179" w:name="_Toc61299175"/>
      <w:r>
        <w:rPr>
          <w:cs/>
        </w:rPr>
        <w:t>รูปที่ 2-</w:t>
      </w:r>
      <w:r w:rsidR="00062CE0">
        <w:rPr>
          <w:rFonts w:hint="cs"/>
          <w:cs/>
        </w:rPr>
        <w:t>8</w:t>
      </w:r>
      <w:r w:rsidR="00C73CA2" w:rsidRPr="005E07E0">
        <w:rPr>
          <w:cs/>
        </w:rPr>
        <w:t xml:space="preserve"> หน้าจอแสดงผลของแอปพลิเคชัน</w:t>
      </w:r>
      <w:r w:rsidR="00C73CA2">
        <w:rPr>
          <w:cs/>
        </w:rPr>
        <w:t>ฟู้ดช้อยส์</w:t>
      </w:r>
      <w:bookmarkEnd w:id="178"/>
      <w:r w:rsidR="00C73CA2">
        <w:t xml:space="preserve"> (</w:t>
      </w:r>
      <w:proofErr w:type="spellStart"/>
      <w:r w:rsidR="00C73CA2">
        <w:t>FoodChoice</w:t>
      </w:r>
      <w:proofErr w:type="spellEnd"/>
      <w:r w:rsidR="00C73CA2">
        <w:t>)</w:t>
      </w:r>
      <w:bookmarkEnd w:id="179"/>
    </w:p>
    <w:p w14:paraId="12909AED" w14:textId="4A867F56" w:rsidR="00C73CA2" w:rsidRDefault="00C73CA2" w:rsidP="00C73CA2"/>
    <w:p w14:paraId="24CFDD16" w14:textId="55615C79" w:rsidR="00F06C0C" w:rsidRDefault="00F06C0C" w:rsidP="00C73CA2"/>
    <w:p w14:paraId="132572BD" w14:textId="1EAF7BE7" w:rsidR="00F06C0C" w:rsidRDefault="00F06C0C" w:rsidP="00C73CA2"/>
    <w:p w14:paraId="4D310C15" w14:textId="6DA96030" w:rsidR="00F06C0C" w:rsidRDefault="00F06C0C" w:rsidP="00C73CA2"/>
    <w:p w14:paraId="15DBF41F" w14:textId="77777777" w:rsidR="00F06C0C" w:rsidRPr="00C73CA2" w:rsidRDefault="00F06C0C" w:rsidP="00C73CA2"/>
    <w:p w14:paraId="35E8BB4A" w14:textId="00648CD3" w:rsidR="001A208D" w:rsidRPr="008D3B79" w:rsidRDefault="00F06C0C" w:rsidP="00905789">
      <w:pPr>
        <w:pStyle w:val="Heading3"/>
        <w:spacing w:before="100"/>
      </w:pPr>
      <w:bookmarkStart w:id="180" w:name="_Toc67839579"/>
      <w:r>
        <w:rPr>
          <w:rFonts w:hint="cs"/>
          <w:cs/>
        </w:rPr>
        <w:lastRenderedPageBreak/>
        <w:t>แคลอรี่ ไดอารี่</w:t>
      </w:r>
      <w:bookmarkEnd w:id="180"/>
    </w:p>
    <w:p w14:paraId="48D3AF77" w14:textId="5AB3177C" w:rsidR="00305B2B" w:rsidRPr="005E07E0" w:rsidRDefault="00305B2B" w:rsidP="007D2E07">
      <w:pPr>
        <w:ind w:left="360" w:firstLine="720"/>
        <w:jc w:val="thaiDistribute"/>
      </w:pPr>
      <w:r w:rsidRPr="005E07E0">
        <w:t>“</w:t>
      </w:r>
      <w:r w:rsidRPr="005E07E0">
        <w:rPr>
          <w:cs/>
        </w:rPr>
        <w:t>แคลอรี่ ไดอารี่</w:t>
      </w:r>
      <w:r w:rsidRPr="005E07E0">
        <w:t xml:space="preserve">” </w:t>
      </w:r>
      <w:r w:rsidRPr="005E07E0">
        <w:rPr>
          <w:cs/>
        </w:rPr>
        <w:t>เป็นแอปพลิเคชันที่ใช้สำหรับการบันทึกปริมาณแคลอรี่ที่คุณบริโภค ดัง</w:t>
      </w:r>
      <w:r w:rsidR="003E746F">
        <w:rPr>
          <w:cs/>
        </w:rPr>
        <w:t>รูปที่ 2-</w:t>
      </w:r>
      <w:r>
        <w:rPr>
          <w:cs/>
        </w:rPr>
        <w:t>9</w:t>
      </w:r>
      <w:r w:rsidRPr="005E07E0">
        <w:rPr>
          <w:cs/>
        </w:rPr>
        <w:t xml:space="preserve"> โดยแอปจะแนะนำจำนวนแคลอรี่ที่คุณควรบริโภคต่อวัน เพื่อให้ได้น้ำหนักตามเป้าหมาย และคุณสามารถค้นหาจำนวนแคลอรี่จากรายการอาหารไทยและต่างประเทศได้มากมาย พร้อมตัวการ์ตูนน่ารัก ที่ช่วยเพิ่มรอยยิ้มและความสนุกสนานให้การไดเอทของคุณไม่น่าเบื่ออีกต่อไป</w:t>
      </w:r>
      <w:r w:rsidRPr="005E07E0">
        <w:t xml:space="preserve"> </w:t>
      </w:r>
      <w:r w:rsidRPr="005E07E0">
        <w:rPr>
          <w:cs/>
        </w:rPr>
        <w:t>แต่ยังมีข้อจำกัดในส่วนของ</w:t>
      </w:r>
      <w:r>
        <w:rPr>
          <w:rFonts w:hint="cs"/>
          <w:cs/>
        </w:rPr>
        <w:t>ฟีเจอร์</w:t>
      </w:r>
      <w:r w:rsidRPr="005E07E0">
        <w:rPr>
          <w:cs/>
        </w:rPr>
        <w:t>ต่างๆ ที่จำเป็น ซึ่งมีค่าใช้จ่ายในการใช้งานเป็นแบบรายเดือน</w:t>
      </w:r>
    </w:p>
    <w:p w14:paraId="7BFF3122" w14:textId="77777777" w:rsidR="00305B2B" w:rsidRPr="005E07E0" w:rsidRDefault="00305B2B" w:rsidP="00305B2B">
      <w:pPr>
        <w:jc w:val="center"/>
        <w:rPr>
          <w:cs/>
        </w:rPr>
      </w:pPr>
      <w:r w:rsidRPr="005E07E0">
        <w:rPr>
          <w:noProof/>
        </w:rPr>
        <w:drawing>
          <wp:inline distT="0" distB="0" distL="0" distR="0" wp14:anchorId="704B3BB7" wp14:editId="113EC821">
            <wp:extent cx="2124000" cy="377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7E0">
        <w:rPr>
          <w:noProof/>
        </w:rPr>
        <w:t xml:space="preserve"> </w:t>
      </w:r>
      <w:r w:rsidRPr="005E07E0">
        <w:rPr>
          <w:noProof/>
        </w:rPr>
        <w:drawing>
          <wp:inline distT="0" distB="0" distL="0" distR="0" wp14:anchorId="30905C27" wp14:editId="2D2C068E">
            <wp:extent cx="2124000" cy="377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DB71" w14:textId="745A2BC2" w:rsidR="00305B2B" w:rsidRPr="005F7C83" w:rsidRDefault="003E746F" w:rsidP="00305B2B">
      <w:pPr>
        <w:jc w:val="center"/>
        <w:rPr>
          <w:cs/>
        </w:rPr>
      </w:pPr>
      <w:bookmarkStart w:id="181" w:name="_Toc49004649"/>
      <w:bookmarkStart w:id="182" w:name="_Toc61299176"/>
      <w:r>
        <w:rPr>
          <w:cs/>
        </w:rPr>
        <w:t>รูปที่ 2-</w:t>
      </w:r>
      <w:r w:rsidR="00062CE0">
        <w:rPr>
          <w:rFonts w:hint="cs"/>
          <w:cs/>
        </w:rPr>
        <w:t>9</w:t>
      </w:r>
      <w:r w:rsidR="00305B2B" w:rsidRPr="005E07E0">
        <w:rPr>
          <w:cs/>
        </w:rPr>
        <w:t xml:space="preserve"> หน้าจอแสดงผลของแอปพลิเคชันแคลอรี่ ไดอารี่</w:t>
      </w:r>
      <w:bookmarkEnd w:id="181"/>
      <w:bookmarkEnd w:id="182"/>
    </w:p>
    <w:p w14:paraId="400DCBC8" w14:textId="143D478F" w:rsidR="001A208D" w:rsidRDefault="001A208D" w:rsidP="001A208D"/>
    <w:p w14:paraId="0DEEF56B" w14:textId="2349D3C1" w:rsidR="000467B3" w:rsidRDefault="000467B3" w:rsidP="001A208D"/>
    <w:p w14:paraId="624D4A55" w14:textId="4A299A10" w:rsidR="000467B3" w:rsidRDefault="000467B3" w:rsidP="001A208D"/>
    <w:p w14:paraId="390822F7" w14:textId="77777777" w:rsidR="000467B3" w:rsidRPr="001A208D" w:rsidRDefault="000467B3" w:rsidP="001A208D"/>
    <w:p w14:paraId="25DD0F1D" w14:textId="583F9A2A" w:rsidR="00620452" w:rsidRPr="008845FB" w:rsidRDefault="00846136" w:rsidP="00DE32AC">
      <w:pPr>
        <w:pStyle w:val="Heading1"/>
        <w:spacing w:after="240" w:afterAutospacing="0"/>
        <w:rPr>
          <w:cs/>
        </w:rPr>
      </w:pPr>
      <w:bookmarkStart w:id="183" w:name="_Toc278023674"/>
      <w:r>
        <w:lastRenderedPageBreak/>
        <w:br/>
      </w:r>
      <w:bookmarkStart w:id="184" w:name="_Toc524506009"/>
      <w:bookmarkStart w:id="185" w:name="_Toc524507471"/>
      <w:bookmarkStart w:id="186" w:name="_Toc524507643"/>
      <w:bookmarkStart w:id="187" w:name="_Toc524507684"/>
      <w:bookmarkStart w:id="188" w:name="_Toc524507793"/>
      <w:bookmarkStart w:id="189" w:name="_Toc67839580"/>
      <w:bookmarkEnd w:id="183"/>
      <w:r w:rsidR="008D3B79">
        <w:rPr>
          <w:rFonts w:hint="cs"/>
          <w:cs/>
        </w:rPr>
        <w:t>วิธี</w:t>
      </w:r>
      <w:r w:rsidR="008D3B79">
        <w:rPr>
          <w:cs/>
        </w:rPr>
        <w:t>ดำเนินงาน</w:t>
      </w:r>
      <w:bookmarkEnd w:id="184"/>
      <w:bookmarkEnd w:id="185"/>
      <w:bookmarkEnd w:id="186"/>
      <w:bookmarkEnd w:id="187"/>
      <w:bookmarkEnd w:id="188"/>
      <w:bookmarkEnd w:id="189"/>
    </w:p>
    <w:p w14:paraId="19D52ECE" w14:textId="77777777" w:rsidR="00246E3C" w:rsidRPr="008845FB" w:rsidRDefault="00246E3C" w:rsidP="00A510CA">
      <w:pPr>
        <w:pStyle w:val="Heading2"/>
        <w:spacing w:before="100"/>
        <w:rPr>
          <w:cs/>
        </w:rPr>
      </w:pPr>
      <w:bookmarkStart w:id="190" w:name="_Toc278023675"/>
      <w:bookmarkStart w:id="191" w:name="_Toc67839581"/>
      <w:r w:rsidRPr="005228A9">
        <w:rPr>
          <w:cs/>
        </w:rPr>
        <w:t>แนวคิด</w:t>
      </w:r>
      <w:r w:rsidRPr="008845FB">
        <w:rPr>
          <w:cs/>
        </w:rPr>
        <w:t>ในการออกแบบระบบ</w:t>
      </w:r>
      <w:bookmarkEnd w:id="190"/>
      <w:bookmarkEnd w:id="191"/>
      <w:r w:rsidRPr="008845FB">
        <w:rPr>
          <w:cs/>
        </w:rPr>
        <w:t xml:space="preserve"> </w:t>
      </w:r>
    </w:p>
    <w:p w14:paraId="787307BB" w14:textId="32920100" w:rsidR="00224A73" w:rsidRPr="002A4771" w:rsidRDefault="00246E3C" w:rsidP="00224A73">
      <w:pPr>
        <w:ind w:firstLine="709"/>
        <w:jc w:val="thaiDistribute"/>
      </w:pPr>
      <w:r w:rsidRPr="008845FB">
        <w:tab/>
      </w:r>
      <w:bookmarkStart w:id="192" w:name="_Toc278023676"/>
      <w:r w:rsidR="00EF3ECC" w:rsidRPr="002A4771">
        <w:rPr>
          <w:cs/>
        </w:rPr>
        <w:t>ระบบแชทบอทสามารถรับข้อความจากเสียงและตัวอักษรได้จากการที่ผู้ใช้พูดหรือพิมพ์ข้อความลงไป ผ่านอุปกรณ์โทรศัพท์มือถือ ส่งข้อมูลผ่านเครือข่ายอินเตอร์เน็ตโดยใช้แอคเซสพอยต์</w:t>
      </w:r>
      <w:r w:rsidR="00EF3ECC" w:rsidRPr="002A4771">
        <w:t xml:space="preserve"> (Access Point) </w:t>
      </w:r>
      <w:r w:rsidR="00EF3ECC" w:rsidRPr="002A4771">
        <w:rPr>
          <w:cs/>
        </w:rPr>
        <w:t>หรือ</w:t>
      </w:r>
      <w:r w:rsidR="00EF3ECC" w:rsidRPr="002A4771">
        <w:rPr>
          <w:rFonts w:hint="cs"/>
          <w:cs/>
        </w:rPr>
        <w:t xml:space="preserve">เอพี </w:t>
      </w:r>
      <w:r w:rsidR="00EF3ECC" w:rsidRPr="002A4771">
        <w:t>(AP)</w:t>
      </w:r>
      <w:r w:rsidR="00EF3ECC" w:rsidRPr="002A4771">
        <w:rPr>
          <w:rFonts w:hint="cs"/>
          <w:cs/>
        </w:rPr>
        <w:t xml:space="preserve"> </w:t>
      </w:r>
      <w:r w:rsidR="00EF3ECC" w:rsidRPr="002A4771">
        <w:rPr>
          <w:cs/>
        </w:rPr>
        <w:t>เมื่อข้อความจากผู้ใช้ถูกส่ง ระบบจะทำการตรวจสอบและวิเคราะห์ผลข้อความร่วมกับ</w:t>
      </w:r>
      <w:r w:rsidR="00EF3ECC">
        <w:rPr>
          <w:rFonts w:hint="cs"/>
          <w:cs/>
        </w:rPr>
        <w:t>การใช้งาน</w:t>
      </w:r>
      <w:r w:rsidR="00EF3ECC" w:rsidRPr="002A4771">
        <w:rPr>
          <w:cs/>
        </w:rPr>
        <w:t xml:space="preserve">เอพีไอ </w:t>
      </w:r>
      <w:r w:rsidR="00EF3ECC" w:rsidRPr="002A4771">
        <w:t xml:space="preserve">(API) </w:t>
      </w:r>
      <w:r w:rsidR="00EF3ECC" w:rsidRPr="002A4771">
        <w:rPr>
          <w:cs/>
        </w:rPr>
        <w:t>เพื่อหาคำตอบที่เหมาะสมจาก</w:t>
      </w:r>
      <w:r w:rsidR="00EF3ECC">
        <w:rPr>
          <w:rFonts w:hint="cs"/>
          <w:cs/>
        </w:rPr>
        <w:t>เซิร์ฟเวอร์ฐานข้อมูล</w:t>
      </w:r>
      <w:r w:rsidR="00EF3ECC" w:rsidRPr="002A4771">
        <w:rPr>
          <w:cs/>
        </w:rPr>
        <w:t xml:space="preserve"> </w:t>
      </w:r>
      <w:r w:rsidR="00EF3ECC">
        <w:t>(</w:t>
      </w:r>
      <w:r w:rsidR="00EF3ECC" w:rsidRPr="002A4771">
        <w:t>Database Server</w:t>
      </w:r>
      <w:r w:rsidR="00EF3ECC">
        <w:t>)</w:t>
      </w:r>
      <w:r w:rsidR="00EF3ECC" w:rsidRPr="002A4771">
        <w:t xml:space="preserve"> </w:t>
      </w:r>
      <w:r w:rsidR="00EF3ECC" w:rsidRPr="002A4771">
        <w:rPr>
          <w:cs/>
        </w:rPr>
        <w:t>เพื่อจะตอบกลับไปยังผู้ใช้</w:t>
      </w:r>
      <w:r w:rsidR="00EF3ECC" w:rsidRPr="002A4771">
        <w:t xml:space="preserve"> </w:t>
      </w:r>
      <w:r w:rsidR="00EF3ECC" w:rsidRPr="002A4771">
        <w:rPr>
          <w:cs/>
        </w:rPr>
        <w:t>ดัง</w:t>
      </w:r>
      <w:r w:rsidR="003E746F">
        <w:rPr>
          <w:cs/>
        </w:rPr>
        <w:t>รูปที่ 3-</w:t>
      </w:r>
      <w:r w:rsidR="00EF3ECC" w:rsidRPr="002A4771">
        <w:rPr>
          <w:cs/>
        </w:rPr>
        <w:t>1</w:t>
      </w:r>
    </w:p>
    <w:p w14:paraId="47F9D1A2" w14:textId="3A29619D" w:rsidR="00EF3ECC" w:rsidRPr="005030E4" w:rsidRDefault="00EF3ECC" w:rsidP="00EF3ECC">
      <w:pPr>
        <w:pStyle w:val="ListParagraph"/>
        <w:spacing w:after="0"/>
        <w:ind w:left="0"/>
      </w:pPr>
      <w:r w:rsidRPr="005030E4">
        <w:rPr>
          <w:b/>
          <w:bCs/>
          <w:noProof/>
        </w:rPr>
        <w:drawing>
          <wp:inline distT="0" distB="0" distL="0" distR="0" wp14:anchorId="75750B50" wp14:editId="263FF1B4">
            <wp:extent cx="5191125" cy="2196245"/>
            <wp:effectExtent l="0" t="0" r="0" b="0"/>
            <wp:docPr id="25" name="Picture 2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ocumen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37" cy="22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F0C7" w14:textId="6EA5ED33" w:rsidR="00F907C1" w:rsidRDefault="003E746F" w:rsidP="00F907C1">
      <w:pPr>
        <w:pStyle w:val="ListParagraph"/>
        <w:spacing w:before="100" w:beforeAutospacing="1" w:after="100" w:afterAutospacing="1"/>
        <w:ind w:left="0"/>
        <w:jc w:val="center"/>
      </w:pPr>
      <w:bookmarkStart w:id="193" w:name="_Toc49004650"/>
      <w:bookmarkStart w:id="194" w:name="_Toc61299177"/>
      <w:r>
        <w:rPr>
          <w:cs/>
        </w:rPr>
        <w:t>รูปที่ 3-</w:t>
      </w:r>
      <w:r w:rsidR="00997E5A">
        <w:rPr>
          <w:rFonts w:hint="cs"/>
          <w:cs/>
        </w:rPr>
        <w:t>1</w:t>
      </w:r>
      <w:r w:rsidR="00EF3ECC" w:rsidRPr="005030E4">
        <w:rPr>
          <w:cs/>
        </w:rPr>
        <w:t xml:space="preserve"> ภาพรวมการทำงานของระบบ</w:t>
      </w:r>
      <w:bookmarkEnd w:id="193"/>
      <w:bookmarkEnd w:id="194"/>
    </w:p>
    <w:p w14:paraId="292445DC" w14:textId="77777777" w:rsidR="00F907C1" w:rsidRPr="005030E4" w:rsidRDefault="00F907C1" w:rsidP="00305493">
      <w:pPr>
        <w:pStyle w:val="ListParagraph"/>
        <w:spacing w:before="100" w:beforeAutospacing="1" w:after="100" w:afterAutospacing="1"/>
        <w:ind w:left="0"/>
      </w:pPr>
    </w:p>
    <w:p w14:paraId="302BF1A7" w14:textId="2B207815" w:rsidR="00EF3ECC" w:rsidRPr="005030E4" w:rsidRDefault="00EF3ECC" w:rsidP="00345700">
      <w:pPr>
        <w:pStyle w:val="ListParagraph"/>
        <w:spacing w:before="100" w:beforeAutospacing="1" w:after="100" w:afterAutospacing="1"/>
        <w:ind w:left="0" w:firstLine="720"/>
        <w:jc w:val="thaiDistribute"/>
        <w:rPr>
          <w:cs/>
        </w:rPr>
      </w:pPr>
      <w:r w:rsidRPr="005030E4">
        <w:rPr>
          <w:cs/>
        </w:rPr>
        <w:t>โดยจะทำการสร้างปุ่มเพื่อเพิ่มระบบแชทบอทเข้าไปในแอปพลิเคชันเดิมที่มีอยู่บนระบบปฏิบัติการแอนดรอยด์ ซึ่ง</w:t>
      </w:r>
      <w:r>
        <w:rPr>
          <w:rFonts w:hint="cs"/>
          <w:cs/>
        </w:rPr>
        <w:t>จะได้เป็น</w:t>
      </w:r>
      <w:r w:rsidRPr="005030E4">
        <w:rPr>
          <w:cs/>
        </w:rPr>
        <w:t xml:space="preserve"> </w:t>
      </w:r>
      <w:r w:rsidRPr="005030E4">
        <w:t xml:space="preserve">User Interface </w:t>
      </w:r>
      <w:r>
        <w:rPr>
          <w:rFonts w:hint="cs"/>
          <w:cs/>
        </w:rPr>
        <w:t>ที่มีปุ่มสำหรับพูดคุยกับแชทบอท เมื่อกดปุ่มคุยกับแชทบอท จะมีปุ่มอีกสองปุ่มให้เลือกว่าจะคุยผ่านแอปพลิเคชันใด โดยจะสามารถเลือกได้ทั้งแอปพลิเคชันไลน์และเมสเซนเจอร์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2</w:t>
      </w:r>
    </w:p>
    <w:p w14:paraId="20E26139" w14:textId="2C1EDB35" w:rsidR="00EF3ECC" w:rsidRDefault="00EF3ECC" w:rsidP="00EF3ECC">
      <w:pPr>
        <w:pStyle w:val="ListParagraph"/>
        <w:spacing w:after="0"/>
        <w:ind w:left="0"/>
      </w:pPr>
    </w:p>
    <w:p w14:paraId="36CC42A4" w14:textId="77777777" w:rsidR="00297D4E" w:rsidRPr="005030E4" w:rsidRDefault="00297D4E" w:rsidP="00EF3ECC">
      <w:pPr>
        <w:pStyle w:val="ListParagraph"/>
        <w:spacing w:after="0"/>
        <w:ind w:left="0"/>
      </w:pPr>
    </w:p>
    <w:p w14:paraId="27B87B1C" w14:textId="77777777" w:rsidR="00EF3ECC" w:rsidRPr="005030E4" w:rsidRDefault="00EF3ECC" w:rsidP="00EF3ECC">
      <w:pPr>
        <w:pStyle w:val="ListParagraph"/>
        <w:spacing w:after="0"/>
        <w:ind w:left="0"/>
        <w:rPr>
          <w:cs/>
        </w:rPr>
      </w:pPr>
      <w:r>
        <w:rPr>
          <w:noProof/>
        </w:rPr>
        <w:lastRenderedPageBreak/>
        <w:drawing>
          <wp:inline distT="0" distB="0" distL="0" distR="0" wp14:anchorId="7E2840C2" wp14:editId="69493F6C">
            <wp:extent cx="2238375" cy="4822835"/>
            <wp:effectExtent l="133350" t="76200" r="85725" b="130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113" cy="48847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drawing>
          <wp:inline distT="0" distB="0" distL="0" distR="0" wp14:anchorId="3A12F045" wp14:editId="03985F56">
            <wp:extent cx="2239200" cy="4824000"/>
            <wp:effectExtent l="133350" t="76200" r="85090" b="12954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0" cy="4824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6B57ABE0" w14:textId="3D2A350D" w:rsidR="00EF3ECC" w:rsidRDefault="003E746F" w:rsidP="00EF3ECC">
      <w:pPr>
        <w:pStyle w:val="ListParagraph"/>
        <w:spacing w:after="0"/>
        <w:ind w:left="0"/>
        <w:jc w:val="center"/>
      </w:pPr>
      <w:bookmarkStart w:id="195" w:name="_Toc49004651"/>
      <w:bookmarkStart w:id="196" w:name="_Toc61299178"/>
      <w:r>
        <w:rPr>
          <w:cs/>
        </w:rPr>
        <w:t>รูปที่ 3-</w:t>
      </w:r>
      <w:r w:rsidR="000A0D8A">
        <w:rPr>
          <w:rFonts w:hint="cs"/>
          <w:cs/>
        </w:rPr>
        <w:t>2</w:t>
      </w:r>
      <w:r w:rsidR="00EF3ECC" w:rsidRPr="005030E4">
        <w:rPr>
          <w:cs/>
        </w:rPr>
        <w:t xml:space="preserve"> </w:t>
      </w:r>
      <w:r w:rsidR="00EF3ECC" w:rsidRPr="005030E4">
        <w:t xml:space="preserve">User Interface </w:t>
      </w:r>
      <w:r w:rsidR="00EF3ECC" w:rsidRPr="005030E4">
        <w:rPr>
          <w:cs/>
        </w:rPr>
        <w:t>ของแอปพลิเคชัน</w:t>
      </w:r>
      <w:bookmarkEnd w:id="195"/>
      <w:r w:rsidR="00EF3ECC">
        <w:rPr>
          <w:rFonts w:hint="cs"/>
          <w:cs/>
        </w:rPr>
        <w:t>ที่ทำการเพิ่มปุ่มแล้ว</w:t>
      </w:r>
      <w:bookmarkEnd w:id="196"/>
    </w:p>
    <w:p w14:paraId="2934B0BD" w14:textId="2067AC13" w:rsidR="00A10078" w:rsidRDefault="00A10078" w:rsidP="00EF3ECC">
      <w:pPr>
        <w:pStyle w:val="ListParagraph"/>
        <w:spacing w:after="0"/>
        <w:ind w:left="0"/>
        <w:jc w:val="center"/>
      </w:pPr>
    </w:p>
    <w:p w14:paraId="44411A70" w14:textId="28029C84" w:rsidR="00A10078" w:rsidRDefault="00A10078" w:rsidP="00EF3ECC">
      <w:pPr>
        <w:pStyle w:val="ListParagraph"/>
        <w:spacing w:after="0"/>
        <w:ind w:left="0"/>
        <w:jc w:val="center"/>
      </w:pPr>
    </w:p>
    <w:p w14:paraId="073B38E4" w14:textId="5941EFFE" w:rsidR="00A10078" w:rsidRDefault="00A10078" w:rsidP="00EF3ECC">
      <w:pPr>
        <w:pStyle w:val="ListParagraph"/>
        <w:spacing w:after="0"/>
        <w:ind w:left="0"/>
        <w:jc w:val="center"/>
      </w:pPr>
    </w:p>
    <w:p w14:paraId="51A0C67A" w14:textId="5939BE83" w:rsidR="00A10078" w:rsidRDefault="00A10078" w:rsidP="00EF3ECC">
      <w:pPr>
        <w:pStyle w:val="ListParagraph"/>
        <w:spacing w:after="0"/>
        <w:ind w:left="0"/>
        <w:jc w:val="center"/>
      </w:pPr>
    </w:p>
    <w:p w14:paraId="174E8780" w14:textId="00A3132D" w:rsidR="00A10078" w:rsidRDefault="00A10078" w:rsidP="00EF3ECC">
      <w:pPr>
        <w:pStyle w:val="ListParagraph"/>
        <w:spacing w:after="0"/>
        <w:ind w:left="0"/>
        <w:jc w:val="center"/>
      </w:pPr>
    </w:p>
    <w:p w14:paraId="0B236065" w14:textId="1400B051" w:rsidR="00A10078" w:rsidRDefault="00A10078" w:rsidP="00EF3ECC">
      <w:pPr>
        <w:pStyle w:val="ListParagraph"/>
        <w:spacing w:after="0"/>
        <w:ind w:left="0"/>
        <w:jc w:val="center"/>
      </w:pPr>
    </w:p>
    <w:p w14:paraId="7978BE82" w14:textId="63F53F24" w:rsidR="00A10078" w:rsidRDefault="00A10078" w:rsidP="00EF3ECC">
      <w:pPr>
        <w:pStyle w:val="ListParagraph"/>
        <w:spacing w:after="0"/>
        <w:ind w:left="0"/>
        <w:jc w:val="center"/>
      </w:pPr>
    </w:p>
    <w:p w14:paraId="52843CBE" w14:textId="42AAA5C8" w:rsidR="00A10078" w:rsidRDefault="00A10078" w:rsidP="00EF3ECC">
      <w:pPr>
        <w:pStyle w:val="ListParagraph"/>
        <w:spacing w:after="0"/>
        <w:ind w:left="0"/>
        <w:jc w:val="center"/>
      </w:pPr>
    </w:p>
    <w:p w14:paraId="27A6BAA8" w14:textId="77777777" w:rsidR="00A10078" w:rsidRPr="005030E4" w:rsidRDefault="00A10078" w:rsidP="00EF3ECC">
      <w:pPr>
        <w:pStyle w:val="ListParagraph"/>
        <w:spacing w:after="0"/>
        <w:ind w:left="0"/>
        <w:jc w:val="center"/>
        <w:rPr>
          <w:cs/>
        </w:rPr>
      </w:pPr>
    </w:p>
    <w:p w14:paraId="740DC3AE" w14:textId="64E0F387" w:rsidR="00246E3C" w:rsidRPr="008845FB" w:rsidRDefault="00AD3D38" w:rsidP="00A10078">
      <w:pPr>
        <w:pStyle w:val="Heading2"/>
        <w:spacing w:before="100"/>
        <w:rPr>
          <w:cs/>
        </w:rPr>
      </w:pPr>
      <w:bookmarkStart w:id="197" w:name="_Toc67839582"/>
      <w:bookmarkEnd w:id="192"/>
      <w:r>
        <w:lastRenderedPageBreak/>
        <w:t xml:space="preserve">Use case diagram </w:t>
      </w:r>
      <w:r>
        <w:rPr>
          <w:rFonts w:hint="cs"/>
          <w:cs/>
        </w:rPr>
        <w:t>ของระบบ</w:t>
      </w:r>
      <w:bookmarkEnd w:id="197"/>
    </w:p>
    <w:p w14:paraId="67515103" w14:textId="2F42770E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</w:pPr>
      <w:r w:rsidRPr="005030E4">
        <w:t xml:space="preserve">Use case 1: </w:t>
      </w:r>
      <w:r w:rsidRPr="005030E4">
        <w:rPr>
          <w:cs/>
        </w:rPr>
        <w:t>ผู้ใช้สามารถทำการแชทกับระบบแชทบอทได้</w:t>
      </w:r>
    </w:p>
    <w:p w14:paraId="359DD6ED" w14:textId="23DE2B4E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  <w:rPr>
          <w:cs/>
        </w:rPr>
      </w:pPr>
      <w:r w:rsidRPr="005030E4">
        <w:t xml:space="preserve">Use case 2: </w:t>
      </w:r>
      <w:r w:rsidRPr="005030E4">
        <w:rPr>
          <w:cs/>
        </w:rPr>
        <w:t>ผู้ใช้สามารถทำการแชทด้วยข้อความเสียงกับระบบแชทบอทได้</w:t>
      </w:r>
    </w:p>
    <w:p w14:paraId="034B1F16" w14:textId="1D30134C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</w:pPr>
      <w:r w:rsidRPr="005030E4">
        <w:t xml:space="preserve">Use case 3: </w:t>
      </w:r>
      <w:r w:rsidRPr="005030E4">
        <w:rPr>
          <w:cs/>
        </w:rPr>
        <w:t>ผู้ใช้สามารถค้นหาและเลือกชื่ออาหารจากรายการอาหารทั้งหมดได้</w:t>
      </w:r>
    </w:p>
    <w:p w14:paraId="73F4526D" w14:textId="77777777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</w:pPr>
      <w:r w:rsidRPr="005030E4">
        <w:t xml:space="preserve">Use case 4: </w:t>
      </w:r>
      <w:r w:rsidRPr="005030E4">
        <w:rPr>
          <w:cs/>
        </w:rPr>
        <w:t>ผู้ใช้สามารถค้นหาและเลือกชื่อยาจากรายการยาทั้งหมดได้</w:t>
      </w:r>
    </w:p>
    <w:p w14:paraId="7F0B0BB8" w14:textId="77777777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</w:pPr>
      <w:r w:rsidRPr="005030E4">
        <w:t xml:space="preserve">Use case 5: </w:t>
      </w:r>
      <w:r w:rsidRPr="005030E4">
        <w:rPr>
          <w:cs/>
        </w:rPr>
        <w:t>ผู้ใช้สามารถเปิด</w:t>
      </w:r>
      <w:r w:rsidRPr="005030E4">
        <w:t>-</w:t>
      </w:r>
      <w:r w:rsidRPr="005030E4">
        <w:rPr>
          <w:cs/>
        </w:rPr>
        <w:t>ปิด การแจ้งเตือนต่างๆ ของระบบได้</w:t>
      </w:r>
    </w:p>
    <w:p w14:paraId="18B97B82" w14:textId="4D2A0BE0" w:rsidR="00A10078" w:rsidRPr="005030E4" w:rsidRDefault="00A10078" w:rsidP="0006640D">
      <w:pPr>
        <w:pStyle w:val="ListParagraph"/>
        <w:numPr>
          <w:ilvl w:val="0"/>
          <w:numId w:val="14"/>
        </w:numPr>
        <w:spacing w:after="0"/>
        <w:rPr>
          <w:cs/>
        </w:rPr>
      </w:pPr>
      <w:r w:rsidRPr="005030E4">
        <w:t xml:space="preserve">Use case 6: </w:t>
      </w:r>
      <w:r w:rsidRPr="005030E4">
        <w:rPr>
          <w:cs/>
        </w:rPr>
        <w:t>ผู้ใช้สามารถรับการแจ้งเตือนต่างๆ จากระบบได้</w:t>
      </w:r>
    </w:p>
    <w:p w14:paraId="1EC3E892" w14:textId="77777777" w:rsidR="00A10078" w:rsidRPr="005030E4" w:rsidRDefault="00A10078" w:rsidP="00A10078">
      <w:pPr>
        <w:rPr>
          <w:b/>
          <w:bCs/>
        </w:rPr>
      </w:pPr>
      <w:r w:rsidRPr="005030E4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694DE61" wp14:editId="2824087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759960" cy="4905375"/>
            <wp:effectExtent l="0" t="0" r="254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DE14F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7B797D58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7ECA9D83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3E09B73B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15C72A07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14A40EFC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74DF951D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406862E2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7FA660EC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2CE1425C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58BB8A61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2DB8859A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1AEA4109" w14:textId="77777777" w:rsidR="00A10078" w:rsidRPr="005030E4" w:rsidRDefault="00A10078" w:rsidP="00A10078">
      <w:pPr>
        <w:pStyle w:val="ListParagraph"/>
        <w:spacing w:after="0"/>
        <w:ind w:left="0"/>
        <w:jc w:val="center"/>
      </w:pPr>
    </w:p>
    <w:p w14:paraId="6C69E39B" w14:textId="6AC7538B" w:rsidR="00A10078" w:rsidRDefault="00A10078" w:rsidP="00A10078">
      <w:pPr>
        <w:pStyle w:val="ListParagraph"/>
        <w:spacing w:after="0"/>
        <w:ind w:left="0"/>
        <w:jc w:val="center"/>
      </w:pPr>
    </w:p>
    <w:p w14:paraId="7BDCE764" w14:textId="77777777" w:rsidR="00C131F7" w:rsidRPr="005030E4" w:rsidRDefault="00C131F7" w:rsidP="00A10078">
      <w:pPr>
        <w:pStyle w:val="ListParagraph"/>
        <w:spacing w:after="0"/>
        <w:ind w:left="0"/>
        <w:jc w:val="center"/>
      </w:pPr>
    </w:p>
    <w:p w14:paraId="354DACDE" w14:textId="06103544" w:rsidR="00A10078" w:rsidRDefault="003E746F" w:rsidP="00A10078">
      <w:pPr>
        <w:pStyle w:val="ListParagraph"/>
        <w:spacing w:after="0"/>
        <w:ind w:left="0"/>
        <w:jc w:val="center"/>
      </w:pPr>
      <w:bookmarkStart w:id="198" w:name="_Toc49004652"/>
      <w:bookmarkStart w:id="199" w:name="_Toc61299179"/>
      <w:r>
        <w:rPr>
          <w:cs/>
        </w:rPr>
        <w:t>รูปที่ 3-</w:t>
      </w:r>
      <w:r w:rsidR="005A5616">
        <w:rPr>
          <w:rFonts w:hint="cs"/>
          <w:cs/>
        </w:rPr>
        <w:t>3</w:t>
      </w:r>
      <w:r w:rsidR="00A10078" w:rsidRPr="005030E4">
        <w:rPr>
          <w:cs/>
        </w:rPr>
        <w:t xml:space="preserve"> </w:t>
      </w:r>
      <w:r w:rsidR="00A10078" w:rsidRPr="005030E4">
        <w:t xml:space="preserve">Use case diagram </w:t>
      </w:r>
      <w:r w:rsidR="00A10078" w:rsidRPr="005030E4">
        <w:rPr>
          <w:cs/>
        </w:rPr>
        <w:t>ของระบบ</w:t>
      </w:r>
      <w:bookmarkEnd w:id="198"/>
      <w:bookmarkEnd w:id="199"/>
    </w:p>
    <w:p w14:paraId="7EB7C29D" w14:textId="0A425DB9" w:rsidR="00A81B9E" w:rsidRDefault="00A81B9E" w:rsidP="00A10078">
      <w:pPr>
        <w:pStyle w:val="ListParagraph"/>
        <w:spacing w:after="0"/>
        <w:ind w:left="0"/>
        <w:jc w:val="center"/>
      </w:pPr>
    </w:p>
    <w:p w14:paraId="2F1243FF" w14:textId="64A5D6BF" w:rsidR="00C131F7" w:rsidRDefault="00C131F7" w:rsidP="00A10078">
      <w:pPr>
        <w:pStyle w:val="ListParagraph"/>
        <w:spacing w:after="0"/>
        <w:ind w:left="0"/>
        <w:jc w:val="center"/>
      </w:pPr>
    </w:p>
    <w:p w14:paraId="74917A3C" w14:textId="77777777" w:rsidR="00C131F7" w:rsidRPr="005030E4" w:rsidRDefault="00C131F7" w:rsidP="00163AF2">
      <w:pPr>
        <w:pStyle w:val="ListParagraph"/>
        <w:spacing w:after="0"/>
        <w:ind w:left="0"/>
      </w:pPr>
    </w:p>
    <w:p w14:paraId="21F2342F" w14:textId="77777777" w:rsidR="0002436B" w:rsidRDefault="008A0077" w:rsidP="00EC49DE">
      <w:pPr>
        <w:pStyle w:val="Heading2"/>
        <w:spacing w:before="100"/>
      </w:pPr>
      <w:bookmarkStart w:id="200" w:name="_Toc54053947"/>
      <w:bookmarkStart w:id="201" w:name="_Toc67839583"/>
      <w:r w:rsidRPr="005030E4">
        <w:lastRenderedPageBreak/>
        <w:t xml:space="preserve">Mock-up </w:t>
      </w:r>
      <w:r w:rsidRPr="005030E4">
        <w:rPr>
          <w:cs/>
        </w:rPr>
        <w:t>ของระบบ</w:t>
      </w:r>
      <w:bookmarkEnd w:id="200"/>
      <w:bookmarkEnd w:id="201"/>
    </w:p>
    <w:p w14:paraId="395049E3" w14:textId="32A88E3A" w:rsidR="0002436B" w:rsidRPr="008D3B79" w:rsidRDefault="0002436B" w:rsidP="0002436B">
      <w:pPr>
        <w:pStyle w:val="Heading3"/>
        <w:spacing w:before="100"/>
      </w:pPr>
      <w:bookmarkStart w:id="202" w:name="_Toc67839584"/>
      <w:r>
        <w:rPr>
          <w:rFonts w:hint="cs"/>
          <w:cs/>
        </w:rPr>
        <w:t>ผู้ใช้สามารถแชทกับระบบแชทบอทได้</w:t>
      </w:r>
      <w:bookmarkEnd w:id="202"/>
    </w:p>
    <w:p w14:paraId="5F9D75CE" w14:textId="5A6C2EA8" w:rsidR="008A0077" w:rsidRPr="00962ED8" w:rsidRDefault="008A0077" w:rsidP="0002436B">
      <w:pPr>
        <w:ind w:left="360" w:firstLine="720"/>
        <w:jc w:val="thaiDistribute"/>
      </w:pPr>
      <w:r>
        <w:rPr>
          <w:rFonts w:hint="cs"/>
          <w:cs/>
        </w:rPr>
        <w:t xml:space="preserve">ผู้ใช้สามารถพิมพ์ข้อความเพื่อสื่อสารกับแชทบอทได้ </w:t>
      </w:r>
      <w:r w:rsidRPr="00EF7C22">
        <w:rPr>
          <w:cs/>
        </w:rPr>
        <w:t>เมื่อ</w:t>
      </w:r>
      <w:r>
        <w:rPr>
          <w:rFonts w:hint="cs"/>
          <w:cs/>
        </w:rPr>
        <w:t>ผู้ใช้</w:t>
      </w:r>
      <w:r w:rsidRPr="00EF7C22">
        <w:rPr>
          <w:cs/>
        </w:rPr>
        <w:t>ต้องการส่งข้อความ ให้กดปุ่มส่งข้อความด้านขวามือ ข้อความจะถูกส่งไปยังแชทบอท จากนั้นรอการตอบ</w:t>
      </w:r>
      <w:r>
        <w:rPr>
          <w:rFonts w:hint="cs"/>
          <w:cs/>
        </w:rPr>
        <w:t>กลับ</w:t>
      </w:r>
      <w:r w:rsidRPr="00EF7C22">
        <w:rPr>
          <w:cs/>
        </w:rPr>
        <w:t>จากแชทบอท</w:t>
      </w:r>
      <w:r>
        <w:rPr>
          <w:rFonts w:hint="cs"/>
          <w:cs/>
        </w:rPr>
        <w:t xml:space="preserve"> โดย</w:t>
      </w:r>
      <w:r w:rsidRPr="00EF7C22">
        <w:rPr>
          <w:cs/>
        </w:rPr>
        <w:t>เมื่อแชทบอทได้รับข้อความจากผู้ใช้ จะทำการตรวจสอบว่า ข้อความที่ผู้ใช้ส่งมาตรงกับ</w:t>
      </w:r>
      <w:r>
        <w:rPr>
          <w:cs/>
        </w:rPr>
        <w:t>เจตนา</w:t>
      </w:r>
      <w:r w:rsidRPr="00EF7C22">
        <w:rPr>
          <w:cs/>
        </w:rPr>
        <w:t>ใดจาก</w:t>
      </w:r>
      <w:r>
        <w:rPr>
          <w:cs/>
        </w:rPr>
        <w:t>เจตนา</w:t>
      </w:r>
      <w:r w:rsidRPr="00EF7C22">
        <w:rPr>
          <w:cs/>
        </w:rPr>
        <w:t>ทั้งหมดที่ได้ทำการฝึกแชทบอทไว้ จากนั้นจึงตอบกลับผู้ใช้ให้ตรงตาม</w:t>
      </w:r>
      <w:r>
        <w:rPr>
          <w:cs/>
        </w:rPr>
        <w:t>เจตนา</w:t>
      </w:r>
      <w:r w:rsidRPr="00EF7C22">
        <w:rPr>
          <w:cs/>
        </w:rPr>
        <w:t>นั้นๆ ดัง</w:t>
      </w:r>
      <w:r w:rsidR="003E746F">
        <w:rPr>
          <w:cs/>
        </w:rPr>
        <w:t>รูปที่ 3-</w:t>
      </w:r>
      <w:r>
        <w:t>4</w:t>
      </w:r>
    </w:p>
    <w:p w14:paraId="36BD3E52" w14:textId="77777777" w:rsidR="008A0077" w:rsidRPr="005030E4" w:rsidRDefault="008A0077" w:rsidP="008A0077">
      <w:pPr>
        <w:jc w:val="center"/>
        <w:rPr>
          <w:b/>
          <w:bCs/>
          <w:cs/>
        </w:rPr>
      </w:pPr>
      <w:r w:rsidRPr="00EF7C22">
        <w:rPr>
          <w:noProof/>
        </w:rPr>
        <w:drawing>
          <wp:inline distT="0" distB="0" distL="0" distR="0" wp14:anchorId="37A07302" wp14:editId="2168D5BE">
            <wp:extent cx="2127600" cy="4320000"/>
            <wp:effectExtent l="0" t="0" r="635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</w:rPr>
        <w:drawing>
          <wp:inline distT="0" distB="0" distL="0" distR="0" wp14:anchorId="4DDC8E79" wp14:editId="2152977E">
            <wp:extent cx="2120400" cy="4320000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4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AB81" w14:textId="20D3A407" w:rsidR="008A0077" w:rsidRPr="005030E4" w:rsidRDefault="003E746F" w:rsidP="008A0077">
      <w:pPr>
        <w:pStyle w:val="ListParagraph"/>
        <w:spacing w:after="0"/>
        <w:ind w:left="0"/>
        <w:jc w:val="center"/>
      </w:pPr>
      <w:bookmarkStart w:id="203" w:name="_Toc49004653"/>
      <w:bookmarkStart w:id="204" w:name="_Toc61299180"/>
      <w:r>
        <w:rPr>
          <w:cs/>
        </w:rPr>
        <w:t>รูปที่ 3-</w:t>
      </w:r>
      <w:r w:rsidR="00A968B5">
        <w:rPr>
          <w:rFonts w:hint="cs"/>
          <w:cs/>
        </w:rPr>
        <w:t>4</w:t>
      </w:r>
      <w:r w:rsidR="008A0077">
        <w:rPr>
          <w:rFonts w:hint="cs"/>
          <w:cs/>
        </w:rPr>
        <w:t xml:space="preserve"> </w:t>
      </w:r>
      <w:r w:rsidR="008A0077">
        <w:t xml:space="preserve">Mock-up </w:t>
      </w:r>
      <w:r w:rsidR="008A0077">
        <w:rPr>
          <w:rFonts w:hint="cs"/>
          <w:cs/>
        </w:rPr>
        <w:t>ของระบบ</w:t>
      </w:r>
      <w:r w:rsidR="008A0077" w:rsidRPr="005030E4">
        <w:rPr>
          <w:cs/>
        </w:rPr>
        <w:t xml:space="preserve"> </w:t>
      </w:r>
      <w:bookmarkEnd w:id="203"/>
      <w:r w:rsidR="008A0077" w:rsidRPr="005030E4">
        <w:rPr>
          <w:cs/>
        </w:rPr>
        <w:t>ผู้ใช้สามารถแชทกับระบบแชทบอทได้</w:t>
      </w:r>
      <w:bookmarkEnd w:id="204"/>
    </w:p>
    <w:p w14:paraId="221C33EE" w14:textId="77777777" w:rsidR="008A0077" w:rsidRPr="005030E4" w:rsidRDefault="008A0077" w:rsidP="008A0077">
      <w:pPr>
        <w:pStyle w:val="ListParagraph"/>
        <w:spacing w:after="0"/>
        <w:ind w:left="0"/>
        <w:jc w:val="center"/>
      </w:pPr>
    </w:p>
    <w:p w14:paraId="2F00F08D" w14:textId="77777777" w:rsidR="008A0077" w:rsidRDefault="008A0077" w:rsidP="008A0077">
      <w:pPr>
        <w:pStyle w:val="ListParagraph"/>
        <w:spacing w:after="0"/>
        <w:ind w:left="0"/>
        <w:jc w:val="center"/>
      </w:pPr>
    </w:p>
    <w:p w14:paraId="521928D0" w14:textId="77777777" w:rsidR="008A0077" w:rsidRDefault="008A0077" w:rsidP="008A0077">
      <w:pPr>
        <w:pStyle w:val="ListParagraph"/>
        <w:spacing w:after="0"/>
        <w:ind w:left="0"/>
        <w:jc w:val="center"/>
      </w:pPr>
    </w:p>
    <w:p w14:paraId="0B6F432D" w14:textId="77777777" w:rsidR="00014574" w:rsidRDefault="00014574" w:rsidP="00014574">
      <w:pPr>
        <w:jc w:val="thaiDistribute"/>
      </w:pPr>
    </w:p>
    <w:p w14:paraId="717305B3" w14:textId="77777777" w:rsidR="00014574" w:rsidRDefault="00014574" w:rsidP="00014574">
      <w:pPr>
        <w:jc w:val="thaiDistribute"/>
      </w:pPr>
    </w:p>
    <w:p w14:paraId="03239484" w14:textId="76626401" w:rsidR="00F64757" w:rsidRPr="008D3B79" w:rsidRDefault="00F64757" w:rsidP="00F64757">
      <w:pPr>
        <w:pStyle w:val="Heading3"/>
      </w:pPr>
      <w:bookmarkStart w:id="205" w:name="_Toc67839585"/>
      <w:r>
        <w:rPr>
          <w:rFonts w:hint="cs"/>
          <w:cs/>
        </w:rPr>
        <w:lastRenderedPageBreak/>
        <w:t>ผู้ใช้สามารถแชทด้วยข้อความเสียงกับระบบแชทบอทได้</w:t>
      </w:r>
      <w:bookmarkEnd w:id="205"/>
    </w:p>
    <w:p w14:paraId="59393199" w14:textId="05445124" w:rsidR="00D66E8A" w:rsidRPr="00EF7C22" w:rsidRDefault="00D66E8A" w:rsidP="004604AC">
      <w:pPr>
        <w:ind w:left="360" w:firstLine="720"/>
        <w:jc w:val="thaiDistribute"/>
      </w:pPr>
      <w:r w:rsidRPr="00EF7C22">
        <w:rPr>
          <w:cs/>
        </w:rPr>
        <w:t>ผู้ใช้</w:t>
      </w:r>
      <w:r>
        <w:rPr>
          <w:rFonts w:hint="cs"/>
          <w:cs/>
        </w:rPr>
        <w:t>สามารถ</w:t>
      </w:r>
      <w:r w:rsidRPr="00EF7C22">
        <w:rPr>
          <w:cs/>
        </w:rPr>
        <w:t>ส่งข้อความด้วยเสียง</w:t>
      </w:r>
      <w:r>
        <w:rPr>
          <w:rFonts w:hint="cs"/>
          <w:cs/>
        </w:rPr>
        <w:t>ได้</w:t>
      </w:r>
      <w:r w:rsidRPr="00EF7C22">
        <w:rPr>
          <w:cs/>
        </w:rPr>
        <w:t xml:space="preserve"> </w:t>
      </w:r>
      <w:r>
        <w:rPr>
          <w:rFonts w:hint="cs"/>
          <w:cs/>
        </w:rPr>
        <w:t>โดยการ</w:t>
      </w:r>
      <w:r w:rsidRPr="00EF7C22">
        <w:rPr>
          <w:cs/>
        </w:rPr>
        <w:t>กดปุ่มไมโครโฟนที่อยู่ด้านขวามือ จากนั้นกดปุ่มไมโครโฟนที่ขึ้นมาอยู่ด้านล่างค้างไว้ เพื่อพูดด้วยเสียง เมื่อพูดจบแล้วจึงปล่อย จากนั้นระบบจะทำการแปลงเสียงเป็นข้อความตัวอักษรให้อัตโนมัติ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5</w:t>
      </w:r>
    </w:p>
    <w:p w14:paraId="02309ED7" w14:textId="77777777" w:rsidR="00D66E8A" w:rsidRDefault="00D66E8A" w:rsidP="00D66E8A">
      <w:pPr>
        <w:jc w:val="center"/>
      </w:pPr>
      <w:r w:rsidRPr="00EF7C22">
        <w:rPr>
          <w:noProof/>
          <w:cs/>
        </w:rPr>
        <w:drawing>
          <wp:inline distT="0" distB="0" distL="0" distR="0" wp14:anchorId="245C507A" wp14:editId="048824E7">
            <wp:extent cx="2131200" cy="4320000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  <w:cs/>
        </w:rPr>
        <w:drawing>
          <wp:inline distT="0" distB="0" distL="0" distR="0" wp14:anchorId="75FC5774" wp14:editId="6CB3FD6A">
            <wp:extent cx="2127600" cy="4320000"/>
            <wp:effectExtent l="0" t="0" r="635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52EF" w14:textId="5BEE93EF" w:rsidR="00D66E8A" w:rsidRPr="005030E4" w:rsidRDefault="003E746F" w:rsidP="00D66E8A">
      <w:pPr>
        <w:pStyle w:val="ListParagraph"/>
        <w:spacing w:after="0"/>
        <w:ind w:left="0"/>
        <w:jc w:val="center"/>
      </w:pPr>
      <w:bookmarkStart w:id="206" w:name="_Toc61299181"/>
      <w:r>
        <w:rPr>
          <w:cs/>
        </w:rPr>
        <w:t>รูปที่ 3-</w:t>
      </w:r>
      <w:r w:rsidR="00A968B5">
        <w:rPr>
          <w:rFonts w:hint="cs"/>
          <w:cs/>
        </w:rPr>
        <w:t>5</w:t>
      </w:r>
      <w:r w:rsidR="00D66E8A" w:rsidRPr="005030E4">
        <w:rPr>
          <w:cs/>
        </w:rPr>
        <w:t xml:space="preserve"> </w:t>
      </w:r>
      <w:r w:rsidR="00D66E8A">
        <w:t xml:space="preserve">Mock-up </w:t>
      </w:r>
      <w:r w:rsidR="00D66E8A">
        <w:rPr>
          <w:rFonts w:hint="cs"/>
          <w:cs/>
        </w:rPr>
        <w:t>ของระบบ</w:t>
      </w:r>
      <w:r w:rsidR="00D66E8A" w:rsidRPr="005030E4">
        <w:rPr>
          <w:cs/>
        </w:rPr>
        <w:t xml:space="preserve"> ผู้ใช้สามารถแชทด้วยข้อความเสียงกับระบบแชทบอทได้</w:t>
      </w:r>
      <w:bookmarkEnd w:id="206"/>
    </w:p>
    <w:p w14:paraId="14BACBEB" w14:textId="77777777" w:rsidR="008A0077" w:rsidRDefault="008A0077" w:rsidP="008A0077">
      <w:pPr>
        <w:jc w:val="center"/>
      </w:pPr>
    </w:p>
    <w:p w14:paraId="5D2DBBC1" w14:textId="77777777" w:rsidR="008A0077" w:rsidRDefault="008A0077" w:rsidP="008A0077">
      <w:pPr>
        <w:jc w:val="center"/>
      </w:pPr>
    </w:p>
    <w:p w14:paraId="3E88BC98" w14:textId="77777777" w:rsidR="008A0077" w:rsidRDefault="008A0077" w:rsidP="008A0077">
      <w:pPr>
        <w:jc w:val="center"/>
      </w:pPr>
    </w:p>
    <w:p w14:paraId="1EB7F920" w14:textId="77777777" w:rsidR="008A0077" w:rsidRDefault="008A0077" w:rsidP="008A0077">
      <w:pPr>
        <w:jc w:val="center"/>
      </w:pPr>
    </w:p>
    <w:p w14:paraId="12DCF54D" w14:textId="77777777" w:rsidR="008A0077" w:rsidRDefault="008A0077" w:rsidP="008A0077">
      <w:pPr>
        <w:jc w:val="center"/>
      </w:pPr>
    </w:p>
    <w:p w14:paraId="41BB590C" w14:textId="77777777" w:rsidR="008A0077" w:rsidRDefault="008A0077" w:rsidP="008A0077">
      <w:pPr>
        <w:jc w:val="center"/>
      </w:pPr>
    </w:p>
    <w:p w14:paraId="5DD5FA07" w14:textId="05A65241" w:rsidR="00DC6507" w:rsidRPr="008D3B79" w:rsidRDefault="00DC6507" w:rsidP="00DC6507">
      <w:pPr>
        <w:pStyle w:val="Heading3"/>
      </w:pPr>
      <w:bookmarkStart w:id="207" w:name="_Toc67839586"/>
      <w:r>
        <w:rPr>
          <w:rFonts w:hint="cs"/>
          <w:cs/>
        </w:rPr>
        <w:lastRenderedPageBreak/>
        <w:t>ผู้ใช้สามารถค้นหาและเลือกชื่ออาหารจากรายการอาหารทั้งหมดได้</w:t>
      </w:r>
      <w:bookmarkEnd w:id="207"/>
    </w:p>
    <w:p w14:paraId="145437C4" w14:textId="0BE71382" w:rsidR="00DC6507" w:rsidRDefault="00DC6507" w:rsidP="00DC6507">
      <w:pPr>
        <w:ind w:left="360" w:firstLine="720"/>
        <w:jc w:val="thaiDistribute"/>
      </w:pPr>
      <w:r w:rsidRPr="00EF7C22">
        <w:rPr>
          <w:cs/>
        </w:rPr>
        <w:t>ผู้ใช้สามารถค้นหาและเลือกรายการอาหารทั้งหมดที่มีอยู่ในระบบแชทบอทได้</w:t>
      </w:r>
      <w:r>
        <w:t xml:space="preserve"> </w:t>
      </w:r>
      <w:r w:rsidRPr="00EF7C22">
        <w:rPr>
          <w:cs/>
        </w:rPr>
        <w:t>เมื่อผู้ใช้เลือกรายการอาหารที่ต้องการได้แล้ว ระบบจะทำการส่งรายการอาหารนั้นเป็นข้อความไปยังแชทบอทโดยอัตโนมัติ</w:t>
      </w:r>
      <w:r>
        <w:t xml:space="preserve"> </w:t>
      </w:r>
      <w:r w:rsidRPr="00EF7C22">
        <w:rPr>
          <w:cs/>
        </w:rPr>
        <w:t>จากนั้น แชทบอทจะส่งข้อมูลโภชนาการของอาหารนั้น กลับมายังผู้ใช้ในรูปแบบของข้อความ ทำให้ผู้ใช้สามารถเห็นได้ว่า อาหารเมนูนั้นมีปริมาณสารอาหารต่างๆ เท่าไร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6</w:t>
      </w:r>
    </w:p>
    <w:p w14:paraId="7DEC0DE6" w14:textId="77777777" w:rsidR="00DC6507" w:rsidRDefault="00DC6507" w:rsidP="00DC6507">
      <w:pPr>
        <w:jc w:val="center"/>
      </w:pPr>
      <w:r w:rsidRPr="00EF7C22">
        <w:rPr>
          <w:noProof/>
        </w:rPr>
        <w:drawing>
          <wp:inline distT="0" distB="0" distL="0" distR="0" wp14:anchorId="5FE9FE3C" wp14:editId="2ECB407B">
            <wp:extent cx="2124000" cy="4320000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C22">
        <w:rPr>
          <w:noProof/>
        </w:rPr>
        <w:drawing>
          <wp:inline distT="0" distB="0" distL="0" distR="0" wp14:anchorId="46756BC0" wp14:editId="21B38004">
            <wp:extent cx="2127600" cy="4320000"/>
            <wp:effectExtent l="0" t="0" r="635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3D7E" w14:textId="36F349E0" w:rsidR="00DC6507" w:rsidRPr="005030E4" w:rsidRDefault="003E746F" w:rsidP="00DC6507">
      <w:pPr>
        <w:pStyle w:val="ListParagraph"/>
        <w:spacing w:after="0"/>
        <w:ind w:left="0"/>
        <w:jc w:val="center"/>
      </w:pPr>
      <w:bookmarkStart w:id="208" w:name="_Toc61299182"/>
      <w:r>
        <w:rPr>
          <w:cs/>
        </w:rPr>
        <w:t>รูปที่ 3-</w:t>
      </w:r>
      <w:r w:rsidR="00A968B5">
        <w:rPr>
          <w:rFonts w:hint="cs"/>
          <w:cs/>
        </w:rPr>
        <w:t>6</w:t>
      </w:r>
      <w:r w:rsidR="00DC6507" w:rsidRPr="005030E4">
        <w:rPr>
          <w:cs/>
        </w:rPr>
        <w:t xml:space="preserve"> </w:t>
      </w:r>
      <w:r w:rsidR="00DC6507">
        <w:t xml:space="preserve">Mock-up </w:t>
      </w:r>
      <w:r w:rsidR="00DC6507">
        <w:rPr>
          <w:rFonts w:hint="cs"/>
          <w:cs/>
        </w:rPr>
        <w:t>ของระบบ</w:t>
      </w:r>
      <w:r w:rsidR="00DC6507" w:rsidRPr="005030E4">
        <w:rPr>
          <w:cs/>
        </w:rPr>
        <w:t xml:space="preserve"> ผู้ใช้สามารถค้นหาและเลือกชื่ออาหารจากรายการอาหารทั้งหมดได้</w:t>
      </w:r>
      <w:bookmarkEnd w:id="208"/>
    </w:p>
    <w:p w14:paraId="33EC9459" w14:textId="77777777" w:rsidR="008A0077" w:rsidRDefault="008A0077" w:rsidP="008A0077">
      <w:pPr>
        <w:jc w:val="center"/>
      </w:pPr>
    </w:p>
    <w:p w14:paraId="1603EA82" w14:textId="77777777" w:rsidR="008A0077" w:rsidRDefault="008A0077" w:rsidP="008A0077">
      <w:pPr>
        <w:jc w:val="center"/>
      </w:pPr>
    </w:p>
    <w:p w14:paraId="2F483E57" w14:textId="77777777" w:rsidR="008A0077" w:rsidRDefault="008A0077" w:rsidP="008A0077">
      <w:pPr>
        <w:jc w:val="center"/>
      </w:pPr>
    </w:p>
    <w:p w14:paraId="018C6387" w14:textId="77777777" w:rsidR="008A0077" w:rsidRPr="00EF7C22" w:rsidRDefault="008A0077" w:rsidP="008A0077">
      <w:pPr>
        <w:jc w:val="center"/>
      </w:pPr>
    </w:p>
    <w:p w14:paraId="61FB6974" w14:textId="431A5F08" w:rsidR="0047584A" w:rsidRPr="008D3B79" w:rsidRDefault="0047584A" w:rsidP="0047584A">
      <w:pPr>
        <w:pStyle w:val="Heading3"/>
      </w:pPr>
      <w:bookmarkStart w:id="209" w:name="_Toc67839587"/>
      <w:r>
        <w:rPr>
          <w:rFonts w:hint="cs"/>
          <w:cs/>
        </w:rPr>
        <w:lastRenderedPageBreak/>
        <w:t>ผู้ใช้สามารถค้นหาและเลือกชื่อ</w:t>
      </w:r>
      <w:r w:rsidR="005C7929">
        <w:rPr>
          <w:rFonts w:hint="cs"/>
          <w:cs/>
        </w:rPr>
        <w:t>ยาจากรายการยาทั้งหมดได้</w:t>
      </w:r>
      <w:bookmarkEnd w:id="209"/>
    </w:p>
    <w:p w14:paraId="4B7CABE4" w14:textId="0E4EC198" w:rsidR="008A0077" w:rsidRDefault="008A0077" w:rsidP="00F62F87">
      <w:pPr>
        <w:ind w:left="360" w:firstLine="720"/>
        <w:jc w:val="thaiDistribute"/>
      </w:pPr>
      <w:r w:rsidRPr="00EF7C22">
        <w:rPr>
          <w:cs/>
        </w:rPr>
        <w:t>ผู้ใช้สามารถค้นหาและเลือกรายการ</w:t>
      </w:r>
      <w:r>
        <w:rPr>
          <w:rFonts w:hint="cs"/>
          <w:cs/>
        </w:rPr>
        <w:t>ยา</w:t>
      </w:r>
      <w:r w:rsidRPr="00EF7C22">
        <w:rPr>
          <w:cs/>
        </w:rPr>
        <w:t>ทั้งหมดที่มีอยู่ในระบบแชทบอทได้</w:t>
      </w:r>
      <w:r>
        <w:t xml:space="preserve"> </w:t>
      </w:r>
      <w:r w:rsidRPr="00EF7C22">
        <w:rPr>
          <w:cs/>
        </w:rPr>
        <w:t>เมื่อผู้ใช้เลือกรายการ</w:t>
      </w:r>
      <w:r>
        <w:rPr>
          <w:rFonts w:hint="cs"/>
          <w:cs/>
        </w:rPr>
        <w:t>ยา</w:t>
      </w:r>
      <w:r w:rsidRPr="00EF7C22">
        <w:rPr>
          <w:cs/>
        </w:rPr>
        <w:t>ที่ต้องการได้แล้ว ระบบจะทำการส่งรายการ</w:t>
      </w:r>
      <w:r>
        <w:rPr>
          <w:rFonts w:hint="cs"/>
          <w:cs/>
        </w:rPr>
        <w:t>ยา</w:t>
      </w:r>
      <w:r w:rsidRPr="00EF7C22">
        <w:rPr>
          <w:cs/>
        </w:rPr>
        <w:t>นั้นเป็นข้อความไปยังแชทบอทโดยอัตโนมัติ</w:t>
      </w:r>
      <w:r>
        <w:t xml:space="preserve"> </w:t>
      </w:r>
      <w:r w:rsidRPr="00EF7C22">
        <w:rPr>
          <w:cs/>
        </w:rPr>
        <w:t>จากนั้น แชทบอทจะส่งข้อมูล</w:t>
      </w:r>
      <w:r>
        <w:rPr>
          <w:rFonts w:hint="cs"/>
          <w:cs/>
        </w:rPr>
        <w:t>ของยา</w:t>
      </w:r>
      <w:r w:rsidRPr="00EF7C22">
        <w:rPr>
          <w:cs/>
        </w:rPr>
        <w:t xml:space="preserve">นั้น กลับมายังผู้ใช้ในรูปแบบของข้อความ ทำให้ผู้ใช้สามารถเห็นได้ว่า </w:t>
      </w:r>
      <w:r>
        <w:rPr>
          <w:rFonts w:hint="cs"/>
          <w:cs/>
        </w:rPr>
        <w:t>ยาชนิด</w:t>
      </w:r>
      <w:r w:rsidRPr="00EF7C22">
        <w:rPr>
          <w:cs/>
        </w:rPr>
        <w:t>นั้น</w:t>
      </w:r>
      <w:r>
        <w:rPr>
          <w:rFonts w:hint="cs"/>
          <w:cs/>
        </w:rPr>
        <w:t>ควรรับประทานครั้งละกี่เม็ด และควรรับประทานก่อนหรือหลังอาหารมื้อใดบ้าง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7</w:t>
      </w:r>
    </w:p>
    <w:p w14:paraId="08DB32F5" w14:textId="77777777" w:rsidR="008A0077" w:rsidRDefault="008A0077" w:rsidP="008A0077">
      <w:pPr>
        <w:jc w:val="center"/>
      </w:pPr>
      <w:r w:rsidRPr="005030E4">
        <w:rPr>
          <w:noProof/>
        </w:rPr>
        <w:drawing>
          <wp:inline distT="0" distB="0" distL="0" distR="0" wp14:anchorId="6B805C8D" wp14:editId="366B7500">
            <wp:extent cx="2127600" cy="4320000"/>
            <wp:effectExtent l="0" t="0" r="635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0E4">
        <w:rPr>
          <w:noProof/>
        </w:rPr>
        <w:drawing>
          <wp:inline distT="0" distB="0" distL="0" distR="0" wp14:anchorId="53744A81" wp14:editId="2F5B17F9">
            <wp:extent cx="2131200" cy="4320000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8E69" w14:textId="13CF2CEB" w:rsidR="008A0077" w:rsidRPr="005030E4" w:rsidRDefault="003E746F" w:rsidP="008A0077">
      <w:pPr>
        <w:pStyle w:val="ListParagraph"/>
        <w:spacing w:after="0"/>
        <w:ind w:left="0"/>
        <w:jc w:val="center"/>
      </w:pPr>
      <w:bookmarkStart w:id="210" w:name="_Toc61299183"/>
      <w:r>
        <w:rPr>
          <w:cs/>
        </w:rPr>
        <w:t>รูปที่ 3-</w:t>
      </w:r>
      <w:r w:rsidR="00A968B5">
        <w:rPr>
          <w:rFonts w:hint="cs"/>
          <w:cs/>
        </w:rPr>
        <w:t>7</w:t>
      </w:r>
      <w:r w:rsidR="008A0077" w:rsidRPr="005030E4">
        <w:rPr>
          <w:cs/>
        </w:rPr>
        <w:t xml:space="preserve"> </w:t>
      </w:r>
      <w:r w:rsidR="008A0077">
        <w:t xml:space="preserve">Mock-up </w:t>
      </w:r>
      <w:r w:rsidR="008A0077">
        <w:rPr>
          <w:rFonts w:hint="cs"/>
          <w:cs/>
        </w:rPr>
        <w:t>ของระบบ</w:t>
      </w:r>
      <w:r w:rsidR="008A0077" w:rsidRPr="005030E4">
        <w:rPr>
          <w:cs/>
        </w:rPr>
        <w:t xml:space="preserve"> ผู้ใช้สามารถค้นหาและเลือกชื่อยาจากรายการยาทั้งหมดได้</w:t>
      </w:r>
      <w:bookmarkEnd w:id="210"/>
    </w:p>
    <w:p w14:paraId="66EA2ED4" w14:textId="77777777" w:rsidR="008A0077" w:rsidRDefault="008A0077" w:rsidP="008A0077">
      <w:pPr>
        <w:jc w:val="center"/>
      </w:pPr>
    </w:p>
    <w:p w14:paraId="41136F4E" w14:textId="77777777" w:rsidR="008A0077" w:rsidRDefault="008A0077" w:rsidP="008A0077">
      <w:pPr>
        <w:jc w:val="center"/>
      </w:pPr>
    </w:p>
    <w:p w14:paraId="21A1D995" w14:textId="77777777" w:rsidR="008A0077" w:rsidRDefault="008A0077" w:rsidP="008A0077">
      <w:pPr>
        <w:jc w:val="center"/>
      </w:pPr>
    </w:p>
    <w:p w14:paraId="3CE9ABBF" w14:textId="77777777" w:rsidR="008A0077" w:rsidRDefault="008A0077" w:rsidP="00F13C81"/>
    <w:p w14:paraId="27422C21" w14:textId="38160711" w:rsidR="00FF0690" w:rsidRPr="008D3B79" w:rsidRDefault="00FF0690" w:rsidP="00FF0690">
      <w:pPr>
        <w:pStyle w:val="Heading3"/>
      </w:pPr>
      <w:bookmarkStart w:id="211" w:name="_Toc67839588"/>
      <w:r>
        <w:rPr>
          <w:rFonts w:hint="cs"/>
          <w:cs/>
        </w:rPr>
        <w:lastRenderedPageBreak/>
        <w:t>ผู้ใช้สามารถเปิด-ปิด การแจ้งเตือนต่าง ๆ ของระบบได้</w:t>
      </w:r>
      <w:bookmarkEnd w:id="211"/>
    </w:p>
    <w:p w14:paraId="28D32A61" w14:textId="09B629C9" w:rsidR="008A0077" w:rsidRDefault="008A0077" w:rsidP="00174EC6">
      <w:pPr>
        <w:ind w:left="360" w:firstLine="720"/>
        <w:jc w:val="thaiDistribute"/>
      </w:pPr>
      <w:r w:rsidRPr="00EF7C22">
        <w:rPr>
          <w:cs/>
        </w:rPr>
        <w:t>ผู้ใช้สามารถ</w:t>
      </w:r>
      <w:r>
        <w:rPr>
          <w:rFonts w:hint="cs"/>
          <w:cs/>
        </w:rPr>
        <w:t>ตั้งค่าเปิด-ปิดการแจ้งเตือนจากแชทบอทได้ตลอดเวลาหากผู้ใช้ไม่ต้องการรับการแจ้งเตือนจากแชทบอท 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8</w:t>
      </w:r>
    </w:p>
    <w:p w14:paraId="480D8888" w14:textId="77777777" w:rsidR="008A0077" w:rsidRDefault="008A0077" w:rsidP="008A0077">
      <w:pPr>
        <w:jc w:val="center"/>
      </w:pPr>
      <w:r w:rsidRPr="005030E4">
        <w:rPr>
          <w:noProof/>
        </w:rPr>
        <w:drawing>
          <wp:inline distT="0" distB="0" distL="0" distR="0" wp14:anchorId="54B36E84" wp14:editId="02A3AD9A">
            <wp:extent cx="2127600" cy="4320000"/>
            <wp:effectExtent l="0" t="0" r="635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9336" w14:textId="70D53DB4" w:rsidR="008A0077" w:rsidRDefault="003E746F" w:rsidP="008A0077">
      <w:pPr>
        <w:pStyle w:val="ListParagraph"/>
        <w:spacing w:after="0"/>
        <w:ind w:left="0"/>
        <w:jc w:val="center"/>
      </w:pPr>
      <w:bookmarkStart w:id="212" w:name="_Toc61299184"/>
      <w:r>
        <w:rPr>
          <w:cs/>
        </w:rPr>
        <w:t>รูปที่ 3-</w:t>
      </w:r>
      <w:r w:rsidR="00A968B5">
        <w:rPr>
          <w:rFonts w:hint="cs"/>
          <w:cs/>
        </w:rPr>
        <w:t>8</w:t>
      </w:r>
      <w:r w:rsidR="008A0077" w:rsidRPr="005030E4">
        <w:rPr>
          <w:cs/>
        </w:rPr>
        <w:t xml:space="preserve"> </w:t>
      </w:r>
      <w:r w:rsidR="008A0077">
        <w:t xml:space="preserve">Mock-up </w:t>
      </w:r>
      <w:r w:rsidR="008A0077">
        <w:rPr>
          <w:rFonts w:hint="cs"/>
          <w:cs/>
        </w:rPr>
        <w:t>ของระบบ</w:t>
      </w:r>
      <w:r w:rsidR="008A0077" w:rsidRPr="005030E4">
        <w:rPr>
          <w:cs/>
        </w:rPr>
        <w:t xml:space="preserve"> ผู้ใช้สามารถเปิด</w:t>
      </w:r>
      <w:r w:rsidR="008A0077" w:rsidRPr="005030E4">
        <w:t>-</w:t>
      </w:r>
      <w:r w:rsidR="008A0077" w:rsidRPr="005030E4">
        <w:rPr>
          <w:cs/>
        </w:rPr>
        <w:t>ปิด การแจ้งเตือนต่างๆ ของระบบได้</w:t>
      </w:r>
      <w:bookmarkEnd w:id="212"/>
    </w:p>
    <w:p w14:paraId="6A8B553B" w14:textId="77777777" w:rsidR="008A0077" w:rsidRDefault="008A0077" w:rsidP="008A0077">
      <w:pPr>
        <w:jc w:val="center"/>
      </w:pPr>
    </w:p>
    <w:p w14:paraId="7E51B7BC" w14:textId="77777777" w:rsidR="008A0077" w:rsidRDefault="008A0077" w:rsidP="008A0077">
      <w:pPr>
        <w:jc w:val="center"/>
      </w:pPr>
    </w:p>
    <w:p w14:paraId="20029871" w14:textId="77777777" w:rsidR="008A0077" w:rsidRDefault="008A0077" w:rsidP="008A0077">
      <w:pPr>
        <w:jc w:val="center"/>
      </w:pPr>
    </w:p>
    <w:p w14:paraId="1E9EE552" w14:textId="77777777" w:rsidR="008A0077" w:rsidRDefault="008A0077" w:rsidP="008A0077">
      <w:pPr>
        <w:jc w:val="center"/>
      </w:pPr>
    </w:p>
    <w:p w14:paraId="50D02C17" w14:textId="77777777" w:rsidR="008A0077" w:rsidRDefault="008A0077" w:rsidP="008A0077">
      <w:pPr>
        <w:jc w:val="center"/>
      </w:pPr>
    </w:p>
    <w:p w14:paraId="672F0A83" w14:textId="77777777" w:rsidR="008A0077" w:rsidRDefault="008A0077" w:rsidP="006963DD"/>
    <w:p w14:paraId="769B4102" w14:textId="14962ECA" w:rsidR="006963DD" w:rsidRPr="008D3B79" w:rsidRDefault="006963DD" w:rsidP="006963DD">
      <w:pPr>
        <w:pStyle w:val="Heading3"/>
      </w:pPr>
      <w:bookmarkStart w:id="213" w:name="_Toc67839589"/>
      <w:r>
        <w:rPr>
          <w:rFonts w:hint="cs"/>
          <w:cs/>
        </w:rPr>
        <w:lastRenderedPageBreak/>
        <w:t>ผู้ใช้สามารถ</w:t>
      </w:r>
      <w:r w:rsidR="0096210B">
        <w:rPr>
          <w:rFonts w:hint="cs"/>
          <w:cs/>
        </w:rPr>
        <w:t>รับการแจ้งเตือนต่าง ๆ จากระบบได้</w:t>
      </w:r>
      <w:bookmarkEnd w:id="213"/>
    </w:p>
    <w:p w14:paraId="403C2A6D" w14:textId="11693817" w:rsidR="008A0077" w:rsidRDefault="008A0077" w:rsidP="00174EC6">
      <w:pPr>
        <w:spacing w:after="0"/>
        <w:ind w:left="360" w:firstLine="720"/>
        <w:jc w:val="thaiDistribute"/>
      </w:pPr>
      <w:r>
        <w:rPr>
          <w:rFonts w:hint="cs"/>
          <w:cs/>
        </w:rPr>
        <w:t>ผู้ใช้สามารถรับการแจ้งเตือนต่างๆ จากระบบแชทบอทได้ โดยแชทบอทจะส่งข้อความแจ้งเตือนผู้ใช้ เกี่ยวกับการแจ้งเวลานัดหมาย หรือเวลารับประทานยาที่ผู้ใช้ต้องการได้ เพื่อป้องกันปัญหาการลืมนัดพบแพทย์และการลืมรับประทานยาของผู้ป่วยโรคไต</w:t>
      </w:r>
      <w:r>
        <w:t xml:space="preserve"> </w:t>
      </w:r>
      <w:r>
        <w:rPr>
          <w:rFonts w:hint="cs"/>
          <w:cs/>
        </w:rPr>
        <w:t>ดัง</w:t>
      </w:r>
      <w:r w:rsidR="003E746F">
        <w:rPr>
          <w:rFonts w:hint="cs"/>
          <w:cs/>
        </w:rPr>
        <w:t>รูปที่ 3-</w:t>
      </w:r>
      <w:r>
        <w:rPr>
          <w:rFonts w:hint="cs"/>
          <w:cs/>
        </w:rPr>
        <w:t>9</w:t>
      </w:r>
    </w:p>
    <w:p w14:paraId="63401012" w14:textId="77777777" w:rsidR="005227D6" w:rsidRDefault="005227D6" w:rsidP="00174EC6">
      <w:pPr>
        <w:spacing w:after="0"/>
        <w:ind w:left="360" w:firstLine="720"/>
        <w:jc w:val="thaiDistribute"/>
      </w:pPr>
    </w:p>
    <w:p w14:paraId="5F347E53" w14:textId="77777777" w:rsidR="008A0077" w:rsidRDefault="008A0077" w:rsidP="008A0077">
      <w:pPr>
        <w:jc w:val="center"/>
      </w:pPr>
      <w:r w:rsidRPr="005030E4">
        <w:rPr>
          <w:noProof/>
        </w:rPr>
        <w:drawing>
          <wp:inline distT="0" distB="0" distL="0" distR="0" wp14:anchorId="5C4792C8" wp14:editId="40D6F872">
            <wp:extent cx="2131200" cy="4320000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111D" w14:textId="6EB642BE" w:rsidR="008A0077" w:rsidRDefault="003E746F" w:rsidP="008A0077">
      <w:pPr>
        <w:pStyle w:val="ListParagraph"/>
        <w:spacing w:after="0"/>
        <w:ind w:left="0"/>
        <w:jc w:val="center"/>
      </w:pPr>
      <w:bookmarkStart w:id="214" w:name="_Toc61299185"/>
      <w:r>
        <w:rPr>
          <w:cs/>
        </w:rPr>
        <w:t>รูปที่ 3-</w:t>
      </w:r>
      <w:r w:rsidR="00A968B5">
        <w:rPr>
          <w:rFonts w:hint="cs"/>
          <w:cs/>
        </w:rPr>
        <w:t>9</w:t>
      </w:r>
      <w:r w:rsidR="008A0077" w:rsidRPr="005030E4">
        <w:rPr>
          <w:cs/>
        </w:rPr>
        <w:t xml:space="preserve"> </w:t>
      </w:r>
      <w:r w:rsidR="008A0077">
        <w:t xml:space="preserve">Mock-up </w:t>
      </w:r>
      <w:r w:rsidR="008A0077">
        <w:rPr>
          <w:rFonts w:hint="cs"/>
          <w:cs/>
        </w:rPr>
        <w:t>ของระบบ</w:t>
      </w:r>
      <w:r w:rsidR="008A0077" w:rsidRPr="005030E4">
        <w:rPr>
          <w:cs/>
        </w:rPr>
        <w:t xml:space="preserve"> ผู้ใช้สามารถรับการแจ้งเตือนต่างๆ จากระบบได้</w:t>
      </w:r>
      <w:bookmarkEnd w:id="214"/>
    </w:p>
    <w:p w14:paraId="4C67F7B6" w14:textId="77777777" w:rsidR="003E0579" w:rsidRPr="008845FB" w:rsidRDefault="003E0579" w:rsidP="00246E3C">
      <w:pPr>
        <w:spacing w:line="240" w:lineRule="auto"/>
        <w:jc w:val="both"/>
        <w:rPr>
          <w:cs/>
        </w:rPr>
      </w:pPr>
    </w:p>
    <w:p w14:paraId="4B96EF90" w14:textId="7AE46D2D" w:rsidR="00074BA4" w:rsidRDefault="00074BA4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83D5F58" w14:textId="557F8085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7724815" w14:textId="16441856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4D665264" w14:textId="6973942D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20877FD" w14:textId="69EFDF21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324FD400" w14:textId="3B84C3C4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F56FFC8" w14:textId="779F83BB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CAF8F5D" w14:textId="5FD8B5D1" w:rsidR="00EC49DE" w:rsidRDefault="00EC49DE" w:rsidP="004B225E">
      <w:pPr>
        <w:pStyle w:val="Heading2"/>
        <w:spacing w:before="100"/>
      </w:pPr>
      <w:bookmarkStart w:id="215" w:name="_Toc67839590"/>
      <w:r>
        <w:rPr>
          <w:rFonts w:hint="cs"/>
          <w:cs/>
        </w:rPr>
        <w:lastRenderedPageBreak/>
        <w:t>วิธี</w:t>
      </w:r>
      <w:r w:rsidR="00FF7E19">
        <w:rPr>
          <w:rFonts w:hint="cs"/>
          <w:cs/>
        </w:rPr>
        <w:t>การ</w:t>
      </w:r>
      <w:r>
        <w:rPr>
          <w:rFonts w:hint="cs"/>
          <w:cs/>
        </w:rPr>
        <w:t>ดำเนินงาน</w:t>
      </w:r>
      <w:bookmarkEnd w:id="215"/>
    </w:p>
    <w:p w14:paraId="4EB982C2" w14:textId="7D3D87FD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ศึกษาข้อมูลเกี่ยวกับโรคไตเบื้องต้น</w:t>
      </w:r>
      <w:r w:rsidRPr="005030E4">
        <w:t xml:space="preserve">: </w:t>
      </w:r>
      <w:r w:rsidRPr="005030E4">
        <w:rPr>
          <w:cs/>
        </w:rPr>
        <w:t>โดยทำความเข้าใจถึงลักษณะสำคัญของโรคไต เพื่อใช้ในการวิเคราะห์ลักษณะอาการของผู้ป่วย</w:t>
      </w:r>
    </w:p>
    <w:p w14:paraId="3DDA2B09" w14:textId="0DA2F2AB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  <w:rPr>
          <w:cs/>
        </w:rPr>
      </w:pPr>
      <w:r>
        <w:rPr>
          <w:rFonts w:hint="cs"/>
          <w:cs/>
        </w:rPr>
        <w:t>การ</w:t>
      </w:r>
      <w:r w:rsidRPr="005030E4">
        <w:rPr>
          <w:cs/>
        </w:rPr>
        <w:t>ศึกษาข้อมูลเกี่ยวกับโภชนาการของผู้ป่วยโรคไต</w:t>
      </w:r>
      <w:r w:rsidRPr="005030E4">
        <w:t xml:space="preserve">: </w:t>
      </w:r>
      <w:r w:rsidRPr="005030E4">
        <w:rPr>
          <w:cs/>
        </w:rPr>
        <w:t>โดยนำข้อมูลที่ได้มาใช้ในการให้คำแนะนำผู้ป่วย</w:t>
      </w:r>
    </w:p>
    <w:p w14:paraId="75B1DAF2" w14:textId="03160961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ศึกษาเทคโนโลยีกลไกการทำงานของแชทบอททั้งแบบใช้กฎ</w:t>
      </w:r>
      <w:r w:rsidR="00645218">
        <w:rPr>
          <w:rFonts w:hint="cs"/>
          <w:cs/>
        </w:rPr>
        <w:t>เป็นพื้นฐาน</w:t>
      </w:r>
      <w:r w:rsidRPr="005030E4">
        <w:rPr>
          <w:cs/>
        </w:rPr>
        <w:t>และแบบใช้เอไอ</w:t>
      </w:r>
      <w:r w:rsidRPr="005030E4">
        <w:t xml:space="preserve">: </w:t>
      </w:r>
      <w:r w:rsidRPr="005030E4">
        <w:rPr>
          <w:cs/>
        </w:rPr>
        <w:t>โดยทำความเข้าใจการทำงานของกลไกทั้งสองแบบ และนำความรู้ที่ได้มาใช้ในการพัฒนาระบบแชทบอท</w:t>
      </w:r>
    </w:p>
    <w:p w14:paraId="43297E95" w14:textId="032316BE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ศึกษาเครื่องมือต่างๆ ที่ใช้ในการทำแชทบอท</w:t>
      </w:r>
      <w:r w:rsidRPr="005030E4">
        <w:t xml:space="preserve">: </w:t>
      </w:r>
      <w:r w:rsidRPr="005030E4">
        <w:rPr>
          <w:cs/>
        </w:rPr>
        <w:t>เพื่อนำมาพัฒนาเป็นแอปพลิเคชัน</w:t>
      </w:r>
    </w:p>
    <w:p w14:paraId="29E9FFF5" w14:textId="7EE16C74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ศึกษาการออกแบบส่วนติดต่อผู้ใช้งาน</w:t>
      </w:r>
      <w:r w:rsidRPr="005030E4">
        <w:t xml:space="preserve">: </w:t>
      </w:r>
      <w:r w:rsidRPr="005030E4">
        <w:rPr>
          <w:cs/>
        </w:rPr>
        <w:t>โดยศึกษาหาความรู้เพื่อนำไปปรับใช้ในการพัฒนาส่วนติดต่อผู้ใช้งาน</w:t>
      </w:r>
    </w:p>
    <w:p w14:paraId="110D2E14" w14:textId="787D81C0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ศึกษาการทำงานของระบบในส่วนติดต่อผู้ใช้งาน</w:t>
      </w:r>
      <w:r w:rsidRPr="005030E4">
        <w:t xml:space="preserve">: </w:t>
      </w:r>
      <w:r w:rsidRPr="005030E4">
        <w:rPr>
          <w:cs/>
        </w:rPr>
        <w:t>โดยศึกษาเพื่อพัฒนาการทำงานของระบบ</w:t>
      </w:r>
    </w:p>
    <w:p w14:paraId="41AD6119" w14:textId="48E03AA4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วิเคราะห์ข้อมูลที่ต้องใช้ในระบบ</w:t>
      </w:r>
      <w:r w:rsidRPr="005030E4">
        <w:t xml:space="preserve">: </w:t>
      </w:r>
      <w:r w:rsidRPr="005030E4">
        <w:rPr>
          <w:cs/>
        </w:rPr>
        <w:t>วิเคราะห์ข้อมูลที่รวบรวมมา ไปใช้ในการพัฒนาแอปพลิเคชัน</w:t>
      </w:r>
    </w:p>
    <w:p w14:paraId="3372DFE3" w14:textId="2469CD22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ออกแบบส่วนติดต่อผู้ใช้ของแอปพลิเคชัน</w:t>
      </w:r>
    </w:p>
    <w:p w14:paraId="5903DF34" w14:textId="71C98386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พัฒนาระบบแชทบอทสำหรับผู้ป่วยโรคไต</w:t>
      </w:r>
      <w:r w:rsidRPr="005030E4">
        <w:t xml:space="preserve">: </w:t>
      </w:r>
      <w:r w:rsidRPr="005030E4">
        <w:rPr>
          <w:cs/>
        </w:rPr>
        <w:t>เริ่มพัฒนาระบบโต้ตอบอัตโนมัติก่อนจะนำไปพัฒนาต่อยอดเพื่อทำเป็นแอปพลิเคชัน</w:t>
      </w:r>
    </w:p>
    <w:p w14:paraId="0496C2A2" w14:textId="70460853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  <w:rPr>
          <w:cs/>
        </w:rPr>
      </w:pPr>
      <w:r>
        <w:rPr>
          <w:rFonts w:hint="cs"/>
          <w:cs/>
        </w:rPr>
        <w:t>การ</w:t>
      </w:r>
      <w:r w:rsidRPr="005030E4">
        <w:rPr>
          <w:cs/>
        </w:rPr>
        <w:t>รวม</w:t>
      </w:r>
      <w:r>
        <w:rPr>
          <w:rFonts w:hint="cs"/>
          <w:cs/>
        </w:rPr>
        <w:t>ระบบแชทบอทกับระบบข้อมูลสุขภาพส่วนบุคคลสำหรับผู้ป่วยฟอกไต</w:t>
      </w:r>
      <w:r w:rsidRPr="005030E4">
        <w:rPr>
          <w:cs/>
        </w:rPr>
        <w:t>เข้าด้วยกัน</w:t>
      </w:r>
      <w:r w:rsidRPr="005030E4">
        <w:t xml:space="preserve">: </w:t>
      </w:r>
      <w:r w:rsidRPr="005030E4">
        <w:rPr>
          <w:cs/>
        </w:rPr>
        <w:t>เพื่อทำเป็นแอปพลิเคชัน</w:t>
      </w:r>
      <w:r>
        <w:rPr>
          <w:rFonts w:hint="cs"/>
          <w:cs/>
        </w:rPr>
        <w:t>ที่มีระบบแชทบอทสำหรับดูแลผู้ป่วยโรคไต</w:t>
      </w:r>
    </w:p>
    <w:p w14:paraId="26B5742E" w14:textId="4F721E25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ทดสอบการทำงานของแอปพลิเคชัน</w:t>
      </w:r>
    </w:p>
    <w:p w14:paraId="1A36CC73" w14:textId="2D31E684" w:rsidR="00103126" w:rsidRPr="005030E4" w:rsidRDefault="00103126" w:rsidP="0006640D">
      <w:pPr>
        <w:pStyle w:val="ListParagraph"/>
        <w:numPr>
          <w:ilvl w:val="0"/>
          <w:numId w:val="16"/>
        </w:numPr>
        <w:spacing w:after="0"/>
        <w:jc w:val="thaiDistribute"/>
      </w:pPr>
      <w:r>
        <w:rPr>
          <w:rFonts w:hint="cs"/>
          <w:cs/>
        </w:rPr>
        <w:t>การ</w:t>
      </w:r>
      <w:r w:rsidRPr="005030E4">
        <w:rPr>
          <w:cs/>
        </w:rPr>
        <w:t>แก้ไขและปรับปรุงข้อบกพร่องของแอปพลิเคชัน</w:t>
      </w:r>
    </w:p>
    <w:p w14:paraId="3D8D8250" w14:textId="0A46B605" w:rsidR="00EC49DE" w:rsidRDefault="00EC49D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5C1A320" w14:textId="009BDD24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67F71BC" w14:textId="123B3A54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5395F4B" w14:textId="05096B42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564807E" w14:textId="0BA2407C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A909F4C" w14:textId="493C2709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3B26AD9" w14:textId="0EB9D3DD" w:rsidR="004B225E" w:rsidRDefault="004B225E" w:rsidP="001A524A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3F0349D" w14:textId="509DB184" w:rsidR="004B225E" w:rsidRDefault="004B225E" w:rsidP="004B225E">
      <w:pPr>
        <w:pStyle w:val="Heading2"/>
        <w:spacing w:before="100"/>
      </w:pPr>
      <w:bookmarkStart w:id="216" w:name="_Toc67839591"/>
      <w:r>
        <w:rPr>
          <w:rFonts w:hint="cs"/>
          <w:cs/>
        </w:rPr>
        <w:lastRenderedPageBreak/>
        <w:t>เทคโนโลยีที่ใช้</w:t>
      </w:r>
      <w:bookmarkEnd w:id="216"/>
    </w:p>
    <w:p w14:paraId="3519C1A5" w14:textId="77777777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Android Studio</w:t>
      </w:r>
    </w:p>
    <w:p w14:paraId="3826A1CC" w14:textId="4D97843A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Java</w:t>
      </w:r>
    </w:p>
    <w:p w14:paraId="3D19D432" w14:textId="17BCF23A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proofErr w:type="spellStart"/>
      <w:r w:rsidRPr="004F5453">
        <w:t>Dialogflow</w:t>
      </w:r>
      <w:proofErr w:type="spellEnd"/>
    </w:p>
    <w:p w14:paraId="46A556DD" w14:textId="4ADC7E42" w:rsidR="00C045C0" w:rsidRPr="004F5453" w:rsidRDefault="00C045C0" w:rsidP="0006640D">
      <w:pPr>
        <w:pStyle w:val="BodyText"/>
        <w:numPr>
          <w:ilvl w:val="0"/>
          <w:numId w:val="17"/>
        </w:numPr>
        <w:spacing w:after="0"/>
      </w:pPr>
      <w:proofErr w:type="spellStart"/>
      <w:r w:rsidRPr="004F5453">
        <w:t>SnatchBot</w:t>
      </w:r>
      <w:proofErr w:type="spellEnd"/>
    </w:p>
    <w:p w14:paraId="22EE47C6" w14:textId="6703B82C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Natural Language Processing (NLP)</w:t>
      </w:r>
    </w:p>
    <w:p w14:paraId="2A4446F4" w14:textId="14BD4F4C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LINE</w:t>
      </w:r>
    </w:p>
    <w:p w14:paraId="1862D82F" w14:textId="3D97CBE2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LINE Developers</w:t>
      </w:r>
    </w:p>
    <w:p w14:paraId="230C38E0" w14:textId="03757C90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Facebook</w:t>
      </w:r>
    </w:p>
    <w:p w14:paraId="26EEACE3" w14:textId="4D386386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Messenger</w:t>
      </w:r>
    </w:p>
    <w:p w14:paraId="2D6B4D31" w14:textId="074EE2E6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Facebook for Developers</w:t>
      </w:r>
    </w:p>
    <w:p w14:paraId="087D2AA5" w14:textId="78635583" w:rsidR="004B225E" w:rsidRPr="004F5453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Webhook URL (Callback URL)</w:t>
      </w:r>
    </w:p>
    <w:p w14:paraId="77ED51CD" w14:textId="101B8D5F" w:rsidR="00414F74" w:rsidRDefault="004B225E" w:rsidP="0006640D">
      <w:pPr>
        <w:pStyle w:val="BodyText"/>
        <w:numPr>
          <w:ilvl w:val="0"/>
          <w:numId w:val="17"/>
        </w:numPr>
        <w:spacing w:after="0"/>
      </w:pPr>
      <w:r w:rsidRPr="004F5453">
        <w:t>Google Cloud Functions</w:t>
      </w:r>
    </w:p>
    <w:p w14:paraId="3DC276D9" w14:textId="228C3BE0" w:rsidR="00BA4850" w:rsidRDefault="00BA4850" w:rsidP="00BA4850">
      <w:pPr>
        <w:pStyle w:val="Heading2"/>
        <w:spacing w:before="100"/>
      </w:pPr>
      <w:bookmarkStart w:id="217" w:name="_Toc67839592"/>
      <w:r>
        <w:rPr>
          <w:rFonts w:hint="cs"/>
          <w:cs/>
        </w:rPr>
        <w:t>รายละเอียดคุณลักษณะของระบบ</w:t>
      </w:r>
      <w:bookmarkEnd w:id="217"/>
    </w:p>
    <w:p w14:paraId="78E1C77B" w14:textId="4D29DFB8" w:rsidR="00BA4850" w:rsidRDefault="00BA4850" w:rsidP="00150A9D">
      <w:pPr>
        <w:ind w:firstLine="720"/>
        <w:jc w:val="thaiDistribute"/>
      </w:pPr>
      <w:r>
        <w:rPr>
          <w:cs/>
        </w:rPr>
        <w:t>ในโครงงานนี้ได้ท</w:t>
      </w:r>
      <w:r w:rsidR="002D6D89">
        <w:rPr>
          <w:rFonts w:hint="cs"/>
          <w:cs/>
        </w:rPr>
        <w:t>ำ</w:t>
      </w:r>
      <w:r>
        <w:rPr>
          <w:cs/>
        </w:rPr>
        <w:t>การพัฒนา</w:t>
      </w:r>
      <w:r w:rsidR="003862AC">
        <w:rPr>
          <w:rFonts w:hint="cs"/>
          <w:cs/>
        </w:rPr>
        <w:t>แชทบอทสำหรับดูแลผู้ป่วยโรคไต</w:t>
      </w:r>
      <w:r>
        <w:rPr>
          <w:cs/>
        </w:rPr>
        <w:t>ในรูปแบบของแอปพลิเคชันบนระบบปฏิบัติการแอนดรอยด์</w:t>
      </w:r>
      <w:r w:rsidR="00BB79BA">
        <w:rPr>
          <w:rFonts w:hint="cs"/>
          <w:cs/>
        </w:rPr>
        <w:t>ที่สามารถเชื่อมโยงไปยังแอปพลิ</w:t>
      </w:r>
      <w:r w:rsidR="00BB7FEE">
        <w:rPr>
          <w:rFonts w:hint="cs"/>
          <w:cs/>
        </w:rPr>
        <w:t>เคชันเฟสบุ๊กและไลน์</w:t>
      </w:r>
      <w:r w:rsidR="00F7754F">
        <w:rPr>
          <w:rFonts w:hint="cs"/>
          <w:cs/>
        </w:rPr>
        <w:t>เพื่อ</w:t>
      </w:r>
      <w:r w:rsidR="001E5D4C">
        <w:rPr>
          <w:rFonts w:hint="cs"/>
          <w:cs/>
        </w:rPr>
        <w:t>ส่งข้อความ</w:t>
      </w:r>
      <w:r w:rsidR="00D8621C">
        <w:rPr>
          <w:rFonts w:hint="cs"/>
          <w:cs/>
        </w:rPr>
        <w:t>สอบถาม</w:t>
      </w:r>
      <w:r w:rsidR="001E5D4C">
        <w:rPr>
          <w:rFonts w:hint="cs"/>
          <w:cs/>
        </w:rPr>
        <w:t>ไปยัง</w:t>
      </w:r>
      <w:r w:rsidR="00F7754F">
        <w:rPr>
          <w:rFonts w:hint="cs"/>
          <w:cs/>
        </w:rPr>
        <w:t>แชทบอท</w:t>
      </w:r>
      <w:r w:rsidR="00BB7FEE">
        <w:rPr>
          <w:rFonts w:hint="cs"/>
          <w:cs/>
        </w:rPr>
        <w:t>ได้</w:t>
      </w:r>
      <w:r>
        <w:rPr>
          <w:cs/>
        </w:rPr>
        <w:t xml:space="preserve"> ซึ่งพัฒนาขึ้นโดยอ้างอิงจากรูปแบบที่ได้ท</w:t>
      </w:r>
      <w:r w:rsidR="009A6E2F">
        <w:rPr>
          <w:rFonts w:hint="cs"/>
          <w:cs/>
        </w:rPr>
        <w:t>ำ</w:t>
      </w:r>
      <w:r>
        <w:rPr>
          <w:cs/>
        </w:rPr>
        <w:t>การออกแบบไว้</w:t>
      </w:r>
      <w:r w:rsidR="007A15DB">
        <w:t xml:space="preserve"> </w:t>
      </w:r>
      <w:r w:rsidR="007A15DB">
        <w:rPr>
          <w:rFonts w:hint="cs"/>
          <w:cs/>
        </w:rPr>
        <w:t>โดย</w:t>
      </w:r>
      <w:r w:rsidR="007A15DB">
        <w:rPr>
          <w:cs/>
        </w:rPr>
        <w:t>มีฟังก์ชัน</w:t>
      </w:r>
      <w:r w:rsidR="007A15DB">
        <w:rPr>
          <w:rFonts w:hint="cs"/>
          <w:cs/>
        </w:rPr>
        <w:t xml:space="preserve">รองรับการตอบคำถามของผู้ป่วยทั้งหมด 5 ประเด็นหลัก </w:t>
      </w:r>
      <w:r w:rsidR="007A15DB">
        <w:rPr>
          <w:cs/>
        </w:rPr>
        <w:t xml:space="preserve">ได้แก่ </w:t>
      </w:r>
      <w:r w:rsidR="007A15DB">
        <w:rPr>
          <w:rFonts w:hint="cs"/>
          <w:cs/>
        </w:rPr>
        <w:t>ข้อมูลทั่วไปเกี่ยวกับโรคไต</w:t>
      </w:r>
      <w:r w:rsidR="007A15DB">
        <w:rPr>
          <w:cs/>
        </w:rPr>
        <w:t xml:space="preserve"> </w:t>
      </w:r>
      <w:r w:rsidR="007A15DB">
        <w:rPr>
          <w:rFonts w:hint="cs"/>
          <w:cs/>
        </w:rPr>
        <w:t>โภชนาการอาหาร</w:t>
      </w:r>
      <w:r w:rsidR="007A15DB">
        <w:rPr>
          <w:cs/>
        </w:rPr>
        <w:t xml:space="preserve"> </w:t>
      </w:r>
      <w:r w:rsidR="007A15DB">
        <w:rPr>
          <w:rFonts w:hint="cs"/>
          <w:cs/>
        </w:rPr>
        <w:t>การรับประทานยา การดื่มน้ำ และการออกกำลังกาย</w:t>
      </w:r>
      <w:r w:rsidR="007A15DB">
        <w:rPr>
          <w:cs/>
        </w:rPr>
        <w:t xml:space="preserve"> </w:t>
      </w:r>
      <w:r w:rsidR="007A15DB">
        <w:rPr>
          <w:rFonts w:hint="cs"/>
          <w:cs/>
        </w:rPr>
        <w:t>โดยในแต่ละประเด็นจะสามารถถามคำถามแยกย่อยลงไปในเรื่องต่าง  ๆ ได้</w:t>
      </w:r>
      <w:r w:rsidR="007A15DB">
        <w:t xml:space="preserve"> </w:t>
      </w:r>
      <w:r w:rsidR="007A15DB">
        <w:rPr>
          <w:rFonts w:hint="cs"/>
          <w:cs/>
        </w:rPr>
        <w:t>เช่น โรคไตคืออะไร อาหารที่ผู้ป่วยโรคไตควรรับประทานมีอะไรบ้าง ยาชนิดนี้ควรรับประทานอย่างไร มีท่าออกกำลังกายแนะนำสำหรับผู้ป่วยโรคไตอะไรบ้าง หรือในหนึ่งวันควรดื่มน้ำปริมาณเท่าไร เป็นต้น</w:t>
      </w:r>
      <w:r w:rsidR="00272467">
        <w:t xml:space="preserve"> </w:t>
      </w:r>
      <w:r w:rsidR="00414F74">
        <w:rPr>
          <w:rFonts w:hint="cs"/>
          <w:cs/>
        </w:rPr>
        <w:t>ซึ่ง</w:t>
      </w:r>
      <w:r w:rsidR="00272467">
        <w:rPr>
          <w:rFonts w:hint="cs"/>
          <w:cs/>
        </w:rPr>
        <w:t>แสดงในโครงสร้างลำดับชั้น</w:t>
      </w:r>
      <w:r w:rsidR="000C6CDF">
        <w:rPr>
          <w:rFonts w:hint="cs"/>
          <w:cs/>
        </w:rPr>
        <w:t>แสดงคำถาม</w:t>
      </w:r>
      <w:r w:rsidR="00DA61EE">
        <w:rPr>
          <w:rFonts w:hint="cs"/>
          <w:cs/>
        </w:rPr>
        <w:t>ทั้งหมดที่</w:t>
      </w:r>
      <w:r w:rsidR="00EE1418">
        <w:rPr>
          <w:rFonts w:hint="cs"/>
          <w:cs/>
        </w:rPr>
        <w:t>ผู้ป่วย</w:t>
      </w:r>
      <w:r w:rsidR="00DA61EE">
        <w:rPr>
          <w:rFonts w:hint="cs"/>
          <w:cs/>
        </w:rPr>
        <w:t>สามารถถาม</w:t>
      </w:r>
      <w:r w:rsidR="000C6CDF">
        <w:rPr>
          <w:rFonts w:hint="cs"/>
          <w:cs/>
        </w:rPr>
        <w:t>ไปยังแชทบอท</w:t>
      </w:r>
      <w:r w:rsidR="005D125E">
        <w:rPr>
          <w:rFonts w:hint="cs"/>
          <w:cs/>
        </w:rPr>
        <w:t>ได้</w:t>
      </w:r>
      <w:r w:rsidR="00EC56A4">
        <w:rPr>
          <w:rFonts w:hint="cs"/>
          <w:cs/>
        </w:rPr>
        <w:t xml:space="preserve"> ดัง</w:t>
      </w:r>
      <w:r w:rsidR="003E746F">
        <w:rPr>
          <w:rFonts w:hint="cs"/>
          <w:cs/>
        </w:rPr>
        <w:t>รูปที่ 3-</w:t>
      </w:r>
      <w:r w:rsidR="00EC56A4">
        <w:rPr>
          <w:rFonts w:hint="cs"/>
          <w:cs/>
        </w:rPr>
        <w:t>10</w:t>
      </w:r>
    </w:p>
    <w:p w14:paraId="1CFBD72C" w14:textId="362CEE66" w:rsidR="00CD1B1E" w:rsidRDefault="00CD1B1E" w:rsidP="00CD1B1E">
      <w:pPr>
        <w:jc w:val="thaiDistribute"/>
      </w:pPr>
    </w:p>
    <w:p w14:paraId="22950A91" w14:textId="03C6C44D" w:rsidR="00CD1B1E" w:rsidRDefault="00CD1B1E" w:rsidP="00CD1B1E">
      <w:pPr>
        <w:jc w:val="thaiDistribute"/>
      </w:pPr>
    </w:p>
    <w:p w14:paraId="3CD8C598" w14:textId="0183EAB5" w:rsidR="00CD1B1E" w:rsidRDefault="00CD1B1E" w:rsidP="00CD1B1E">
      <w:pPr>
        <w:jc w:val="thaiDistribute"/>
      </w:pPr>
    </w:p>
    <w:p w14:paraId="092E9648" w14:textId="60B25CD5" w:rsidR="00CD1B1E" w:rsidRPr="00BA4850" w:rsidRDefault="00D30754" w:rsidP="00CD1B1E">
      <w:pPr>
        <w:jc w:val="thaiDistribute"/>
        <w:rPr>
          <w:cs/>
        </w:rPr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1665408" behindDoc="0" locked="0" layoutInCell="1" allowOverlap="1" wp14:anchorId="1DCAE6AD" wp14:editId="35A04167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3724275" cy="6696710"/>
            <wp:effectExtent l="0" t="0" r="9525" b="8890"/>
            <wp:wrapNone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4FCC8" w14:textId="295F9FF8" w:rsidR="00BA4850" w:rsidRDefault="00BA4850" w:rsidP="00BA4850">
      <w:pPr>
        <w:pStyle w:val="BodyText"/>
        <w:spacing w:after="0"/>
      </w:pPr>
    </w:p>
    <w:p w14:paraId="3FB69A06" w14:textId="1E389E0B" w:rsidR="00D30754" w:rsidRDefault="00D30754" w:rsidP="00BA4850">
      <w:pPr>
        <w:pStyle w:val="BodyText"/>
        <w:spacing w:after="0"/>
      </w:pPr>
    </w:p>
    <w:p w14:paraId="36D3AD86" w14:textId="71B4AFFD" w:rsidR="00D30754" w:rsidRDefault="00D30754" w:rsidP="00BA4850">
      <w:pPr>
        <w:pStyle w:val="BodyText"/>
        <w:spacing w:after="0"/>
      </w:pPr>
    </w:p>
    <w:p w14:paraId="3BD07399" w14:textId="6BF31B66" w:rsidR="00D30754" w:rsidRDefault="00D30754" w:rsidP="00BA4850">
      <w:pPr>
        <w:pStyle w:val="BodyText"/>
        <w:spacing w:after="0"/>
      </w:pPr>
    </w:p>
    <w:p w14:paraId="6D99A987" w14:textId="3B098B6A" w:rsidR="00D30754" w:rsidRDefault="00D30754" w:rsidP="00BA4850">
      <w:pPr>
        <w:pStyle w:val="BodyText"/>
        <w:spacing w:after="0"/>
      </w:pPr>
    </w:p>
    <w:p w14:paraId="78364695" w14:textId="02222169" w:rsidR="00D30754" w:rsidRDefault="00D30754" w:rsidP="00BA4850">
      <w:pPr>
        <w:pStyle w:val="BodyText"/>
        <w:spacing w:after="0"/>
      </w:pPr>
    </w:p>
    <w:p w14:paraId="63E2E65A" w14:textId="12ABEAC2" w:rsidR="00D30754" w:rsidRDefault="00D30754" w:rsidP="00BA4850">
      <w:pPr>
        <w:pStyle w:val="BodyText"/>
        <w:spacing w:after="0"/>
      </w:pPr>
    </w:p>
    <w:p w14:paraId="6859C2B5" w14:textId="13B75DA2" w:rsidR="00D30754" w:rsidRDefault="00D30754" w:rsidP="00BA4850">
      <w:pPr>
        <w:pStyle w:val="BodyText"/>
        <w:spacing w:after="0"/>
      </w:pPr>
    </w:p>
    <w:p w14:paraId="58BCBB1B" w14:textId="5B62D52C" w:rsidR="00D30754" w:rsidRDefault="00D30754" w:rsidP="00BA4850">
      <w:pPr>
        <w:pStyle w:val="BodyText"/>
        <w:spacing w:after="0"/>
      </w:pPr>
    </w:p>
    <w:p w14:paraId="7998D511" w14:textId="28F8827A" w:rsidR="00D30754" w:rsidRDefault="00D30754" w:rsidP="00BA4850">
      <w:pPr>
        <w:pStyle w:val="BodyText"/>
        <w:spacing w:after="0"/>
      </w:pPr>
    </w:p>
    <w:p w14:paraId="79254442" w14:textId="25B897E2" w:rsidR="00D30754" w:rsidRDefault="00D30754" w:rsidP="00BA4850">
      <w:pPr>
        <w:pStyle w:val="BodyText"/>
        <w:spacing w:after="0"/>
      </w:pPr>
    </w:p>
    <w:p w14:paraId="35A76EFA" w14:textId="717998F1" w:rsidR="00D30754" w:rsidRDefault="00D30754" w:rsidP="00BA4850">
      <w:pPr>
        <w:pStyle w:val="BodyText"/>
        <w:spacing w:after="0"/>
      </w:pPr>
    </w:p>
    <w:p w14:paraId="40AB4D94" w14:textId="06CC010F" w:rsidR="00D30754" w:rsidRDefault="00D30754" w:rsidP="00BA4850">
      <w:pPr>
        <w:pStyle w:val="BodyText"/>
        <w:spacing w:after="0"/>
      </w:pPr>
    </w:p>
    <w:p w14:paraId="5B514B34" w14:textId="46A2EAD6" w:rsidR="00D30754" w:rsidRDefault="00D30754" w:rsidP="00BA4850">
      <w:pPr>
        <w:pStyle w:val="BodyText"/>
        <w:spacing w:after="0"/>
      </w:pPr>
    </w:p>
    <w:p w14:paraId="302D37D8" w14:textId="51C43674" w:rsidR="00D30754" w:rsidRDefault="00D30754" w:rsidP="00BA4850">
      <w:pPr>
        <w:pStyle w:val="BodyText"/>
        <w:spacing w:after="0"/>
      </w:pPr>
    </w:p>
    <w:p w14:paraId="6F69E9F0" w14:textId="36C3ABA6" w:rsidR="00D30754" w:rsidRDefault="00D30754" w:rsidP="00BA4850">
      <w:pPr>
        <w:pStyle w:val="BodyText"/>
        <w:spacing w:after="0"/>
      </w:pPr>
    </w:p>
    <w:p w14:paraId="3FBA1CBC" w14:textId="61ED3090" w:rsidR="00D30754" w:rsidRDefault="00D30754" w:rsidP="00BA4850">
      <w:pPr>
        <w:pStyle w:val="BodyText"/>
        <w:spacing w:after="0"/>
      </w:pPr>
    </w:p>
    <w:p w14:paraId="636CDD1A" w14:textId="4D67B08C" w:rsidR="00D30754" w:rsidRDefault="00D30754" w:rsidP="00BA4850">
      <w:pPr>
        <w:pStyle w:val="BodyText"/>
        <w:spacing w:after="0"/>
      </w:pPr>
    </w:p>
    <w:p w14:paraId="4090FA07" w14:textId="2AF3A187" w:rsidR="00D30754" w:rsidRDefault="00D30754" w:rsidP="00BA4850">
      <w:pPr>
        <w:pStyle w:val="BodyText"/>
        <w:spacing w:after="0"/>
      </w:pPr>
    </w:p>
    <w:p w14:paraId="1914E7E5" w14:textId="769FBD1E" w:rsidR="00D30754" w:rsidRDefault="00D30754" w:rsidP="00BA4850">
      <w:pPr>
        <w:pStyle w:val="BodyText"/>
        <w:spacing w:after="0"/>
      </w:pPr>
    </w:p>
    <w:p w14:paraId="692719A4" w14:textId="77777777" w:rsidR="00D30754" w:rsidRDefault="00D30754" w:rsidP="00BA4850">
      <w:pPr>
        <w:pStyle w:val="BodyText"/>
        <w:spacing w:after="0"/>
      </w:pPr>
    </w:p>
    <w:p w14:paraId="24EA85FD" w14:textId="7F3E61F9" w:rsidR="008561B4" w:rsidRDefault="00D30754" w:rsidP="004E017F">
      <w:pPr>
        <w:jc w:val="center"/>
      </w:pPr>
      <w:bookmarkStart w:id="218" w:name="_Toc61299186"/>
      <w:r>
        <w:rPr>
          <w:rFonts w:hint="cs"/>
          <w:cs/>
        </w:rPr>
        <w:t>รูปที่ 3-</w:t>
      </w:r>
      <w:r w:rsidR="00A968B5">
        <w:rPr>
          <w:rFonts w:hint="cs"/>
          <w:cs/>
        </w:rPr>
        <w:t>10</w:t>
      </w:r>
      <w:r>
        <w:rPr>
          <w:rFonts w:hint="cs"/>
          <w:cs/>
        </w:rPr>
        <w:t xml:space="preserve"> โครงสร้างลำดับชั้นแสดงคำถามทั้งหมดที่ผู้ป่วยสามารถถามไปยังแชทบอทได้</w:t>
      </w:r>
      <w:bookmarkEnd w:id="218"/>
    </w:p>
    <w:p w14:paraId="42ED5CCB" w14:textId="18ABA5E9" w:rsidR="003D169A" w:rsidRDefault="003D169A" w:rsidP="004E017F">
      <w:pPr>
        <w:jc w:val="center"/>
      </w:pPr>
    </w:p>
    <w:p w14:paraId="0C0891AC" w14:textId="3FC92589" w:rsidR="003D169A" w:rsidRDefault="003D169A" w:rsidP="004E017F">
      <w:pPr>
        <w:jc w:val="center"/>
      </w:pPr>
    </w:p>
    <w:p w14:paraId="22B1DF80" w14:textId="1CD7E61A" w:rsidR="003D169A" w:rsidRDefault="003D169A" w:rsidP="004E017F">
      <w:pPr>
        <w:jc w:val="center"/>
      </w:pPr>
    </w:p>
    <w:p w14:paraId="7DA914AC" w14:textId="1C58090B" w:rsidR="008561B4" w:rsidRDefault="00775A2D" w:rsidP="003D169A">
      <w:r>
        <w:rPr>
          <w:rFonts w:hint="cs"/>
          <w:cs/>
        </w:rPr>
        <w:lastRenderedPageBreak/>
        <w:t>โดยภายในแอปพลิเคชันดั้งเดิมจะมีส่วนต่าง ๆ ที่พัฒนาเพิ่มเติมจากเดิม ซึ่งมีรายละเอียดดังนี้</w:t>
      </w:r>
    </w:p>
    <w:p w14:paraId="4E53F794" w14:textId="1F7ED86F" w:rsidR="005E235F" w:rsidRDefault="005E235F" w:rsidP="005E235F">
      <w:pPr>
        <w:pStyle w:val="Heading3"/>
        <w:spacing w:before="100"/>
      </w:pPr>
      <w:bookmarkStart w:id="219" w:name="_Toc67839593"/>
      <w:r>
        <w:rPr>
          <w:rFonts w:hint="cs"/>
          <w:cs/>
        </w:rPr>
        <w:t>ปุ่มกดเพื่อพูดคุยกับแชทบอท</w:t>
      </w:r>
      <w:bookmarkEnd w:id="219"/>
    </w:p>
    <w:p w14:paraId="7BCEBBD8" w14:textId="573D36FC" w:rsidR="009C73F2" w:rsidRDefault="0043168C" w:rsidP="009C73F2">
      <w:pPr>
        <w:ind w:left="360" w:firstLine="720"/>
        <w:jc w:val="thaiDistribute"/>
      </w:pPr>
      <w:r w:rsidRPr="005E235F">
        <w:rPr>
          <w:noProof/>
        </w:rPr>
        <w:drawing>
          <wp:anchor distT="0" distB="0" distL="114300" distR="114300" simplePos="0" relativeHeight="251666432" behindDoc="0" locked="0" layoutInCell="1" allowOverlap="1" wp14:anchorId="67073749" wp14:editId="03DCEEB1">
            <wp:simplePos x="0" y="0"/>
            <wp:positionH relativeFrom="column">
              <wp:posOffset>561975</wp:posOffset>
            </wp:positionH>
            <wp:positionV relativeFrom="paragraph">
              <wp:posOffset>1212215</wp:posOffset>
            </wp:positionV>
            <wp:extent cx="1724025" cy="3059430"/>
            <wp:effectExtent l="0" t="0" r="9525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64D" w:rsidRPr="00FA34A8">
        <w:rPr>
          <w:noProof/>
        </w:rPr>
        <w:drawing>
          <wp:anchor distT="0" distB="0" distL="114300" distR="114300" simplePos="0" relativeHeight="251667456" behindDoc="0" locked="0" layoutInCell="1" allowOverlap="1" wp14:anchorId="63FD7FA9" wp14:editId="75B1638F">
            <wp:simplePos x="0" y="0"/>
            <wp:positionH relativeFrom="column">
              <wp:posOffset>3028950</wp:posOffset>
            </wp:positionH>
            <wp:positionV relativeFrom="paragraph">
              <wp:posOffset>1213485</wp:posOffset>
            </wp:positionV>
            <wp:extent cx="1720800" cy="3060000"/>
            <wp:effectExtent l="0" t="0" r="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FB8">
        <w:rPr>
          <w:rFonts w:hint="cs"/>
          <w:cs/>
        </w:rPr>
        <w:t>ภายในแอปพลิเคชันดั้งเดิมจะมีปุ่มให้กดเพื่อพูดคุยกับแชทบอท โดยสามารถเลือกได้ว่าจะพูดคุยกับแชทบอทผ่านแอปพลิเคชันเมสเซนเจอร์หรือ</w:t>
      </w:r>
      <w:r w:rsidR="001F6CAD">
        <w:rPr>
          <w:rFonts w:hint="cs"/>
          <w:cs/>
        </w:rPr>
        <w:t>แอปพลิเคชัน</w:t>
      </w:r>
      <w:r w:rsidR="00F35FB8">
        <w:rPr>
          <w:rFonts w:hint="cs"/>
          <w:cs/>
        </w:rPr>
        <w:t>ไลน์ แล้วแต่ความชอบและตามความสะดวก</w:t>
      </w:r>
      <w:r w:rsidR="008E314B">
        <w:rPr>
          <w:rFonts w:hint="cs"/>
          <w:cs/>
        </w:rPr>
        <w:t>ของผู้ป่วย</w:t>
      </w:r>
      <w:r w:rsidR="004E7176">
        <w:rPr>
          <w:rFonts w:hint="cs"/>
          <w:cs/>
        </w:rPr>
        <w:t xml:space="preserve"> โดยผู้ป่วยจำเป็นจะต้องมีบัญชีและติดตั้งแอปพลิเคชันเมสเซนเจอร์หรือไลน์ก่อน</w:t>
      </w:r>
      <w:r w:rsidR="00B063B2">
        <w:rPr>
          <w:rFonts w:hint="cs"/>
          <w:cs/>
        </w:rPr>
        <w:t xml:space="preserve"> ดังรูปที่ 3-11</w:t>
      </w:r>
    </w:p>
    <w:p w14:paraId="777B81D8" w14:textId="59D9B0D5" w:rsidR="009C73F2" w:rsidRDefault="009C73F2" w:rsidP="009C73F2"/>
    <w:p w14:paraId="51F7DB25" w14:textId="2C9F0C42" w:rsidR="009C73F2" w:rsidRDefault="009C73F2" w:rsidP="009C73F2"/>
    <w:p w14:paraId="6CA61671" w14:textId="3AB7DE6B" w:rsidR="009C73F2" w:rsidRDefault="009C73F2" w:rsidP="009C73F2"/>
    <w:p w14:paraId="3ADC81F8" w14:textId="3872CB6E" w:rsidR="009C73F2" w:rsidRDefault="009C73F2" w:rsidP="009C73F2"/>
    <w:p w14:paraId="26F3079D" w14:textId="5477E4E8" w:rsidR="009C73F2" w:rsidRDefault="009C73F2" w:rsidP="009C73F2"/>
    <w:p w14:paraId="16956E14" w14:textId="7DACA7EA" w:rsidR="009C73F2" w:rsidRDefault="009C73F2" w:rsidP="009C73F2"/>
    <w:p w14:paraId="63B2B41E" w14:textId="5C8B4966" w:rsidR="009C73F2" w:rsidRDefault="0043168C" w:rsidP="009C73F2">
      <w:r w:rsidRPr="0025764D">
        <w:rPr>
          <w:noProof/>
        </w:rPr>
        <w:drawing>
          <wp:anchor distT="0" distB="0" distL="114300" distR="114300" simplePos="0" relativeHeight="251668480" behindDoc="0" locked="0" layoutInCell="1" allowOverlap="1" wp14:anchorId="089E037A" wp14:editId="3BE67ED1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1720215" cy="3059430"/>
            <wp:effectExtent l="0" t="0" r="0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664F5" w14:textId="433B7F31" w:rsidR="009C73F2" w:rsidRDefault="009C73F2" w:rsidP="009C73F2"/>
    <w:p w14:paraId="582B2522" w14:textId="17145E0D" w:rsidR="009C73F2" w:rsidRDefault="009C73F2" w:rsidP="009C73F2"/>
    <w:p w14:paraId="4CE67BBE" w14:textId="4126144C" w:rsidR="009C73F2" w:rsidRDefault="009C73F2" w:rsidP="009C73F2"/>
    <w:p w14:paraId="6CE56D24" w14:textId="3898ED7F" w:rsidR="009C73F2" w:rsidRDefault="009C73F2" w:rsidP="009C73F2"/>
    <w:p w14:paraId="5DDBFEDF" w14:textId="5BCD93C4" w:rsidR="009C73F2" w:rsidRDefault="009C73F2" w:rsidP="009C73F2"/>
    <w:p w14:paraId="78AAAF79" w14:textId="471ABD07" w:rsidR="009C73F2" w:rsidRDefault="009C73F2" w:rsidP="009C73F2"/>
    <w:p w14:paraId="2E52B2B1" w14:textId="77777777" w:rsidR="009C73F2" w:rsidRDefault="009C73F2" w:rsidP="009C73F2"/>
    <w:p w14:paraId="1BF27BCE" w14:textId="5A702348" w:rsidR="004E7176" w:rsidRDefault="004E7176" w:rsidP="006240BA">
      <w:pPr>
        <w:jc w:val="center"/>
      </w:pPr>
      <w:bookmarkStart w:id="220" w:name="_Toc61299187"/>
      <w:r>
        <w:rPr>
          <w:rFonts w:hint="cs"/>
          <w:cs/>
        </w:rPr>
        <w:t>รูปที่ 3-</w:t>
      </w:r>
      <w:r w:rsidR="00A968B5">
        <w:t>11</w:t>
      </w:r>
      <w:r>
        <w:t xml:space="preserve"> </w:t>
      </w:r>
      <w:r w:rsidR="00160B1B">
        <w:rPr>
          <w:rFonts w:hint="cs"/>
          <w:cs/>
        </w:rPr>
        <w:t>ปุ่มกดเพื่อพูดคุยกับแชทบอท</w:t>
      </w:r>
      <w:bookmarkEnd w:id="220"/>
    </w:p>
    <w:p w14:paraId="5DFA6C81" w14:textId="1F9E9A06" w:rsidR="0056027D" w:rsidRDefault="00DA5CDB" w:rsidP="0056027D">
      <w:pPr>
        <w:pStyle w:val="Heading3"/>
      </w:pPr>
      <w:bookmarkStart w:id="221" w:name="_Toc67839594"/>
      <w:r>
        <w:rPr>
          <w:rFonts w:hint="cs"/>
          <w:cs/>
        </w:rPr>
        <w:lastRenderedPageBreak/>
        <w:t>ปุ่มกดเพื่อแสดงการสอนการใช้งานแชทบอทเบื้องต้น</w:t>
      </w:r>
      <w:bookmarkEnd w:id="221"/>
    </w:p>
    <w:p w14:paraId="4BE7600C" w14:textId="031ACA9F" w:rsidR="002C5133" w:rsidRPr="002C5133" w:rsidRDefault="002C5133" w:rsidP="00551FB4">
      <w:pPr>
        <w:ind w:left="360" w:firstLine="720"/>
        <w:jc w:val="thaiDistribute"/>
      </w:pPr>
      <w:r>
        <w:rPr>
          <w:rFonts w:hint="cs"/>
          <w:cs/>
        </w:rPr>
        <w:t>เมื่อ</w:t>
      </w:r>
      <w:r w:rsidR="00E23C3F">
        <w:rPr>
          <w:rFonts w:hint="cs"/>
          <w:cs/>
        </w:rPr>
        <w:t>ผู้ป่วย</w:t>
      </w:r>
      <w:r>
        <w:rPr>
          <w:rFonts w:hint="cs"/>
          <w:cs/>
        </w:rPr>
        <w:t>กดปุ่มพูดคุยกับแชทบอทผ่านแอปพลิเคชันเมสเซนเจอร์หรือไลน์ จะมี</w:t>
      </w:r>
      <w:r w:rsidR="003C1DEF">
        <w:rPr>
          <w:rFonts w:hint="cs"/>
          <w:cs/>
        </w:rPr>
        <w:t>ปุ่มให้ผู้ป่วยเลือกกดเพื่อแสดง</w:t>
      </w:r>
      <w:r w:rsidR="003D2D87">
        <w:rPr>
          <w:rFonts w:hint="cs"/>
          <w:cs/>
        </w:rPr>
        <w:t>รูปภาพ</w:t>
      </w:r>
      <w:r w:rsidR="003C1DEF">
        <w:rPr>
          <w:rFonts w:hint="cs"/>
          <w:cs/>
        </w:rPr>
        <w:t>การสอนการใช้งานแชทบอทเบื้องต้นผ่านแอปพลิเคชันเมสเซนเจอร์และไลน์</w:t>
      </w:r>
      <w:r w:rsidR="003D2D87">
        <w:rPr>
          <w:rFonts w:hint="cs"/>
          <w:cs/>
        </w:rPr>
        <w:t xml:space="preserve"> ดังรูปที่ 3-12</w:t>
      </w:r>
    </w:p>
    <w:p w14:paraId="2D176FE0" w14:textId="42B2451B" w:rsidR="00491575" w:rsidRDefault="00D63BA2" w:rsidP="0056027D">
      <w:r w:rsidRPr="00D10788">
        <w:rPr>
          <w:noProof/>
        </w:rPr>
        <w:drawing>
          <wp:anchor distT="0" distB="0" distL="114300" distR="114300" simplePos="0" relativeHeight="251670528" behindDoc="0" locked="0" layoutInCell="1" allowOverlap="1" wp14:anchorId="6B18BFFD" wp14:editId="5AD366DF">
            <wp:simplePos x="0" y="0"/>
            <wp:positionH relativeFrom="column">
              <wp:posOffset>2905125</wp:posOffset>
            </wp:positionH>
            <wp:positionV relativeFrom="paragraph">
              <wp:posOffset>15875</wp:posOffset>
            </wp:positionV>
            <wp:extent cx="1922400" cy="3420000"/>
            <wp:effectExtent l="0" t="0" r="1905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0CD7">
        <w:rPr>
          <w:noProof/>
        </w:rPr>
        <w:drawing>
          <wp:anchor distT="0" distB="0" distL="114300" distR="114300" simplePos="0" relativeHeight="251669504" behindDoc="0" locked="0" layoutInCell="1" allowOverlap="1" wp14:anchorId="47C18608" wp14:editId="5C93193D">
            <wp:simplePos x="0" y="0"/>
            <wp:positionH relativeFrom="column">
              <wp:posOffset>581025</wp:posOffset>
            </wp:positionH>
            <wp:positionV relativeFrom="paragraph">
              <wp:posOffset>15875</wp:posOffset>
            </wp:positionV>
            <wp:extent cx="1922400" cy="3420000"/>
            <wp:effectExtent l="0" t="0" r="1905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06DA6" w14:textId="090B0539" w:rsidR="00491575" w:rsidRDefault="00491575" w:rsidP="0056027D"/>
    <w:p w14:paraId="1DE722C0" w14:textId="1576ACF9" w:rsidR="00491575" w:rsidRDefault="00491575" w:rsidP="0056027D"/>
    <w:p w14:paraId="1F4297A4" w14:textId="748D8C42" w:rsidR="00491575" w:rsidRDefault="00491575" w:rsidP="0056027D"/>
    <w:p w14:paraId="5D9C881E" w14:textId="054E6636" w:rsidR="00491575" w:rsidRDefault="00491575" w:rsidP="0056027D"/>
    <w:p w14:paraId="1052B09B" w14:textId="7C65C744" w:rsidR="00491575" w:rsidRDefault="00491575" w:rsidP="0056027D"/>
    <w:p w14:paraId="795EF865" w14:textId="69250D9D" w:rsidR="00491575" w:rsidRDefault="00491575" w:rsidP="0056027D"/>
    <w:p w14:paraId="119DBAA2" w14:textId="66CF0C09" w:rsidR="00491575" w:rsidRDefault="00491575" w:rsidP="0056027D"/>
    <w:p w14:paraId="0134EB0C" w14:textId="1041BE4C" w:rsidR="00491575" w:rsidRDefault="00D63BA2" w:rsidP="0056027D">
      <w:r w:rsidRPr="00491575">
        <w:rPr>
          <w:noProof/>
        </w:rPr>
        <w:drawing>
          <wp:anchor distT="0" distB="0" distL="114300" distR="114300" simplePos="0" relativeHeight="251672576" behindDoc="0" locked="0" layoutInCell="1" allowOverlap="1" wp14:anchorId="34A37224" wp14:editId="4EA12931">
            <wp:simplePos x="0" y="0"/>
            <wp:positionH relativeFrom="column">
              <wp:posOffset>2905760</wp:posOffset>
            </wp:positionH>
            <wp:positionV relativeFrom="paragraph">
              <wp:posOffset>13335</wp:posOffset>
            </wp:positionV>
            <wp:extent cx="1922400" cy="3420000"/>
            <wp:effectExtent l="0" t="0" r="1905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575" w:rsidRPr="00D10788">
        <w:rPr>
          <w:noProof/>
        </w:rPr>
        <w:drawing>
          <wp:anchor distT="0" distB="0" distL="114300" distR="114300" simplePos="0" relativeHeight="251671552" behindDoc="0" locked="0" layoutInCell="1" allowOverlap="1" wp14:anchorId="01B05275" wp14:editId="452E3177">
            <wp:simplePos x="0" y="0"/>
            <wp:positionH relativeFrom="column">
              <wp:posOffset>581025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4DE5D" w14:textId="142D4054" w:rsidR="00491575" w:rsidRDefault="00491575" w:rsidP="0056027D"/>
    <w:p w14:paraId="28E4D126" w14:textId="5E2BD342" w:rsidR="00491575" w:rsidRDefault="00491575" w:rsidP="0056027D"/>
    <w:p w14:paraId="251E014E" w14:textId="0A5197FC" w:rsidR="00491575" w:rsidRDefault="00491575" w:rsidP="0056027D"/>
    <w:p w14:paraId="1D58EDFA" w14:textId="3F19EF13" w:rsidR="00491575" w:rsidRDefault="00491575" w:rsidP="0056027D"/>
    <w:p w14:paraId="75247796" w14:textId="77777777" w:rsidR="00491575" w:rsidRDefault="00491575" w:rsidP="0056027D"/>
    <w:p w14:paraId="6883CC57" w14:textId="56111178" w:rsidR="00491575" w:rsidRDefault="00491575" w:rsidP="0056027D"/>
    <w:p w14:paraId="618CEDB0" w14:textId="5D06057D" w:rsidR="00491575" w:rsidRDefault="00491575" w:rsidP="0056027D"/>
    <w:p w14:paraId="2A69A236" w14:textId="00C0FC48" w:rsidR="004C6F32" w:rsidRDefault="004C6F32" w:rsidP="004C6F32">
      <w:pPr>
        <w:jc w:val="center"/>
        <w:rPr>
          <w:cs/>
        </w:rPr>
      </w:pPr>
      <w:bookmarkStart w:id="222" w:name="_Toc61299188"/>
      <w:r>
        <w:rPr>
          <w:rFonts w:hint="cs"/>
          <w:cs/>
        </w:rPr>
        <w:t>รูปที่ 3-</w:t>
      </w:r>
      <w:r w:rsidR="00A968B5">
        <w:t>12</w:t>
      </w:r>
      <w:r>
        <w:t xml:space="preserve"> </w:t>
      </w:r>
      <w:r>
        <w:rPr>
          <w:rFonts w:hint="cs"/>
          <w:cs/>
        </w:rPr>
        <w:t>ปุ่มกดเพื่อแสดงการสอนการใช้งานแชทบอทเบื้องต้น</w:t>
      </w:r>
      <w:bookmarkEnd w:id="222"/>
    </w:p>
    <w:p w14:paraId="236F977A" w14:textId="045F3D2C" w:rsidR="001E692D" w:rsidRDefault="001E692D" w:rsidP="001E692D">
      <w:pPr>
        <w:pStyle w:val="Heading3"/>
      </w:pPr>
      <w:bookmarkStart w:id="223" w:name="_Toc67839595"/>
      <w:r>
        <w:rPr>
          <w:rFonts w:hint="cs"/>
          <w:cs/>
        </w:rPr>
        <w:lastRenderedPageBreak/>
        <w:t>แชทบอทที่รวมเข้ากับแอปพลิเคชันเมสเซนเจอร์</w:t>
      </w:r>
      <w:bookmarkEnd w:id="223"/>
    </w:p>
    <w:p w14:paraId="45399785" w14:textId="00784826" w:rsidR="00491575" w:rsidRDefault="00E85AEA" w:rsidP="00C77718">
      <w:pPr>
        <w:ind w:left="360" w:firstLine="720"/>
        <w:jc w:val="thaiDistribute"/>
      </w:pPr>
      <w:r>
        <w:rPr>
          <w:rFonts w:hint="cs"/>
          <w:cs/>
        </w:rPr>
        <w:t>เมื่อเริ่มพูดคุยกับแชทบอท</w:t>
      </w:r>
      <w:r w:rsidR="00F70BAA">
        <w:rPr>
          <w:rFonts w:hint="cs"/>
          <w:cs/>
        </w:rPr>
        <w:t>ผ่านแอปพลิเคชันเมสเซนเจอร์</w:t>
      </w:r>
      <w:r>
        <w:rPr>
          <w:rFonts w:hint="cs"/>
          <w:cs/>
        </w:rPr>
        <w:t>จะมีเมนู</w:t>
      </w:r>
      <w:r w:rsidR="00C67675">
        <w:rPr>
          <w:rFonts w:hint="cs"/>
          <w:cs/>
        </w:rPr>
        <w:t>ในรูปแบบข้อความตัวอักษร</w:t>
      </w:r>
      <w:r>
        <w:rPr>
          <w:rFonts w:hint="cs"/>
          <w:cs/>
        </w:rPr>
        <w:t>ให้เลือกกดเพื่อถามคำถามทั้งหมด 5 เมนู แบ่งตามประเด็นหลัก 5 ประเด็น</w:t>
      </w:r>
      <w:r w:rsidR="00C3673E">
        <w:rPr>
          <w:rFonts w:hint="cs"/>
          <w:cs/>
        </w:rPr>
        <w:t xml:space="preserve"> คือ อาหาร ยา การออกกำลังกาย การดื่มน้ำ และโรคไต ดังรูป</w:t>
      </w:r>
      <w:r w:rsidR="004B706B">
        <w:rPr>
          <w:rFonts w:hint="cs"/>
          <w:cs/>
        </w:rPr>
        <w:t>ที่ 3-13</w:t>
      </w:r>
    </w:p>
    <w:p w14:paraId="169BF2A2" w14:textId="6CBCB8E1" w:rsidR="00AD5309" w:rsidRDefault="009D517F" w:rsidP="00C77718">
      <w:pPr>
        <w:ind w:left="360" w:firstLine="720"/>
        <w:jc w:val="thaiDistribute"/>
        <w:rPr>
          <w:cs/>
        </w:rPr>
      </w:pPr>
      <w:r w:rsidRPr="00430CDD">
        <w:rPr>
          <w:noProof/>
        </w:rPr>
        <w:drawing>
          <wp:anchor distT="0" distB="0" distL="114300" distR="114300" simplePos="0" relativeHeight="251673600" behindDoc="0" locked="0" layoutInCell="1" allowOverlap="1" wp14:anchorId="243C575E" wp14:editId="1F0D8AC6">
            <wp:simplePos x="0" y="0"/>
            <wp:positionH relativeFrom="column">
              <wp:posOffset>579755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CDD" w:rsidRPr="00430CDD">
        <w:rPr>
          <w:noProof/>
        </w:rPr>
        <w:drawing>
          <wp:anchor distT="0" distB="0" distL="114300" distR="114300" simplePos="0" relativeHeight="251674624" behindDoc="0" locked="0" layoutInCell="1" allowOverlap="1" wp14:anchorId="779E33AA" wp14:editId="518FA508">
            <wp:simplePos x="0" y="0"/>
            <wp:positionH relativeFrom="column">
              <wp:posOffset>2857500</wp:posOffset>
            </wp:positionH>
            <wp:positionV relativeFrom="paragraph">
              <wp:posOffset>12700</wp:posOffset>
            </wp:positionV>
            <wp:extent cx="1922400" cy="3420000"/>
            <wp:effectExtent l="0" t="0" r="1905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48D98" w14:textId="38000398" w:rsidR="0056027D" w:rsidRDefault="0056027D" w:rsidP="0056027D"/>
    <w:p w14:paraId="7396BE93" w14:textId="5F39AD7A" w:rsidR="009D517F" w:rsidRDefault="009D517F" w:rsidP="0056027D"/>
    <w:p w14:paraId="42C116E2" w14:textId="0497B5B8" w:rsidR="009D517F" w:rsidRDefault="009D517F" w:rsidP="0056027D"/>
    <w:p w14:paraId="4B23109C" w14:textId="1B41166D" w:rsidR="009D517F" w:rsidRDefault="009D517F" w:rsidP="0056027D"/>
    <w:p w14:paraId="2B0620B3" w14:textId="25214959" w:rsidR="009D517F" w:rsidRDefault="009D517F" w:rsidP="0056027D"/>
    <w:p w14:paraId="09079867" w14:textId="036E5C52" w:rsidR="009D517F" w:rsidRDefault="009D517F" w:rsidP="0056027D"/>
    <w:p w14:paraId="3BD87268" w14:textId="79A9D798" w:rsidR="009D517F" w:rsidRDefault="009D517F" w:rsidP="0056027D"/>
    <w:p w14:paraId="03C0DDEE" w14:textId="413F6448" w:rsidR="009D517F" w:rsidRDefault="009D517F" w:rsidP="0056027D">
      <w:r w:rsidRPr="00430CDD">
        <w:rPr>
          <w:noProof/>
        </w:rPr>
        <w:drawing>
          <wp:anchor distT="0" distB="0" distL="114300" distR="114300" simplePos="0" relativeHeight="251676672" behindDoc="0" locked="0" layoutInCell="1" allowOverlap="1" wp14:anchorId="094675F6" wp14:editId="37F6E783">
            <wp:simplePos x="0" y="0"/>
            <wp:positionH relativeFrom="column">
              <wp:posOffset>2858770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CDD">
        <w:rPr>
          <w:noProof/>
        </w:rPr>
        <w:drawing>
          <wp:anchor distT="0" distB="0" distL="114300" distR="114300" simplePos="0" relativeHeight="251675648" behindDoc="0" locked="0" layoutInCell="1" allowOverlap="1" wp14:anchorId="5429FAF9" wp14:editId="4D94E8CE">
            <wp:simplePos x="0" y="0"/>
            <wp:positionH relativeFrom="column">
              <wp:posOffset>590550</wp:posOffset>
            </wp:positionH>
            <wp:positionV relativeFrom="paragraph">
              <wp:posOffset>13970</wp:posOffset>
            </wp:positionV>
            <wp:extent cx="1922400" cy="3420000"/>
            <wp:effectExtent l="0" t="0" r="1905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61E1A" w14:textId="41039386" w:rsidR="009D517F" w:rsidRDefault="009D517F" w:rsidP="0056027D"/>
    <w:p w14:paraId="650072EE" w14:textId="073E97FD" w:rsidR="009D517F" w:rsidRDefault="009D517F" w:rsidP="0056027D"/>
    <w:p w14:paraId="63461E6E" w14:textId="246D840D" w:rsidR="009D517F" w:rsidRDefault="009D517F" w:rsidP="0056027D"/>
    <w:p w14:paraId="6A3A1B66" w14:textId="5A9E5870" w:rsidR="009D517F" w:rsidRDefault="009D517F" w:rsidP="0056027D"/>
    <w:p w14:paraId="159F9D3E" w14:textId="1605F1CC" w:rsidR="009D517F" w:rsidRDefault="009D517F" w:rsidP="0056027D"/>
    <w:p w14:paraId="2CF5FA46" w14:textId="738F12CA" w:rsidR="009D517F" w:rsidRDefault="009D517F" w:rsidP="0056027D"/>
    <w:p w14:paraId="52D0B489" w14:textId="18CC46C5" w:rsidR="009D517F" w:rsidRDefault="009D517F" w:rsidP="0056027D"/>
    <w:p w14:paraId="1C6D3A8D" w14:textId="7D664872" w:rsidR="000809E6" w:rsidRDefault="000809E6" w:rsidP="000809E6">
      <w:pPr>
        <w:jc w:val="center"/>
        <w:rPr>
          <w:cs/>
        </w:rPr>
      </w:pPr>
      <w:bookmarkStart w:id="224" w:name="_Toc61299189"/>
      <w:r>
        <w:rPr>
          <w:rFonts w:hint="cs"/>
          <w:cs/>
        </w:rPr>
        <w:t>รูปที่ 3-</w:t>
      </w:r>
      <w:r w:rsidR="00A968B5">
        <w:t>13</w:t>
      </w:r>
      <w:r>
        <w:t xml:space="preserve"> </w:t>
      </w:r>
      <w:r w:rsidR="00853B3F">
        <w:rPr>
          <w:rFonts w:hint="cs"/>
          <w:cs/>
        </w:rPr>
        <w:t>แชทบอทที่รวมเข้ากับแอปพลิเคชันเมสเซนเจอร์</w:t>
      </w:r>
      <w:bookmarkEnd w:id="224"/>
    </w:p>
    <w:p w14:paraId="51684414" w14:textId="5FD0ED73" w:rsidR="00CF6A2F" w:rsidRDefault="00CF6A2F" w:rsidP="00CF6A2F">
      <w:pPr>
        <w:pStyle w:val="Heading3"/>
      </w:pPr>
      <w:bookmarkStart w:id="225" w:name="_Toc67839596"/>
      <w:r>
        <w:rPr>
          <w:rFonts w:hint="cs"/>
          <w:cs/>
        </w:rPr>
        <w:lastRenderedPageBreak/>
        <w:t>แชทบอทที่รวมเข้ากับแอปพลิเคชัน</w:t>
      </w:r>
      <w:r w:rsidR="003B1AE6">
        <w:rPr>
          <w:rFonts w:hint="cs"/>
          <w:cs/>
        </w:rPr>
        <w:t>ไลน์</w:t>
      </w:r>
      <w:bookmarkEnd w:id="225"/>
    </w:p>
    <w:p w14:paraId="28089A72" w14:textId="5B858638" w:rsidR="00CF6A2F" w:rsidRDefault="00CF6A2F" w:rsidP="00CF6A2F">
      <w:pPr>
        <w:ind w:left="360" w:firstLine="720"/>
        <w:jc w:val="thaiDistribute"/>
        <w:rPr>
          <w:cs/>
        </w:rPr>
      </w:pPr>
      <w:r>
        <w:rPr>
          <w:rFonts w:hint="cs"/>
          <w:cs/>
        </w:rPr>
        <w:t>เมื่อเริ่มพูดคุยกับแชทบอทผ่านแอปพลิเคชัน</w:t>
      </w:r>
      <w:r w:rsidR="00502CD7">
        <w:rPr>
          <w:rFonts w:hint="cs"/>
          <w:cs/>
        </w:rPr>
        <w:t>ไลน์</w:t>
      </w:r>
      <w:r>
        <w:rPr>
          <w:rFonts w:hint="cs"/>
          <w:cs/>
        </w:rPr>
        <w:t>จะมีเมนูในรูปแบบ</w:t>
      </w:r>
      <w:r w:rsidR="00502CD7">
        <w:rPr>
          <w:rFonts w:hint="cs"/>
          <w:cs/>
        </w:rPr>
        <w:t>รูปภาพ</w:t>
      </w:r>
      <w:r>
        <w:rPr>
          <w:rFonts w:hint="cs"/>
          <w:cs/>
        </w:rPr>
        <w:t>ให้เลือกกดเพื่อถามคำถามทั้งหมด 5 เมนู แบ่งตามประเด็นหลัก 5 ประเด็น คือ อาหาร ยา การออกกำลังกาย การดื่มน้ำ และโรคไต ดังรูปที่ 3-1</w:t>
      </w:r>
      <w:r w:rsidR="009056C5">
        <w:rPr>
          <w:rFonts w:hint="cs"/>
          <w:cs/>
        </w:rPr>
        <w:t>4</w:t>
      </w:r>
    </w:p>
    <w:p w14:paraId="52ADB4DC" w14:textId="02D9F2F7" w:rsidR="009D517F" w:rsidRDefault="004D13D3" w:rsidP="0056027D">
      <w:r w:rsidRPr="00BF5C0E">
        <w:rPr>
          <w:noProof/>
        </w:rPr>
        <w:drawing>
          <wp:anchor distT="0" distB="0" distL="114300" distR="114300" simplePos="0" relativeHeight="251677696" behindDoc="0" locked="0" layoutInCell="1" allowOverlap="1" wp14:anchorId="0B7587BB" wp14:editId="0F6DA790">
            <wp:simplePos x="0" y="0"/>
            <wp:positionH relativeFrom="column">
              <wp:posOffset>590550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5C0E" w:rsidRPr="00BF5C0E">
        <w:rPr>
          <w:noProof/>
        </w:rPr>
        <w:drawing>
          <wp:anchor distT="0" distB="0" distL="114300" distR="114300" simplePos="0" relativeHeight="251678720" behindDoc="0" locked="0" layoutInCell="1" allowOverlap="1" wp14:anchorId="77C37583" wp14:editId="17E05CA7">
            <wp:simplePos x="0" y="0"/>
            <wp:positionH relativeFrom="column">
              <wp:posOffset>2858770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C0E5C" w14:textId="0A71C2E7" w:rsidR="009D517F" w:rsidRDefault="009D517F" w:rsidP="0056027D"/>
    <w:p w14:paraId="4C58BBF3" w14:textId="638CE404" w:rsidR="009D517F" w:rsidRDefault="009D517F" w:rsidP="0056027D"/>
    <w:p w14:paraId="2F14565B" w14:textId="03BAC91A" w:rsidR="00B67495" w:rsidRDefault="00B67495" w:rsidP="0056027D"/>
    <w:p w14:paraId="2FC1A8B6" w14:textId="337225C9" w:rsidR="00B67495" w:rsidRDefault="00B67495" w:rsidP="0056027D"/>
    <w:p w14:paraId="3D20576D" w14:textId="1CC6CE69" w:rsidR="00B67495" w:rsidRDefault="00B67495" w:rsidP="0056027D"/>
    <w:p w14:paraId="11E95582" w14:textId="3F821B04" w:rsidR="00B67495" w:rsidRDefault="00B67495" w:rsidP="0056027D"/>
    <w:p w14:paraId="7D534A88" w14:textId="7F5F3AB0" w:rsidR="00B67495" w:rsidRDefault="00B67495" w:rsidP="0056027D"/>
    <w:p w14:paraId="035B78BD" w14:textId="7318C99E" w:rsidR="00B67495" w:rsidRDefault="00B67495" w:rsidP="0056027D">
      <w:r w:rsidRPr="005D0ADB">
        <w:rPr>
          <w:noProof/>
        </w:rPr>
        <w:drawing>
          <wp:anchor distT="0" distB="0" distL="114300" distR="114300" simplePos="0" relativeHeight="251679744" behindDoc="0" locked="0" layoutInCell="1" allowOverlap="1" wp14:anchorId="12C180F7" wp14:editId="18FBA0D8">
            <wp:simplePos x="0" y="0"/>
            <wp:positionH relativeFrom="column">
              <wp:posOffset>590550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0ADB">
        <w:rPr>
          <w:noProof/>
        </w:rPr>
        <w:drawing>
          <wp:anchor distT="0" distB="0" distL="114300" distR="114300" simplePos="0" relativeHeight="251680768" behindDoc="0" locked="0" layoutInCell="1" allowOverlap="1" wp14:anchorId="747CB47C" wp14:editId="08564E6C">
            <wp:simplePos x="0" y="0"/>
            <wp:positionH relativeFrom="column">
              <wp:posOffset>2858770</wp:posOffset>
            </wp:positionH>
            <wp:positionV relativeFrom="paragraph">
              <wp:posOffset>14605</wp:posOffset>
            </wp:positionV>
            <wp:extent cx="1922400" cy="3420000"/>
            <wp:effectExtent l="0" t="0" r="1905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90564" w14:textId="6F7C8362" w:rsidR="00B67495" w:rsidRDefault="00B67495" w:rsidP="0056027D"/>
    <w:p w14:paraId="29FF52C4" w14:textId="584B66C3" w:rsidR="00B67495" w:rsidRDefault="00B67495" w:rsidP="0056027D"/>
    <w:p w14:paraId="60BABE42" w14:textId="2C631283" w:rsidR="00B67495" w:rsidRDefault="00B67495" w:rsidP="0056027D"/>
    <w:p w14:paraId="685E9832" w14:textId="10019FE4" w:rsidR="00B67495" w:rsidRDefault="00B67495" w:rsidP="0056027D"/>
    <w:p w14:paraId="295FAC9F" w14:textId="566E0B7B" w:rsidR="00B67495" w:rsidRDefault="00B67495" w:rsidP="0056027D"/>
    <w:p w14:paraId="56BB3E9B" w14:textId="133BAAEC" w:rsidR="00B67495" w:rsidRDefault="00B67495" w:rsidP="0056027D"/>
    <w:p w14:paraId="6AEC6A18" w14:textId="34D4001F" w:rsidR="00B67495" w:rsidRDefault="00B67495" w:rsidP="0056027D"/>
    <w:p w14:paraId="28C63CF2" w14:textId="3BB90B1C" w:rsidR="00D84419" w:rsidRDefault="00D84419" w:rsidP="00D84419">
      <w:pPr>
        <w:jc w:val="center"/>
        <w:rPr>
          <w:cs/>
        </w:rPr>
      </w:pPr>
      <w:bookmarkStart w:id="226" w:name="_Toc61299190"/>
      <w:r>
        <w:rPr>
          <w:rFonts w:hint="cs"/>
          <w:cs/>
        </w:rPr>
        <w:t>รูปที่ 3-</w:t>
      </w:r>
      <w:r w:rsidR="00A968B5">
        <w:t>14</w:t>
      </w:r>
      <w:r>
        <w:t xml:space="preserve"> </w:t>
      </w:r>
      <w:r>
        <w:rPr>
          <w:rFonts w:hint="cs"/>
          <w:cs/>
        </w:rPr>
        <w:t>แชทบอทที่รวมเข้ากับแอปพลิเคชันไลน์</w:t>
      </w:r>
      <w:bookmarkEnd w:id="226"/>
    </w:p>
    <w:p w14:paraId="68BBF2D0" w14:textId="474BD32B" w:rsidR="009852B6" w:rsidRDefault="009852B6" w:rsidP="009852B6">
      <w:pPr>
        <w:pStyle w:val="Heading2"/>
        <w:spacing w:before="100"/>
      </w:pPr>
      <w:bookmarkStart w:id="227" w:name="_Toc67839597"/>
      <w:r>
        <w:rPr>
          <w:rFonts w:hint="cs"/>
          <w:cs/>
        </w:rPr>
        <w:lastRenderedPageBreak/>
        <w:t>การทดสอบระบบ</w:t>
      </w:r>
      <w:bookmarkEnd w:id="227"/>
    </w:p>
    <w:p w14:paraId="7678FBD7" w14:textId="2E430A47" w:rsidR="00B67495" w:rsidRPr="000C6CDF" w:rsidRDefault="00A83E1A" w:rsidP="00C61468">
      <w:pPr>
        <w:spacing w:after="0" w:line="259" w:lineRule="auto"/>
        <w:ind w:firstLine="720"/>
        <w:jc w:val="thaiDistribute"/>
        <w:rPr>
          <w:cs/>
        </w:rPr>
      </w:pPr>
      <w:r>
        <w:rPr>
          <w:cs/>
        </w:rPr>
        <w:t>การทดสอบแบ่ง</w:t>
      </w:r>
      <w:r w:rsidR="00C44288">
        <w:rPr>
          <w:rFonts w:hint="cs"/>
          <w:cs/>
        </w:rPr>
        <w:t>ออก</w:t>
      </w:r>
      <w:r>
        <w:rPr>
          <w:cs/>
        </w:rPr>
        <w:t xml:space="preserve">ได้เป็น </w:t>
      </w:r>
      <w:r>
        <w:t xml:space="preserve">2 </w:t>
      </w:r>
      <w:r>
        <w:rPr>
          <w:cs/>
        </w:rPr>
        <w:t>ช่วงคือ การทดสอบระหว่างพัฒนาแอปพลิเคชัน</w:t>
      </w:r>
      <w:r w:rsidR="00401D88">
        <w:rPr>
          <w:rFonts w:hint="cs"/>
          <w:cs/>
        </w:rPr>
        <w:t xml:space="preserve"> </w:t>
      </w:r>
      <w:r>
        <w:rPr>
          <w:cs/>
        </w:rPr>
        <w:t>ซึ่งจะท</w:t>
      </w:r>
      <w:r w:rsidR="00401D88">
        <w:rPr>
          <w:rFonts w:hint="cs"/>
          <w:cs/>
        </w:rPr>
        <w:t>ำ</w:t>
      </w:r>
      <w:r>
        <w:rPr>
          <w:cs/>
        </w:rPr>
        <w:t>การทดสอบการท</w:t>
      </w:r>
      <w:r w:rsidR="00546D1F">
        <w:rPr>
          <w:rFonts w:hint="cs"/>
          <w:cs/>
        </w:rPr>
        <w:t>ำ</w:t>
      </w:r>
      <w:r>
        <w:rPr>
          <w:cs/>
        </w:rPr>
        <w:t>งานระหว่างการพัฒนาในแต่ละส่วนว่าสามารถท</w:t>
      </w:r>
      <w:r w:rsidR="00546D1F">
        <w:rPr>
          <w:rFonts w:hint="cs"/>
          <w:cs/>
        </w:rPr>
        <w:t>ำ</w:t>
      </w:r>
      <w:r>
        <w:rPr>
          <w:cs/>
        </w:rPr>
        <w:t>งานได้ถูกต้องตามที่ได้ออกแบบไว้หรือไม่</w:t>
      </w:r>
      <w:r w:rsidR="00BB7590">
        <w:rPr>
          <w:rFonts w:hint="cs"/>
          <w:cs/>
        </w:rPr>
        <w:t xml:space="preserve"> </w:t>
      </w:r>
      <w:r>
        <w:rPr>
          <w:cs/>
        </w:rPr>
        <w:t>และการทดสอบเมื่อพัฒนาแอปพลิเคชันได้เสร็จสมบูรณ์ ซึ่งจะท</w:t>
      </w:r>
      <w:r w:rsidR="007A469F">
        <w:rPr>
          <w:rFonts w:hint="cs"/>
          <w:cs/>
        </w:rPr>
        <w:t>ำ</w:t>
      </w:r>
      <w:r>
        <w:rPr>
          <w:cs/>
        </w:rPr>
        <w:t>การทดสอบ</w:t>
      </w:r>
      <w:r w:rsidR="001E14FD" w:rsidRPr="00026B95">
        <w:rPr>
          <w:cs/>
        </w:rPr>
        <w:t>ทดสอบประสิทธิภาพ</w:t>
      </w:r>
      <w:r w:rsidR="001E14FD">
        <w:rPr>
          <w:rFonts w:hint="cs"/>
          <w:cs/>
        </w:rPr>
        <w:t>ด้านความถูกต้องของการตอบคำถามของแชทบอทจาก 5 ประเด็นหลักตามโครงสร้างแบบลำดับชั้นที่ได้ออกแบบไว้</w:t>
      </w:r>
      <w:r w:rsidR="00A21F34">
        <w:rPr>
          <w:rFonts w:hint="cs"/>
          <w:cs/>
        </w:rPr>
        <w:t xml:space="preserve"> ผ่านการกดปุ่มเมนูหลักทั้งหมด 5 เมนู</w:t>
      </w:r>
    </w:p>
    <w:p w14:paraId="7871371C" w14:textId="6938A052" w:rsidR="00246E3C" w:rsidRPr="008845FB" w:rsidRDefault="009543E9" w:rsidP="00A21F34">
      <w:pPr>
        <w:pStyle w:val="Heading1"/>
        <w:rPr>
          <w:cs/>
        </w:rPr>
      </w:pPr>
      <w:r w:rsidRPr="000C6CDF">
        <w:rPr>
          <w:cs/>
        </w:rPr>
        <w:br w:type="page"/>
      </w:r>
      <w:bookmarkStart w:id="228" w:name="_Toc278023678"/>
      <w:r w:rsidR="004642AF">
        <w:rPr>
          <w:cs/>
        </w:rPr>
        <w:lastRenderedPageBreak/>
        <w:br/>
      </w:r>
      <w:bookmarkStart w:id="229" w:name="_Toc67839598"/>
      <w:r w:rsidR="00246E3C" w:rsidRPr="008845FB">
        <w:rPr>
          <w:cs/>
        </w:rPr>
        <w:t>ผล</w:t>
      </w:r>
      <w:r w:rsidRPr="008845FB">
        <w:rPr>
          <w:cs/>
        </w:rPr>
        <w:t>และวิเคราะห์ผล</w:t>
      </w:r>
      <w:bookmarkEnd w:id="228"/>
      <w:bookmarkEnd w:id="229"/>
    </w:p>
    <w:p w14:paraId="2A5C182C" w14:textId="653CA5E2" w:rsidR="00246E3C" w:rsidRPr="008845FB" w:rsidRDefault="00246E3C" w:rsidP="00FA6D84">
      <w:pPr>
        <w:pStyle w:val="BodyText"/>
        <w:jc w:val="thaiDistribute"/>
        <w:rPr>
          <w:cs/>
        </w:rPr>
      </w:pPr>
      <w:r w:rsidRPr="008845FB">
        <w:tab/>
      </w:r>
      <w:r w:rsidR="006C6BEA">
        <w:rPr>
          <w:cs/>
        </w:rPr>
        <w:t>การทดสอบการท</w:t>
      </w:r>
      <w:r w:rsidR="006C6BEA">
        <w:rPr>
          <w:rFonts w:hint="cs"/>
          <w:cs/>
        </w:rPr>
        <w:t>ำ</w:t>
      </w:r>
      <w:r w:rsidR="006C6BEA">
        <w:rPr>
          <w:cs/>
        </w:rPr>
        <w:t>งาน</w:t>
      </w:r>
      <w:r w:rsidR="00D14DD8">
        <w:rPr>
          <w:rFonts w:hint="cs"/>
          <w:cs/>
        </w:rPr>
        <w:t>ของแชทบอท</w:t>
      </w:r>
      <w:r w:rsidR="00DB5B07">
        <w:rPr>
          <w:rFonts w:hint="cs"/>
          <w:cs/>
        </w:rPr>
        <w:t xml:space="preserve"> ผ่านการกดปุ่มเมนูหลักทั้งหมด 5 เมนู </w:t>
      </w:r>
      <w:r w:rsidR="006C6BEA">
        <w:rPr>
          <w:cs/>
        </w:rPr>
        <w:t>ว่าสามารถท</w:t>
      </w:r>
      <w:r w:rsidR="006C6BEA">
        <w:rPr>
          <w:rFonts w:hint="cs"/>
          <w:cs/>
        </w:rPr>
        <w:t>ำ</w:t>
      </w:r>
      <w:r w:rsidR="006C6BEA">
        <w:rPr>
          <w:cs/>
        </w:rPr>
        <w:t>งานได้ถูกต้องตามที่ได้ออกแบบไว้หรือไม่</w:t>
      </w:r>
      <w:r w:rsidR="006C6BEA">
        <w:rPr>
          <w:rFonts w:hint="cs"/>
          <w:cs/>
        </w:rPr>
        <w:t xml:space="preserve"> แชทบอทตอบคำถามตรงตามประเด็นหลักที่มีทั้งหมด 5 ประเด็นหรือไม่ โดยอ้างอิงจากโครงสร้างลำดับชั้นแสดงคำถามทั้งหมดที่ผู้ป่วยสามารถถามไปยังแชทบอทได้</w:t>
      </w:r>
      <w:r w:rsidR="008D0EC6">
        <w:rPr>
          <w:rFonts w:hint="cs"/>
          <w:cs/>
        </w:rPr>
        <w:t xml:space="preserve"> โดยมีรายละเอียดดังนี้</w:t>
      </w:r>
    </w:p>
    <w:p w14:paraId="2A181226" w14:textId="697E69D6" w:rsidR="00246E3C" w:rsidRPr="008845FB" w:rsidRDefault="001E3E47" w:rsidP="00190B6C">
      <w:pPr>
        <w:pStyle w:val="Heading2"/>
        <w:spacing w:before="100"/>
        <w:rPr>
          <w:cs/>
        </w:rPr>
      </w:pPr>
      <w:bookmarkStart w:id="230" w:name="_Toc67839599"/>
      <w:r>
        <w:rPr>
          <w:rFonts w:hint="cs"/>
          <w:cs/>
        </w:rPr>
        <w:t>การทดสอบการตอบคำถามของแชทบอทในประเด็นเรื่องทั่วไปเกี่ยวกับโรคไต</w:t>
      </w:r>
      <w:bookmarkEnd w:id="230"/>
    </w:p>
    <w:p w14:paraId="6E307517" w14:textId="291B372B" w:rsidR="00246E3C" w:rsidRDefault="00246E3C" w:rsidP="00032C9C">
      <w:pPr>
        <w:spacing w:line="240" w:lineRule="auto"/>
        <w:jc w:val="thaiDistribute"/>
      </w:pPr>
      <w:r w:rsidRPr="008845FB">
        <w:tab/>
      </w:r>
      <w:r w:rsidR="009909C5">
        <w:rPr>
          <w:rFonts w:hint="cs"/>
          <w:cs/>
        </w:rPr>
        <w:t>ในการทดสอบการตอบคำถามของแชทบอทเรื่องทั่วไปเกี่ยวกับโรคไต โดยการเลือกผ่านเมนู</w:t>
      </w:r>
      <w:r w:rsidR="009C4018">
        <w:rPr>
          <w:rFonts w:hint="cs"/>
          <w:cs/>
        </w:rPr>
        <w:t>ถามเกี่ยวกับโรคไต</w:t>
      </w:r>
      <w:r w:rsidR="0054174F">
        <w:rPr>
          <w:rFonts w:hint="cs"/>
          <w:cs/>
        </w:rPr>
        <w:t>และตัวเลือก</w:t>
      </w:r>
      <w:r w:rsidR="008E45D6">
        <w:rPr>
          <w:rFonts w:hint="cs"/>
          <w:cs/>
        </w:rPr>
        <w:t>ย่อย</w:t>
      </w:r>
      <w:r w:rsidR="009909C5">
        <w:rPr>
          <w:rFonts w:hint="cs"/>
          <w:cs/>
        </w:rPr>
        <w:t>เพื่อส่งคำถามไปยังแชทบอท จากการทดสอบพบว่าแชทบอทสามารถตอบคำถามในประเด็นเรื่องทั่วไปเกี่ยวกับโรคไตได้</w:t>
      </w:r>
      <w:r w:rsidR="00AC348B">
        <w:rPr>
          <w:rFonts w:hint="cs"/>
          <w:cs/>
        </w:rPr>
        <w:t>ตามโครงสร้างลำดับชั้นที่ได้ออกแบบไว้ ดังแสดงในรูปที่ 4-1</w:t>
      </w:r>
    </w:p>
    <w:p w14:paraId="6571AB96" w14:textId="5F98309F" w:rsidR="0054174F" w:rsidRDefault="0054174F" w:rsidP="00032C9C">
      <w:pPr>
        <w:spacing w:line="240" w:lineRule="auto"/>
        <w:jc w:val="thaiDistribute"/>
      </w:pPr>
      <w:r w:rsidRPr="0054174F">
        <w:rPr>
          <w:noProof/>
        </w:rPr>
        <w:drawing>
          <wp:anchor distT="0" distB="0" distL="114300" distR="114300" simplePos="0" relativeHeight="251682816" behindDoc="0" locked="0" layoutInCell="1" allowOverlap="1" wp14:anchorId="5DD7455F" wp14:editId="70BEC026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534400" cy="450000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174F">
        <w:rPr>
          <w:noProof/>
        </w:rPr>
        <w:drawing>
          <wp:anchor distT="0" distB="0" distL="114300" distR="114300" simplePos="0" relativeHeight="251681792" behindDoc="0" locked="0" layoutInCell="1" allowOverlap="1" wp14:anchorId="4D638F9F" wp14:editId="22ED104D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534400" cy="450000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6DF7E" w14:textId="30C70F06" w:rsidR="0054174F" w:rsidRDefault="0054174F" w:rsidP="00032C9C">
      <w:pPr>
        <w:spacing w:line="240" w:lineRule="auto"/>
        <w:jc w:val="thaiDistribute"/>
      </w:pPr>
    </w:p>
    <w:p w14:paraId="4603D904" w14:textId="60D0B3B8" w:rsidR="0054174F" w:rsidRDefault="0054174F" w:rsidP="00032C9C">
      <w:pPr>
        <w:spacing w:line="240" w:lineRule="auto"/>
        <w:jc w:val="thaiDistribute"/>
      </w:pPr>
    </w:p>
    <w:p w14:paraId="26C86597" w14:textId="44E01BB3" w:rsidR="0054174F" w:rsidRDefault="0054174F" w:rsidP="00032C9C">
      <w:pPr>
        <w:spacing w:line="240" w:lineRule="auto"/>
        <w:jc w:val="thaiDistribute"/>
      </w:pPr>
    </w:p>
    <w:p w14:paraId="79B9383C" w14:textId="579D0C93" w:rsidR="0054174F" w:rsidRDefault="0054174F" w:rsidP="00032C9C">
      <w:pPr>
        <w:spacing w:line="240" w:lineRule="auto"/>
        <w:jc w:val="thaiDistribute"/>
      </w:pPr>
    </w:p>
    <w:p w14:paraId="4AB1BBB8" w14:textId="54A4932D" w:rsidR="0054174F" w:rsidRDefault="0054174F" w:rsidP="00032C9C">
      <w:pPr>
        <w:spacing w:line="240" w:lineRule="auto"/>
        <w:jc w:val="thaiDistribute"/>
      </w:pPr>
    </w:p>
    <w:p w14:paraId="58B5CE8D" w14:textId="77777777" w:rsidR="0054174F" w:rsidRDefault="0054174F" w:rsidP="00032C9C">
      <w:pPr>
        <w:spacing w:line="240" w:lineRule="auto"/>
        <w:jc w:val="thaiDistribute"/>
      </w:pPr>
    </w:p>
    <w:p w14:paraId="12A68E30" w14:textId="30929176" w:rsidR="0054174F" w:rsidRDefault="0054174F" w:rsidP="00032C9C">
      <w:pPr>
        <w:spacing w:line="240" w:lineRule="auto"/>
        <w:jc w:val="thaiDistribute"/>
      </w:pPr>
    </w:p>
    <w:p w14:paraId="731F51B4" w14:textId="77777777" w:rsidR="0054174F" w:rsidRDefault="0054174F" w:rsidP="00032C9C">
      <w:pPr>
        <w:spacing w:line="240" w:lineRule="auto"/>
        <w:jc w:val="thaiDistribute"/>
      </w:pPr>
    </w:p>
    <w:p w14:paraId="563CA6D5" w14:textId="77777777" w:rsidR="0054174F" w:rsidRDefault="0054174F" w:rsidP="00032C9C">
      <w:pPr>
        <w:spacing w:line="240" w:lineRule="auto"/>
        <w:jc w:val="thaiDistribute"/>
      </w:pPr>
    </w:p>
    <w:p w14:paraId="78C29A7C" w14:textId="77777777" w:rsidR="0054174F" w:rsidRDefault="0054174F" w:rsidP="00032C9C">
      <w:pPr>
        <w:spacing w:line="240" w:lineRule="auto"/>
        <w:jc w:val="thaiDistribute"/>
      </w:pPr>
    </w:p>
    <w:p w14:paraId="0430E1C8" w14:textId="77777777" w:rsidR="0054174F" w:rsidRDefault="0054174F" w:rsidP="00032C9C">
      <w:pPr>
        <w:spacing w:line="240" w:lineRule="auto"/>
        <w:jc w:val="thaiDistribute"/>
      </w:pPr>
    </w:p>
    <w:p w14:paraId="3263B754" w14:textId="374D63BA" w:rsidR="0054174F" w:rsidRPr="008845FB" w:rsidRDefault="00C53CFF" w:rsidP="00155F46">
      <w:pPr>
        <w:jc w:val="center"/>
        <w:rPr>
          <w:cs/>
        </w:rPr>
      </w:pPr>
      <w:bookmarkStart w:id="231" w:name="_Toc61299191"/>
      <w:r>
        <w:rPr>
          <w:rFonts w:hint="cs"/>
          <w:cs/>
        </w:rPr>
        <w:t xml:space="preserve">รูปที่ </w:t>
      </w:r>
      <w:r w:rsidR="004E3340">
        <w:rPr>
          <w:rFonts w:hint="cs"/>
          <w:cs/>
        </w:rPr>
        <w:t>4</w:t>
      </w:r>
      <w:r>
        <w:rPr>
          <w:rFonts w:hint="cs"/>
          <w:cs/>
        </w:rPr>
        <w:t>-</w:t>
      </w:r>
      <w:r w:rsidR="00B96651">
        <w:t>1</w:t>
      </w:r>
      <w:r>
        <w:t xml:space="preserve"> </w:t>
      </w:r>
      <w:r w:rsidR="004E3340">
        <w:rPr>
          <w:rFonts w:hint="cs"/>
          <w:cs/>
        </w:rPr>
        <w:t>ทดสอบแชทบอทประเด็นเรื่องทั่วไปเกี่ยวกับโรคไต</w:t>
      </w:r>
      <w:bookmarkEnd w:id="231"/>
    </w:p>
    <w:p w14:paraId="28618DF1" w14:textId="1706843A" w:rsidR="00CF6903" w:rsidRPr="008845FB" w:rsidRDefault="00CF6903" w:rsidP="00CF6903">
      <w:pPr>
        <w:pStyle w:val="Heading2"/>
        <w:spacing w:before="100"/>
        <w:rPr>
          <w:cs/>
        </w:rPr>
      </w:pPr>
      <w:bookmarkStart w:id="232" w:name="_Toc67839600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การทดสอบการตอบคำถามของแชทบอทในประเด็นเรื่องอาหาร</w:t>
      </w:r>
      <w:bookmarkEnd w:id="232"/>
    </w:p>
    <w:p w14:paraId="37C98CD0" w14:textId="3DD73235" w:rsidR="00D21C01" w:rsidRDefault="00D21C01" w:rsidP="007642FE">
      <w:pPr>
        <w:spacing w:line="240" w:lineRule="auto"/>
        <w:ind w:firstLine="720"/>
        <w:jc w:val="thaiDistribute"/>
      </w:pPr>
      <w:r>
        <w:rPr>
          <w:rFonts w:hint="cs"/>
          <w:cs/>
        </w:rPr>
        <w:t>ในการทดสอบการตอบคำถามของแชทบอทเรื่อง</w:t>
      </w:r>
      <w:r w:rsidR="00CF6903">
        <w:rPr>
          <w:rFonts w:hint="cs"/>
          <w:cs/>
        </w:rPr>
        <w:t>อาหาร</w:t>
      </w:r>
      <w:r>
        <w:rPr>
          <w:rFonts w:hint="cs"/>
          <w:cs/>
        </w:rPr>
        <w:t xml:space="preserve"> โดยการเลือกผ่านเมนู</w:t>
      </w:r>
      <w:r w:rsidR="009C4018">
        <w:rPr>
          <w:rFonts w:hint="cs"/>
          <w:cs/>
        </w:rPr>
        <w:t>ถามเรื่องอาหาร</w:t>
      </w:r>
      <w:r>
        <w:rPr>
          <w:rFonts w:hint="cs"/>
          <w:cs/>
        </w:rPr>
        <w:t>และตัวเลือก</w:t>
      </w:r>
      <w:r w:rsidR="00A46F5E">
        <w:rPr>
          <w:rFonts w:hint="cs"/>
          <w:cs/>
        </w:rPr>
        <w:t>ย่อย</w:t>
      </w:r>
      <w:r>
        <w:rPr>
          <w:rFonts w:hint="cs"/>
          <w:cs/>
        </w:rPr>
        <w:t>เพื่อส่งคำถามไปยังแชทบอท จากการทดสอบพบว่าแชทบอทสามารถตอบคำถามในประเด็นเรื่อง</w:t>
      </w:r>
      <w:r w:rsidR="00A46F5E">
        <w:rPr>
          <w:rFonts w:hint="cs"/>
          <w:cs/>
        </w:rPr>
        <w:t>อาหาร</w:t>
      </w:r>
      <w:r>
        <w:rPr>
          <w:rFonts w:hint="cs"/>
          <w:cs/>
        </w:rPr>
        <w:t>ได้ตามโครงสร้างลำดับชั้นที่ได้ออกแบบไว้ ดังแสดงในรูปที่ 4-</w:t>
      </w:r>
      <w:r w:rsidR="007642FE">
        <w:rPr>
          <w:rFonts w:hint="cs"/>
          <w:cs/>
        </w:rPr>
        <w:t>2</w:t>
      </w:r>
    </w:p>
    <w:p w14:paraId="0EC9913C" w14:textId="7427682C" w:rsidR="00D21C01" w:rsidRDefault="008F3108" w:rsidP="00D92CD7">
      <w:pPr>
        <w:spacing w:line="240" w:lineRule="auto"/>
        <w:ind w:firstLine="720"/>
        <w:jc w:val="both"/>
      </w:pPr>
      <w:r w:rsidRPr="008857AF">
        <w:rPr>
          <w:noProof/>
        </w:rPr>
        <w:drawing>
          <wp:anchor distT="0" distB="0" distL="114300" distR="114300" simplePos="0" relativeHeight="251683840" behindDoc="0" locked="0" layoutInCell="1" allowOverlap="1" wp14:anchorId="216D6F64" wp14:editId="26D4490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34400" cy="450000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7AF">
        <w:rPr>
          <w:noProof/>
        </w:rPr>
        <w:drawing>
          <wp:anchor distT="0" distB="0" distL="114300" distR="114300" simplePos="0" relativeHeight="251684864" behindDoc="0" locked="0" layoutInCell="1" allowOverlap="1" wp14:anchorId="289B02BB" wp14:editId="36EFE0C3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534400" cy="450000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7AF" w:rsidRPr="008857AF">
        <w:rPr>
          <w:noProof/>
        </w:rPr>
        <w:t xml:space="preserve"> </w:t>
      </w:r>
    </w:p>
    <w:p w14:paraId="41669735" w14:textId="59EC941F" w:rsidR="00D21C01" w:rsidRDefault="00D21C01" w:rsidP="00D92CD7">
      <w:pPr>
        <w:spacing w:line="240" w:lineRule="auto"/>
        <w:ind w:firstLine="720"/>
        <w:jc w:val="both"/>
      </w:pPr>
    </w:p>
    <w:p w14:paraId="63FB559B" w14:textId="4B913D31" w:rsidR="00D21C01" w:rsidRDefault="00D21C01" w:rsidP="00D92CD7">
      <w:pPr>
        <w:spacing w:line="240" w:lineRule="auto"/>
        <w:ind w:firstLine="720"/>
        <w:jc w:val="both"/>
      </w:pPr>
    </w:p>
    <w:p w14:paraId="1DE55912" w14:textId="3A618C8C" w:rsidR="00D21C01" w:rsidRDefault="00D21C01" w:rsidP="00D92CD7">
      <w:pPr>
        <w:spacing w:line="240" w:lineRule="auto"/>
        <w:ind w:firstLine="720"/>
        <w:jc w:val="both"/>
      </w:pPr>
    </w:p>
    <w:p w14:paraId="4B59B6D8" w14:textId="76F437B8" w:rsidR="00D21C01" w:rsidRDefault="00D21C01" w:rsidP="00D92CD7">
      <w:pPr>
        <w:spacing w:line="240" w:lineRule="auto"/>
        <w:ind w:firstLine="720"/>
        <w:jc w:val="both"/>
      </w:pPr>
    </w:p>
    <w:p w14:paraId="120A9218" w14:textId="339EB6AD" w:rsidR="00D21C01" w:rsidRDefault="00D21C01" w:rsidP="00D92CD7">
      <w:pPr>
        <w:spacing w:line="240" w:lineRule="auto"/>
        <w:ind w:firstLine="720"/>
        <w:jc w:val="both"/>
      </w:pPr>
    </w:p>
    <w:p w14:paraId="6AD2D89F" w14:textId="5909A243" w:rsidR="00D21C01" w:rsidRDefault="00D21C01" w:rsidP="00D92CD7">
      <w:pPr>
        <w:spacing w:line="240" w:lineRule="auto"/>
        <w:ind w:firstLine="720"/>
        <w:jc w:val="both"/>
      </w:pPr>
    </w:p>
    <w:p w14:paraId="61A2C9DE" w14:textId="4D59C221" w:rsidR="00D21C01" w:rsidRDefault="00D21C01" w:rsidP="00D92CD7">
      <w:pPr>
        <w:spacing w:line="240" w:lineRule="auto"/>
        <w:ind w:firstLine="720"/>
        <w:jc w:val="both"/>
      </w:pPr>
    </w:p>
    <w:p w14:paraId="077951D2" w14:textId="4787592F" w:rsidR="00D21C01" w:rsidRDefault="00D21C01" w:rsidP="00D92CD7">
      <w:pPr>
        <w:spacing w:line="240" w:lineRule="auto"/>
        <w:ind w:firstLine="720"/>
        <w:jc w:val="both"/>
      </w:pPr>
    </w:p>
    <w:p w14:paraId="2E7537D1" w14:textId="2B3B677F" w:rsidR="00D21C01" w:rsidRDefault="00D21C01" w:rsidP="00D92CD7">
      <w:pPr>
        <w:spacing w:line="240" w:lineRule="auto"/>
        <w:ind w:firstLine="720"/>
        <w:jc w:val="both"/>
      </w:pPr>
    </w:p>
    <w:p w14:paraId="5CD27E3F" w14:textId="471F07CF" w:rsidR="00D21C01" w:rsidRDefault="00D21C01" w:rsidP="00890F48">
      <w:pPr>
        <w:spacing w:line="240" w:lineRule="auto"/>
        <w:jc w:val="both"/>
      </w:pPr>
    </w:p>
    <w:p w14:paraId="0C7B68FE" w14:textId="77777777" w:rsidR="00890F48" w:rsidRDefault="00890F48" w:rsidP="00890F48">
      <w:pPr>
        <w:spacing w:line="240" w:lineRule="auto"/>
        <w:jc w:val="both"/>
      </w:pPr>
    </w:p>
    <w:p w14:paraId="3A9D7F07" w14:textId="6F823A74" w:rsidR="00890F48" w:rsidRDefault="00890F48" w:rsidP="00890F48">
      <w:pPr>
        <w:jc w:val="center"/>
        <w:rPr>
          <w:cs/>
        </w:rPr>
      </w:pPr>
      <w:bookmarkStart w:id="233" w:name="_Toc61299192"/>
      <w:r>
        <w:rPr>
          <w:rFonts w:hint="cs"/>
          <w:cs/>
        </w:rPr>
        <w:t>รูปที่ 4-</w:t>
      </w:r>
      <w:r w:rsidR="00B96651">
        <w:t>2</w:t>
      </w:r>
      <w:r>
        <w:t xml:space="preserve"> </w:t>
      </w:r>
      <w:r>
        <w:rPr>
          <w:rFonts w:hint="cs"/>
          <w:cs/>
        </w:rPr>
        <w:t>ทดสอบแชทบอทประเด็นเรื่องอาหาร</w:t>
      </w:r>
      <w:bookmarkEnd w:id="233"/>
    </w:p>
    <w:p w14:paraId="73C7E022" w14:textId="505EB81C" w:rsidR="00D21C01" w:rsidRDefault="00D21C01" w:rsidP="00D92CD7">
      <w:pPr>
        <w:spacing w:line="240" w:lineRule="auto"/>
        <w:ind w:firstLine="720"/>
        <w:jc w:val="both"/>
      </w:pPr>
    </w:p>
    <w:p w14:paraId="5462F36E" w14:textId="77777777" w:rsidR="008857AF" w:rsidRDefault="008857AF" w:rsidP="00D92CD7">
      <w:pPr>
        <w:spacing w:line="240" w:lineRule="auto"/>
        <w:ind w:firstLine="720"/>
        <w:jc w:val="both"/>
      </w:pPr>
    </w:p>
    <w:p w14:paraId="52863113" w14:textId="508F71A3" w:rsidR="00D21C01" w:rsidRDefault="00D21C01" w:rsidP="00D92CD7">
      <w:pPr>
        <w:spacing w:line="240" w:lineRule="auto"/>
        <w:ind w:firstLine="720"/>
        <w:jc w:val="both"/>
      </w:pPr>
    </w:p>
    <w:p w14:paraId="2A076268" w14:textId="77777777" w:rsidR="00D21C01" w:rsidRPr="008845FB" w:rsidRDefault="00D21C01" w:rsidP="00D92CD7">
      <w:pPr>
        <w:spacing w:line="240" w:lineRule="auto"/>
        <w:ind w:firstLine="720"/>
        <w:jc w:val="both"/>
      </w:pPr>
    </w:p>
    <w:p w14:paraId="0E9A65F7" w14:textId="5D7F4A5D" w:rsidR="00D93097" w:rsidRPr="008845FB" w:rsidRDefault="00D93097" w:rsidP="00D93097">
      <w:pPr>
        <w:pStyle w:val="Heading2"/>
        <w:spacing w:before="100"/>
        <w:rPr>
          <w:cs/>
        </w:rPr>
      </w:pPr>
      <w:bookmarkStart w:id="234" w:name="_Toc67839601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การทดสอบการตอบคำถามของแชทบอทในประเด็นเรื่องยา</w:t>
      </w:r>
      <w:bookmarkEnd w:id="234"/>
    </w:p>
    <w:p w14:paraId="0DB1C758" w14:textId="0938FF0F" w:rsidR="00D14044" w:rsidRDefault="00D14044" w:rsidP="00D14044">
      <w:pPr>
        <w:spacing w:line="240" w:lineRule="auto"/>
        <w:ind w:firstLine="720"/>
        <w:jc w:val="thaiDistribute"/>
      </w:pPr>
      <w:r>
        <w:rPr>
          <w:rFonts w:hint="cs"/>
          <w:cs/>
        </w:rPr>
        <w:t>ในการทดสอบการตอบคำถามของแชทบอทเรื่อง</w:t>
      </w:r>
      <w:r w:rsidR="00D05F67">
        <w:rPr>
          <w:rFonts w:hint="cs"/>
          <w:cs/>
        </w:rPr>
        <w:t>ยา</w:t>
      </w:r>
      <w:r>
        <w:rPr>
          <w:rFonts w:hint="cs"/>
          <w:cs/>
        </w:rPr>
        <w:t xml:space="preserve"> โดยการเลือกผ่านเมนูถามเรื่อง</w:t>
      </w:r>
      <w:r w:rsidR="00D05F67">
        <w:rPr>
          <w:rFonts w:hint="cs"/>
          <w:cs/>
        </w:rPr>
        <w:t xml:space="preserve">ยา </w:t>
      </w:r>
      <w:r>
        <w:rPr>
          <w:rFonts w:hint="cs"/>
          <w:cs/>
        </w:rPr>
        <w:t>และตัวเลือกย่อยเพื่อส่งคำถามไปยังแชทบอท จากการทดสอบพบว่าแชทบอทสามารถตอบคำถามในประเด็นเรื่อง</w:t>
      </w:r>
      <w:r w:rsidR="00D60BE8">
        <w:rPr>
          <w:rFonts w:hint="cs"/>
          <w:cs/>
        </w:rPr>
        <w:t>ยา</w:t>
      </w:r>
      <w:r>
        <w:rPr>
          <w:rFonts w:hint="cs"/>
          <w:cs/>
        </w:rPr>
        <w:t>ได้ตามโครงสร้างลำดับชั้นที่ได้ออกแบบไว้ ดังแสดงในรูปที่ 4-</w:t>
      </w:r>
      <w:r w:rsidR="0030031F">
        <w:t>3</w:t>
      </w:r>
    </w:p>
    <w:p w14:paraId="6B0E4852" w14:textId="6A9DA954" w:rsidR="0094536F" w:rsidRDefault="0030031F" w:rsidP="00D92CD7">
      <w:pPr>
        <w:spacing w:line="240" w:lineRule="auto"/>
        <w:ind w:firstLine="720"/>
        <w:jc w:val="both"/>
      </w:pPr>
      <w:r w:rsidRPr="0030031F">
        <w:rPr>
          <w:noProof/>
        </w:rPr>
        <w:drawing>
          <wp:anchor distT="0" distB="0" distL="114300" distR="114300" simplePos="0" relativeHeight="251686912" behindDoc="0" locked="0" layoutInCell="1" allowOverlap="1" wp14:anchorId="62529121" wp14:editId="3D75F546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530800" cy="4500000"/>
            <wp:effectExtent l="0" t="0" r="317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31F">
        <w:rPr>
          <w:noProof/>
        </w:rPr>
        <w:drawing>
          <wp:anchor distT="0" distB="0" distL="114300" distR="114300" simplePos="0" relativeHeight="251685888" behindDoc="0" locked="0" layoutInCell="1" allowOverlap="1" wp14:anchorId="6D9141FF" wp14:editId="2C9478A3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530800" cy="4500000"/>
            <wp:effectExtent l="0" t="0" r="317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91B1E3" w14:textId="471E85E2" w:rsidR="0094536F" w:rsidRDefault="0094536F" w:rsidP="00D92CD7">
      <w:pPr>
        <w:spacing w:line="240" w:lineRule="auto"/>
        <w:ind w:firstLine="720"/>
        <w:jc w:val="both"/>
      </w:pPr>
    </w:p>
    <w:p w14:paraId="42E4DE5B" w14:textId="4797D7C2" w:rsidR="0094536F" w:rsidRDefault="0094536F" w:rsidP="00D92CD7">
      <w:pPr>
        <w:spacing w:line="240" w:lineRule="auto"/>
        <w:ind w:firstLine="720"/>
        <w:jc w:val="both"/>
      </w:pPr>
    </w:p>
    <w:p w14:paraId="3469F9B1" w14:textId="67F1CCD4" w:rsidR="0094536F" w:rsidRDefault="0094536F" w:rsidP="00D92CD7">
      <w:pPr>
        <w:spacing w:line="240" w:lineRule="auto"/>
        <w:ind w:firstLine="720"/>
        <w:jc w:val="both"/>
      </w:pPr>
    </w:p>
    <w:p w14:paraId="424BD8D3" w14:textId="39614B0F" w:rsidR="0094536F" w:rsidRDefault="0094536F" w:rsidP="00D92CD7">
      <w:pPr>
        <w:spacing w:line="240" w:lineRule="auto"/>
        <w:ind w:firstLine="720"/>
        <w:jc w:val="both"/>
      </w:pPr>
    </w:p>
    <w:p w14:paraId="64895BF5" w14:textId="786F1EFA" w:rsidR="0094536F" w:rsidRDefault="0094536F" w:rsidP="00D92CD7">
      <w:pPr>
        <w:spacing w:line="240" w:lineRule="auto"/>
        <w:ind w:firstLine="720"/>
        <w:jc w:val="both"/>
      </w:pPr>
    </w:p>
    <w:p w14:paraId="5A046231" w14:textId="58735ADB" w:rsidR="0094536F" w:rsidRDefault="0094536F" w:rsidP="00D92CD7">
      <w:pPr>
        <w:spacing w:line="240" w:lineRule="auto"/>
        <w:ind w:firstLine="720"/>
        <w:jc w:val="both"/>
      </w:pPr>
    </w:p>
    <w:p w14:paraId="5C7176DF" w14:textId="59C84388" w:rsidR="0094536F" w:rsidRDefault="0094536F" w:rsidP="00D92CD7">
      <w:pPr>
        <w:spacing w:line="240" w:lineRule="auto"/>
        <w:ind w:firstLine="720"/>
        <w:jc w:val="both"/>
      </w:pPr>
    </w:p>
    <w:p w14:paraId="72D3A26D" w14:textId="24E6BA5F" w:rsidR="0094536F" w:rsidRDefault="0094536F" w:rsidP="00D92CD7">
      <w:pPr>
        <w:spacing w:line="240" w:lineRule="auto"/>
        <w:ind w:firstLine="720"/>
        <w:jc w:val="both"/>
      </w:pPr>
    </w:p>
    <w:p w14:paraId="4288989E" w14:textId="2BF30AC7" w:rsidR="0094536F" w:rsidRDefault="0094536F" w:rsidP="00D92CD7">
      <w:pPr>
        <w:spacing w:line="240" w:lineRule="auto"/>
        <w:ind w:firstLine="720"/>
        <w:jc w:val="both"/>
      </w:pPr>
    </w:p>
    <w:p w14:paraId="25F14AB0" w14:textId="7F3DE8EF" w:rsidR="0094536F" w:rsidRDefault="0094536F" w:rsidP="00D92CD7">
      <w:pPr>
        <w:spacing w:line="240" w:lineRule="auto"/>
        <w:ind w:firstLine="720"/>
        <w:jc w:val="both"/>
      </w:pPr>
    </w:p>
    <w:p w14:paraId="051E13A3" w14:textId="68E60C2D" w:rsidR="0094536F" w:rsidRDefault="0094536F" w:rsidP="00D92CD7">
      <w:pPr>
        <w:spacing w:line="240" w:lineRule="auto"/>
        <w:ind w:firstLine="720"/>
        <w:jc w:val="both"/>
      </w:pPr>
    </w:p>
    <w:p w14:paraId="5EA08B35" w14:textId="6B20DAFF" w:rsidR="00EC4C10" w:rsidRDefault="00EC4C10" w:rsidP="00EC4C10">
      <w:pPr>
        <w:jc w:val="center"/>
        <w:rPr>
          <w:cs/>
        </w:rPr>
      </w:pPr>
      <w:bookmarkStart w:id="235" w:name="_Toc61299193"/>
      <w:r>
        <w:rPr>
          <w:rFonts w:hint="cs"/>
          <w:cs/>
        </w:rPr>
        <w:t>รูปที่ 4-</w:t>
      </w:r>
      <w:r w:rsidR="00B96651">
        <w:t>3</w:t>
      </w:r>
      <w:r>
        <w:t xml:space="preserve"> </w:t>
      </w:r>
      <w:r>
        <w:rPr>
          <w:rFonts w:hint="cs"/>
          <w:cs/>
        </w:rPr>
        <w:t>ทดสอบแชทบอทประเด็นเรื่องยา</w:t>
      </w:r>
      <w:bookmarkEnd w:id="235"/>
    </w:p>
    <w:p w14:paraId="5C6E0BCA" w14:textId="1D8F3069" w:rsidR="0094536F" w:rsidRDefault="0094536F" w:rsidP="00D92CD7">
      <w:pPr>
        <w:spacing w:line="240" w:lineRule="auto"/>
        <w:ind w:firstLine="720"/>
        <w:jc w:val="both"/>
      </w:pPr>
    </w:p>
    <w:p w14:paraId="1940FB1F" w14:textId="59626C4A" w:rsidR="0094536F" w:rsidRDefault="0094536F" w:rsidP="00D92CD7">
      <w:pPr>
        <w:spacing w:line="240" w:lineRule="auto"/>
        <w:ind w:firstLine="720"/>
        <w:jc w:val="both"/>
      </w:pPr>
    </w:p>
    <w:p w14:paraId="2FE143BA" w14:textId="77777777" w:rsidR="00712B8C" w:rsidRDefault="00712B8C" w:rsidP="00D92CD7">
      <w:pPr>
        <w:spacing w:line="240" w:lineRule="auto"/>
        <w:ind w:firstLine="720"/>
        <w:jc w:val="both"/>
      </w:pPr>
    </w:p>
    <w:p w14:paraId="043898EF" w14:textId="54F68B63" w:rsidR="0094536F" w:rsidRDefault="0094536F" w:rsidP="00D92CD7">
      <w:pPr>
        <w:spacing w:line="240" w:lineRule="auto"/>
        <w:ind w:firstLine="720"/>
        <w:jc w:val="both"/>
      </w:pPr>
    </w:p>
    <w:p w14:paraId="114E44D6" w14:textId="77777777" w:rsidR="0094536F" w:rsidRPr="008845FB" w:rsidRDefault="0094536F" w:rsidP="00D92CD7">
      <w:pPr>
        <w:spacing w:line="240" w:lineRule="auto"/>
        <w:ind w:firstLine="720"/>
        <w:jc w:val="both"/>
      </w:pPr>
    </w:p>
    <w:p w14:paraId="5AE475BF" w14:textId="32AD2CA5" w:rsidR="00C76D2C" w:rsidRPr="008845FB" w:rsidRDefault="00C76D2C" w:rsidP="00C76D2C">
      <w:pPr>
        <w:pStyle w:val="Heading2"/>
        <w:spacing w:before="100"/>
        <w:rPr>
          <w:cs/>
        </w:rPr>
      </w:pPr>
      <w:bookmarkStart w:id="236" w:name="_Toc67839602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การทดสอบการตอบคำถามของแชทบอทในประเด็นเรื่องการออกกำลังกาย</w:t>
      </w:r>
      <w:bookmarkEnd w:id="236"/>
    </w:p>
    <w:p w14:paraId="0E93F17A" w14:textId="79FBE22C" w:rsidR="005416F5" w:rsidRDefault="005416F5" w:rsidP="005416F5">
      <w:pPr>
        <w:spacing w:line="240" w:lineRule="auto"/>
        <w:ind w:firstLine="720"/>
        <w:jc w:val="thaiDistribute"/>
      </w:pPr>
      <w:r>
        <w:rPr>
          <w:rFonts w:hint="cs"/>
          <w:cs/>
        </w:rPr>
        <w:t>ในการทดสอบการตอบคำถามของแชทบอทเรื่องการออกกำลังกาย โดยการเลือกผ่านเมนูถามเรื่อ</w:t>
      </w:r>
      <w:r w:rsidR="00FF6CAA">
        <w:rPr>
          <w:rFonts w:hint="cs"/>
          <w:cs/>
        </w:rPr>
        <w:t>งการออกกำลังกาย</w:t>
      </w:r>
      <w:r>
        <w:rPr>
          <w:rFonts w:hint="cs"/>
          <w:cs/>
        </w:rPr>
        <w:t xml:space="preserve"> และตัวเลือกย่อยเพื่อส่งคำถามไปยังแชทบอท จากการทดสอบพบว่า</w:t>
      </w:r>
      <w:r w:rsidR="00FD5D00">
        <w:rPr>
          <w:rFonts w:hint="cs"/>
          <w:cs/>
        </w:rPr>
        <w:t xml:space="preserve"> </w:t>
      </w:r>
      <w:r>
        <w:rPr>
          <w:rFonts w:hint="cs"/>
          <w:cs/>
        </w:rPr>
        <w:t>แชทบอทสามารถตอบคำถามในประเด็นเรื่อง</w:t>
      </w:r>
      <w:r w:rsidR="003762C4">
        <w:rPr>
          <w:rFonts w:hint="cs"/>
          <w:cs/>
        </w:rPr>
        <w:t>การออกกำลังกาย</w:t>
      </w:r>
      <w:r>
        <w:rPr>
          <w:rFonts w:hint="cs"/>
          <w:cs/>
        </w:rPr>
        <w:t>ได้ตามโครงสร้างลำดับชั้นที่ได้ออกแบบไว้ ดังแสดงในรูปที่ 4-</w:t>
      </w:r>
      <w:r w:rsidR="00F74072">
        <w:rPr>
          <w:rFonts w:hint="cs"/>
          <w:cs/>
        </w:rPr>
        <w:t>4</w:t>
      </w:r>
    </w:p>
    <w:p w14:paraId="4F20AFCA" w14:textId="6D7C97BB" w:rsidR="00F74072" w:rsidRDefault="00610554" w:rsidP="00F74072">
      <w:pPr>
        <w:spacing w:line="240" w:lineRule="auto"/>
        <w:jc w:val="thaiDistribute"/>
      </w:pPr>
      <w:r w:rsidRPr="00610554">
        <w:rPr>
          <w:noProof/>
        </w:rPr>
        <w:drawing>
          <wp:anchor distT="0" distB="0" distL="114300" distR="114300" simplePos="0" relativeHeight="251687936" behindDoc="0" locked="0" layoutInCell="1" allowOverlap="1" wp14:anchorId="0F77280A" wp14:editId="5FD5C37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30475" cy="4499610"/>
            <wp:effectExtent l="0" t="0" r="3175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0554">
        <w:rPr>
          <w:noProof/>
        </w:rPr>
        <w:drawing>
          <wp:anchor distT="0" distB="0" distL="114300" distR="114300" simplePos="0" relativeHeight="251688960" behindDoc="0" locked="0" layoutInCell="1" allowOverlap="1" wp14:anchorId="503BE033" wp14:editId="17E7313F">
            <wp:simplePos x="0" y="0"/>
            <wp:positionH relativeFrom="margin">
              <wp:align>left</wp:align>
            </wp:positionH>
            <wp:positionV relativeFrom="paragraph">
              <wp:posOffset>-2987</wp:posOffset>
            </wp:positionV>
            <wp:extent cx="2530800" cy="4500000"/>
            <wp:effectExtent l="0" t="0" r="3175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0554">
        <w:rPr>
          <w:noProof/>
        </w:rPr>
        <w:t xml:space="preserve"> </w:t>
      </w:r>
    </w:p>
    <w:p w14:paraId="331387EF" w14:textId="0F5299F1" w:rsidR="00F74072" w:rsidRDefault="00F74072" w:rsidP="00F74072">
      <w:pPr>
        <w:spacing w:line="240" w:lineRule="auto"/>
        <w:jc w:val="thaiDistribute"/>
      </w:pPr>
    </w:p>
    <w:p w14:paraId="6EE87C47" w14:textId="67F4A5CE" w:rsidR="00F74072" w:rsidRDefault="00F74072" w:rsidP="00F74072">
      <w:pPr>
        <w:spacing w:line="240" w:lineRule="auto"/>
        <w:jc w:val="thaiDistribute"/>
      </w:pPr>
    </w:p>
    <w:p w14:paraId="2F89ACF9" w14:textId="4FBD9DD4" w:rsidR="00F74072" w:rsidRDefault="00F74072" w:rsidP="00F74072">
      <w:pPr>
        <w:spacing w:line="240" w:lineRule="auto"/>
        <w:jc w:val="thaiDistribute"/>
      </w:pPr>
    </w:p>
    <w:p w14:paraId="385CB1E5" w14:textId="57217CE6" w:rsidR="00F74072" w:rsidRDefault="00F74072" w:rsidP="00F74072">
      <w:pPr>
        <w:spacing w:line="240" w:lineRule="auto"/>
        <w:jc w:val="thaiDistribute"/>
      </w:pPr>
    </w:p>
    <w:p w14:paraId="3AC1742C" w14:textId="2A92960D" w:rsidR="00F74072" w:rsidRDefault="00F74072" w:rsidP="00F74072">
      <w:pPr>
        <w:spacing w:line="240" w:lineRule="auto"/>
        <w:jc w:val="thaiDistribute"/>
      </w:pPr>
    </w:p>
    <w:p w14:paraId="549330EF" w14:textId="2DC93437" w:rsidR="00F74072" w:rsidRDefault="00F74072" w:rsidP="00F74072">
      <w:pPr>
        <w:spacing w:line="240" w:lineRule="auto"/>
        <w:jc w:val="thaiDistribute"/>
      </w:pPr>
    </w:p>
    <w:p w14:paraId="1AE4F155" w14:textId="5C0B0B11" w:rsidR="00F74072" w:rsidRDefault="00F74072" w:rsidP="00F74072">
      <w:pPr>
        <w:spacing w:line="240" w:lineRule="auto"/>
        <w:jc w:val="thaiDistribute"/>
      </w:pPr>
    </w:p>
    <w:p w14:paraId="2EB46611" w14:textId="59BC5A50" w:rsidR="00F74072" w:rsidRDefault="00F74072" w:rsidP="00F74072">
      <w:pPr>
        <w:spacing w:line="240" w:lineRule="auto"/>
        <w:jc w:val="thaiDistribute"/>
      </w:pPr>
    </w:p>
    <w:p w14:paraId="29E19B7C" w14:textId="4F16B784" w:rsidR="00F74072" w:rsidRDefault="00F74072" w:rsidP="00F74072">
      <w:pPr>
        <w:spacing w:line="240" w:lineRule="auto"/>
        <w:jc w:val="thaiDistribute"/>
      </w:pPr>
    </w:p>
    <w:p w14:paraId="358B2A21" w14:textId="36DC1266" w:rsidR="00F74072" w:rsidRDefault="00F74072" w:rsidP="00F74072">
      <w:pPr>
        <w:spacing w:line="240" w:lineRule="auto"/>
        <w:jc w:val="thaiDistribute"/>
      </w:pPr>
    </w:p>
    <w:p w14:paraId="33BAA7CD" w14:textId="1AC427A9" w:rsidR="00F74072" w:rsidRDefault="00F74072" w:rsidP="00F74072">
      <w:pPr>
        <w:spacing w:line="240" w:lineRule="auto"/>
        <w:jc w:val="thaiDistribute"/>
      </w:pPr>
    </w:p>
    <w:p w14:paraId="4A91CCCD" w14:textId="1741779E" w:rsidR="00020FBA" w:rsidRDefault="00020FBA" w:rsidP="00020FBA">
      <w:pPr>
        <w:jc w:val="center"/>
        <w:rPr>
          <w:cs/>
        </w:rPr>
      </w:pPr>
      <w:bookmarkStart w:id="237" w:name="_Toc61299194"/>
      <w:r>
        <w:rPr>
          <w:rFonts w:hint="cs"/>
          <w:cs/>
        </w:rPr>
        <w:t>รูปที่ 4-</w:t>
      </w:r>
      <w:r w:rsidR="00B96651">
        <w:t>4</w:t>
      </w:r>
      <w:r>
        <w:t xml:space="preserve"> </w:t>
      </w:r>
      <w:r>
        <w:rPr>
          <w:rFonts w:hint="cs"/>
          <w:cs/>
        </w:rPr>
        <w:t>ทดสอบแชทบอทประเด็นเรื่องการออกกำลังกาย</w:t>
      </w:r>
      <w:bookmarkEnd w:id="237"/>
    </w:p>
    <w:p w14:paraId="72323D1B" w14:textId="0C5F364A" w:rsidR="00F74072" w:rsidRDefault="00F74072" w:rsidP="00F74072">
      <w:pPr>
        <w:spacing w:line="240" w:lineRule="auto"/>
        <w:jc w:val="thaiDistribute"/>
      </w:pPr>
    </w:p>
    <w:p w14:paraId="3BB26390" w14:textId="45A26B5F" w:rsidR="00F74072" w:rsidRDefault="00F74072" w:rsidP="00F74072">
      <w:pPr>
        <w:spacing w:line="240" w:lineRule="auto"/>
        <w:jc w:val="thaiDistribute"/>
      </w:pPr>
    </w:p>
    <w:p w14:paraId="02FDF01C" w14:textId="62F1186B" w:rsidR="00F74072" w:rsidRDefault="00F74072" w:rsidP="00F74072">
      <w:pPr>
        <w:spacing w:line="240" w:lineRule="auto"/>
        <w:jc w:val="thaiDistribute"/>
      </w:pPr>
    </w:p>
    <w:p w14:paraId="5642AE31" w14:textId="57217F2B" w:rsidR="00F74072" w:rsidRDefault="00F74072" w:rsidP="00F74072">
      <w:pPr>
        <w:spacing w:line="240" w:lineRule="auto"/>
        <w:jc w:val="thaiDistribute"/>
      </w:pPr>
    </w:p>
    <w:p w14:paraId="3B1867A4" w14:textId="77777777" w:rsidR="00F74072" w:rsidRDefault="00F74072" w:rsidP="00F74072">
      <w:pPr>
        <w:spacing w:line="240" w:lineRule="auto"/>
        <w:jc w:val="thaiDistribute"/>
        <w:rPr>
          <w:cs/>
        </w:rPr>
      </w:pPr>
    </w:p>
    <w:p w14:paraId="0A6279A1" w14:textId="0BD895EF" w:rsidR="009D48B8" w:rsidRPr="008845FB" w:rsidRDefault="009D48B8" w:rsidP="009D48B8">
      <w:pPr>
        <w:pStyle w:val="Heading2"/>
        <w:spacing w:before="100"/>
        <w:rPr>
          <w:cs/>
        </w:rPr>
      </w:pPr>
      <w:bookmarkStart w:id="238" w:name="_Toc67839603"/>
      <w:r>
        <w:rPr>
          <w:rFonts w:hint="cs"/>
          <w:cs/>
        </w:rPr>
        <w:lastRenderedPageBreak/>
        <w:t>การทดสอบการตอบคำถามของแชทบอทในประเด็นเรื่องการดื่มน้ำ</w:t>
      </w:r>
      <w:bookmarkEnd w:id="238"/>
    </w:p>
    <w:p w14:paraId="11B80DE0" w14:textId="61FEF833" w:rsidR="005F38E2" w:rsidRDefault="00871907" w:rsidP="005F38E2">
      <w:pPr>
        <w:spacing w:line="240" w:lineRule="auto"/>
        <w:ind w:firstLine="720"/>
        <w:jc w:val="thaiDistribute"/>
      </w:pPr>
      <w:r>
        <w:rPr>
          <w:rFonts w:hint="cs"/>
          <w:cs/>
        </w:rPr>
        <w:t>ในการทดสอบการตอบคำถามของแชทบอทเรื่องการดื่มน้ำ โดยการเลือกผ่านเมนู</w:t>
      </w:r>
      <w:r w:rsidR="00951EF7">
        <w:rPr>
          <w:rFonts w:hint="cs"/>
          <w:cs/>
        </w:rPr>
        <w:t>ควรดื่มน้ำอย่างไร</w:t>
      </w:r>
      <w:r>
        <w:rPr>
          <w:rFonts w:hint="cs"/>
          <w:cs/>
        </w:rPr>
        <w:t xml:space="preserve"> และตัวเลือกย่อยเพื่อส่งคำถามไปยังแชทบอท จากการทดสอบพบว่า แชทบอทสามารถตอบคำถามในประเด็นเรื่อง</w:t>
      </w:r>
      <w:r w:rsidR="00B9481E">
        <w:rPr>
          <w:rFonts w:hint="cs"/>
          <w:cs/>
        </w:rPr>
        <w:t>การดื่มน้ำ</w:t>
      </w:r>
      <w:r>
        <w:rPr>
          <w:rFonts w:hint="cs"/>
          <w:cs/>
        </w:rPr>
        <w:t>ได้ตามโครงสร้างลำดับชั้นที่ได้ออกแบบไว้ ดังแสดงในรูปที่ 4-</w:t>
      </w:r>
      <w:r w:rsidR="00B13EEC">
        <w:rPr>
          <w:rFonts w:hint="cs"/>
          <w:cs/>
        </w:rPr>
        <w:t>5</w:t>
      </w:r>
    </w:p>
    <w:p w14:paraId="656B8EE4" w14:textId="04C78613" w:rsidR="00951EF7" w:rsidRDefault="0072247F" w:rsidP="00871907">
      <w:pPr>
        <w:spacing w:line="240" w:lineRule="auto"/>
        <w:ind w:firstLine="720"/>
        <w:jc w:val="thaiDistribute"/>
      </w:pPr>
      <w:r w:rsidRPr="0072247F">
        <w:rPr>
          <w:noProof/>
        </w:rPr>
        <w:drawing>
          <wp:anchor distT="0" distB="0" distL="114300" distR="114300" simplePos="0" relativeHeight="251691008" behindDoc="0" locked="0" layoutInCell="1" allowOverlap="1" wp14:anchorId="0822299B" wp14:editId="756F33D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30800" cy="4500000"/>
            <wp:effectExtent l="0" t="0" r="3175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FDC" w:rsidRPr="002B7FDC">
        <w:rPr>
          <w:noProof/>
        </w:rPr>
        <w:drawing>
          <wp:anchor distT="0" distB="0" distL="114300" distR="114300" simplePos="0" relativeHeight="251689984" behindDoc="0" locked="0" layoutInCell="1" allowOverlap="1" wp14:anchorId="5AC6AFA4" wp14:editId="68D1891C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530800" cy="4500000"/>
            <wp:effectExtent l="0" t="0" r="3175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CE2BF" w14:textId="02E1A46F" w:rsidR="00246E3C" w:rsidRDefault="00246E3C" w:rsidP="00246E3C">
      <w:pPr>
        <w:spacing w:line="240" w:lineRule="auto"/>
        <w:jc w:val="both"/>
      </w:pPr>
    </w:p>
    <w:p w14:paraId="256DEB4D" w14:textId="04E8AC90" w:rsidR="00082095" w:rsidRDefault="00082095" w:rsidP="00246E3C">
      <w:pPr>
        <w:spacing w:line="240" w:lineRule="auto"/>
        <w:jc w:val="both"/>
      </w:pPr>
    </w:p>
    <w:p w14:paraId="6D30D4A5" w14:textId="055AB0F6" w:rsidR="00082095" w:rsidRDefault="00082095" w:rsidP="00246E3C">
      <w:pPr>
        <w:spacing w:line="240" w:lineRule="auto"/>
        <w:jc w:val="both"/>
      </w:pPr>
    </w:p>
    <w:p w14:paraId="034379F4" w14:textId="4EAA3C0A" w:rsidR="00082095" w:rsidRDefault="00082095" w:rsidP="00246E3C">
      <w:pPr>
        <w:spacing w:line="240" w:lineRule="auto"/>
        <w:jc w:val="both"/>
      </w:pPr>
    </w:p>
    <w:p w14:paraId="73CE2087" w14:textId="45C2C42B" w:rsidR="00082095" w:rsidRDefault="00082095" w:rsidP="00246E3C">
      <w:pPr>
        <w:spacing w:line="240" w:lineRule="auto"/>
        <w:jc w:val="both"/>
      </w:pPr>
    </w:p>
    <w:p w14:paraId="5BEC7977" w14:textId="19FCADE3" w:rsidR="00082095" w:rsidRDefault="00082095" w:rsidP="00246E3C">
      <w:pPr>
        <w:spacing w:line="240" w:lineRule="auto"/>
        <w:jc w:val="both"/>
      </w:pPr>
    </w:p>
    <w:p w14:paraId="0DA7A746" w14:textId="73C8D8AE" w:rsidR="00082095" w:rsidRDefault="00082095" w:rsidP="00246E3C">
      <w:pPr>
        <w:spacing w:line="240" w:lineRule="auto"/>
        <w:jc w:val="both"/>
      </w:pPr>
    </w:p>
    <w:p w14:paraId="7B2D8A83" w14:textId="1D27B4CF" w:rsidR="00082095" w:rsidRDefault="00082095" w:rsidP="00246E3C">
      <w:pPr>
        <w:spacing w:line="240" w:lineRule="auto"/>
        <w:jc w:val="both"/>
      </w:pPr>
    </w:p>
    <w:p w14:paraId="17502E5C" w14:textId="7A0F4BFF" w:rsidR="00082095" w:rsidRDefault="00082095" w:rsidP="00246E3C">
      <w:pPr>
        <w:spacing w:line="240" w:lineRule="auto"/>
        <w:jc w:val="both"/>
      </w:pPr>
    </w:p>
    <w:p w14:paraId="58CDE06B" w14:textId="6D274D7F" w:rsidR="00082095" w:rsidRDefault="00082095" w:rsidP="00246E3C">
      <w:pPr>
        <w:spacing w:line="240" w:lineRule="auto"/>
        <w:jc w:val="both"/>
      </w:pPr>
    </w:p>
    <w:p w14:paraId="17D4FF2B" w14:textId="77777777" w:rsidR="00082095" w:rsidRPr="008845FB" w:rsidRDefault="00082095" w:rsidP="00246E3C">
      <w:pPr>
        <w:spacing w:line="240" w:lineRule="auto"/>
        <w:jc w:val="both"/>
        <w:rPr>
          <w:cs/>
        </w:rPr>
      </w:pPr>
    </w:p>
    <w:p w14:paraId="4D63A5EF" w14:textId="40FD2E7C" w:rsidR="00082095" w:rsidRDefault="00082095" w:rsidP="00082095">
      <w:pPr>
        <w:jc w:val="center"/>
      </w:pPr>
      <w:bookmarkStart w:id="239" w:name="_Toc61299195"/>
      <w:r>
        <w:rPr>
          <w:rFonts w:hint="cs"/>
          <w:cs/>
        </w:rPr>
        <w:t>รูปที่ 4-</w:t>
      </w:r>
      <w:r w:rsidR="00B96651">
        <w:t>5</w:t>
      </w:r>
      <w:r>
        <w:t xml:space="preserve"> </w:t>
      </w:r>
      <w:r>
        <w:rPr>
          <w:rFonts w:hint="cs"/>
          <w:cs/>
        </w:rPr>
        <w:t>ทดสอบแชทบอทประเด็นเรื่องการ</w:t>
      </w:r>
      <w:r w:rsidR="007B0FEF">
        <w:rPr>
          <w:rFonts w:hint="cs"/>
          <w:cs/>
        </w:rPr>
        <w:t>ดื่มน้ำ</w:t>
      </w:r>
      <w:bookmarkEnd w:id="239"/>
    </w:p>
    <w:p w14:paraId="170CF2C8" w14:textId="66CAAD6F" w:rsidR="00FA2146" w:rsidRDefault="00FA2146" w:rsidP="00082095">
      <w:pPr>
        <w:jc w:val="center"/>
      </w:pPr>
    </w:p>
    <w:p w14:paraId="086C5FCF" w14:textId="40A42B91" w:rsidR="00FA2146" w:rsidRDefault="00FA2146" w:rsidP="00082095">
      <w:pPr>
        <w:jc w:val="center"/>
      </w:pPr>
    </w:p>
    <w:p w14:paraId="75282952" w14:textId="20C63237" w:rsidR="00FA2146" w:rsidRDefault="00FA2146" w:rsidP="00082095">
      <w:pPr>
        <w:jc w:val="center"/>
      </w:pPr>
    </w:p>
    <w:p w14:paraId="6E813288" w14:textId="6D7C8157" w:rsidR="00FA2146" w:rsidRDefault="00FA2146" w:rsidP="00082095">
      <w:pPr>
        <w:jc w:val="center"/>
      </w:pPr>
    </w:p>
    <w:p w14:paraId="5C7AE336" w14:textId="716B6B27" w:rsidR="00FA2146" w:rsidRDefault="00FA2146" w:rsidP="00082095">
      <w:pPr>
        <w:jc w:val="center"/>
      </w:pPr>
    </w:p>
    <w:p w14:paraId="0211B4EE" w14:textId="3F99D10B" w:rsidR="00FA2146" w:rsidRDefault="00FA2146" w:rsidP="00FA2146">
      <w:pPr>
        <w:pStyle w:val="Heading2"/>
        <w:spacing w:before="100"/>
      </w:pPr>
      <w:bookmarkStart w:id="240" w:name="_Toc67839604"/>
      <w:r>
        <w:rPr>
          <w:rFonts w:hint="cs"/>
          <w:cs/>
        </w:rPr>
        <w:lastRenderedPageBreak/>
        <w:t>การทดสอบระบบโดยรวม</w:t>
      </w:r>
      <w:bookmarkEnd w:id="240"/>
    </w:p>
    <w:p w14:paraId="40FA9D85" w14:textId="44790FEB" w:rsidR="00FA2146" w:rsidRDefault="00AB3526" w:rsidP="001E43D0">
      <w:pPr>
        <w:ind w:firstLine="720"/>
        <w:jc w:val="thaiDistribute"/>
        <w:rPr>
          <w:cs/>
        </w:rPr>
      </w:pPr>
      <w:r>
        <w:rPr>
          <w:cs/>
        </w:rPr>
        <w:t>หลังจากการพัฒนาแอปพลิเคชันเสร็จสมบูรณ์แล้ว ได้มีการทดสอบแอปพลิเคชันที่พัฒนาขึ้น</w:t>
      </w:r>
      <w:r w:rsidR="00663E7D">
        <w:rPr>
          <w:rFonts w:hint="cs"/>
          <w:cs/>
        </w:rPr>
        <w:t xml:space="preserve"> </w:t>
      </w:r>
      <w:r>
        <w:rPr>
          <w:rFonts w:hint="cs"/>
          <w:cs/>
        </w:rPr>
        <w:t>เป็นการ</w:t>
      </w:r>
      <w:r w:rsidRPr="00026B95">
        <w:rPr>
          <w:cs/>
        </w:rPr>
        <w:t>ทดสอบประสิทธิภาพ</w:t>
      </w:r>
      <w:r>
        <w:rPr>
          <w:rFonts w:hint="cs"/>
          <w:cs/>
        </w:rPr>
        <w:t>ด้านความถูกต้องของการตอบคำถามของแชทบอทจาก 5 ประเด็นหลัก ตามโครงสร้างแบบลำดับชั้นที่ได้ออกแบบไว้</w:t>
      </w:r>
      <w:r>
        <w:t xml:space="preserve"> </w:t>
      </w:r>
      <w:r>
        <w:rPr>
          <w:rFonts w:hint="cs"/>
          <w:cs/>
        </w:rPr>
        <w:t>ทำให้พบว่า ระบบแชทบอทที่พัฒนาขึ้นสามารถตอบคำถามได้ครบถ้วนตามโครงสร้างแบบลำดับชั้นที่ได้ออกแบบไว้</w:t>
      </w:r>
      <w:r w:rsidR="00E9087D">
        <w:rPr>
          <w:rFonts w:hint="cs"/>
          <w:cs/>
        </w:rPr>
        <w:t xml:space="preserve"> และปุ่มกดเพื่อพูดคุยกับแชทบอท</w:t>
      </w:r>
      <w:r w:rsidR="007E7747">
        <w:rPr>
          <w:rFonts w:hint="cs"/>
          <w:cs/>
        </w:rPr>
        <w:t xml:space="preserve">ที่สร้างเพิ่มเติมขึ้นมาภายในแอปพลิเคชันดั้งเดิม </w:t>
      </w:r>
      <w:r w:rsidR="00E9087D">
        <w:rPr>
          <w:rFonts w:hint="cs"/>
          <w:cs/>
        </w:rPr>
        <w:t>สามารถเชื่อมโยง</w:t>
      </w:r>
      <w:r w:rsidR="007E7747">
        <w:rPr>
          <w:rFonts w:hint="cs"/>
          <w:cs/>
        </w:rPr>
        <w:t>ไ</w:t>
      </w:r>
      <w:r w:rsidR="00F70396">
        <w:rPr>
          <w:rFonts w:hint="cs"/>
          <w:cs/>
        </w:rPr>
        <w:t>ปยังแอปพลิเคชันเมสเซนเจอร์และไลน์ได้อย่างถูกต้อง และสามารถส่งข้อความตอบโต้กับแชทบอทได้จริง</w:t>
      </w:r>
    </w:p>
    <w:p w14:paraId="46B8C59B" w14:textId="15B43DDB" w:rsidR="00D92CD7" w:rsidRPr="008845FB" w:rsidRDefault="00D92CD7" w:rsidP="00E128FE">
      <w:pPr>
        <w:pStyle w:val="Heading1"/>
        <w:spacing w:after="240" w:afterAutospacing="0"/>
        <w:rPr>
          <w:cs/>
        </w:rPr>
      </w:pPr>
      <w:r w:rsidRPr="008845FB">
        <w:rPr>
          <w:cs/>
        </w:rPr>
        <w:br w:type="page"/>
      </w:r>
      <w:bookmarkStart w:id="241" w:name="_Toc278023682"/>
      <w:r w:rsidR="004642AF">
        <w:rPr>
          <w:cs/>
        </w:rPr>
        <w:lastRenderedPageBreak/>
        <w:br/>
      </w:r>
      <w:bookmarkStart w:id="242" w:name="_Toc67839605"/>
      <w:r w:rsidR="00A57876">
        <w:rPr>
          <w:cs/>
        </w:rPr>
        <w:t>สรุป</w:t>
      </w:r>
      <w:r w:rsidRPr="008845FB">
        <w:rPr>
          <w:cs/>
        </w:rPr>
        <w:t>และข้อเสนอแนะ</w:t>
      </w:r>
      <w:bookmarkEnd w:id="241"/>
      <w:bookmarkEnd w:id="242"/>
      <w:r w:rsidR="003D05E3">
        <w:rPr>
          <w:cs/>
        </w:rPr>
        <w:t xml:space="preserve"> </w:t>
      </w:r>
    </w:p>
    <w:p w14:paraId="3981A8AC" w14:textId="6170D073" w:rsidR="00D92CD7" w:rsidRPr="008845FB" w:rsidRDefault="00D92CD7" w:rsidP="003168C9">
      <w:pPr>
        <w:pStyle w:val="Heading2"/>
        <w:rPr>
          <w:cs/>
        </w:rPr>
      </w:pPr>
      <w:bookmarkStart w:id="243" w:name="_Toc278023683"/>
      <w:bookmarkStart w:id="244" w:name="_Toc67839606"/>
      <w:r w:rsidRPr="008845FB">
        <w:rPr>
          <w:cs/>
        </w:rPr>
        <w:t>สรุป</w:t>
      </w:r>
      <w:bookmarkEnd w:id="243"/>
      <w:bookmarkEnd w:id="244"/>
    </w:p>
    <w:p w14:paraId="495B53D0" w14:textId="77777777" w:rsidR="0086178A" w:rsidRPr="008845FB" w:rsidRDefault="0086178A" w:rsidP="0086178A">
      <w:pPr>
        <w:spacing w:after="0" w:line="259" w:lineRule="auto"/>
        <w:ind w:firstLine="720"/>
        <w:jc w:val="thaiDistribute"/>
        <w:rPr>
          <w:cs/>
        </w:rPr>
      </w:pPr>
      <w:bookmarkStart w:id="245" w:name="_Toc254200985"/>
      <w:bookmarkStart w:id="246" w:name="_Toc254201606"/>
      <w:bookmarkStart w:id="247" w:name="_Toc254201647"/>
      <w:bookmarkStart w:id="248" w:name="_Toc254202961"/>
      <w:bookmarkStart w:id="249" w:name="_Toc254458964"/>
      <w:bookmarkStart w:id="250" w:name="_Toc254724444"/>
      <w:bookmarkStart w:id="251" w:name="_Toc254805648"/>
      <w:bookmarkStart w:id="252" w:name="_Toc254806355"/>
      <w:bookmarkStart w:id="253" w:name="_Toc254806615"/>
      <w:bookmarkStart w:id="254" w:name="_Toc254864211"/>
      <w:r>
        <w:rPr>
          <w:cs/>
        </w:rPr>
        <w:t>โครงงานนี้ได้พัฒนาแอปพลิเคชัน</w:t>
      </w:r>
      <w:r>
        <w:rPr>
          <w:rFonts w:hint="cs"/>
          <w:cs/>
        </w:rPr>
        <w:t>ที่มีระบบแชทบอท</w:t>
      </w:r>
      <w:r>
        <w:rPr>
          <w:cs/>
        </w:rPr>
        <w:t>เพื่อช่วยอ</w:t>
      </w:r>
      <w:r>
        <w:rPr>
          <w:rFonts w:hint="cs"/>
          <w:cs/>
        </w:rPr>
        <w:t>ำ</w:t>
      </w:r>
      <w:r>
        <w:rPr>
          <w:cs/>
        </w:rPr>
        <w:t>นวยความสะดวกแก่ผู้ป่วยภาวะไตวายที่ท</w:t>
      </w:r>
      <w:r>
        <w:rPr>
          <w:rFonts w:hint="cs"/>
          <w:cs/>
        </w:rPr>
        <w:t>ำ</w:t>
      </w:r>
      <w:r>
        <w:rPr>
          <w:cs/>
        </w:rPr>
        <w:t>การรักษาด้วยวิธีการฟอกเลือดด้วยเครื่องไตเทียม ซึ่งจากการทดสอบระบบระหว่างการพัฒนาและ</w:t>
      </w:r>
      <w:r>
        <w:rPr>
          <w:rFonts w:hint="cs"/>
          <w:cs/>
        </w:rPr>
        <w:t>หลังพัฒนาเสร็จสิ้น เป็นการ</w:t>
      </w:r>
      <w:r w:rsidRPr="00026B95">
        <w:rPr>
          <w:cs/>
        </w:rPr>
        <w:t>ทดสอบประสิทธิภาพ</w:t>
      </w:r>
      <w:r>
        <w:rPr>
          <w:rFonts w:hint="cs"/>
          <w:cs/>
        </w:rPr>
        <w:t>ด้านความถูกต้องของการตอบคำถามของแชทบอทจาก 5 ประเด็นหลัก ตามโครงสร้างแบบลำดับชั้นที่ได้ออกแบบไว้</w:t>
      </w:r>
      <w:r>
        <w:t xml:space="preserve"> </w:t>
      </w:r>
      <w:r>
        <w:rPr>
          <w:rFonts w:hint="cs"/>
          <w:cs/>
        </w:rPr>
        <w:t>ทำให้พบว่า ระบบแชทบอทที่พัฒนาขึ้นสามารถตอบคำถามได้ครบถ้วนตามโครงสร้างแบบลำดับชั้นที่ได้ออกแบบไว้ ถึงแม้อาจจะมีข้อจำกัดบางอย่างที่ควรปรับปรุงเพื่อให้แชทบอทมีความสมบูรณ์มากยิ่งขึ้น ได้แก่ การเพิ่มจำนวนประเด็นคำถาม การเพิ่มคำถามที่สามารถถามได้ในแต่ละประเด็นให้มีจำนวนมากขึ้น การเพิ่มรายการอาหารที่มีให้เลือกให้มีจำนวนมากขึ้น และการแสดงปริมาณน้ำที่ควรดื่มในแต่ละวันเป็นแบบรูปภาพพร้อมตัวอักษรเพื่อให้ผู้ป่วยเข้าใจและเห็นภาพปริมาณน้ำที่ควรดื่มในแต่ละวันได้ง่ายยิ่งขึ้น</w:t>
      </w:r>
    </w:p>
    <w:p w14:paraId="4FAB3432" w14:textId="77777777" w:rsidR="0086178A" w:rsidRPr="008845FB" w:rsidRDefault="0086178A" w:rsidP="0086178A">
      <w:pPr>
        <w:pStyle w:val="Heading2"/>
        <w:spacing w:before="100"/>
        <w:rPr>
          <w:cs/>
        </w:rPr>
      </w:pPr>
      <w:bookmarkStart w:id="255" w:name="_Toc278023684"/>
      <w:bookmarkStart w:id="256" w:name="_Toc67839607"/>
      <w:r w:rsidRPr="008845FB">
        <w:rPr>
          <w:cs/>
        </w:rPr>
        <w:t>ข้อเสนอแนะ</w:t>
      </w:r>
      <w:bookmarkEnd w:id="255"/>
      <w:bookmarkEnd w:id="256"/>
    </w:p>
    <w:p w14:paraId="75FE2FA3" w14:textId="77777777" w:rsidR="0086178A" w:rsidRDefault="0086178A" w:rsidP="0006640D">
      <w:pPr>
        <w:pStyle w:val="ListParagraph"/>
        <w:numPr>
          <w:ilvl w:val="0"/>
          <w:numId w:val="18"/>
        </w:numPr>
        <w:spacing w:line="240" w:lineRule="auto"/>
        <w:jc w:val="thaiDistribute"/>
        <w:rPr>
          <w:cs/>
        </w:rPr>
      </w:pPr>
      <w:r>
        <w:rPr>
          <w:rFonts w:hint="cs"/>
          <w:cs/>
        </w:rPr>
        <w:t>เพิ่มประเด็นของคำถาม</w:t>
      </w:r>
    </w:p>
    <w:p w14:paraId="33767960" w14:textId="77777777" w:rsidR="0086178A" w:rsidRDefault="0086178A" w:rsidP="0006640D">
      <w:pPr>
        <w:pStyle w:val="ListParagraph"/>
        <w:numPr>
          <w:ilvl w:val="0"/>
          <w:numId w:val="18"/>
        </w:numPr>
        <w:spacing w:line="240" w:lineRule="auto"/>
        <w:jc w:val="thaiDistribute"/>
      </w:pPr>
      <w:r>
        <w:rPr>
          <w:rFonts w:hint="cs"/>
          <w:cs/>
        </w:rPr>
        <w:t>เพิ่มคำถามที่สามารถถามได้ในแต่ละประเด็น</w:t>
      </w:r>
    </w:p>
    <w:p w14:paraId="631B26C6" w14:textId="77777777" w:rsidR="0086178A" w:rsidRDefault="0086178A" w:rsidP="0006640D">
      <w:pPr>
        <w:pStyle w:val="ListParagraph"/>
        <w:numPr>
          <w:ilvl w:val="0"/>
          <w:numId w:val="18"/>
        </w:numPr>
        <w:spacing w:line="240" w:lineRule="auto"/>
        <w:jc w:val="thaiDistribute"/>
      </w:pPr>
      <w:r>
        <w:rPr>
          <w:rFonts w:hint="cs"/>
          <w:cs/>
        </w:rPr>
        <w:t>เพิ่มรายการอาหารให้มีหลากหลายเมนูมากยิ่งขึ้น</w:t>
      </w:r>
    </w:p>
    <w:p w14:paraId="23AB5E09" w14:textId="77777777" w:rsidR="0086178A" w:rsidRPr="008845FB" w:rsidRDefault="0086178A" w:rsidP="0006640D">
      <w:pPr>
        <w:pStyle w:val="ListParagraph"/>
        <w:numPr>
          <w:ilvl w:val="0"/>
          <w:numId w:val="18"/>
        </w:numPr>
        <w:spacing w:line="240" w:lineRule="auto"/>
        <w:jc w:val="thaiDistribute"/>
        <w:rPr>
          <w:cs/>
        </w:rPr>
      </w:pPr>
      <w:r>
        <w:rPr>
          <w:rFonts w:hint="cs"/>
          <w:cs/>
        </w:rPr>
        <w:t>เพิ่มรูปภาพเพื่อแสดงให้เห็นถึงปริมาณน้ำที่ควรดื่มในแต่ละวัน</w:t>
      </w:r>
    </w:p>
    <w:p w14:paraId="3BE5F711" w14:textId="0FCF8826" w:rsidR="00620452" w:rsidRPr="008845FB" w:rsidRDefault="00D92CD7" w:rsidP="00DC11E1">
      <w:pPr>
        <w:pStyle w:val="Title"/>
        <w:rPr>
          <w:cs/>
        </w:rPr>
      </w:pPr>
      <w:r w:rsidRPr="008845FB">
        <w:br w:type="page"/>
      </w:r>
      <w:bookmarkStart w:id="257" w:name="_Toc67839608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r w:rsidR="00412678">
        <w:rPr>
          <w:rFonts w:hint="cs"/>
          <w:cs/>
        </w:rPr>
        <w:lastRenderedPageBreak/>
        <w:t>บรรณานุกรม</w:t>
      </w:r>
      <w:bookmarkEnd w:id="257"/>
    </w:p>
    <w:p w14:paraId="004409CB" w14:textId="1EB5E788" w:rsidR="008D3B79" w:rsidRDefault="000A11EF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โรคไตและการดูแลรักษาตัว</w:t>
      </w:r>
      <w:r w:rsidRPr="00453909">
        <w:rPr>
          <w:sz w:val="28"/>
          <w:szCs w:val="28"/>
        </w:rPr>
        <w:t>," theworldmedicalcenter.com, [Online]. Available:</w:t>
      </w:r>
      <w:r w:rsidR="0092429A">
        <w:rPr>
          <w:sz w:val="28"/>
          <w:szCs w:val="28"/>
        </w:rPr>
        <w:t xml:space="preserve"> </w:t>
      </w:r>
      <w:r w:rsidRPr="00453909">
        <w:rPr>
          <w:sz w:val="28"/>
          <w:szCs w:val="28"/>
        </w:rPr>
        <w:t>http://theworldmedicalcenter.com/th/new_site/health_article/detail/?page=</w:t>
      </w:r>
      <w:r w:rsidRPr="00453909">
        <w:rPr>
          <w:sz w:val="28"/>
          <w:szCs w:val="28"/>
          <w:cs/>
        </w:rPr>
        <w:t>โรคไตและการดูแลรักษาตัว. [</w:t>
      </w:r>
      <w:r w:rsidRPr="00453909">
        <w:rPr>
          <w:sz w:val="28"/>
          <w:szCs w:val="28"/>
        </w:rPr>
        <w:t>Accessed 12 January 2020].</w:t>
      </w:r>
    </w:p>
    <w:p w14:paraId="0D9C9AEF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6591024" w14:textId="6F153735" w:rsidR="000A11EF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อัตราป่วยและอัตราตายโรคไตเรื้อรัง</w:t>
      </w:r>
      <w:r w:rsidRPr="00453909">
        <w:rPr>
          <w:sz w:val="28"/>
          <w:szCs w:val="28"/>
        </w:rPr>
        <w:t>," theworldmedicalcenter.com, [Online]. Available: http://kpo.moph.go.th/webkpo/meeting_monthly/2557_09/SP_255709_for_Academic.pdf. [Accessed 26 January 2020].</w:t>
      </w:r>
    </w:p>
    <w:p w14:paraId="64222C31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403650F" w14:textId="066FE026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L. </w:t>
      </w:r>
      <w:proofErr w:type="spellStart"/>
      <w:r w:rsidRPr="00453909">
        <w:rPr>
          <w:sz w:val="28"/>
          <w:szCs w:val="28"/>
        </w:rPr>
        <w:t>Losuvalna</w:t>
      </w:r>
      <w:proofErr w:type="spellEnd"/>
      <w:r w:rsidRPr="00453909">
        <w:rPr>
          <w:sz w:val="28"/>
          <w:szCs w:val="28"/>
        </w:rPr>
        <w:t xml:space="preserve">, S. </w:t>
      </w:r>
      <w:proofErr w:type="spellStart"/>
      <w:r w:rsidRPr="00453909">
        <w:rPr>
          <w:sz w:val="28"/>
          <w:szCs w:val="28"/>
        </w:rPr>
        <w:t>Vasupongayya</w:t>
      </w:r>
      <w:proofErr w:type="spellEnd"/>
      <w:r w:rsidRPr="00453909">
        <w:rPr>
          <w:sz w:val="28"/>
          <w:szCs w:val="28"/>
        </w:rPr>
        <w:t>, “Personal Health Records: A case study of Kidney Disease Patients” (Jan 2017),</w:t>
      </w:r>
      <w:r w:rsidR="002F77AA">
        <w:rPr>
          <w:sz w:val="28"/>
          <w:szCs w:val="28"/>
        </w:rPr>
        <w:t xml:space="preserve"> </w:t>
      </w:r>
      <w:r w:rsidRPr="00453909">
        <w:rPr>
          <w:sz w:val="28"/>
          <w:szCs w:val="28"/>
        </w:rPr>
        <w:t>ICEIC 2017 International Conference on Electronics, Information, and Communication, 2017.1, 11 – 14 Jan 2017, Phuket, Thailand, pp. 353- 356.</w:t>
      </w:r>
    </w:p>
    <w:p w14:paraId="22C34832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45163FA2" w14:textId="5076D5F3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"Chatbot </w:t>
      </w:r>
      <w:r w:rsidRPr="00453909">
        <w:rPr>
          <w:sz w:val="28"/>
          <w:szCs w:val="28"/>
          <w:cs/>
        </w:rPr>
        <w:t xml:space="preserve">กับ </w:t>
      </w:r>
      <w:r w:rsidRPr="00453909">
        <w:rPr>
          <w:sz w:val="28"/>
          <w:szCs w:val="28"/>
        </w:rPr>
        <w:t>Machine Learning," medium.com, [Online]. Available: https://medium.com/@chatchitsanupothisakha/chatbot-</w:t>
      </w:r>
      <w:r w:rsidRPr="00453909">
        <w:rPr>
          <w:sz w:val="28"/>
          <w:szCs w:val="28"/>
          <w:cs/>
        </w:rPr>
        <w:t>กับ-</w:t>
      </w:r>
      <w:r w:rsidRPr="00453909">
        <w:rPr>
          <w:sz w:val="28"/>
          <w:szCs w:val="28"/>
        </w:rPr>
        <w:t>machine-learning-part-1-introduction-46cde551a4ce. [Accessed 25 January 2020].</w:t>
      </w:r>
    </w:p>
    <w:p w14:paraId="20BB3490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6FC603FA" w14:textId="43FCE088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"Chatbot </w:t>
      </w:r>
      <w:r w:rsidRPr="00453909">
        <w:rPr>
          <w:sz w:val="28"/>
          <w:szCs w:val="28"/>
          <w:cs/>
        </w:rPr>
        <w:t>คืออะไร</w:t>
      </w:r>
      <w:r w:rsidRPr="00453909">
        <w:rPr>
          <w:sz w:val="28"/>
          <w:szCs w:val="28"/>
        </w:rPr>
        <w:t>," medium.com, [Online]. Available: https://medium.com/@igroomgrim/chatbot-</w:t>
      </w:r>
      <w:r w:rsidRPr="00453909">
        <w:rPr>
          <w:sz w:val="28"/>
          <w:szCs w:val="28"/>
          <w:cs/>
        </w:rPr>
        <w:t>คืออะไร-ดียังไง-มารู้กันใน-</w:t>
      </w:r>
      <w:r w:rsidRPr="00453909">
        <w:rPr>
          <w:sz w:val="28"/>
          <w:szCs w:val="28"/>
        </w:rPr>
        <w:t>10-</w:t>
      </w:r>
      <w:r w:rsidRPr="00453909">
        <w:rPr>
          <w:sz w:val="28"/>
          <w:szCs w:val="28"/>
          <w:cs/>
        </w:rPr>
        <w:t>นาที-</w:t>
      </w:r>
      <w:r w:rsidRPr="00453909">
        <w:rPr>
          <w:sz w:val="28"/>
          <w:szCs w:val="28"/>
        </w:rPr>
        <w:t>3e6165dd34b8. [Accessed 25 January 2020].</w:t>
      </w:r>
    </w:p>
    <w:p w14:paraId="4309E4BA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56F6028" w14:textId="00FD3817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"Dialogue Management," polyai.com, [Online]. Available: http://www.polyai.com/wp-content/uploads/2019/09/naacl2018_tutorial.pdf?fbclid=IwAR0nuZ1Ph2EfNYJjZfoGKngWylvFoyw71GdyIoLFs3aMMwPqvPJc2gP6RRk. [Accessed 25 January 2020].</w:t>
      </w:r>
    </w:p>
    <w:p w14:paraId="0E1FE1B8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37D73320" w14:textId="70DA63FA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 xml:space="preserve">จำลองสถานการณ์ ทำ </w:t>
      </w:r>
      <w:r w:rsidRPr="00453909">
        <w:rPr>
          <w:sz w:val="28"/>
          <w:szCs w:val="28"/>
        </w:rPr>
        <w:t>Chatbot</w:t>
      </w:r>
      <w:r w:rsidRPr="00453909">
        <w:rPr>
          <w:sz w:val="28"/>
          <w:szCs w:val="28"/>
          <w:cs/>
        </w:rPr>
        <w:t xml:space="preserve"> มาตอบลูกค้า</w:t>
      </w:r>
      <w:r w:rsidRPr="00453909">
        <w:rPr>
          <w:sz w:val="28"/>
          <w:szCs w:val="28"/>
        </w:rPr>
        <w:t>," tangerine.co.th, [Online]. Available:</w:t>
      </w:r>
      <w:r w:rsidR="00D46A0A">
        <w:rPr>
          <w:sz w:val="28"/>
          <w:szCs w:val="28"/>
        </w:rPr>
        <w:t xml:space="preserve"> </w:t>
      </w:r>
      <w:r w:rsidRPr="00453909">
        <w:rPr>
          <w:sz w:val="28"/>
          <w:szCs w:val="28"/>
        </w:rPr>
        <w:t>https://www.tangerine.co.th/google-cloud/</w:t>
      </w:r>
      <w:r w:rsidRPr="00453909">
        <w:rPr>
          <w:sz w:val="28"/>
          <w:szCs w:val="28"/>
          <w:cs/>
        </w:rPr>
        <w:t>จำลองสถานการณ์-ทำ</w:t>
      </w:r>
      <w:r w:rsidRPr="00453909">
        <w:rPr>
          <w:sz w:val="28"/>
          <w:szCs w:val="28"/>
        </w:rPr>
        <w:t>-chatbot-</w:t>
      </w:r>
      <w:r w:rsidRPr="00453909">
        <w:rPr>
          <w:sz w:val="28"/>
          <w:szCs w:val="28"/>
          <w:cs/>
        </w:rPr>
        <w:t>มาตอบ</w:t>
      </w:r>
      <w:r w:rsidRPr="00453909">
        <w:rPr>
          <w:sz w:val="28"/>
          <w:szCs w:val="28"/>
        </w:rPr>
        <w:t>/. [Accessed 25 January 2020].</w:t>
      </w:r>
    </w:p>
    <w:p w14:paraId="74319C37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77020E52" w14:textId="76EFF624" w:rsidR="00CE2522" w:rsidRPr="00CE2522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ถนอมไต ในหน้าร้อน</w:t>
      </w:r>
      <w:r w:rsidRPr="00453909">
        <w:rPr>
          <w:sz w:val="28"/>
          <w:szCs w:val="28"/>
        </w:rPr>
        <w:t>," si.mahidol.ac.th, [Online]. Available: https://www.si.mahidol.ac.th/sidoctor/e-pl/articledetail.asp?id=811&amp;fbclid=IwAR2MM7IhoFHRFyoAXXaID4P1_Wz6xtt8aGIAXch8Ubgh0ykOW4M9lr1pcHI. [Accessed 12 January 2020].</w:t>
      </w:r>
    </w:p>
    <w:p w14:paraId="5555FEE5" w14:textId="76EFF624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015917D6" w14:textId="225E6FE3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โภชนาการในผู้ป่วยโรคไตเรื้อรัง</w:t>
      </w:r>
      <w:r w:rsidRPr="00453909">
        <w:rPr>
          <w:sz w:val="28"/>
          <w:szCs w:val="28"/>
        </w:rPr>
        <w:t>," sriphat.med.cmu.ac.th, [Online]. Available: http://sriphat.med.cmu.ac.th/th/knowledge-</w:t>
      </w:r>
      <w:r w:rsidRPr="00453909">
        <w:rPr>
          <w:sz w:val="28"/>
          <w:szCs w:val="28"/>
        </w:rPr>
        <w:lastRenderedPageBreak/>
        <w:t>403?fbclid=IwAR31F0jSDWIdli7IqMdwKFmLU4jQyehFlXmGBNE9yc88OH0rBb1wsEsz2JM. [Accessed 12 January 2020].</w:t>
      </w:r>
    </w:p>
    <w:p w14:paraId="79863E1F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32ED6E70" w14:textId="2E0A14C3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rFonts w:hint="cs"/>
          <w:sz w:val="28"/>
          <w:szCs w:val="28"/>
          <w:cs/>
        </w:rPr>
        <w:t>การดูแลสุขภาพโรคไตเรื้อรัง</w:t>
      </w:r>
      <w:r w:rsidRPr="00453909">
        <w:rPr>
          <w:sz w:val="28"/>
          <w:szCs w:val="28"/>
        </w:rPr>
        <w:t>," bumrungrad.com, [Online]. Available: https://www.bumrungrad.com/th/treatments/ckd-care-chronic-disease. [Accessed 25 April 2020].</w:t>
      </w:r>
    </w:p>
    <w:p w14:paraId="53CB4D16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1A8BF4E9" w14:textId="39593370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>สร้าง</w:t>
      </w:r>
      <w:r w:rsidRPr="00453909">
        <w:rPr>
          <w:rFonts w:hint="cs"/>
          <w:sz w:val="28"/>
          <w:szCs w:val="28"/>
          <w:cs/>
        </w:rPr>
        <w:t xml:space="preserve"> </w:t>
      </w:r>
      <w:r w:rsidRPr="00453909">
        <w:rPr>
          <w:sz w:val="28"/>
          <w:szCs w:val="28"/>
        </w:rPr>
        <w:t xml:space="preserve">LINE Chatbot </w:t>
      </w:r>
      <w:r w:rsidRPr="00453909">
        <w:rPr>
          <w:sz w:val="28"/>
          <w:szCs w:val="28"/>
          <w:cs/>
        </w:rPr>
        <w:t xml:space="preserve">ด้วย </w:t>
      </w:r>
      <w:proofErr w:type="spellStart"/>
      <w:r w:rsidRPr="00453909">
        <w:rPr>
          <w:sz w:val="28"/>
          <w:szCs w:val="28"/>
        </w:rPr>
        <w:t>Dialogflow</w:t>
      </w:r>
      <w:proofErr w:type="spellEnd"/>
      <w:r w:rsidRPr="00453909">
        <w:rPr>
          <w:sz w:val="28"/>
          <w:szCs w:val="28"/>
        </w:rPr>
        <w:t xml:space="preserve">, Python, </w:t>
      </w:r>
      <w:r w:rsidRPr="00453909">
        <w:rPr>
          <w:sz w:val="28"/>
          <w:szCs w:val="28"/>
          <w:cs/>
        </w:rPr>
        <w:t xml:space="preserve">และ </w:t>
      </w:r>
      <w:r w:rsidRPr="00453909">
        <w:rPr>
          <w:sz w:val="28"/>
          <w:szCs w:val="28"/>
        </w:rPr>
        <w:t xml:space="preserve">Firebase </w:t>
      </w:r>
      <w:r w:rsidRPr="00453909">
        <w:rPr>
          <w:sz w:val="28"/>
          <w:szCs w:val="28"/>
          <w:cs/>
        </w:rPr>
        <w:t>ง่ายมากๆ!!!</w:t>
      </w:r>
      <w:r w:rsidRPr="00453909">
        <w:rPr>
          <w:sz w:val="28"/>
          <w:szCs w:val="28"/>
        </w:rPr>
        <w:t>," https://medium.com/, [Online]. Available: https://is.gd/PcFaaS. [Accessed 19 August 2020].</w:t>
      </w:r>
    </w:p>
    <w:p w14:paraId="2E171F7D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4225A153" w14:textId="3926CB29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 xml:space="preserve">ระบบปฏิบัติการ </w:t>
      </w:r>
      <w:r w:rsidRPr="00453909">
        <w:rPr>
          <w:sz w:val="28"/>
          <w:szCs w:val="28"/>
        </w:rPr>
        <w:t>ANDROID," beerkung.wordpress.com, [Online]. Available: https://beerkung.wordpress.com/</w:t>
      </w:r>
      <w:r w:rsidRPr="00453909">
        <w:rPr>
          <w:sz w:val="28"/>
          <w:szCs w:val="28"/>
          <w:cs/>
        </w:rPr>
        <w:t>ระบบปฏิบัติการรุ่นล่าส</w:t>
      </w:r>
      <w:r w:rsidRPr="00453909">
        <w:rPr>
          <w:sz w:val="28"/>
          <w:szCs w:val="28"/>
        </w:rPr>
        <w:t>/</w:t>
      </w:r>
      <w:r w:rsidRPr="00453909">
        <w:rPr>
          <w:sz w:val="28"/>
          <w:szCs w:val="28"/>
          <w:cs/>
        </w:rPr>
        <w:t>ระบบปฏิบัติการ</w:t>
      </w:r>
      <w:r w:rsidRPr="00453909">
        <w:rPr>
          <w:sz w:val="28"/>
          <w:szCs w:val="28"/>
        </w:rPr>
        <w:t>-android/. [Accessed 26 January 2020].</w:t>
      </w:r>
    </w:p>
    <w:p w14:paraId="058A6586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8D6FC3E" w14:textId="47DB9853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</w:t>
      </w:r>
      <w:r w:rsidRPr="00453909">
        <w:rPr>
          <w:sz w:val="28"/>
          <w:szCs w:val="28"/>
          <w:cs/>
        </w:rPr>
        <w:t xml:space="preserve">สร้าง </w:t>
      </w:r>
      <w:r w:rsidRPr="00453909">
        <w:rPr>
          <w:sz w:val="28"/>
          <w:szCs w:val="28"/>
        </w:rPr>
        <w:t xml:space="preserve">Android Application </w:t>
      </w:r>
      <w:r w:rsidRPr="00453909">
        <w:rPr>
          <w:sz w:val="28"/>
          <w:szCs w:val="28"/>
          <w:cs/>
        </w:rPr>
        <w:t xml:space="preserve">พื้นฐาน ด้วย </w:t>
      </w:r>
      <w:r w:rsidRPr="00453909">
        <w:rPr>
          <w:sz w:val="28"/>
          <w:szCs w:val="28"/>
        </w:rPr>
        <w:t>Android Studio," medium.com, [Online]. Available: https://medium.com/@palmz/-android-application-</w:t>
      </w:r>
      <w:r w:rsidRPr="00453909">
        <w:rPr>
          <w:sz w:val="28"/>
          <w:szCs w:val="28"/>
          <w:cs/>
        </w:rPr>
        <w:t>พื้นฐานด้วย-</w:t>
      </w:r>
      <w:r w:rsidRPr="00453909">
        <w:rPr>
          <w:sz w:val="28"/>
          <w:szCs w:val="28"/>
        </w:rPr>
        <w:t>android-studio-lab-3sb04-3fda43b07a1. [Accessed 26 January 2020].</w:t>
      </w:r>
    </w:p>
    <w:p w14:paraId="3721CB78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308F1A7" w14:textId="649F9AB4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"SDK </w:t>
      </w:r>
      <w:r w:rsidRPr="00453909">
        <w:rPr>
          <w:sz w:val="28"/>
          <w:szCs w:val="28"/>
          <w:cs/>
        </w:rPr>
        <w:t>คืออะไร</w:t>
      </w:r>
      <w:r w:rsidRPr="00453909">
        <w:rPr>
          <w:sz w:val="28"/>
          <w:szCs w:val="28"/>
        </w:rPr>
        <w:t>," androidfreefree.blogspot.com, [Online]. Available: https://androidfreefree.blogspot.com/2015/07/sdk.html. [Accessed 26 January 2020].</w:t>
      </w:r>
    </w:p>
    <w:p w14:paraId="381A31BC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380D976" w14:textId="4E986A72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"Android Architecture," satworks.blogspot.com, [Online]. Available: https://satworks.blogspot.com/2010/08/android-2-understanding-android.html. [Accessed 26 January 2020].</w:t>
      </w:r>
    </w:p>
    <w:p w14:paraId="7DF4816A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F80A2F9" w14:textId="173EF091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"Nutrition Analysis API," developer.deamam.com, [Online]. Available: https://developer.edamam.com/edamam-nutrition-api. [Accessed 19 January 2020].</w:t>
      </w:r>
    </w:p>
    <w:p w14:paraId="64D5E162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2E2A7022" w14:textId="3F181640" w:rsidR="00EE202A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>"Google Calendar API," mdsoft.co.th, [Online]. Available: https://mdsoft.co.th/</w:t>
      </w:r>
      <w:r w:rsidRPr="00453909">
        <w:rPr>
          <w:sz w:val="28"/>
          <w:szCs w:val="28"/>
          <w:cs/>
        </w:rPr>
        <w:t>ความรู้</w:t>
      </w:r>
      <w:r w:rsidRPr="00453909">
        <w:rPr>
          <w:sz w:val="28"/>
          <w:szCs w:val="28"/>
        </w:rPr>
        <w:t>/244-google-calendar-api.html. [Accessed 26 January 2020].</w:t>
      </w:r>
    </w:p>
    <w:p w14:paraId="7F2E2FCF" w14:textId="77777777" w:rsidR="001C46A7" w:rsidRPr="00453909" w:rsidRDefault="001C46A7" w:rsidP="001C46A7">
      <w:pPr>
        <w:pStyle w:val="BodyText"/>
        <w:spacing w:after="0" w:line="240" w:lineRule="auto"/>
        <w:ind w:left="450"/>
        <w:contextualSpacing/>
        <w:rPr>
          <w:sz w:val="28"/>
          <w:szCs w:val="28"/>
        </w:rPr>
      </w:pPr>
    </w:p>
    <w:p w14:paraId="52CE6198" w14:textId="040AEF04" w:rsidR="00EE202A" w:rsidRPr="00453909" w:rsidRDefault="00EE202A" w:rsidP="0006640D">
      <w:pPr>
        <w:pStyle w:val="BodyText"/>
        <w:numPr>
          <w:ilvl w:val="0"/>
          <w:numId w:val="3"/>
        </w:numPr>
        <w:tabs>
          <w:tab w:val="clear" w:pos="720"/>
        </w:tabs>
        <w:spacing w:after="0" w:line="240" w:lineRule="auto"/>
        <w:ind w:left="450" w:hanging="450"/>
        <w:contextualSpacing/>
        <w:rPr>
          <w:sz w:val="28"/>
          <w:szCs w:val="28"/>
        </w:rPr>
      </w:pPr>
      <w:r w:rsidRPr="00453909">
        <w:rPr>
          <w:sz w:val="28"/>
          <w:szCs w:val="28"/>
        </w:rPr>
        <w:t xml:space="preserve">"OAuth </w:t>
      </w:r>
      <w:r w:rsidRPr="00453909">
        <w:rPr>
          <w:sz w:val="28"/>
          <w:szCs w:val="28"/>
          <w:cs/>
        </w:rPr>
        <w:t>คืออะไร</w:t>
      </w:r>
      <w:r w:rsidRPr="00453909">
        <w:rPr>
          <w:sz w:val="28"/>
          <w:szCs w:val="28"/>
        </w:rPr>
        <w:t>," softmelt.com, [Online]. Available: https://www.softmelt.com/article.php?id=583. [Accessed 25 January 2020].</w:t>
      </w:r>
    </w:p>
    <w:p w14:paraId="3EF24534" w14:textId="18259C2E" w:rsidR="0014426C" w:rsidRDefault="0014426C" w:rsidP="001A524A">
      <w:pPr>
        <w:spacing w:line="240" w:lineRule="auto"/>
      </w:pPr>
      <w:bookmarkStart w:id="258" w:name="_Toc254201611"/>
      <w:bookmarkStart w:id="259" w:name="_Toc254201652"/>
      <w:bookmarkStart w:id="260" w:name="_Toc254202966"/>
      <w:bookmarkStart w:id="261" w:name="_Toc254458967"/>
    </w:p>
    <w:p w14:paraId="75E54DED" w14:textId="77777777" w:rsidR="00AE7909" w:rsidRPr="008845FB" w:rsidRDefault="00AE7909" w:rsidP="001A524A">
      <w:pPr>
        <w:spacing w:line="240" w:lineRule="auto"/>
      </w:pPr>
    </w:p>
    <w:p w14:paraId="7E11E554" w14:textId="77777777" w:rsidR="00953C70" w:rsidRDefault="008614F9" w:rsidP="00953C70">
      <w:pPr>
        <w:pStyle w:val="Title"/>
        <w:spacing w:before="0" w:after="0"/>
      </w:pPr>
      <w:bookmarkStart w:id="262" w:name="_Toc278023686"/>
      <w:bookmarkStart w:id="263" w:name="_Toc67839609"/>
      <w:r w:rsidRPr="008845FB">
        <w:rPr>
          <w:cs/>
        </w:rPr>
        <w:lastRenderedPageBreak/>
        <w:t>ภาคผนวก</w:t>
      </w:r>
      <w:bookmarkEnd w:id="262"/>
      <w:bookmarkEnd w:id="263"/>
    </w:p>
    <w:p w14:paraId="640B39B4" w14:textId="5FC75B99" w:rsidR="00F636A0" w:rsidRDefault="00F636A0" w:rsidP="00953C70">
      <w:pPr>
        <w:pStyle w:val="Title"/>
        <w:spacing w:before="0" w:after="0"/>
        <w:rPr>
          <w:cs/>
        </w:rPr>
      </w:pPr>
      <w:bookmarkStart w:id="264" w:name="_Toc67839610"/>
      <w:r>
        <w:rPr>
          <w:cs/>
        </w:rPr>
        <w:t xml:space="preserve">ภาคผนวก ก </w:t>
      </w:r>
      <w:r w:rsidR="0049157A">
        <w:rPr>
          <w:rFonts w:hint="cs"/>
          <w:cs/>
        </w:rPr>
        <w:t>คู่มือการติดตั้ง</w:t>
      </w:r>
      <w:r w:rsidR="004446AE">
        <w:rPr>
          <w:rFonts w:hint="cs"/>
          <w:cs/>
        </w:rPr>
        <w:t>แอปพลิเคชัน</w:t>
      </w:r>
      <w:bookmarkEnd w:id="264"/>
    </w:p>
    <w:bookmarkEnd w:id="258"/>
    <w:bookmarkEnd w:id="259"/>
    <w:bookmarkEnd w:id="260"/>
    <w:bookmarkEnd w:id="261"/>
    <w:p w14:paraId="68B33151" w14:textId="0F81DB6B" w:rsidR="00E97BB8" w:rsidRPr="0049157A" w:rsidRDefault="00E97BB8" w:rsidP="0041472C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/>
          <w:b/>
          <w:bCs/>
        </w:rPr>
      </w:pPr>
      <w:r w:rsidRPr="0049157A">
        <w:rPr>
          <w:rFonts w:eastAsia="Times New Roman"/>
          <w:b/>
          <w:bCs/>
          <w:color w:val="000000"/>
          <w:cs/>
        </w:rPr>
        <w:t>คู่มือการติดตั้ง</w:t>
      </w:r>
      <w:r w:rsidR="004446AE">
        <w:rPr>
          <w:rFonts w:eastAsia="Times New Roman" w:hint="cs"/>
          <w:b/>
          <w:bCs/>
          <w:cs/>
        </w:rPr>
        <w:t>แอปพลิเคชัน</w:t>
      </w:r>
    </w:p>
    <w:p w14:paraId="3D77F0B4" w14:textId="77777777" w:rsidR="00E97BB8" w:rsidRPr="00E97BB8" w:rsidRDefault="00E97BB8" w:rsidP="00E97BB8">
      <w:pPr>
        <w:numPr>
          <w:ilvl w:val="0"/>
          <w:numId w:val="19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 xml:space="preserve">ดาวน์โหลดไฟล์ </w:t>
      </w:r>
      <w:proofErr w:type="spellStart"/>
      <w:r w:rsidRPr="00E97BB8">
        <w:rPr>
          <w:rFonts w:eastAsia="Times New Roman"/>
          <w:color w:val="000000"/>
        </w:rPr>
        <w:t>KidneyPHRs.apk</w:t>
      </w:r>
      <w:proofErr w:type="spellEnd"/>
    </w:p>
    <w:p w14:paraId="59160BB6" w14:textId="6C15C836" w:rsidR="009C666D" w:rsidRDefault="00E97BB8" w:rsidP="009C666D">
      <w:pPr>
        <w:numPr>
          <w:ilvl w:val="0"/>
          <w:numId w:val="19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>เมื่อดาวน์โหลดเสร็จสิ้น ให้ทำการเลือกไฟล์เพื่อทำการติดตั้ง จากนั้นเลือกปุ่ม</w:t>
      </w:r>
      <w:r w:rsidRPr="00E97BB8">
        <w:rPr>
          <w:rFonts w:eastAsia="Times New Roman"/>
          <w:color w:val="000000"/>
        </w:rPr>
        <w:t xml:space="preserve"> “</w:t>
      </w:r>
      <w:r w:rsidRPr="00E97BB8">
        <w:rPr>
          <w:rFonts w:eastAsia="Times New Roman"/>
          <w:color w:val="000000"/>
          <w:cs/>
        </w:rPr>
        <w:t>ติดตั้ง</w:t>
      </w:r>
      <w:r w:rsidRPr="00E97BB8">
        <w:rPr>
          <w:rFonts w:eastAsia="Times New Roman"/>
          <w:color w:val="000000"/>
        </w:rPr>
        <w:t xml:space="preserve">” </w:t>
      </w:r>
      <w:r w:rsidRPr="00E97BB8">
        <w:rPr>
          <w:rFonts w:eastAsia="Times New Roman"/>
          <w:color w:val="000000"/>
          <w:cs/>
        </w:rPr>
        <w:t>เพื่อทำการเริ่มติดตั้งแอปพลิเคชัน</w:t>
      </w:r>
      <w:r w:rsidR="002146D7">
        <w:rPr>
          <w:rFonts w:eastAsia="Times New Roman" w:hint="cs"/>
          <w:color w:val="000000"/>
          <w:cs/>
        </w:rPr>
        <w:t>ลงบนอุปกรณ์ ดังรูปที่ ก-1</w:t>
      </w:r>
    </w:p>
    <w:p w14:paraId="1AAEC272" w14:textId="71E344E3" w:rsidR="009C666D" w:rsidRP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63683BAD" w14:textId="0055AD3A" w:rsidR="009C666D" w:rsidRDefault="009C666D" w:rsidP="009C666D">
      <w:pPr>
        <w:spacing w:after="0" w:line="240" w:lineRule="auto"/>
        <w:ind w:left="360"/>
        <w:textAlignment w:val="baseline"/>
        <w:rPr>
          <w:rFonts w:eastAsia="Times New Roman"/>
          <w:color w:val="000000"/>
        </w:rPr>
      </w:pPr>
      <w:r w:rsidRPr="0049157A">
        <w:rPr>
          <w:rFonts w:eastAsia="Times New Roman"/>
          <w:noProof/>
          <w:color w:val="000000"/>
        </w:rPr>
        <w:drawing>
          <wp:anchor distT="0" distB="0" distL="114300" distR="114300" simplePos="0" relativeHeight="251693056" behindDoc="0" locked="0" layoutInCell="1" allowOverlap="1" wp14:anchorId="23926AFD" wp14:editId="5E7EBF29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152650" cy="3038475"/>
            <wp:effectExtent l="0" t="0" r="0" b="952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A0208" w14:textId="7393A777" w:rsidR="00E97BB8" w:rsidRDefault="00E97BB8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28C7A72" w14:textId="4FC92B58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390BA0A" w14:textId="123E0121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6FBE0D40" w14:textId="690F4E47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B3AE7B7" w14:textId="6DD81CDD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16D82BC5" w14:textId="7E13E42D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5C259AB7" w14:textId="29AD4ECD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8B4CCA9" w14:textId="4B1C6675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1B93621C" w14:textId="00278A37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29E0468" w14:textId="1661A4C4" w:rsidR="009C666D" w:rsidRDefault="009C666D" w:rsidP="00345636">
      <w:pPr>
        <w:spacing w:after="0" w:line="240" w:lineRule="auto"/>
        <w:rPr>
          <w:rFonts w:eastAsia="Times New Roman"/>
          <w:color w:val="000000"/>
        </w:rPr>
      </w:pPr>
    </w:p>
    <w:p w14:paraId="3AFABE48" w14:textId="77777777" w:rsidR="00345636" w:rsidRDefault="00345636" w:rsidP="00345636">
      <w:pPr>
        <w:spacing w:after="0" w:line="240" w:lineRule="auto"/>
        <w:rPr>
          <w:rFonts w:eastAsia="Times New Roman"/>
        </w:rPr>
      </w:pPr>
    </w:p>
    <w:p w14:paraId="7BF5D8D0" w14:textId="218B9348" w:rsidR="009C666D" w:rsidRDefault="009C666D" w:rsidP="009C666D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ก-1 การเริ่มติดตั้งแอปพลิเคชัน</w:t>
      </w:r>
    </w:p>
    <w:p w14:paraId="73D76D4F" w14:textId="4590AD6A" w:rsidR="009C666D" w:rsidRDefault="009C666D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5A59895B" w14:textId="37F75DB2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27D25640" w14:textId="4B438DE5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9A77051" w14:textId="278CC35F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5E2FD55F" w14:textId="6C1990C0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2BD2FD87" w14:textId="5854ED8C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4D29F4F7" w14:textId="5DA79127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07874D1" w14:textId="28261BC4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5903FDA1" w14:textId="0925DD26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0CA1B9E6" w14:textId="33655DC9" w:rsidR="00B019A7" w:rsidRDefault="00B019A7" w:rsidP="009C666D">
      <w:pPr>
        <w:spacing w:after="0" w:line="240" w:lineRule="auto"/>
        <w:ind w:left="720"/>
        <w:textAlignment w:val="baseline"/>
        <w:rPr>
          <w:rFonts w:eastAsia="Times New Roman"/>
          <w:color w:val="000000"/>
        </w:rPr>
      </w:pPr>
    </w:p>
    <w:p w14:paraId="767E2837" w14:textId="77777777" w:rsidR="009C666D" w:rsidRDefault="009C666D" w:rsidP="00A3216F">
      <w:pPr>
        <w:spacing w:after="0" w:line="240" w:lineRule="auto"/>
        <w:textAlignment w:val="baseline"/>
        <w:rPr>
          <w:rFonts w:eastAsia="Times New Roman"/>
          <w:color w:val="000000"/>
        </w:rPr>
      </w:pPr>
    </w:p>
    <w:p w14:paraId="017661C7" w14:textId="13F225E4" w:rsidR="009C666D" w:rsidRPr="009C666D" w:rsidRDefault="009C666D" w:rsidP="009C666D">
      <w:pPr>
        <w:pStyle w:val="ListParagraph"/>
        <w:numPr>
          <w:ilvl w:val="0"/>
          <w:numId w:val="19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9C666D">
        <w:rPr>
          <w:rFonts w:eastAsia="Times New Roman"/>
          <w:color w:val="000000"/>
          <w:cs/>
        </w:rPr>
        <w:lastRenderedPageBreak/>
        <w:t>รอจนกว่าการติดตั้งแอปพลิเคชันเสร็จสมบูรณ์</w:t>
      </w:r>
      <w:r w:rsidRPr="009C666D">
        <w:rPr>
          <w:rFonts w:eastAsia="Times New Roman"/>
          <w:color w:val="000000"/>
        </w:rPr>
        <w:t xml:space="preserve"> </w:t>
      </w:r>
      <w:r w:rsidRPr="009C666D">
        <w:rPr>
          <w:rFonts w:eastAsia="Times New Roman" w:hint="cs"/>
          <w:color w:val="000000"/>
          <w:cs/>
        </w:rPr>
        <w:t>ดังรูปที่ ก-2</w:t>
      </w:r>
    </w:p>
    <w:p w14:paraId="139EF9E4" w14:textId="77777777" w:rsidR="00283CBA" w:rsidRPr="00E97BB8" w:rsidRDefault="00283CBA" w:rsidP="00B26F60">
      <w:pPr>
        <w:spacing w:after="0" w:line="240" w:lineRule="auto"/>
        <w:rPr>
          <w:rFonts w:eastAsia="Times New Roman"/>
          <w:cs/>
        </w:rPr>
      </w:pPr>
    </w:p>
    <w:p w14:paraId="14516083" w14:textId="0D0AC629" w:rsidR="00E97BB8" w:rsidRPr="00E97BB8" w:rsidRDefault="00E97BB8" w:rsidP="00E97BB8">
      <w:pPr>
        <w:spacing w:after="0" w:line="240" w:lineRule="auto"/>
        <w:jc w:val="center"/>
        <w:rPr>
          <w:rFonts w:eastAsia="Times New Roman"/>
        </w:rPr>
      </w:pPr>
      <w:r w:rsidRPr="0049157A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 wp14:anchorId="35F40159" wp14:editId="7B6FD9FD">
            <wp:extent cx="3181350" cy="54292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34724" w14:textId="77777777" w:rsidR="000E3900" w:rsidRDefault="000E3900" w:rsidP="000E3900">
      <w:pPr>
        <w:spacing w:after="0" w:line="240" w:lineRule="auto"/>
        <w:jc w:val="center"/>
        <w:rPr>
          <w:rFonts w:eastAsia="Times New Roman"/>
        </w:rPr>
      </w:pPr>
    </w:p>
    <w:p w14:paraId="26E199D4" w14:textId="25664192" w:rsidR="000E3900" w:rsidRDefault="000E3900" w:rsidP="000E3900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ก-2 การติดตั้งแอปพลิเคชันเสร็จสมบูรณ์</w:t>
      </w:r>
    </w:p>
    <w:p w14:paraId="10F038F7" w14:textId="4006BDF3" w:rsidR="00E97BB8" w:rsidRDefault="00E97BB8" w:rsidP="000E3900">
      <w:pPr>
        <w:spacing w:after="240" w:line="240" w:lineRule="auto"/>
        <w:jc w:val="center"/>
        <w:rPr>
          <w:rFonts w:eastAsia="Times New Roman"/>
        </w:rPr>
      </w:pPr>
      <w:r w:rsidRPr="00E97BB8">
        <w:rPr>
          <w:rFonts w:eastAsia="Times New Roman"/>
        </w:rPr>
        <w:br/>
      </w:r>
      <w:r w:rsidRPr="00E97BB8">
        <w:rPr>
          <w:rFonts w:eastAsia="Times New Roman"/>
        </w:rPr>
        <w:br/>
      </w:r>
    </w:p>
    <w:p w14:paraId="5DB1F5E2" w14:textId="0F32BA71" w:rsidR="008038B5" w:rsidRDefault="008038B5" w:rsidP="000E3900">
      <w:pPr>
        <w:spacing w:after="240" w:line="240" w:lineRule="auto"/>
        <w:jc w:val="center"/>
        <w:rPr>
          <w:rFonts w:eastAsia="Times New Roman"/>
        </w:rPr>
      </w:pPr>
    </w:p>
    <w:p w14:paraId="3F40645D" w14:textId="1020C2D8" w:rsidR="008038B5" w:rsidRDefault="008038B5" w:rsidP="00A74EF2">
      <w:pPr>
        <w:spacing w:after="240" w:line="240" w:lineRule="auto"/>
        <w:rPr>
          <w:rFonts w:eastAsia="Times New Roman"/>
        </w:rPr>
      </w:pPr>
    </w:p>
    <w:p w14:paraId="53DF9F0D" w14:textId="77777777" w:rsidR="001D5B4B" w:rsidRPr="00E97BB8" w:rsidRDefault="001D5B4B" w:rsidP="00A74EF2">
      <w:pPr>
        <w:spacing w:after="240" w:line="240" w:lineRule="auto"/>
        <w:rPr>
          <w:rFonts w:eastAsia="Times New Roman"/>
        </w:rPr>
      </w:pPr>
    </w:p>
    <w:p w14:paraId="2CB7D90B" w14:textId="0FEE86F7" w:rsidR="004446AE" w:rsidRDefault="004446AE" w:rsidP="004446AE">
      <w:pPr>
        <w:pStyle w:val="Title"/>
      </w:pPr>
      <w:bookmarkStart w:id="265" w:name="_Toc67839611"/>
      <w:r>
        <w:rPr>
          <w:cs/>
        </w:rPr>
        <w:lastRenderedPageBreak/>
        <w:t xml:space="preserve">ภาคผนวก </w:t>
      </w:r>
      <w:r>
        <w:rPr>
          <w:rFonts w:hint="cs"/>
          <w:cs/>
        </w:rPr>
        <w:t>ข</w:t>
      </w:r>
      <w:r>
        <w:rPr>
          <w:cs/>
        </w:rPr>
        <w:t xml:space="preserve"> </w:t>
      </w:r>
      <w:r>
        <w:rPr>
          <w:rFonts w:hint="cs"/>
          <w:cs/>
        </w:rPr>
        <w:t>คู่มือการใช้งานแอปพลิเคชัน</w:t>
      </w:r>
      <w:bookmarkEnd w:id="265"/>
    </w:p>
    <w:p w14:paraId="7A8BC6E5" w14:textId="426BF1CA" w:rsidR="00C01E9E" w:rsidRDefault="00E97BB8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 w:rsidRPr="00BD162C">
        <w:rPr>
          <w:rFonts w:eastAsia="Times New Roman"/>
          <w:b/>
          <w:bCs/>
          <w:color w:val="000000"/>
          <w:cs/>
        </w:rPr>
        <w:t>การเปิดใช้งานแอปพลิเคชัน</w:t>
      </w:r>
    </w:p>
    <w:p w14:paraId="1789467D" w14:textId="77777777" w:rsidR="00BB5422" w:rsidRPr="00606187" w:rsidRDefault="00BB5422" w:rsidP="00BB5422">
      <w:pPr>
        <w:pStyle w:val="ListParagraph"/>
        <w:spacing w:after="0" w:line="240" w:lineRule="auto"/>
        <w:textAlignment w:val="baseline"/>
        <w:rPr>
          <w:rFonts w:eastAsia="Times New Roman"/>
          <w:color w:val="000000"/>
        </w:rPr>
      </w:pPr>
      <w:r w:rsidRPr="00606187">
        <w:rPr>
          <w:rFonts w:eastAsia="Times New Roman"/>
          <w:color w:val="000000"/>
          <w:cs/>
        </w:rPr>
        <w:t xml:space="preserve">เลือกแอปพลิเคชัน </w:t>
      </w:r>
      <w:proofErr w:type="spellStart"/>
      <w:r w:rsidRPr="00606187">
        <w:rPr>
          <w:rFonts w:eastAsia="Times New Roman"/>
          <w:color w:val="000000"/>
        </w:rPr>
        <w:t>KidneyPHRs</w:t>
      </w:r>
      <w:proofErr w:type="spellEnd"/>
      <w:r w:rsidRPr="00606187">
        <w:rPr>
          <w:rFonts w:eastAsia="Times New Roman"/>
          <w:color w:val="000000"/>
        </w:rPr>
        <w:t xml:space="preserve"> </w:t>
      </w:r>
      <w:r w:rsidRPr="00606187">
        <w:rPr>
          <w:rFonts w:eastAsia="Times New Roman"/>
          <w:color w:val="000000"/>
          <w:cs/>
        </w:rPr>
        <w:t>ผ่านหน้าต่างแสดงแอปพลิเคชัน ซึ่งมีไอคอนดังรูป</w:t>
      </w:r>
      <w:r w:rsidRPr="00606187">
        <w:rPr>
          <w:rFonts w:eastAsia="Times New Roman" w:hint="cs"/>
          <w:color w:val="000000"/>
          <w:cs/>
        </w:rPr>
        <w:t>ที่</w:t>
      </w:r>
      <w:r w:rsidRPr="00606187">
        <w:rPr>
          <w:rFonts w:eastAsia="Times New Roman"/>
          <w:color w:val="000000"/>
        </w:rPr>
        <w:t xml:space="preserve"> </w:t>
      </w:r>
      <w:r w:rsidRPr="00606187">
        <w:rPr>
          <w:rFonts w:eastAsia="Times New Roman" w:hint="cs"/>
          <w:color w:val="000000"/>
          <w:cs/>
        </w:rPr>
        <w:t>ข-1</w:t>
      </w:r>
    </w:p>
    <w:p w14:paraId="0861DBD7" w14:textId="77777777" w:rsidR="00BB5422" w:rsidRDefault="00BB5422" w:rsidP="00BB5422">
      <w:pPr>
        <w:pStyle w:val="ListParagraph"/>
        <w:spacing w:after="0" w:line="240" w:lineRule="auto"/>
        <w:rPr>
          <w:rFonts w:eastAsia="Times New Roman"/>
          <w:b/>
          <w:bCs/>
        </w:rPr>
      </w:pPr>
    </w:p>
    <w:p w14:paraId="2D3B83F3" w14:textId="77777777" w:rsidR="00BB5422" w:rsidRPr="00606187" w:rsidRDefault="00BB5422" w:rsidP="00BB5422">
      <w:pPr>
        <w:spacing w:after="0" w:line="240" w:lineRule="auto"/>
        <w:jc w:val="center"/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7199EDC4" wp14:editId="39436DD7">
            <wp:extent cx="1408430" cy="1481455"/>
            <wp:effectExtent l="0" t="0" r="127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430" cy="148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1C7A2" w14:textId="77777777" w:rsidR="00BB5422" w:rsidRDefault="00BB5422" w:rsidP="00BB542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ข-1 การเปิดใช้งานแอปพลิเคชัน</w:t>
      </w:r>
    </w:p>
    <w:p w14:paraId="79948131" w14:textId="77777777" w:rsidR="00BB5422" w:rsidRPr="00F0223B" w:rsidRDefault="00BB5422" w:rsidP="00BB5422">
      <w:pPr>
        <w:spacing w:after="0" w:line="240" w:lineRule="auto"/>
        <w:rPr>
          <w:rFonts w:eastAsia="Times New Roman"/>
          <w:b/>
          <w:bCs/>
        </w:rPr>
      </w:pPr>
    </w:p>
    <w:p w14:paraId="512D31DB" w14:textId="77777777" w:rsidR="00BB5422" w:rsidRPr="00E0295E" w:rsidRDefault="00BB5422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s/>
        </w:rPr>
        <w:t>การใช้งานแอปพลิเคชันครั้งแรก</w:t>
      </w:r>
    </w:p>
    <w:p w14:paraId="4DDE7E8B" w14:textId="77777777" w:rsidR="00BB5422" w:rsidRDefault="00BB5422" w:rsidP="0041472C">
      <w:pPr>
        <w:numPr>
          <w:ilvl w:val="0"/>
          <w:numId w:val="20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>เมื่อผู้ใช้เข้าใช้งานแอปพลิเคชันครั้งแรก จะปรากฏหน้าจอสำหรับกรอกข้อมูลส่วนตัว</w:t>
      </w:r>
      <w:r>
        <w:rPr>
          <w:rFonts w:eastAsia="Times New Roman" w:hint="cs"/>
          <w:color w:val="000000"/>
          <w:cs/>
        </w:rPr>
        <w:t xml:space="preserve"> </w:t>
      </w:r>
      <w:r w:rsidRPr="00E97BB8">
        <w:rPr>
          <w:rFonts w:eastAsia="Times New Roman"/>
          <w:color w:val="000000"/>
          <w:cs/>
        </w:rPr>
        <w:t>ดังรูป</w:t>
      </w:r>
      <w:r>
        <w:rPr>
          <w:rFonts w:eastAsia="Times New Roman" w:hint="cs"/>
          <w:color w:val="000000"/>
          <w:cs/>
        </w:rPr>
        <w:t>ที่ ข-2</w:t>
      </w:r>
    </w:p>
    <w:p w14:paraId="6BA9681F" w14:textId="77777777" w:rsidR="00BB5422" w:rsidRDefault="00BB5422" w:rsidP="00BB5422">
      <w:pPr>
        <w:spacing w:after="0" w:line="240" w:lineRule="auto"/>
        <w:textAlignment w:val="baseline"/>
        <w:rPr>
          <w:rFonts w:eastAsia="Times New Roman"/>
          <w:color w:val="000000"/>
        </w:rPr>
      </w:pPr>
    </w:p>
    <w:p w14:paraId="5D0C4DFE" w14:textId="77777777" w:rsidR="00BB5422" w:rsidRDefault="00BB5422" w:rsidP="00BB5422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 w:rsidRPr="0049157A">
        <w:rPr>
          <w:rFonts w:eastAsia="Times New Roman"/>
          <w:noProof/>
          <w:color w:val="000000"/>
          <w:bdr w:val="single" w:sz="8" w:space="0" w:color="000000" w:frame="1"/>
        </w:rPr>
        <w:drawing>
          <wp:inline distT="0" distB="0" distL="0" distR="0" wp14:anchorId="6AD9B1D6" wp14:editId="3C884BB0">
            <wp:extent cx="1885950" cy="340042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F64B" w14:textId="77777777" w:rsidR="00BB5422" w:rsidRDefault="00BB5422" w:rsidP="00BB542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ข-2 การกรอกข้อมูลส่วนตัวของผู้ใช้งาน</w:t>
      </w:r>
    </w:p>
    <w:p w14:paraId="24AD801A" w14:textId="77777777" w:rsidR="00BB5422" w:rsidRDefault="00BB5422" w:rsidP="00BB5422">
      <w:pPr>
        <w:spacing w:after="0" w:line="240" w:lineRule="auto"/>
        <w:textAlignment w:val="baseline"/>
        <w:rPr>
          <w:rFonts w:eastAsia="Times New Roman"/>
          <w:color w:val="000000"/>
        </w:rPr>
      </w:pPr>
    </w:p>
    <w:p w14:paraId="24B69D6F" w14:textId="3F8173CD" w:rsidR="007E0DFC" w:rsidRPr="00BE5AED" w:rsidRDefault="00BB5422" w:rsidP="0041472C">
      <w:pPr>
        <w:pStyle w:val="ListParagraph"/>
        <w:numPr>
          <w:ilvl w:val="0"/>
          <w:numId w:val="20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547CDD">
        <w:rPr>
          <w:rFonts w:eastAsia="Times New Roman"/>
          <w:color w:val="000000"/>
          <w:cs/>
        </w:rPr>
        <w:t>กรอกข้อมูลให้ครบถ้วน แล้วกดปุ่ม</w:t>
      </w:r>
      <w:r w:rsidRPr="00547CDD">
        <w:rPr>
          <w:rFonts w:eastAsia="Times New Roman"/>
          <w:color w:val="000000"/>
        </w:rPr>
        <w:t xml:space="preserve"> “</w:t>
      </w:r>
      <w:r w:rsidRPr="00547CDD">
        <w:rPr>
          <w:rFonts w:eastAsia="Times New Roman"/>
          <w:color w:val="000000"/>
          <w:cs/>
        </w:rPr>
        <w:t>บันทึก</w:t>
      </w:r>
      <w:r w:rsidRPr="00547CDD">
        <w:rPr>
          <w:rFonts w:eastAsia="Times New Roman"/>
          <w:color w:val="000000"/>
        </w:rPr>
        <w:t xml:space="preserve">” </w:t>
      </w:r>
      <w:r w:rsidRPr="00547CDD">
        <w:rPr>
          <w:rFonts w:eastAsia="Times New Roman"/>
          <w:color w:val="000000"/>
          <w:cs/>
        </w:rPr>
        <w:t>บริเวณด้านล่างของ</w:t>
      </w:r>
      <w:r>
        <w:rPr>
          <w:rFonts w:eastAsia="Times New Roman" w:hint="cs"/>
          <w:color w:val="000000"/>
          <w:cs/>
        </w:rPr>
        <w:t>ห</w:t>
      </w:r>
      <w:r w:rsidRPr="00547CDD">
        <w:rPr>
          <w:rFonts w:eastAsia="Times New Roman"/>
          <w:color w:val="000000"/>
          <w:cs/>
        </w:rPr>
        <w:t>น้าจอ</w:t>
      </w:r>
    </w:p>
    <w:p w14:paraId="4D4F8713" w14:textId="77777777" w:rsidR="00BB5422" w:rsidRPr="00D846B8" w:rsidRDefault="00BB5422" w:rsidP="0041472C">
      <w:pPr>
        <w:pStyle w:val="ListParagraph"/>
        <w:numPr>
          <w:ilvl w:val="0"/>
          <w:numId w:val="20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547CDD">
        <w:rPr>
          <w:rFonts w:eastAsia="Times New Roman"/>
          <w:color w:val="000000"/>
          <w:cs/>
        </w:rPr>
        <w:lastRenderedPageBreak/>
        <w:t>หลังจากกรอกข้อมูลส่วนตัว แและการเข้าใช้งานแอปพลิเคชันครั้งถัดไปจะปรากฎหน้าแรกของแอปพลิเคชัน</w:t>
      </w:r>
      <w:r>
        <w:rPr>
          <w:rFonts w:eastAsia="Times New Roman" w:hint="cs"/>
          <w:color w:val="000000"/>
          <w:cs/>
        </w:rPr>
        <w:t xml:space="preserve"> </w:t>
      </w:r>
      <w:r w:rsidRPr="00547CDD">
        <w:rPr>
          <w:rFonts w:eastAsia="Times New Roman"/>
          <w:color w:val="000000"/>
          <w:cs/>
        </w:rPr>
        <w:t>ดังรูป</w:t>
      </w:r>
      <w:r>
        <w:rPr>
          <w:rFonts w:eastAsia="Times New Roman" w:hint="cs"/>
          <w:color w:val="000000"/>
          <w:cs/>
        </w:rPr>
        <w:t>ที่ ข-3</w:t>
      </w:r>
    </w:p>
    <w:p w14:paraId="7EFDC2D5" w14:textId="77777777" w:rsidR="00BB5422" w:rsidRDefault="00BB5422" w:rsidP="00BB5422">
      <w:pPr>
        <w:spacing w:after="0" w:line="240" w:lineRule="auto"/>
        <w:jc w:val="center"/>
        <w:rPr>
          <w:rFonts w:eastAsia="Times New Roman"/>
        </w:rPr>
      </w:pPr>
      <w:r w:rsidRPr="00840548">
        <w:rPr>
          <w:noProof/>
        </w:rPr>
        <w:drawing>
          <wp:inline distT="0" distB="0" distL="0" distR="0" wp14:anchorId="53CC7CF9" wp14:editId="66E334B8">
            <wp:extent cx="1915200" cy="3402000"/>
            <wp:effectExtent l="0" t="0" r="8890" b="825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6AE6" w14:textId="77777777" w:rsidR="00BB5422" w:rsidRDefault="00BB5422" w:rsidP="00BB542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ข-3 หน้าแรกของแอปพลิเคชัน</w:t>
      </w:r>
    </w:p>
    <w:p w14:paraId="4227A747" w14:textId="77777777" w:rsidR="00BB5422" w:rsidRDefault="00BB5422" w:rsidP="00BB5422">
      <w:pPr>
        <w:pStyle w:val="ListParagraph"/>
        <w:spacing w:after="0" w:line="240" w:lineRule="auto"/>
        <w:rPr>
          <w:rFonts w:eastAsia="Times New Roman"/>
          <w:b/>
          <w:bCs/>
        </w:rPr>
      </w:pPr>
    </w:p>
    <w:p w14:paraId="5DEEE59D" w14:textId="4ACF09C6" w:rsidR="00E97BB8" w:rsidRDefault="00E97BB8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 w:rsidRPr="0046094D">
        <w:rPr>
          <w:rFonts w:eastAsia="Times New Roman"/>
          <w:b/>
          <w:bCs/>
          <w:color w:val="000000"/>
          <w:cs/>
        </w:rPr>
        <w:t>การใช้งานส่วน</w:t>
      </w:r>
      <w:r w:rsidR="003771F6" w:rsidRPr="0046094D">
        <w:rPr>
          <w:rFonts w:eastAsia="Times New Roman" w:hint="cs"/>
          <w:b/>
          <w:bCs/>
          <w:color w:val="000000"/>
          <w:cs/>
        </w:rPr>
        <w:t>แชทบอท</w:t>
      </w:r>
    </w:p>
    <w:p w14:paraId="626B523C" w14:textId="77777777" w:rsidR="001557F2" w:rsidRDefault="001557F2" w:rsidP="0041472C">
      <w:pPr>
        <w:numPr>
          <w:ilvl w:val="0"/>
          <w:numId w:val="21"/>
        </w:numPr>
        <w:spacing w:after="0" w:line="240" w:lineRule="auto"/>
        <w:textAlignment w:val="baseline"/>
        <w:rPr>
          <w:rFonts w:eastAsia="Times New Roman"/>
          <w:color w:val="000000"/>
        </w:rPr>
      </w:pPr>
      <w:r w:rsidRPr="00E97BB8">
        <w:rPr>
          <w:rFonts w:eastAsia="Times New Roman"/>
          <w:color w:val="000000"/>
          <w:cs/>
        </w:rPr>
        <w:t>เลือกเมนู</w:t>
      </w:r>
      <w:r w:rsidRPr="00E97BB8">
        <w:rPr>
          <w:rFonts w:eastAsia="Times New Roman"/>
          <w:color w:val="000000"/>
        </w:rPr>
        <w:t xml:space="preserve"> “</w:t>
      </w:r>
      <w:r>
        <w:rPr>
          <w:rFonts w:eastAsia="Times New Roman" w:hint="cs"/>
          <w:color w:val="000000"/>
          <w:cs/>
        </w:rPr>
        <w:t>คุยกับแชทบอท</w:t>
      </w:r>
      <w:r w:rsidRPr="00E97BB8">
        <w:rPr>
          <w:rFonts w:eastAsia="Times New Roman"/>
          <w:color w:val="000000"/>
        </w:rPr>
        <w:t xml:space="preserve">” </w:t>
      </w:r>
      <w:r w:rsidRPr="00E97BB8">
        <w:rPr>
          <w:rFonts w:eastAsia="Times New Roman"/>
          <w:color w:val="000000"/>
          <w:cs/>
        </w:rPr>
        <w:t>บนหน้าแรกของแอปพลิเคชัน</w:t>
      </w:r>
      <w:r>
        <w:rPr>
          <w:rFonts w:eastAsia="Times New Roman"/>
          <w:color w:val="000000"/>
        </w:rPr>
        <w:t xml:space="preserve"> </w:t>
      </w:r>
      <w:r>
        <w:rPr>
          <w:rFonts w:eastAsia="Times New Roman" w:hint="cs"/>
          <w:color w:val="000000"/>
          <w:cs/>
        </w:rPr>
        <w:t>ดังรูปที่ ข-4</w:t>
      </w:r>
    </w:p>
    <w:p w14:paraId="4A3EA24F" w14:textId="77777777" w:rsidR="001557F2" w:rsidRDefault="001557F2" w:rsidP="001557F2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</w:rPr>
        <w:drawing>
          <wp:inline distT="0" distB="0" distL="0" distR="0" wp14:anchorId="5BF39536" wp14:editId="2AB01455">
            <wp:extent cx="1915200" cy="3402000"/>
            <wp:effectExtent l="0" t="0" r="8890" b="8255"/>
            <wp:docPr id="243" name="Picture 24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A picture containing shap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9AB9" w14:textId="77777777" w:rsidR="001557F2" w:rsidRPr="0009078D" w:rsidRDefault="001557F2" w:rsidP="001557F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ข-4 หน้าเลือกเมนูคุยกับแชทบอท</w:t>
      </w:r>
    </w:p>
    <w:p w14:paraId="066D85E0" w14:textId="77777777" w:rsidR="001557F2" w:rsidRDefault="001557F2" w:rsidP="0041472C">
      <w:pPr>
        <w:numPr>
          <w:ilvl w:val="0"/>
          <w:numId w:val="21"/>
        </w:numPr>
        <w:spacing w:after="0" w:line="240" w:lineRule="auto"/>
        <w:textAlignment w:val="baseline"/>
        <w:rPr>
          <w:rFonts w:eastAsia="Times New Roman"/>
          <w:color w:val="000000"/>
        </w:rPr>
      </w:pPr>
      <w:r>
        <w:rPr>
          <w:rFonts w:eastAsia="Times New Roman" w:hint="cs"/>
          <w:color w:val="000000"/>
          <w:cs/>
        </w:rPr>
        <w:lastRenderedPageBreak/>
        <w:t>หากผู้ใช้มีบัญชีและได้ทำการติดตั้งแอปพลิเคชันเฟสบุ๊ก เมสเซนเจอร์ หรือไลน์แล้ว ให้กดปุ่มตกลง ดังรูปที่ ข-5</w:t>
      </w:r>
    </w:p>
    <w:p w14:paraId="32B58D9C" w14:textId="77777777" w:rsidR="001557F2" w:rsidRDefault="001557F2" w:rsidP="001557F2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>
        <w:rPr>
          <w:rFonts w:eastAsia="Times New Roman"/>
          <w:noProof/>
        </w:rPr>
        <w:drawing>
          <wp:inline distT="0" distB="0" distL="0" distR="0" wp14:anchorId="4008C0F1" wp14:editId="2ADEC301">
            <wp:extent cx="1915200" cy="3402000"/>
            <wp:effectExtent l="0" t="0" r="8890" b="8255"/>
            <wp:docPr id="244" name="Picture 244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A screenshot of a phone&#10;&#10;Description automatically generated with low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6C17" w14:textId="77777777" w:rsidR="001557F2" w:rsidRDefault="001557F2" w:rsidP="001557F2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ข-5 หน้าเตือนการสร้างบัญชี</w:t>
      </w:r>
    </w:p>
    <w:p w14:paraId="636DA710" w14:textId="77777777" w:rsidR="001557F2" w:rsidRPr="002D5D22" w:rsidRDefault="001557F2" w:rsidP="001557F2">
      <w:pPr>
        <w:spacing w:after="0" w:line="240" w:lineRule="auto"/>
        <w:jc w:val="center"/>
        <w:rPr>
          <w:rFonts w:eastAsia="Times New Roman"/>
        </w:rPr>
      </w:pPr>
    </w:p>
    <w:p w14:paraId="00AF02A2" w14:textId="77777777" w:rsidR="001557F2" w:rsidRDefault="001557F2" w:rsidP="0041472C">
      <w:pPr>
        <w:numPr>
          <w:ilvl w:val="0"/>
          <w:numId w:val="21"/>
        </w:numPr>
        <w:spacing w:after="0" w:line="240" w:lineRule="auto"/>
        <w:textAlignment w:val="baseline"/>
        <w:rPr>
          <w:rFonts w:eastAsia="Times New Roman"/>
          <w:color w:val="000000"/>
        </w:rPr>
      </w:pPr>
      <w:r>
        <w:rPr>
          <w:rFonts w:eastAsia="Times New Roman" w:hint="cs"/>
          <w:color w:val="000000"/>
          <w:cs/>
        </w:rPr>
        <w:t>หลังจากกดปุ่มตกลง จะเข้ามายังหน้าเลือกแอปพลิเคชันที่ต้องการจะใช้งานสำหรับการพูดคุยกับแชทบอท</w:t>
      </w:r>
      <w:r>
        <w:rPr>
          <w:rFonts w:eastAsia="Times New Roman"/>
          <w:color w:val="000000"/>
        </w:rPr>
        <w:t xml:space="preserve"> </w:t>
      </w:r>
      <w:r>
        <w:rPr>
          <w:rFonts w:eastAsia="Times New Roman" w:hint="cs"/>
          <w:color w:val="000000"/>
          <w:cs/>
        </w:rPr>
        <w:t>ดังรูปที่ ข-6</w:t>
      </w:r>
    </w:p>
    <w:p w14:paraId="5504B0F4" w14:textId="77777777" w:rsidR="001557F2" w:rsidRPr="00E97BB8" w:rsidRDefault="001557F2" w:rsidP="001557F2">
      <w:pPr>
        <w:spacing w:after="0" w:line="240" w:lineRule="auto"/>
        <w:jc w:val="center"/>
        <w:textAlignment w:val="baseline"/>
        <w:rPr>
          <w:rFonts w:eastAsia="Times New Roman"/>
          <w:color w:val="000000"/>
        </w:rPr>
      </w:pPr>
      <w:r w:rsidRPr="00D157FA">
        <w:rPr>
          <w:noProof/>
        </w:rPr>
        <w:drawing>
          <wp:inline distT="0" distB="0" distL="0" distR="0" wp14:anchorId="3EEBD4F4" wp14:editId="78557B70">
            <wp:extent cx="1915200" cy="3402000"/>
            <wp:effectExtent l="0" t="0" r="889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C53A" w14:textId="7FC83874" w:rsidR="009F04A2" w:rsidRPr="00856204" w:rsidRDefault="001557F2" w:rsidP="00856204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ข-6 หน้าเลือกแอปพลิเคชันเพื่อพูดคุยกับแชทบอท</w:t>
      </w:r>
    </w:p>
    <w:p w14:paraId="45042367" w14:textId="1258C201" w:rsidR="009F04A2" w:rsidRDefault="007E628D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s/>
        </w:rPr>
        <w:lastRenderedPageBreak/>
        <w:t>การเลือกคุยกับแชทบอทผ่านแอปพลิเคชันเมสเซนเจอร์</w:t>
      </w:r>
    </w:p>
    <w:p w14:paraId="72176346" w14:textId="299FE03A" w:rsidR="00184EB4" w:rsidRDefault="00184EB4" w:rsidP="0041472C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/>
        </w:rPr>
      </w:pPr>
      <w:r w:rsidRPr="00184EB4">
        <w:rPr>
          <w:rFonts w:eastAsia="Times New Roman" w:hint="cs"/>
          <w:cs/>
        </w:rPr>
        <w:t>กดที่ปุ่มรูปภาพไอคอนแอปพลิเคชันเมสเซนเจอร์ ดังรูปที่ ข-7</w:t>
      </w:r>
    </w:p>
    <w:p w14:paraId="7569DAB9" w14:textId="5A71F6C5" w:rsidR="00237C41" w:rsidRPr="00237C41" w:rsidRDefault="00237C41" w:rsidP="00237C41">
      <w:pPr>
        <w:spacing w:after="0" w:line="240" w:lineRule="auto"/>
        <w:jc w:val="center"/>
        <w:rPr>
          <w:rFonts w:eastAsia="Times New Roman"/>
        </w:rPr>
      </w:pPr>
      <w:r>
        <w:rPr>
          <w:noProof/>
        </w:rPr>
        <w:drawing>
          <wp:inline distT="0" distB="0" distL="0" distR="0" wp14:anchorId="0C392CF0" wp14:editId="087DBABF">
            <wp:extent cx="1915200" cy="3402000"/>
            <wp:effectExtent l="0" t="0" r="8890" b="8255"/>
            <wp:docPr id="247" name="Picture 247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Application&#10;&#10;Description automatically generated with low confidenc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50C" w14:textId="5C91FADD" w:rsidR="00237C41" w:rsidRDefault="00237C41" w:rsidP="00C6012F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ข-7 หน้ากดปุ่มคุยผ่านแอปพลิเคชันเมสเซนเจอร์</w:t>
      </w:r>
    </w:p>
    <w:p w14:paraId="6751E8B1" w14:textId="77777777" w:rsidR="00C6012F" w:rsidRPr="00C6012F" w:rsidRDefault="00C6012F" w:rsidP="00C6012F">
      <w:pPr>
        <w:spacing w:after="0" w:line="240" w:lineRule="auto"/>
        <w:jc w:val="center"/>
        <w:rPr>
          <w:rFonts w:eastAsia="Times New Roman"/>
        </w:rPr>
      </w:pPr>
    </w:p>
    <w:p w14:paraId="62B3DFDC" w14:textId="54DDE414" w:rsidR="00237C41" w:rsidRDefault="00C6012F" w:rsidP="0041472C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/>
        </w:rPr>
      </w:pPr>
      <w:r>
        <w:rPr>
          <w:rFonts w:eastAsia="Times New Roman" w:hint="cs"/>
          <w:cs/>
        </w:rPr>
        <w:t>หาก</w:t>
      </w:r>
      <w:r w:rsidR="00811149">
        <w:rPr>
          <w:rFonts w:eastAsia="Times New Roman" w:hint="cs"/>
          <w:cs/>
        </w:rPr>
        <w:t>ต้องการให้แอปพลิเคชันสอนการเริ่มต้นคุยกับแชทบอท</w:t>
      </w:r>
      <w:r w:rsidR="00F35060">
        <w:rPr>
          <w:rFonts w:eastAsia="Times New Roman" w:hint="cs"/>
          <w:cs/>
        </w:rPr>
        <w:t>ผ่านแอปพลิเคชันเมสเซนเจอร์</w:t>
      </w:r>
      <w:r w:rsidR="00811149">
        <w:rPr>
          <w:rFonts w:eastAsia="Times New Roman" w:hint="cs"/>
          <w:cs/>
        </w:rPr>
        <w:t>ให้กดปุ่มใช่ ดังรูปที่ ข-8</w:t>
      </w:r>
    </w:p>
    <w:p w14:paraId="5F83C5FB" w14:textId="1DCE1BD6" w:rsidR="00DE7BF6" w:rsidRDefault="00DE7BF6" w:rsidP="00DE7BF6">
      <w:pPr>
        <w:spacing w:after="0" w:line="240" w:lineRule="auto"/>
        <w:jc w:val="center"/>
        <w:rPr>
          <w:rFonts w:eastAsia="Times New Roman"/>
        </w:rPr>
      </w:pPr>
      <w:r>
        <w:rPr>
          <w:rFonts w:hint="cs"/>
          <w:noProof/>
          <w:lang w:val="th-TH"/>
        </w:rPr>
        <w:drawing>
          <wp:inline distT="0" distB="0" distL="0" distR="0" wp14:anchorId="6ECC05CC" wp14:editId="24074F02">
            <wp:extent cx="1915200" cy="3402000"/>
            <wp:effectExtent l="0" t="0" r="8890" b="8255"/>
            <wp:docPr id="248" name="Picture 2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A picture containing text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A9CD" w14:textId="20FE628E" w:rsidR="00DE7BF6" w:rsidRPr="00DE7BF6" w:rsidRDefault="00DE7BF6" w:rsidP="00DD7079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ข-8 หน้าเตือนการสอนการเริ่มต้นคุยกับแชทบอทผ่านแอปพลิเคชันเมสเซนเจอร์</w:t>
      </w:r>
    </w:p>
    <w:p w14:paraId="24C2810F" w14:textId="0231F00B" w:rsidR="00DE7BF6" w:rsidRDefault="000E6CB3" w:rsidP="0041472C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/>
        </w:rPr>
      </w:pPr>
      <w:r>
        <w:rPr>
          <w:rFonts w:eastAsia="Times New Roman" w:hint="cs"/>
          <w:cs/>
        </w:rPr>
        <w:lastRenderedPageBreak/>
        <w:t>หากดูรูปภาพการสอนการใช้งานเข้าใจแล้ว ให้กดปุ่ม ฉันเข้าใจแล้ว</w:t>
      </w:r>
      <w:r>
        <w:rPr>
          <w:rFonts w:eastAsia="Times New Roman"/>
        </w:rPr>
        <w:t xml:space="preserve"> </w:t>
      </w:r>
      <w:r>
        <w:rPr>
          <w:rFonts w:eastAsia="Times New Roman" w:hint="cs"/>
          <w:cs/>
        </w:rPr>
        <w:t>จากนั้นทำตามการสอน ดังรูปที่ ข-9</w:t>
      </w:r>
    </w:p>
    <w:p w14:paraId="50D2759D" w14:textId="3F25350E" w:rsidR="009D17A4" w:rsidRPr="009D17A4" w:rsidRDefault="009D17A4" w:rsidP="009D17A4">
      <w:pPr>
        <w:spacing w:after="0" w:line="240" w:lineRule="auto"/>
        <w:jc w:val="center"/>
        <w:rPr>
          <w:rFonts w:eastAsia="Times New Roman"/>
        </w:rPr>
      </w:pPr>
      <w:r>
        <w:rPr>
          <w:rFonts w:hint="cs"/>
          <w:noProof/>
          <w:lang w:val="th-TH"/>
        </w:rPr>
        <w:drawing>
          <wp:inline distT="0" distB="0" distL="0" distR="0" wp14:anchorId="408FEC88" wp14:editId="6C71E2CA">
            <wp:extent cx="1915200" cy="3402000"/>
            <wp:effectExtent l="0" t="0" r="8890" b="8255"/>
            <wp:docPr id="250" name="Picture 2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application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3158" w14:textId="77777777" w:rsidR="009D17A4" w:rsidRPr="00DE7BF6" w:rsidRDefault="009D17A4" w:rsidP="009D17A4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ข-9 หน้าสอนการเริ่มต้นคุยกับแชทบอทผ่านแอปพลิเคชันเมสเซนเจอร์</w:t>
      </w:r>
    </w:p>
    <w:p w14:paraId="11713F3E" w14:textId="77777777" w:rsidR="009D17A4" w:rsidRDefault="009D17A4" w:rsidP="009D17A4">
      <w:pPr>
        <w:pStyle w:val="ListParagraph"/>
        <w:spacing w:after="0" w:line="240" w:lineRule="auto"/>
        <w:ind w:left="1080"/>
        <w:rPr>
          <w:rFonts w:eastAsia="Times New Roman"/>
        </w:rPr>
      </w:pPr>
    </w:p>
    <w:p w14:paraId="6BD2BDC5" w14:textId="6FC90967" w:rsidR="00E52114" w:rsidRPr="00871018" w:rsidRDefault="00FC1C7D" w:rsidP="0041472C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/>
          <w:cs/>
        </w:rPr>
      </w:pPr>
      <w:r>
        <w:rPr>
          <w:rFonts w:eastAsia="Times New Roman" w:hint="cs"/>
          <w:cs/>
        </w:rPr>
        <w:t>เริ่มพูดคุยกับแชทบอทได้ผ่านการกดปุ่มเมนู</w:t>
      </w:r>
      <w:r w:rsidR="00496A35">
        <w:rPr>
          <w:rFonts w:eastAsia="Times New Roman" w:hint="cs"/>
          <w:cs/>
        </w:rPr>
        <w:t>และตัวเลือกด้านล่าง</w:t>
      </w:r>
      <w:r>
        <w:rPr>
          <w:rFonts w:eastAsia="Times New Roman" w:hint="cs"/>
          <w:cs/>
        </w:rPr>
        <w:t>เพื่อถามคำถามที่ต้องการ</w:t>
      </w:r>
      <w:r w:rsidR="00871018">
        <w:rPr>
          <w:rFonts w:eastAsia="Times New Roman" w:hint="cs"/>
          <w:cs/>
        </w:rPr>
        <w:t xml:space="preserve"> ดังรูปที่ ข-10</w:t>
      </w:r>
    </w:p>
    <w:p w14:paraId="592845F5" w14:textId="05D5F8BA" w:rsidR="00E97BB8" w:rsidRDefault="00AB53EF" w:rsidP="00E97BB8">
      <w:pPr>
        <w:spacing w:after="0" w:line="240" w:lineRule="auto"/>
        <w:jc w:val="center"/>
        <w:rPr>
          <w:rFonts w:eastAsia="Times New Roman"/>
        </w:rPr>
      </w:pPr>
      <w:r w:rsidRPr="00AB53EF">
        <w:rPr>
          <w:noProof/>
        </w:rPr>
        <w:drawing>
          <wp:inline distT="0" distB="0" distL="0" distR="0" wp14:anchorId="7CB3ACEA" wp14:editId="5450399D">
            <wp:extent cx="1915200" cy="3402000"/>
            <wp:effectExtent l="0" t="0" r="889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8A13" w14:textId="716BAC15" w:rsidR="00871018" w:rsidRPr="00DE7BF6" w:rsidRDefault="00871018" w:rsidP="00871018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 w:hint="cs"/>
          <w:cs/>
        </w:rPr>
        <w:t>รูปที่ ข-10 หน้า</w:t>
      </w:r>
      <w:r w:rsidR="000079F3">
        <w:rPr>
          <w:rFonts w:eastAsia="Times New Roman" w:hint="cs"/>
          <w:cs/>
        </w:rPr>
        <w:t>เริ่มพูดคุยกับแชทบอท</w:t>
      </w:r>
      <w:r w:rsidR="00976C22">
        <w:rPr>
          <w:rFonts w:eastAsia="Times New Roman" w:hint="cs"/>
          <w:cs/>
        </w:rPr>
        <w:t>เมสเซนเจอร์</w:t>
      </w:r>
    </w:p>
    <w:p w14:paraId="23950D84" w14:textId="67B19749" w:rsidR="001B23F3" w:rsidRDefault="001B23F3" w:rsidP="0041472C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s/>
        </w:rPr>
        <w:lastRenderedPageBreak/>
        <w:t>การเลือกคุยกับแชทบอทผ่านแอปพลิเคชันไลน์</w:t>
      </w:r>
    </w:p>
    <w:p w14:paraId="283435B4" w14:textId="7E83046D" w:rsidR="001B23F3" w:rsidRPr="00A459F6" w:rsidRDefault="001B23F3" w:rsidP="0041472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/>
        </w:rPr>
      </w:pPr>
      <w:r w:rsidRPr="00A459F6">
        <w:rPr>
          <w:rFonts w:eastAsia="Times New Roman" w:hint="cs"/>
          <w:cs/>
        </w:rPr>
        <w:t>กดที่ปุ่มรูปภาพไอคอนแอปพลิเคชัน</w:t>
      </w:r>
      <w:r w:rsidR="00754BA1">
        <w:rPr>
          <w:rFonts w:eastAsia="Times New Roman" w:hint="cs"/>
          <w:cs/>
        </w:rPr>
        <w:t>ไลน์</w:t>
      </w:r>
      <w:r w:rsidRPr="00A459F6">
        <w:rPr>
          <w:rFonts w:eastAsia="Times New Roman" w:hint="cs"/>
          <w:cs/>
        </w:rPr>
        <w:t xml:space="preserve"> ดังรูปที่ ข-</w:t>
      </w:r>
      <w:r w:rsidR="00754BA1">
        <w:rPr>
          <w:rFonts w:eastAsia="Times New Roman" w:hint="cs"/>
          <w:cs/>
        </w:rPr>
        <w:t>11</w:t>
      </w:r>
    </w:p>
    <w:p w14:paraId="75FD0F6E" w14:textId="7DDB1156" w:rsidR="001B23F3" w:rsidRPr="00237C41" w:rsidRDefault="00392CF2" w:rsidP="001B23F3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83507E7" wp14:editId="7F7773AD">
            <wp:extent cx="1915200" cy="3402000"/>
            <wp:effectExtent l="0" t="0" r="8890" b="8255"/>
            <wp:docPr id="256" name="Picture 25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F563" w14:textId="1309BAF2" w:rsidR="001B23F3" w:rsidRDefault="001B23F3" w:rsidP="001B23F3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</w:t>
      </w:r>
      <w:r w:rsidR="00911DE3">
        <w:rPr>
          <w:rFonts w:eastAsia="Times New Roman" w:hint="cs"/>
          <w:cs/>
        </w:rPr>
        <w:t>11</w:t>
      </w:r>
      <w:r>
        <w:rPr>
          <w:rFonts w:eastAsia="Times New Roman" w:hint="cs"/>
          <w:cs/>
        </w:rPr>
        <w:t xml:space="preserve"> หน้ากดปุ่มคุยผ่านแอปพลิเคชัน</w:t>
      </w:r>
      <w:r w:rsidR="00751D14">
        <w:rPr>
          <w:rFonts w:eastAsia="Times New Roman" w:hint="cs"/>
          <w:cs/>
        </w:rPr>
        <w:t>ไลน์</w:t>
      </w:r>
    </w:p>
    <w:p w14:paraId="7EE38558" w14:textId="77777777" w:rsidR="001B23F3" w:rsidRPr="00C6012F" w:rsidRDefault="001B23F3" w:rsidP="001B23F3">
      <w:pPr>
        <w:spacing w:after="0" w:line="240" w:lineRule="auto"/>
        <w:jc w:val="center"/>
        <w:rPr>
          <w:rFonts w:eastAsia="Times New Roman"/>
        </w:rPr>
      </w:pPr>
    </w:p>
    <w:p w14:paraId="797F6B83" w14:textId="47B47334" w:rsidR="001B23F3" w:rsidRPr="00A20A75" w:rsidRDefault="001B23F3" w:rsidP="0041472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/>
        </w:rPr>
      </w:pPr>
      <w:r w:rsidRPr="00A20A75">
        <w:rPr>
          <w:rFonts w:eastAsia="Times New Roman" w:hint="cs"/>
          <w:cs/>
        </w:rPr>
        <w:t>หากต้องการให้แอปพลิเคชันสอนการเริ่มต้นคุยกับแชทบอทผ่านแอปพลิเคชัน</w:t>
      </w:r>
      <w:r w:rsidR="00DC1326">
        <w:rPr>
          <w:rFonts w:eastAsia="Times New Roman" w:hint="cs"/>
          <w:cs/>
        </w:rPr>
        <w:t>ไลน์</w:t>
      </w:r>
      <w:r w:rsidRPr="00A20A75">
        <w:rPr>
          <w:rFonts w:eastAsia="Times New Roman" w:hint="cs"/>
          <w:cs/>
        </w:rPr>
        <w:t>ให้กดปุ่มใช่ ดังรูปที่ ข-</w:t>
      </w:r>
      <w:r w:rsidR="00DC1326">
        <w:rPr>
          <w:rFonts w:eastAsia="Times New Roman" w:hint="cs"/>
          <w:cs/>
        </w:rPr>
        <w:t>12</w:t>
      </w:r>
    </w:p>
    <w:p w14:paraId="284C8C2F" w14:textId="51428ABF" w:rsidR="001B23F3" w:rsidRDefault="009049F1" w:rsidP="001B23F3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/>
          <w:noProof/>
          <w:lang w:val="th-TH"/>
        </w:rPr>
        <w:drawing>
          <wp:inline distT="0" distB="0" distL="0" distR="0" wp14:anchorId="00D1B24F" wp14:editId="1A3D896A">
            <wp:extent cx="1915200" cy="3402000"/>
            <wp:effectExtent l="0" t="0" r="8890" b="8255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A9D6" w14:textId="0095142D" w:rsidR="001B23F3" w:rsidRPr="00DE7BF6" w:rsidRDefault="001B23F3" w:rsidP="001B23F3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 w:hint="cs"/>
          <w:cs/>
        </w:rPr>
        <w:t>รูปที่ ข-</w:t>
      </w:r>
      <w:r w:rsidR="00911DE3">
        <w:rPr>
          <w:rFonts w:eastAsia="Times New Roman" w:hint="cs"/>
          <w:cs/>
        </w:rPr>
        <w:t>12</w:t>
      </w:r>
      <w:r>
        <w:rPr>
          <w:rFonts w:eastAsia="Times New Roman" w:hint="cs"/>
          <w:cs/>
        </w:rPr>
        <w:t xml:space="preserve"> หน้าเตือนการสอนการเริ่มต้นคุยกับแชทบอทผ่านแอปพลิเคชัน</w:t>
      </w:r>
      <w:r w:rsidR="006C53D4">
        <w:rPr>
          <w:rFonts w:eastAsia="Times New Roman" w:hint="cs"/>
          <w:cs/>
        </w:rPr>
        <w:t>ไลน์</w:t>
      </w:r>
    </w:p>
    <w:p w14:paraId="7D424A82" w14:textId="68F83E5E" w:rsidR="001B23F3" w:rsidRPr="00A20A75" w:rsidRDefault="001B23F3" w:rsidP="0041472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/>
        </w:rPr>
      </w:pPr>
      <w:r w:rsidRPr="00A20A75">
        <w:rPr>
          <w:rFonts w:eastAsia="Times New Roman" w:hint="cs"/>
          <w:cs/>
        </w:rPr>
        <w:lastRenderedPageBreak/>
        <w:t>หากดูรูปภาพการสอนการใช้งานเข้าใจแล้ว ให้กดปุ่ม ฉันเข้าใจแล้ว</w:t>
      </w:r>
      <w:r w:rsidRPr="00A20A75">
        <w:rPr>
          <w:rFonts w:eastAsia="Times New Roman"/>
        </w:rPr>
        <w:t xml:space="preserve"> </w:t>
      </w:r>
      <w:r w:rsidRPr="00A20A75">
        <w:rPr>
          <w:rFonts w:eastAsia="Times New Roman" w:hint="cs"/>
          <w:cs/>
        </w:rPr>
        <w:t>จากนั้นทำตามการสอน ดังรูปที่ ข-</w:t>
      </w:r>
      <w:r w:rsidR="00E44B5D">
        <w:rPr>
          <w:rFonts w:eastAsia="Times New Roman" w:hint="cs"/>
          <w:cs/>
        </w:rPr>
        <w:t>13</w:t>
      </w:r>
    </w:p>
    <w:p w14:paraId="73316046" w14:textId="549F8E36" w:rsidR="001B23F3" w:rsidRPr="009D17A4" w:rsidRDefault="00154DA5" w:rsidP="001B23F3">
      <w:pPr>
        <w:spacing w:after="0" w:line="240" w:lineRule="auto"/>
        <w:jc w:val="center"/>
        <w:rPr>
          <w:rFonts w:eastAsia="Times New Roman"/>
          <w:cs/>
        </w:rPr>
      </w:pPr>
      <w:r>
        <w:rPr>
          <w:rFonts w:eastAsia="Times New Roman"/>
          <w:noProof/>
          <w:lang w:val="th-TH"/>
        </w:rPr>
        <w:drawing>
          <wp:inline distT="0" distB="0" distL="0" distR="0" wp14:anchorId="081F9CE4" wp14:editId="2ECC1500">
            <wp:extent cx="1915200" cy="3402000"/>
            <wp:effectExtent l="0" t="0" r="8890" b="8255"/>
            <wp:docPr id="259" name="Picture 2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51CB" w14:textId="293A53CE" w:rsidR="001B23F3" w:rsidRPr="00DE7BF6" w:rsidRDefault="001B23F3" w:rsidP="001B23F3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</w:t>
      </w:r>
      <w:r w:rsidR="00E44B5D">
        <w:rPr>
          <w:rFonts w:eastAsia="Times New Roman" w:hint="cs"/>
          <w:cs/>
        </w:rPr>
        <w:t>13</w:t>
      </w:r>
      <w:r>
        <w:rPr>
          <w:rFonts w:eastAsia="Times New Roman" w:hint="cs"/>
          <w:cs/>
        </w:rPr>
        <w:t xml:space="preserve"> หน้าสอนการเริ่มต้นคุยกับแชทบอทผ่านแอปพลิเคชัน</w:t>
      </w:r>
      <w:r w:rsidR="00911DE3">
        <w:rPr>
          <w:rFonts w:eastAsia="Times New Roman" w:hint="cs"/>
          <w:cs/>
        </w:rPr>
        <w:t>ไลน์</w:t>
      </w:r>
    </w:p>
    <w:p w14:paraId="7319B607" w14:textId="77777777" w:rsidR="001B23F3" w:rsidRDefault="001B23F3" w:rsidP="001B23F3">
      <w:pPr>
        <w:pStyle w:val="ListParagraph"/>
        <w:spacing w:after="0" w:line="240" w:lineRule="auto"/>
        <w:ind w:left="1080"/>
        <w:rPr>
          <w:rFonts w:eastAsia="Times New Roman"/>
        </w:rPr>
      </w:pPr>
    </w:p>
    <w:p w14:paraId="3C693037" w14:textId="45CE2C4D" w:rsidR="001B23F3" w:rsidRPr="00A20A75" w:rsidRDefault="001B23F3" w:rsidP="0041472C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/>
          <w:cs/>
        </w:rPr>
      </w:pPr>
      <w:r w:rsidRPr="00A20A75">
        <w:rPr>
          <w:rFonts w:eastAsia="Times New Roman" w:hint="cs"/>
          <w:cs/>
        </w:rPr>
        <w:t>เริ่มพูดคุยกับแชทบอทได้ผ่านการกดปุ่มเมนูและตัวเลือกด้านล่างเพื่อถามคำถามที่ต้องการ ดังรูปที่ ข-1</w:t>
      </w:r>
      <w:r w:rsidR="00121E72">
        <w:rPr>
          <w:rFonts w:eastAsia="Times New Roman" w:hint="cs"/>
          <w:cs/>
        </w:rPr>
        <w:t>4</w:t>
      </w:r>
    </w:p>
    <w:p w14:paraId="2A6B899F" w14:textId="5D92113E" w:rsidR="001B23F3" w:rsidRDefault="006F532C" w:rsidP="001B23F3">
      <w:pPr>
        <w:spacing w:after="0" w:line="240" w:lineRule="auto"/>
        <w:jc w:val="center"/>
        <w:rPr>
          <w:rFonts w:eastAsia="Times New Roman"/>
        </w:rPr>
      </w:pPr>
      <w:r w:rsidRPr="006F532C">
        <w:rPr>
          <w:noProof/>
        </w:rPr>
        <w:drawing>
          <wp:inline distT="0" distB="0" distL="0" distR="0" wp14:anchorId="47AC5AE1" wp14:editId="54A9FE7C">
            <wp:extent cx="1915200" cy="3402000"/>
            <wp:effectExtent l="0" t="0" r="8890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51DB" w14:textId="2C28E07F" w:rsidR="001B23F3" w:rsidRDefault="001B23F3" w:rsidP="001B23F3">
      <w:pPr>
        <w:spacing w:after="0" w:line="240" w:lineRule="auto"/>
        <w:jc w:val="center"/>
        <w:rPr>
          <w:rFonts w:eastAsia="Times New Roman"/>
        </w:rPr>
      </w:pPr>
      <w:r>
        <w:rPr>
          <w:rFonts w:eastAsia="Times New Roman" w:hint="cs"/>
          <w:cs/>
        </w:rPr>
        <w:t>รูปที่ ข-1</w:t>
      </w:r>
      <w:r w:rsidR="00121E72">
        <w:rPr>
          <w:rFonts w:eastAsia="Times New Roman" w:hint="cs"/>
          <w:cs/>
        </w:rPr>
        <w:t>4</w:t>
      </w:r>
      <w:r>
        <w:rPr>
          <w:rFonts w:eastAsia="Times New Roman" w:hint="cs"/>
          <w:cs/>
        </w:rPr>
        <w:t xml:space="preserve"> หน้าเริ่มพูดคุยกับแชทบอท</w:t>
      </w:r>
      <w:r w:rsidR="00821B9D">
        <w:rPr>
          <w:rFonts w:eastAsia="Times New Roman" w:hint="cs"/>
          <w:cs/>
        </w:rPr>
        <w:t>ไลน์</w:t>
      </w:r>
    </w:p>
    <w:p w14:paraId="2715AE7E" w14:textId="27CDD692" w:rsidR="00DA256E" w:rsidRDefault="00DA256E" w:rsidP="00DA256E">
      <w:pPr>
        <w:pStyle w:val="Title"/>
      </w:pPr>
      <w:bookmarkStart w:id="266" w:name="_Toc67839612"/>
      <w:r>
        <w:rPr>
          <w:cs/>
        </w:rPr>
        <w:lastRenderedPageBreak/>
        <w:t xml:space="preserve">ภาคผนวก </w:t>
      </w:r>
      <w:r>
        <w:rPr>
          <w:rFonts w:hint="cs"/>
          <w:cs/>
        </w:rPr>
        <w:t>ค</w:t>
      </w:r>
      <w:r>
        <w:rPr>
          <w:cs/>
        </w:rPr>
        <w:t xml:space="preserve"> </w:t>
      </w:r>
      <w:r>
        <w:rPr>
          <w:rFonts w:hint="cs"/>
          <w:cs/>
        </w:rPr>
        <w:t>ผลงานวิชาการ</w:t>
      </w:r>
      <w:bookmarkEnd w:id="266"/>
    </w:p>
    <w:p w14:paraId="05D3CCD4" w14:textId="7151D90F" w:rsidR="00DA256E" w:rsidRDefault="00DA256E" w:rsidP="00DA256E">
      <w:pPr>
        <w:pStyle w:val="ListParagraph"/>
        <w:numPr>
          <w:ilvl w:val="0"/>
          <w:numId w:val="26"/>
        </w:numPr>
        <w:spacing w:after="0" w:line="240" w:lineRule="auto"/>
        <w:rPr>
          <w:rFonts w:eastAsia="Times New Roman"/>
          <w:b/>
          <w:bCs/>
        </w:rPr>
      </w:pPr>
      <w:r>
        <w:rPr>
          <w:rFonts w:eastAsia="Times New Roman" w:hint="cs"/>
          <w:b/>
          <w:bCs/>
          <w:color w:val="000000"/>
          <w:cs/>
        </w:rPr>
        <w:t>โครงการ</w:t>
      </w:r>
      <w:r w:rsidR="00477C18">
        <w:rPr>
          <w:rFonts w:eastAsia="Times New Roman" w:hint="cs"/>
          <w:b/>
          <w:bCs/>
          <w:color w:val="000000"/>
          <w:cs/>
        </w:rPr>
        <w:t xml:space="preserve"> </w:t>
      </w:r>
      <w:r>
        <w:rPr>
          <w:rFonts w:eastAsia="Times New Roman" w:hint="cs"/>
          <w:b/>
          <w:bCs/>
          <w:color w:val="000000"/>
          <w:cs/>
        </w:rPr>
        <w:t>แชทบอทสำหรับดูแลผู้ป่วยโรคไต</w:t>
      </w:r>
    </w:p>
    <w:p w14:paraId="36D1E8A3" w14:textId="0350E4B5" w:rsidR="00DA256E" w:rsidRPr="00DA256E" w:rsidRDefault="00DA256E" w:rsidP="00DA256E">
      <w:pPr>
        <w:spacing w:after="0" w:line="240" w:lineRule="auto"/>
        <w:ind w:firstLine="720"/>
        <w:rPr>
          <w:rFonts w:eastAsia="Times New Roman"/>
          <w:b/>
          <w:bCs/>
        </w:rPr>
      </w:pPr>
      <w:r>
        <w:rPr>
          <w:rFonts w:eastAsia="Times New Roman" w:hint="cs"/>
          <w:color w:val="000000"/>
          <w:cs/>
        </w:rPr>
        <w:t xml:space="preserve">การแข่งขันพัฒนาโปรแกรมคอมพิวเตอร์แห่งประเทศไทย ครั้งที่ 23 </w:t>
      </w:r>
      <w:r>
        <w:rPr>
          <w:rFonts w:eastAsia="Times New Roman"/>
          <w:color w:val="000000"/>
        </w:rPr>
        <w:t>(NSC2021)</w:t>
      </w:r>
    </w:p>
    <w:p w14:paraId="37392A39" w14:textId="5162AF9F" w:rsidR="00DA256E" w:rsidRPr="00DE7BF6" w:rsidRDefault="001A7854" w:rsidP="001B23F3">
      <w:pPr>
        <w:spacing w:after="0" w:line="240" w:lineRule="auto"/>
        <w:jc w:val="center"/>
        <w:rPr>
          <w:rFonts w:eastAsia="Times New Roman" w:hint="cs"/>
          <w:cs/>
        </w:rPr>
      </w:pPr>
      <w:r>
        <w:rPr>
          <w:rFonts w:eastAsia="Times New Roman" w:hint="cs"/>
          <w:noProof/>
          <w:lang w:val="th-TH"/>
        </w:rPr>
        <w:drawing>
          <wp:anchor distT="0" distB="0" distL="114300" distR="114300" simplePos="0" relativeHeight="251694080" behindDoc="0" locked="0" layoutInCell="1" allowOverlap="1" wp14:anchorId="1B27FB26" wp14:editId="12A2CAC7">
            <wp:simplePos x="0" y="0"/>
            <wp:positionH relativeFrom="margin">
              <wp:align>right</wp:align>
            </wp:positionH>
            <wp:positionV relativeFrom="paragraph">
              <wp:posOffset>1488440</wp:posOffset>
            </wp:positionV>
            <wp:extent cx="5274310" cy="3831590"/>
            <wp:effectExtent l="0" t="0" r="2540" b="0"/>
            <wp:wrapSquare wrapText="bothSides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C47D5" w14:textId="18CAFDDF" w:rsidR="00F636A0" w:rsidRDefault="00F636A0" w:rsidP="00F636A0">
      <w:pPr>
        <w:pStyle w:val="Title"/>
        <w:pageBreakBefore/>
        <w:spacing w:before="0" w:after="0" w:line="240" w:lineRule="auto"/>
      </w:pPr>
      <w:bookmarkStart w:id="267" w:name="__RefHeading___Toc3605_3742769487"/>
      <w:bookmarkStart w:id="268" w:name="_Toc67839613"/>
      <w:r>
        <w:rPr>
          <w:cs/>
        </w:rPr>
        <w:lastRenderedPageBreak/>
        <w:t>ประวัติผู้เขียน</w:t>
      </w:r>
      <w:bookmarkEnd w:id="267"/>
      <w:bookmarkEnd w:id="268"/>
    </w:p>
    <w:tbl>
      <w:tblPr>
        <w:tblW w:w="902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77"/>
        <w:gridCol w:w="7052"/>
      </w:tblGrid>
      <w:tr w:rsidR="00F636A0" w14:paraId="132F19D2" w14:textId="77777777" w:rsidTr="00FF0220">
        <w:tc>
          <w:tcPr>
            <w:tcW w:w="197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C6C9D42" w14:textId="77777777" w:rsidR="00F636A0" w:rsidRDefault="00F636A0" w:rsidP="00FF0220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</w:t>
            </w:r>
          </w:p>
        </w:tc>
        <w:tc>
          <w:tcPr>
            <w:tcW w:w="7052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DD9AF84" w14:textId="7D969421" w:rsidR="00F636A0" w:rsidRDefault="00F636A0" w:rsidP="00FF0220">
            <w:pPr>
              <w:pStyle w:val="TableContents"/>
            </w:pPr>
            <w:r>
              <w:rPr>
                <w:cs/>
              </w:rPr>
              <w:t>นาย</w:t>
            </w:r>
            <w:r w:rsidR="00170A64">
              <w:rPr>
                <w:rFonts w:hint="cs"/>
                <w:cs/>
              </w:rPr>
              <w:t>ยง</w:t>
            </w:r>
            <w:r>
              <w:rPr>
                <w:cs/>
              </w:rPr>
              <w:t xml:space="preserve"> </w:t>
            </w:r>
            <w:r w:rsidR="00170A64">
              <w:rPr>
                <w:rFonts w:hint="cs"/>
                <w:cs/>
              </w:rPr>
              <w:t>ยั่งย</w:t>
            </w:r>
            <w:r w:rsidR="00A374A8">
              <w:rPr>
                <w:rFonts w:hint="cs"/>
                <w:cs/>
              </w:rPr>
              <w:t>ืน</w:t>
            </w:r>
          </w:p>
        </w:tc>
      </w:tr>
      <w:tr w:rsidR="00F636A0" w14:paraId="7B581291" w14:textId="77777777" w:rsidTr="00FF0220">
        <w:tc>
          <w:tcPr>
            <w:tcW w:w="197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0FE4FFA" w14:textId="77777777" w:rsidR="00F636A0" w:rsidRDefault="00F636A0" w:rsidP="00FF0220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  <w:cs/>
              </w:rPr>
              <w:t>รหัสน</w:t>
            </w:r>
            <w:r>
              <w:rPr>
                <w:b/>
                <w:bCs/>
                <w:kern w:val="3"/>
                <w:cs/>
              </w:rPr>
              <w:t>ักศึกษา</w:t>
            </w:r>
          </w:p>
        </w:tc>
        <w:tc>
          <w:tcPr>
            <w:tcW w:w="7052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74EF6A0" w14:textId="7B760E39" w:rsidR="00F636A0" w:rsidRDefault="000A13DA" w:rsidP="00FF0220">
            <w:pPr>
              <w:pStyle w:val="TableContents"/>
            </w:pPr>
            <w:r>
              <w:t>60</w:t>
            </w:r>
            <w:r w:rsidR="00F636A0">
              <w:t>10110</w:t>
            </w:r>
            <w:r>
              <w:t>293</w:t>
            </w:r>
          </w:p>
        </w:tc>
      </w:tr>
    </w:tbl>
    <w:p w14:paraId="7CCD3896" w14:textId="77777777" w:rsidR="00F636A0" w:rsidRDefault="00F636A0" w:rsidP="00F636A0">
      <w:pPr>
        <w:pStyle w:val="Standard"/>
        <w:spacing w:after="0" w:line="240" w:lineRule="auto"/>
      </w:pPr>
    </w:p>
    <w:p w14:paraId="6800D2B1" w14:textId="77777777" w:rsidR="00F636A0" w:rsidRDefault="00F636A0" w:rsidP="00F636A0">
      <w:pPr>
        <w:pStyle w:val="Standard"/>
        <w:spacing w:after="0" w:line="240" w:lineRule="auto"/>
        <w:rPr>
          <w:b/>
          <w:bCs/>
        </w:rPr>
      </w:pPr>
      <w:r>
        <w:rPr>
          <w:b/>
          <w:bCs/>
          <w:cs/>
        </w:rPr>
        <w:t>การศึกษา</w:t>
      </w:r>
    </w:p>
    <w:tbl>
      <w:tblPr>
        <w:tblW w:w="902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27"/>
        <w:gridCol w:w="4773"/>
        <w:gridCol w:w="1829"/>
      </w:tblGrid>
      <w:tr w:rsidR="00F636A0" w14:paraId="40525739" w14:textId="77777777" w:rsidTr="00FF0220">
        <w:tc>
          <w:tcPr>
            <w:tcW w:w="242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9FC86A" w14:textId="77777777" w:rsidR="00F636A0" w:rsidRDefault="00F636A0" w:rsidP="00FF0220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คุณวุฒิ</w:t>
            </w:r>
          </w:p>
        </w:tc>
        <w:tc>
          <w:tcPr>
            <w:tcW w:w="477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D84481" w14:textId="77777777" w:rsidR="00F636A0" w:rsidRDefault="00F636A0" w:rsidP="00FF0220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สถาบัน</w:t>
            </w:r>
          </w:p>
        </w:tc>
        <w:tc>
          <w:tcPr>
            <w:tcW w:w="182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C8D2F8" w14:textId="77777777" w:rsidR="00F636A0" w:rsidRDefault="00F636A0" w:rsidP="00FF0220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ปีที่สำเร็จการศึกษา</w:t>
            </w:r>
          </w:p>
        </w:tc>
      </w:tr>
      <w:tr w:rsidR="00F636A0" w14:paraId="1775B9C8" w14:textId="77777777" w:rsidTr="00FF0220">
        <w:tc>
          <w:tcPr>
            <w:tcW w:w="242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E90B89" w14:textId="472DBF0D" w:rsidR="00F636A0" w:rsidRDefault="00F636A0" w:rsidP="00FF0220">
            <w:pPr>
              <w:pStyle w:val="TableContents"/>
            </w:pPr>
            <w:r>
              <w:rPr>
                <w:cs/>
              </w:rPr>
              <w:t>มัธยมศึกษาตอน</w:t>
            </w:r>
            <w:r w:rsidR="005256AF">
              <w:rPr>
                <w:rFonts w:hint="cs"/>
                <w:cs/>
              </w:rPr>
              <w:t>ปลาย</w:t>
            </w:r>
          </w:p>
        </w:tc>
        <w:tc>
          <w:tcPr>
            <w:tcW w:w="477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6C5AD7" w14:textId="168DBF6E" w:rsidR="00F636A0" w:rsidRDefault="00F636A0" w:rsidP="00FF0220">
            <w:pPr>
              <w:pStyle w:val="TableContents"/>
            </w:pPr>
            <w:r>
              <w:rPr>
                <w:cs/>
              </w:rPr>
              <w:t>โรงเรียน</w:t>
            </w:r>
            <w:r w:rsidR="002319B4">
              <w:rPr>
                <w:rFonts w:hint="cs"/>
                <w:cs/>
              </w:rPr>
              <w:t>ปัญญาวิทย์</w:t>
            </w:r>
            <w:r>
              <w:rPr>
                <w:cs/>
              </w:rPr>
              <w:t xml:space="preserve"> ตรัง</w:t>
            </w:r>
          </w:p>
        </w:tc>
        <w:tc>
          <w:tcPr>
            <w:tcW w:w="182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E5BC4D" w14:textId="7BB1EE3A" w:rsidR="00F636A0" w:rsidRDefault="00F636A0" w:rsidP="00FF0220">
            <w:pPr>
              <w:pStyle w:val="TableContents"/>
              <w:jc w:val="center"/>
            </w:pPr>
            <w:r>
              <w:t>25</w:t>
            </w:r>
            <w:r w:rsidR="00B500F8">
              <w:t>60</w:t>
            </w:r>
          </w:p>
        </w:tc>
      </w:tr>
      <w:tr w:rsidR="00F636A0" w14:paraId="74B56B95" w14:textId="77777777" w:rsidTr="00FF0220">
        <w:tc>
          <w:tcPr>
            <w:tcW w:w="242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64DF09" w14:textId="51FBAD4F" w:rsidR="00F636A0" w:rsidRDefault="00F636A0" w:rsidP="00FF0220">
            <w:pPr>
              <w:pStyle w:val="TableContents"/>
            </w:pPr>
            <w:r>
              <w:rPr>
                <w:cs/>
              </w:rPr>
              <w:t>มัธยมศึกษาตอน</w:t>
            </w:r>
            <w:r w:rsidR="005256AF">
              <w:rPr>
                <w:rFonts w:hint="cs"/>
                <w:cs/>
              </w:rPr>
              <w:t>ต้น</w:t>
            </w:r>
          </w:p>
        </w:tc>
        <w:tc>
          <w:tcPr>
            <w:tcW w:w="4773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CD2AA5" w14:textId="7A574530" w:rsidR="00F636A0" w:rsidRDefault="00F636A0" w:rsidP="00FF0220">
            <w:pPr>
              <w:pStyle w:val="TableContents"/>
            </w:pPr>
            <w:r>
              <w:rPr>
                <w:cs/>
              </w:rPr>
              <w:t>โรงเรียน</w:t>
            </w:r>
            <w:r w:rsidR="005D5751">
              <w:rPr>
                <w:rFonts w:hint="cs"/>
                <w:cs/>
              </w:rPr>
              <w:t>ปัญญาวิทย์</w:t>
            </w:r>
            <w:r>
              <w:rPr>
                <w:cs/>
              </w:rPr>
              <w:t xml:space="preserve"> ตรัง</w:t>
            </w:r>
          </w:p>
        </w:tc>
        <w:tc>
          <w:tcPr>
            <w:tcW w:w="1829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E9D5A2" w14:textId="43D06B65" w:rsidR="00F636A0" w:rsidRDefault="00F636A0" w:rsidP="00FF0220">
            <w:pPr>
              <w:pStyle w:val="TableContents"/>
              <w:jc w:val="center"/>
            </w:pPr>
            <w:r>
              <w:t>25</w:t>
            </w:r>
            <w:r w:rsidR="00B500F8">
              <w:t>57</w:t>
            </w:r>
          </w:p>
        </w:tc>
      </w:tr>
    </w:tbl>
    <w:p w14:paraId="6EED3B1F" w14:textId="77777777" w:rsidR="00F636A0" w:rsidRDefault="00F636A0" w:rsidP="00F636A0">
      <w:pPr>
        <w:pStyle w:val="Standard"/>
        <w:spacing w:after="0" w:line="240" w:lineRule="auto"/>
      </w:pPr>
    </w:p>
    <w:p w14:paraId="1E02082E" w14:textId="36BF84EA" w:rsidR="00F636A0" w:rsidRDefault="00F636A0" w:rsidP="00F636A0">
      <w:pPr>
        <w:pStyle w:val="Standard"/>
        <w:spacing w:after="0" w:line="240" w:lineRule="auto"/>
        <w:rPr>
          <w:b/>
          <w:bCs/>
        </w:rPr>
      </w:pPr>
      <w:r>
        <w:rPr>
          <w:b/>
          <w:bCs/>
          <w:cs/>
        </w:rPr>
        <w:t>ทุนการศึกษา</w:t>
      </w:r>
    </w:p>
    <w:p w14:paraId="6C5AE896" w14:textId="3B351970" w:rsidR="00620990" w:rsidRDefault="00620990" w:rsidP="00F636A0">
      <w:pPr>
        <w:pStyle w:val="Standard"/>
        <w:numPr>
          <w:ilvl w:val="0"/>
          <w:numId w:val="4"/>
        </w:numPr>
        <w:spacing w:after="0" w:line="240" w:lineRule="auto"/>
      </w:pPr>
      <w:r>
        <w:rPr>
          <w:rFonts w:hint="cs"/>
          <w:cs/>
        </w:rPr>
        <w:t>ทุนการศึกษา ประเภททุนผู้ช่วยสอนระดับปริญญาตรี ประจำภาคการศึกษาที่ 1/2563</w:t>
      </w:r>
    </w:p>
    <w:p w14:paraId="328C626A" w14:textId="77777777" w:rsidR="00620990" w:rsidRDefault="00620990" w:rsidP="00620990">
      <w:pPr>
        <w:pStyle w:val="Standard"/>
        <w:numPr>
          <w:ilvl w:val="0"/>
          <w:numId w:val="4"/>
        </w:numPr>
        <w:spacing w:after="0" w:line="240" w:lineRule="auto"/>
      </w:pPr>
      <w:r>
        <w:rPr>
          <w:cs/>
        </w:rPr>
        <w:t>ทุนการศึกษา</w:t>
      </w:r>
      <w:r>
        <w:rPr>
          <w:rFonts w:hint="cs"/>
          <w:cs/>
        </w:rPr>
        <w:t xml:space="preserve"> ประเภททุนยกเว้นค่าธรรมเนียมพิเศษแก่นักศึกษาที่มีผลการเรียนดี</w:t>
      </w:r>
      <w:r>
        <w:t xml:space="preserve"> </w:t>
      </w:r>
      <w:r>
        <w:rPr>
          <w:rFonts w:hint="cs"/>
          <w:cs/>
        </w:rPr>
        <w:t>ประจำภาคการศึกษา 1/2562</w:t>
      </w:r>
    </w:p>
    <w:p w14:paraId="7F1DBA98" w14:textId="732FEFE6" w:rsidR="00620990" w:rsidRPr="00620990" w:rsidRDefault="00620990" w:rsidP="00620990">
      <w:pPr>
        <w:pStyle w:val="Standard"/>
        <w:numPr>
          <w:ilvl w:val="0"/>
          <w:numId w:val="4"/>
        </w:numPr>
        <w:spacing w:after="0" w:line="240" w:lineRule="auto"/>
      </w:pPr>
      <w:r>
        <w:rPr>
          <w:cs/>
        </w:rPr>
        <w:t>ทุนการศึกษา</w:t>
      </w:r>
      <w:r>
        <w:rPr>
          <w:rFonts w:hint="cs"/>
          <w:cs/>
        </w:rPr>
        <w:t xml:space="preserve"> ประเภททุนยกเว้นค่าธรรมเนียมพิเศษแก่นักศึกษาที่มีผลการเรียนดี</w:t>
      </w:r>
      <w:r>
        <w:t xml:space="preserve"> </w:t>
      </w:r>
      <w:r>
        <w:rPr>
          <w:rFonts w:hint="cs"/>
          <w:cs/>
        </w:rPr>
        <w:t>ประจำภาคการศึกษา 1/2561</w:t>
      </w:r>
    </w:p>
    <w:p w14:paraId="2801A2E9" w14:textId="2AF19481" w:rsidR="00081015" w:rsidRDefault="00081015" w:rsidP="00081015">
      <w:pPr>
        <w:pStyle w:val="Standard"/>
        <w:numPr>
          <w:ilvl w:val="0"/>
          <w:numId w:val="4"/>
        </w:numPr>
        <w:spacing w:after="0" w:line="240" w:lineRule="auto"/>
      </w:pPr>
      <w:r>
        <w:rPr>
          <w:cs/>
        </w:rPr>
        <w:t>ทุนการศึกษา</w:t>
      </w:r>
      <w:r w:rsidR="004B69E6">
        <w:rPr>
          <w:rFonts w:hint="cs"/>
          <w:cs/>
        </w:rPr>
        <w:t xml:space="preserve"> ประเภททุ</w:t>
      </w:r>
      <w:r w:rsidR="00B36546">
        <w:rPr>
          <w:rFonts w:hint="cs"/>
          <w:cs/>
        </w:rPr>
        <w:t>น</w:t>
      </w:r>
      <w:r w:rsidR="004B69E6">
        <w:rPr>
          <w:rFonts w:hint="cs"/>
          <w:cs/>
        </w:rPr>
        <w:t>ยกเว้นค่าธรรมเนียมพิเศษแก่นักศึกษาที่มีผลการเรียนดี</w:t>
      </w:r>
      <w:r w:rsidR="00B36546">
        <w:t xml:space="preserve"> </w:t>
      </w:r>
      <w:r w:rsidR="00B36546">
        <w:rPr>
          <w:rFonts w:hint="cs"/>
          <w:cs/>
        </w:rPr>
        <w:t xml:space="preserve">ประจำภาคการศึกษา </w:t>
      </w:r>
      <w:r w:rsidR="00B07EBD">
        <w:rPr>
          <w:rFonts w:hint="cs"/>
          <w:cs/>
        </w:rPr>
        <w:t>2</w:t>
      </w:r>
      <w:r w:rsidR="00B36546">
        <w:rPr>
          <w:rFonts w:hint="cs"/>
          <w:cs/>
        </w:rPr>
        <w:t>/256</w:t>
      </w:r>
      <w:r w:rsidR="00B07EBD">
        <w:rPr>
          <w:rFonts w:hint="cs"/>
          <w:cs/>
        </w:rPr>
        <w:t>0</w:t>
      </w:r>
    </w:p>
    <w:p w14:paraId="46C0B665" w14:textId="77777777" w:rsidR="00F636A0" w:rsidRDefault="00F636A0" w:rsidP="00F636A0">
      <w:pPr>
        <w:pStyle w:val="Standard"/>
        <w:spacing w:before="288" w:after="0" w:line="240" w:lineRule="auto"/>
        <w:rPr>
          <w:b/>
          <w:bCs/>
        </w:rPr>
      </w:pPr>
      <w:r>
        <w:rPr>
          <w:b/>
          <w:bCs/>
          <w:cs/>
        </w:rPr>
        <w:t>กิจกรรม</w:t>
      </w:r>
    </w:p>
    <w:p w14:paraId="01781B41" w14:textId="5C929FA7" w:rsidR="00DD514C" w:rsidRPr="00516109" w:rsidRDefault="00F52949" w:rsidP="00DD514C">
      <w:pPr>
        <w:pStyle w:val="Standard"/>
        <w:numPr>
          <w:ilvl w:val="0"/>
          <w:numId w:val="5"/>
        </w:numPr>
        <w:spacing w:after="0" w:line="240" w:lineRule="auto"/>
        <w:jc w:val="both"/>
        <w:rPr>
          <w:color w:val="202124"/>
        </w:rPr>
      </w:pPr>
      <w:r>
        <w:rPr>
          <w:rFonts w:hint="cs"/>
          <w:cs/>
        </w:rPr>
        <w:t>2563 เข้าร่วม</w:t>
      </w:r>
      <w:r>
        <w:rPr>
          <w:cs/>
        </w:rPr>
        <w:t>การแข่งขันพัฒนาโปรแกรมคอมพิวเตอร์ แห่งประเทศไทย ครั้งที่</w:t>
      </w:r>
      <w:r>
        <w:rPr>
          <w:rFonts w:hint="cs"/>
          <w:cs/>
        </w:rPr>
        <w:t xml:space="preserve"> </w:t>
      </w:r>
      <w:r w:rsidR="004B0864">
        <w:rPr>
          <w:rFonts w:hint="cs"/>
          <w:cs/>
        </w:rPr>
        <w:t>23</w:t>
      </w:r>
      <w:r>
        <w:t xml:space="preserve"> (National Software Contest, NSC</w:t>
      </w:r>
      <w:r w:rsidR="004B0864">
        <w:t xml:space="preserve"> </w:t>
      </w:r>
      <w:r>
        <w:t>20</w:t>
      </w:r>
      <w:r w:rsidR="004B0864">
        <w:t>21</w:t>
      </w:r>
      <w:r>
        <w:t>)</w:t>
      </w:r>
    </w:p>
    <w:p w14:paraId="7A4D0767" w14:textId="0E1A8C53" w:rsidR="00DD514C" w:rsidRPr="0050291F" w:rsidRDefault="00DD514C" w:rsidP="0059186D">
      <w:pPr>
        <w:pStyle w:val="Standard"/>
        <w:numPr>
          <w:ilvl w:val="0"/>
          <w:numId w:val="5"/>
        </w:numPr>
        <w:spacing w:after="0" w:line="240" w:lineRule="auto"/>
        <w:jc w:val="both"/>
        <w:rPr>
          <w:cs/>
        </w:rPr>
        <w:sectPr w:rsidR="00DD514C" w:rsidRPr="0050291F" w:rsidSect="00DC11E1">
          <w:headerReference w:type="default" r:id="rId85"/>
          <w:footerReference w:type="default" r:id="rId86"/>
          <w:pgSz w:w="11906" w:h="16838" w:code="9"/>
          <w:pgMar w:top="1440" w:right="1440" w:bottom="1440" w:left="1440" w:header="706" w:footer="706" w:gutter="720"/>
          <w:pgNumType w:start="1"/>
          <w:cols w:space="708"/>
          <w:docGrid w:linePitch="435"/>
        </w:sectPr>
      </w:pPr>
      <w:r>
        <w:rPr>
          <w:color w:val="202124"/>
        </w:rPr>
        <w:t>2562</w:t>
      </w:r>
      <w:r>
        <w:rPr>
          <w:color w:val="202124"/>
          <w:cs/>
        </w:rPr>
        <w:t xml:space="preserve"> ผู้จัดกิจกรรมค่ายยุวชนคอมพิวเตอร์ </w:t>
      </w:r>
      <w:proofErr w:type="spellStart"/>
      <w:r>
        <w:rPr>
          <w:color w:val="202124"/>
        </w:rPr>
        <w:t>ComCamp</w:t>
      </w:r>
      <w:proofErr w:type="spellEnd"/>
      <w:r>
        <w:rPr>
          <w:color w:val="202124"/>
        </w:rPr>
        <w:t xml:space="preserve"> 29</w:t>
      </w:r>
      <w:r>
        <w:rPr>
          <w:color w:val="202124"/>
          <w:cs/>
        </w:rPr>
        <w:t xml:space="preserve"> ภาควิชาวิศวกรรมคอมพิวเตอร์ คณะวิศวกรรมศาสตร์ มหาวิทยาลัยสงขลานครินทร์</w:t>
      </w:r>
    </w:p>
    <w:p w14:paraId="6CDDE329" w14:textId="7C2032E2" w:rsidR="000B4752" w:rsidRPr="000B4752" w:rsidRDefault="000B4752" w:rsidP="000B4752">
      <w:pPr>
        <w:pStyle w:val="Standard"/>
        <w:spacing w:after="0" w:line="240" w:lineRule="auto"/>
        <w:ind w:left="360"/>
        <w:jc w:val="both"/>
        <w:rPr>
          <w:color w:val="202124"/>
        </w:rPr>
      </w:pPr>
    </w:p>
    <w:sectPr w:rsidR="000B4752" w:rsidRPr="000B4752" w:rsidSect="00DC11E1">
      <w:headerReference w:type="default" r:id="rId87"/>
      <w:footerReference w:type="default" r:id="rId88"/>
      <w:pgSz w:w="11906" w:h="16838" w:code="9"/>
      <w:pgMar w:top="1440" w:right="1440" w:bottom="1440" w:left="1440" w:header="706" w:footer="706" w:gutter="720"/>
      <w:pgNumType w:start="1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21EAA1" w14:textId="77777777" w:rsidR="00454631" w:rsidRDefault="00454631">
      <w:pPr>
        <w:spacing w:after="0" w:line="240" w:lineRule="auto"/>
      </w:pPr>
      <w:r>
        <w:separator/>
      </w:r>
    </w:p>
  </w:endnote>
  <w:endnote w:type="continuationSeparator" w:id="0">
    <w:p w14:paraId="278BB0C5" w14:textId="77777777" w:rsidR="00454631" w:rsidRDefault="004546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Liberation Sans">
    <w:altName w:val="Times New Roman"/>
    <w:charset w:val="00"/>
    <w:family w:val="auto"/>
    <w:pitch w:val="variable"/>
  </w:font>
  <w:font w:name="OpenSymbol">
    <w:altName w:val="Times New Roman"/>
    <w:charset w:val="00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86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010"/>
      <w:gridCol w:w="630"/>
    </w:tblGrid>
    <w:tr w:rsidR="00DA256E" w14:paraId="129553FC" w14:textId="77777777" w:rsidTr="00705071">
      <w:tc>
        <w:tcPr>
          <w:tcW w:w="8010" w:type="dxa"/>
        </w:tcPr>
        <w:p w14:paraId="25136A8F" w14:textId="77777777" w:rsidR="00DA256E" w:rsidRPr="004A6ECB" w:rsidRDefault="00DA256E" w:rsidP="004A6ECB">
          <w:pPr>
            <w:pStyle w:val="Footer"/>
            <w:spacing w:after="0" w:line="240" w:lineRule="auto"/>
            <w:rPr>
              <w:sz w:val="28"/>
              <w:szCs w:val="28"/>
            </w:rPr>
          </w:pPr>
        </w:p>
      </w:tc>
      <w:tc>
        <w:tcPr>
          <w:tcW w:w="630" w:type="dxa"/>
        </w:tcPr>
        <w:sdt>
          <w:sdtPr>
            <w:rPr>
              <w:sz w:val="28"/>
              <w:szCs w:val="28"/>
            </w:rPr>
            <w:id w:val="-726684150"/>
            <w:docPartObj>
              <w:docPartGallery w:val="Page Numbers (Bottom of Page)"/>
              <w:docPartUnique/>
            </w:docPartObj>
          </w:sdtPr>
          <w:sdtEndPr>
            <w:rPr>
              <w:noProof/>
            </w:rPr>
          </w:sdtEndPr>
          <w:sdtContent>
            <w:p w14:paraId="74EBBBEC" w14:textId="77777777" w:rsidR="00DA256E" w:rsidRPr="004A6ECB" w:rsidRDefault="00DA256E" w:rsidP="004A6ECB">
              <w:pPr>
                <w:pStyle w:val="Footer"/>
                <w:spacing w:after="0" w:line="240" w:lineRule="auto"/>
                <w:jc w:val="right"/>
                <w:rPr>
                  <w:noProof/>
                  <w:sz w:val="28"/>
                  <w:szCs w:val="28"/>
                </w:rPr>
              </w:pPr>
              <w:r w:rsidRPr="004A6ECB">
                <w:rPr>
                  <w:sz w:val="28"/>
                  <w:szCs w:val="28"/>
                </w:rPr>
                <w:fldChar w:fldCharType="begin"/>
              </w:r>
              <w:r w:rsidRPr="004A6ECB">
                <w:rPr>
                  <w:sz w:val="28"/>
                  <w:szCs w:val="28"/>
                </w:rPr>
                <w:instrText xml:space="preserve"> PAGE   \* MERGEFORMAT </w:instrText>
              </w:r>
              <w:r w:rsidRPr="004A6ECB">
                <w:rPr>
                  <w:sz w:val="28"/>
                  <w:szCs w:val="28"/>
                </w:rPr>
                <w:fldChar w:fldCharType="separate"/>
              </w:r>
              <w:r>
                <w:rPr>
                  <w:noProof/>
                  <w:sz w:val="28"/>
                  <w:szCs w:val="28"/>
                  <w:cs/>
                </w:rPr>
                <w:t>ฎ</w:t>
              </w:r>
              <w:r w:rsidRPr="004A6ECB">
                <w:rPr>
                  <w:noProof/>
                  <w:sz w:val="28"/>
                  <w:szCs w:val="28"/>
                </w:rPr>
                <w:fldChar w:fldCharType="end"/>
              </w:r>
            </w:p>
          </w:sdtContent>
        </w:sdt>
      </w:tc>
    </w:tr>
  </w:tbl>
  <w:p w14:paraId="05C398C8" w14:textId="77777777" w:rsidR="00DA256E" w:rsidRPr="00ED3833" w:rsidRDefault="00DA256E" w:rsidP="004A6ECB">
    <w:pPr>
      <w:pStyle w:val="Footer"/>
      <w:rPr>
        <w:rFonts w:ascii="Times New Roman" w:hAnsi="Times New Roman" w:cstheme="minorBidi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8640" w:type="dxa"/>
      <w:tblBorders>
        <w:top w:val="double" w:sz="4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830"/>
      <w:gridCol w:w="810"/>
    </w:tblGrid>
    <w:tr w:rsidR="00DA256E" w14:paraId="65C3CC04" w14:textId="77777777" w:rsidTr="00F636A0">
      <w:tc>
        <w:tcPr>
          <w:tcW w:w="7830" w:type="dxa"/>
          <w:tcMar>
            <w:top w:w="43" w:type="dxa"/>
            <w:left w:w="0" w:type="dxa"/>
            <w:right w:w="0" w:type="dxa"/>
          </w:tcMar>
          <w:vAlign w:val="bottom"/>
        </w:tcPr>
        <w:p w14:paraId="0D61D7C5" w14:textId="40752915" w:rsidR="00DA256E" w:rsidRPr="004A6ECB" w:rsidRDefault="00DA256E" w:rsidP="004A6ECB">
          <w:pPr>
            <w:pStyle w:val="Footer"/>
            <w:spacing w:after="0" w:line="240" w:lineRule="auto"/>
            <w:rPr>
              <w:sz w:val="28"/>
              <w:szCs w:val="28"/>
            </w:rPr>
          </w:pPr>
          <w:r>
            <w:rPr>
              <w:rFonts w:hint="cs"/>
              <w:sz w:val="28"/>
              <w:szCs w:val="28"/>
              <w:cs/>
            </w:rPr>
            <w:t>แชทบอทสำหรับดูแลผู้ป่วยโรคไต</w:t>
          </w:r>
        </w:p>
      </w:tc>
      <w:tc>
        <w:tcPr>
          <w:tcW w:w="810" w:type="dxa"/>
          <w:tcMar>
            <w:top w:w="43" w:type="dxa"/>
            <w:left w:w="0" w:type="dxa"/>
            <w:right w:w="0" w:type="dxa"/>
          </w:tcMar>
          <w:vAlign w:val="bottom"/>
        </w:tcPr>
        <w:sdt>
          <w:sdtPr>
            <w:rPr>
              <w:sz w:val="28"/>
              <w:szCs w:val="28"/>
            </w:rPr>
            <w:id w:val="1047571119"/>
            <w:docPartObj>
              <w:docPartGallery w:val="Page Numbers (Bottom of Page)"/>
              <w:docPartUnique/>
            </w:docPartObj>
          </w:sdtPr>
          <w:sdtEndPr>
            <w:rPr>
              <w:noProof/>
            </w:rPr>
          </w:sdtEndPr>
          <w:sdtContent>
            <w:p w14:paraId="7D9F5D1B" w14:textId="77777777" w:rsidR="00DA256E" w:rsidRPr="004A6ECB" w:rsidRDefault="00DA256E" w:rsidP="004A6ECB">
              <w:pPr>
                <w:pStyle w:val="Footer"/>
                <w:spacing w:after="0" w:line="240" w:lineRule="auto"/>
                <w:jc w:val="right"/>
                <w:rPr>
                  <w:noProof/>
                  <w:sz w:val="28"/>
                  <w:szCs w:val="28"/>
                </w:rPr>
              </w:pPr>
              <w:r w:rsidRPr="004A6ECB">
                <w:rPr>
                  <w:sz w:val="28"/>
                  <w:szCs w:val="28"/>
                </w:rPr>
                <w:fldChar w:fldCharType="begin"/>
              </w:r>
              <w:r w:rsidRPr="004A6ECB">
                <w:rPr>
                  <w:sz w:val="28"/>
                  <w:szCs w:val="28"/>
                </w:rPr>
                <w:instrText xml:space="preserve"> PAGE   \* MERGEFORMAT </w:instrText>
              </w:r>
              <w:r w:rsidRPr="004A6ECB">
                <w:rPr>
                  <w:sz w:val="28"/>
                  <w:szCs w:val="28"/>
                </w:rPr>
                <w:fldChar w:fldCharType="separate"/>
              </w:r>
              <w:r>
                <w:rPr>
                  <w:noProof/>
                  <w:sz w:val="28"/>
                  <w:szCs w:val="28"/>
                </w:rPr>
                <w:t>8</w:t>
              </w:r>
              <w:r w:rsidRPr="004A6ECB">
                <w:rPr>
                  <w:noProof/>
                  <w:sz w:val="28"/>
                  <w:szCs w:val="28"/>
                </w:rPr>
                <w:fldChar w:fldCharType="end"/>
              </w:r>
            </w:p>
          </w:sdtContent>
        </w:sdt>
      </w:tc>
    </w:tr>
  </w:tbl>
  <w:p w14:paraId="2376B55C" w14:textId="77777777" w:rsidR="00DA256E" w:rsidRPr="00ED3833" w:rsidRDefault="00DA256E" w:rsidP="004A6ECB">
    <w:pPr>
      <w:pStyle w:val="Footer"/>
      <w:rPr>
        <w:rFonts w:ascii="Times New Roman" w:hAnsi="Times New Roman" w:cstheme="minorBidi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9EB1C7" w14:textId="77777777" w:rsidR="00DA256E" w:rsidRPr="00ED3833" w:rsidRDefault="00DA256E" w:rsidP="004A6ECB">
    <w:pPr>
      <w:pStyle w:val="Footer"/>
      <w:rPr>
        <w:rFonts w:ascii="Times New Roman" w:hAnsi="Times New Roman" w:cstheme="minorBidi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68EAD9" w14:textId="77777777" w:rsidR="00454631" w:rsidRDefault="00454631">
      <w:pPr>
        <w:spacing w:after="0" w:line="240" w:lineRule="auto"/>
      </w:pPr>
      <w:r>
        <w:separator/>
      </w:r>
    </w:p>
  </w:footnote>
  <w:footnote w:type="continuationSeparator" w:id="0">
    <w:p w14:paraId="1EEEC3BE" w14:textId="77777777" w:rsidR="00454631" w:rsidRDefault="004546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BE341F" w14:textId="77777777" w:rsidR="00DA256E" w:rsidRDefault="00DA256E">
    <w:pPr>
      <w:pStyle w:val="Header"/>
      <w:jc w:val="right"/>
    </w:pPr>
  </w:p>
  <w:p w14:paraId="0AE26068" w14:textId="77777777" w:rsidR="00DA256E" w:rsidRDefault="00DA256E">
    <w:pPr>
      <w:pStyle w:val="Header"/>
      <w:jc w:val="right"/>
      <w:rPr>
        <w:sz w:val="30"/>
        <w:szCs w:val="3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4F193E" w14:textId="77777777" w:rsidR="00DA256E" w:rsidRPr="00CE703C" w:rsidRDefault="00DA256E" w:rsidP="00CE703C">
    <w:pPr>
      <w:pStyle w:val="Header"/>
      <w:jc w:val="right"/>
      <w:rPr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AB959B" w14:textId="77777777" w:rsidR="00DA256E" w:rsidRPr="00CE703C" w:rsidRDefault="00DA256E" w:rsidP="00CE703C">
    <w:pPr>
      <w:pStyle w:val="Header"/>
      <w:jc w:val="right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32F085CC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151904A8"/>
    <w:multiLevelType w:val="multilevel"/>
    <w:tmpl w:val="DB6687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15800EF7"/>
    <w:multiLevelType w:val="hybridMultilevel"/>
    <w:tmpl w:val="84D8E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5484C"/>
    <w:multiLevelType w:val="hybridMultilevel"/>
    <w:tmpl w:val="78B895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71B4F"/>
    <w:multiLevelType w:val="hybridMultilevel"/>
    <w:tmpl w:val="35D6E56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F40238"/>
    <w:multiLevelType w:val="hybridMultilevel"/>
    <w:tmpl w:val="8D9047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1D10491"/>
    <w:multiLevelType w:val="hybridMultilevel"/>
    <w:tmpl w:val="C23E7DD0"/>
    <w:lvl w:ilvl="0" w:tplc="8988C9A2">
      <w:start w:val="1"/>
      <w:numFmt w:val="decimal"/>
      <w:lvlText w:val="ก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E34CCA"/>
    <w:multiLevelType w:val="hybridMultilevel"/>
    <w:tmpl w:val="3A44D2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991562F"/>
    <w:multiLevelType w:val="hybridMultilevel"/>
    <w:tmpl w:val="AAB8D7B2"/>
    <w:lvl w:ilvl="0" w:tplc="74849094">
      <w:start w:val="1"/>
      <w:numFmt w:val="decimal"/>
      <w:lvlText w:val="ข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3427FA"/>
    <w:multiLevelType w:val="hybridMultilevel"/>
    <w:tmpl w:val="AEBA98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2825A46"/>
    <w:multiLevelType w:val="multilevel"/>
    <w:tmpl w:val="DB6687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1" w15:restartNumberingAfterBreak="0">
    <w:nsid w:val="351C2C35"/>
    <w:multiLevelType w:val="hybridMultilevel"/>
    <w:tmpl w:val="E3C000D0"/>
    <w:lvl w:ilvl="0" w:tplc="AF40B8CC">
      <w:start w:val="1"/>
      <w:numFmt w:val="decimal"/>
      <w:lvlText w:val="ค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E96F90"/>
    <w:multiLevelType w:val="hybridMultilevel"/>
    <w:tmpl w:val="6ADE5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D27FBE"/>
    <w:multiLevelType w:val="multilevel"/>
    <w:tmpl w:val="7C6E0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isLgl/>
      <w:lvlText w:val="%1.%2"/>
      <w:lvlJc w:val="left"/>
      <w:pPr>
        <w:ind w:left="102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4" w15:restartNumberingAfterBreak="0">
    <w:nsid w:val="3FE86922"/>
    <w:multiLevelType w:val="multilevel"/>
    <w:tmpl w:val="DB6687F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5" w15:restartNumberingAfterBreak="0">
    <w:nsid w:val="4B413D8E"/>
    <w:multiLevelType w:val="hybridMultilevel"/>
    <w:tmpl w:val="25B86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E6A524">
      <w:numFmt w:val="bullet"/>
      <w:lvlText w:val="-"/>
      <w:lvlJc w:val="left"/>
      <w:pPr>
        <w:ind w:left="1440" w:hanging="360"/>
      </w:pPr>
      <w:rPr>
        <w:rFonts w:ascii="TH Sarabun New" w:eastAsia="Liberation Sans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60204D"/>
    <w:multiLevelType w:val="hybridMultilevel"/>
    <w:tmpl w:val="A2A87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6D0DFC"/>
    <w:multiLevelType w:val="multilevel"/>
    <w:tmpl w:val="514EAB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5FFF03E4"/>
    <w:multiLevelType w:val="hybridMultilevel"/>
    <w:tmpl w:val="D7542C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2F164F"/>
    <w:multiLevelType w:val="multilevel"/>
    <w:tmpl w:val="0DB652B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0" w15:restartNumberingAfterBreak="0">
    <w:nsid w:val="6B8B7280"/>
    <w:multiLevelType w:val="multilevel"/>
    <w:tmpl w:val="B9825F0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 w15:restartNumberingAfterBreak="0">
    <w:nsid w:val="6BA27F7F"/>
    <w:multiLevelType w:val="multilevel"/>
    <w:tmpl w:val="6B16B666"/>
    <w:lvl w:ilvl="0">
      <w:start w:val="1"/>
      <w:numFmt w:val="decimal"/>
      <w:pStyle w:val="Heading1"/>
      <w:lvlText w:val="บทที่ %1"/>
      <w:lvlJc w:val="left"/>
      <w:pPr>
        <w:ind w:left="0" w:firstLine="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22" w15:restartNumberingAfterBreak="0">
    <w:nsid w:val="6EB30A33"/>
    <w:multiLevelType w:val="hybridMultilevel"/>
    <w:tmpl w:val="28B070B2"/>
    <w:lvl w:ilvl="0" w:tplc="BB0EA0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873A1E"/>
    <w:multiLevelType w:val="hybridMultilevel"/>
    <w:tmpl w:val="7D4AECF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5812D2E"/>
    <w:multiLevelType w:val="multilevel"/>
    <w:tmpl w:val="F93AE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 w15:restartNumberingAfterBreak="0">
    <w:nsid w:val="7CFE63F5"/>
    <w:multiLevelType w:val="hybridMultilevel"/>
    <w:tmpl w:val="D64240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20"/>
  </w:num>
  <w:num w:numId="4">
    <w:abstractNumId w:val="17"/>
  </w:num>
  <w:num w:numId="5">
    <w:abstractNumId w:val="19"/>
  </w:num>
  <w:num w:numId="6">
    <w:abstractNumId w:val="22"/>
  </w:num>
  <w:num w:numId="7">
    <w:abstractNumId w:val="24"/>
  </w:num>
  <w:num w:numId="8">
    <w:abstractNumId w:val="15"/>
  </w:num>
  <w:num w:numId="9">
    <w:abstractNumId w:val="12"/>
  </w:num>
  <w:num w:numId="10">
    <w:abstractNumId w:val="5"/>
  </w:num>
  <w:num w:numId="11">
    <w:abstractNumId w:val="25"/>
  </w:num>
  <w:num w:numId="12">
    <w:abstractNumId w:val="7"/>
  </w:num>
  <w:num w:numId="13">
    <w:abstractNumId w:val="9"/>
  </w:num>
  <w:num w:numId="14">
    <w:abstractNumId w:val="16"/>
  </w:num>
  <w:num w:numId="15">
    <w:abstractNumId w:val="21"/>
  </w:num>
  <w:num w:numId="16">
    <w:abstractNumId w:val="2"/>
  </w:num>
  <w:num w:numId="17">
    <w:abstractNumId w:val="18"/>
  </w:num>
  <w:num w:numId="18">
    <w:abstractNumId w:val="3"/>
  </w:num>
  <w:num w:numId="19">
    <w:abstractNumId w:val="1"/>
  </w:num>
  <w:num w:numId="20">
    <w:abstractNumId w:val="14"/>
  </w:num>
  <w:num w:numId="21">
    <w:abstractNumId w:val="10"/>
  </w:num>
  <w:num w:numId="22">
    <w:abstractNumId w:val="6"/>
  </w:num>
  <w:num w:numId="23">
    <w:abstractNumId w:val="8"/>
  </w:num>
  <w:num w:numId="24">
    <w:abstractNumId w:val="23"/>
  </w:num>
  <w:num w:numId="25">
    <w:abstractNumId w:val="4"/>
  </w:num>
  <w:num w:numId="26">
    <w:abstractNumId w:val="1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31A"/>
    <w:rsid w:val="00000447"/>
    <w:rsid w:val="00002D3C"/>
    <w:rsid w:val="00003285"/>
    <w:rsid w:val="00003B4E"/>
    <w:rsid w:val="0000471F"/>
    <w:rsid w:val="00004B76"/>
    <w:rsid w:val="00004DA2"/>
    <w:rsid w:val="00005B7D"/>
    <w:rsid w:val="000079F3"/>
    <w:rsid w:val="00007A30"/>
    <w:rsid w:val="00007D9A"/>
    <w:rsid w:val="00010194"/>
    <w:rsid w:val="00010539"/>
    <w:rsid w:val="0001091F"/>
    <w:rsid w:val="00013AF9"/>
    <w:rsid w:val="00014574"/>
    <w:rsid w:val="000147C8"/>
    <w:rsid w:val="000155AC"/>
    <w:rsid w:val="00017AEC"/>
    <w:rsid w:val="00017E32"/>
    <w:rsid w:val="00020779"/>
    <w:rsid w:val="00020968"/>
    <w:rsid w:val="00020FBA"/>
    <w:rsid w:val="00022B3A"/>
    <w:rsid w:val="000237F5"/>
    <w:rsid w:val="0002436B"/>
    <w:rsid w:val="00024741"/>
    <w:rsid w:val="00024BF4"/>
    <w:rsid w:val="00025B21"/>
    <w:rsid w:val="0002759A"/>
    <w:rsid w:val="00030579"/>
    <w:rsid w:val="00030CA0"/>
    <w:rsid w:val="00030CB9"/>
    <w:rsid w:val="00031D92"/>
    <w:rsid w:val="00032C9C"/>
    <w:rsid w:val="000333AC"/>
    <w:rsid w:val="000346A0"/>
    <w:rsid w:val="000349D0"/>
    <w:rsid w:val="00035287"/>
    <w:rsid w:val="00035377"/>
    <w:rsid w:val="0003694B"/>
    <w:rsid w:val="00037FC6"/>
    <w:rsid w:val="000400B4"/>
    <w:rsid w:val="00042253"/>
    <w:rsid w:val="00042B10"/>
    <w:rsid w:val="00043288"/>
    <w:rsid w:val="00044D24"/>
    <w:rsid w:val="000451F1"/>
    <w:rsid w:val="0004582F"/>
    <w:rsid w:val="000467B3"/>
    <w:rsid w:val="00047187"/>
    <w:rsid w:val="00050853"/>
    <w:rsid w:val="00050BC9"/>
    <w:rsid w:val="00052CE8"/>
    <w:rsid w:val="0005310F"/>
    <w:rsid w:val="000549E6"/>
    <w:rsid w:val="00054CE0"/>
    <w:rsid w:val="000559C4"/>
    <w:rsid w:val="00057550"/>
    <w:rsid w:val="000576E3"/>
    <w:rsid w:val="000608B9"/>
    <w:rsid w:val="00061A51"/>
    <w:rsid w:val="00061AD3"/>
    <w:rsid w:val="00062039"/>
    <w:rsid w:val="00062CE0"/>
    <w:rsid w:val="00063198"/>
    <w:rsid w:val="0006640D"/>
    <w:rsid w:val="000700D2"/>
    <w:rsid w:val="0007063F"/>
    <w:rsid w:val="000714DB"/>
    <w:rsid w:val="00072DCC"/>
    <w:rsid w:val="00074B8A"/>
    <w:rsid w:val="00074BA4"/>
    <w:rsid w:val="0007573A"/>
    <w:rsid w:val="00075D21"/>
    <w:rsid w:val="00076299"/>
    <w:rsid w:val="00076534"/>
    <w:rsid w:val="000774F1"/>
    <w:rsid w:val="000809E6"/>
    <w:rsid w:val="00080CDC"/>
    <w:rsid w:val="00081015"/>
    <w:rsid w:val="00082095"/>
    <w:rsid w:val="00082FD4"/>
    <w:rsid w:val="00083420"/>
    <w:rsid w:val="00083A19"/>
    <w:rsid w:val="00084902"/>
    <w:rsid w:val="0008539E"/>
    <w:rsid w:val="0008673C"/>
    <w:rsid w:val="000905FA"/>
    <w:rsid w:val="000906BC"/>
    <w:rsid w:val="0009078D"/>
    <w:rsid w:val="00093D17"/>
    <w:rsid w:val="00094762"/>
    <w:rsid w:val="0009773A"/>
    <w:rsid w:val="000A0D8A"/>
    <w:rsid w:val="000A11EF"/>
    <w:rsid w:val="000A13DA"/>
    <w:rsid w:val="000A3542"/>
    <w:rsid w:val="000A5978"/>
    <w:rsid w:val="000A5FA9"/>
    <w:rsid w:val="000A6AE6"/>
    <w:rsid w:val="000A7451"/>
    <w:rsid w:val="000A7650"/>
    <w:rsid w:val="000B0903"/>
    <w:rsid w:val="000B1571"/>
    <w:rsid w:val="000B468E"/>
    <w:rsid w:val="000B4752"/>
    <w:rsid w:val="000B4B43"/>
    <w:rsid w:val="000B6DED"/>
    <w:rsid w:val="000C0193"/>
    <w:rsid w:val="000C2095"/>
    <w:rsid w:val="000C2B1A"/>
    <w:rsid w:val="000C5C3C"/>
    <w:rsid w:val="000C5CB4"/>
    <w:rsid w:val="000C6CDF"/>
    <w:rsid w:val="000C77FC"/>
    <w:rsid w:val="000D0F8F"/>
    <w:rsid w:val="000D60EE"/>
    <w:rsid w:val="000D6485"/>
    <w:rsid w:val="000D6961"/>
    <w:rsid w:val="000D7C1C"/>
    <w:rsid w:val="000E165E"/>
    <w:rsid w:val="000E29FA"/>
    <w:rsid w:val="000E2C02"/>
    <w:rsid w:val="000E3084"/>
    <w:rsid w:val="000E331A"/>
    <w:rsid w:val="000E3900"/>
    <w:rsid w:val="000E5145"/>
    <w:rsid w:val="000E61C8"/>
    <w:rsid w:val="000E66D8"/>
    <w:rsid w:val="000E6CB3"/>
    <w:rsid w:val="000E7AC2"/>
    <w:rsid w:val="000F0C08"/>
    <w:rsid w:val="000F19B3"/>
    <w:rsid w:val="000F34B9"/>
    <w:rsid w:val="000F5569"/>
    <w:rsid w:val="000F6A1C"/>
    <w:rsid w:val="000F6B10"/>
    <w:rsid w:val="000F6BE9"/>
    <w:rsid w:val="000F7398"/>
    <w:rsid w:val="00100BAC"/>
    <w:rsid w:val="001011FF"/>
    <w:rsid w:val="001029F3"/>
    <w:rsid w:val="00103126"/>
    <w:rsid w:val="001068B0"/>
    <w:rsid w:val="00111E10"/>
    <w:rsid w:val="00112D1B"/>
    <w:rsid w:val="00112EE2"/>
    <w:rsid w:val="00121E72"/>
    <w:rsid w:val="00121EA7"/>
    <w:rsid w:val="00124F56"/>
    <w:rsid w:val="00127393"/>
    <w:rsid w:val="001314CC"/>
    <w:rsid w:val="00132CF0"/>
    <w:rsid w:val="00133DE7"/>
    <w:rsid w:val="001354D2"/>
    <w:rsid w:val="001356F4"/>
    <w:rsid w:val="00136E4C"/>
    <w:rsid w:val="001415CB"/>
    <w:rsid w:val="00141B15"/>
    <w:rsid w:val="00143819"/>
    <w:rsid w:val="0014426C"/>
    <w:rsid w:val="00144F94"/>
    <w:rsid w:val="00145F34"/>
    <w:rsid w:val="00146D3B"/>
    <w:rsid w:val="00150A9D"/>
    <w:rsid w:val="00151955"/>
    <w:rsid w:val="001534E7"/>
    <w:rsid w:val="00153EAA"/>
    <w:rsid w:val="00154DA5"/>
    <w:rsid w:val="0015530E"/>
    <w:rsid w:val="001557F2"/>
    <w:rsid w:val="00155C0B"/>
    <w:rsid w:val="00155E49"/>
    <w:rsid w:val="00155F46"/>
    <w:rsid w:val="00156D4E"/>
    <w:rsid w:val="00157A75"/>
    <w:rsid w:val="00160652"/>
    <w:rsid w:val="00160B1B"/>
    <w:rsid w:val="00162E4F"/>
    <w:rsid w:val="001631EF"/>
    <w:rsid w:val="00163AF2"/>
    <w:rsid w:val="00163B79"/>
    <w:rsid w:val="00164240"/>
    <w:rsid w:val="00164AFA"/>
    <w:rsid w:val="00165065"/>
    <w:rsid w:val="001658F9"/>
    <w:rsid w:val="00165BD3"/>
    <w:rsid w:val="00166196"/>
    <w:rsid w:val="001708BF"/>
    <w:rsid w:val="00170A64"/>
    <w:rsid w:val="00172CB5"/>
    <w:rsid w:val="00173A79"/>
    <w:rsid w:val="00174C06"/>
    <w:rsid w:val="00174EC6"/>
    <w:rsid w:val="00176A11"/>
    <w:rsid w:val="001803DB"/>
    <w:rsid w:val="001837FF"/>
    <w:rsid w:val="00184EB4"/>
    <w:rsid w:val="00185184"/>
    <w:rsid w:val="001854AE"/>
    <w:rsid w:val="001854EF"/>
    <w:rsid w:val="00186FA2"/>
    <w:rsid w:val="0018758E"/>
    <w:rsid w:val="00187DAE"/>
    <w:rsid w:val="00190B6C"/>
    <w:rsid w:val="00192725"/>
    <w:rsid w:val="001936A7"/>
    <w:rsid w:val="00194AE7"/>
    <w:rsid w:val="0019501E"/>
    <w:rsid w:val="00196BFE"/>
    <w:rsid w:val="00196E64"/>
    <w:rsid w:val="001A18F4"/>
    <w:rsid w:val="001A208D"/>
    <w:rsid w:val="001A524A"/>
    <w:rsid w:val="001A5277"/>
    <w:rsid w:val="001A555F"/>
    <w:rsid w:val="001A7854"/>
    <w:rsid w:val="001A7AC3"/>
    <w:rsid w:val="001A7AE2"/>
    <w:rsid w:val="001B0440"/>
    <w:rsid w:val="001B0F33"/>
    <w:rsid w:val="001B15D7"/>
    <w:rsid w:val="001B18AE"/>
    <w:rsid w:val="001B23F3"/>
    <w:rsid w:val="001B2DB8"/>
    <w:rsid w:val="001B516B"/>
    <w:rsid w:val="001B5786"/>
    <w:rsid w:val="001B709B"/>
    <w:rsid w:val="001C0A48"/>
    <w:rsid w:val="001C110C"/>
    <w:rsid w:val="001C2294"/>
    <w:rsid w:val="001C31B9"/>
    <w:rsid w:val="001C46A7"/>
    <w:rsid w:val="001C4820"/>
    <w:rsid w:val="001C4F95"/>
    <w:rsid w:val="001C730C"/>
    <w:rsid w:val="001D04F6"/>
    <w:rsid w:val="001D0FA6"/>
    <w:rsid w:val="001D3CC8"/>
    <w:rsid w:val="001D5B4B"/>
    <w:rsid w:val="001D6437"/>
    <w:rsid w:val="001D6CBC"/>
    <w:rsid w:val="001E0B8F"/>
    <w:rsid w:val="001E14FD"/>
    <w:rsid w:val="001E16AE"/>
    <w:rsid w:val="001E2883"/>
    <w:rsid w:val="001E36B7"/>
    <w:rsid w:val="001E3E47"/>
    <w:rsid w:val="001E43D0"/>
    <w:rsid w:val="001E5337"/>
    <w:rsid w:val="001E5A35"/>
    <w:rsid w:val="001E5D4C"/>
    <w:rsid w:val="001E692D"/>
    <w:rsid w:val="001E6F0A"/>
    <w:rsid w:val="001E7E8A"/>
    <w:rsid w:val="001F2792"/>
    <w:rsid w:val="001F439E"/>
    <w:rsid w:val="001F6CAD"/>
    <w:rsid w:val="002017BB"/>
    <w:rsid w:val="00201BAC"/>
    <w:rsid w:val="002042BE"/>
    <w:rsid w:val="0020616F"/>
    <w:rsid w:val="0020746E"/>
    <w:rsid w:val="00213A38"/>
    <w:rsid w:val="002146D7"/>
    <w:rsid w:val="00215CBE"/>
    <w:rsid w:val="00216DBC"/>
    <w:rsid w:val="00217721"/>
    <w:rsid w:val="002201BD"/>
    <w:rsid w:val="0022134F"/>
    <w:rsid w:val="0022188A"/>
    <w:rsid w:val="0022328B"/>
    <w:rsid w:val="00224A73"/>
    <w:rsid w:val="00224C0C"/>
    <w:rsid w:val="00225000"/>
    <w:rsid w:val="002259DD"/>
    <w:rsid w:val="002279A0"/>
    <w:rsid w:val="00227C88"/>
    <w:rsid w:val="002305D4"/>
    <w:rsid w:val="002312D4"/>
    <w:rsid w:val="002319B4"/>
    <w:rsid w:val="00231C95"/>
    <w:rsid w:val="002326D3"/>
    <w:rsid w:val="00232FEF"/>
    <w:rsid w:val="00233268"/>
    <w:rsid w:val="002333FE"/>
    <w:rsid w:val="00234D27"/>
    <w:rsid w:val="00234E79"/>
    <w:rsid w:val="00235225"/>
    <w:rsid w:val="002353CD"/>
    <w:rsid w:val="00237975"/>
    <w:rsid w:val="00237C41"/>
    <w:rsid w:val="0024057F"/>
    <w:rsid w:val="00241936"/>
    <w:rsid w:val="00242193"/>
    <w:rsid w:val="002438C5"/>
    <w:rsid w:val="002438F3"/>
    <w:rsid w:val="00245864"/>
    <w:rsid w:val="00246B72"/>
    <w:rsid w:val="00246E3C"/>
    <w:rsid w:val="00250530"/>
    <w:rsid w:val="00251625"/>
    <w:rsid w:val="00251F17"/>
    <w:rsid w:val="0025208C"/>
    <w:rsid w:val="00253314"/>
    <w:rsid w:val="00254083"/>
    <w:rsid w:val="00254565"/>
    <w:rsid w:val="00254BC4"/>
    <w:rsid w:val="00255C12"/>
    <w:rsid w:val="002570FB"/>
    <w:rsid w:val="0025764D"/>
    <w:rsid w:val="0026099A"/>
    <w:rsid w:val="00261757"/>
    <w:rsid w:val="00261B33"/>
    <w:rsid w:val="00262938"/>
    <w:rsid w:val="00262B08"/>
    <w:rsid w:val="00262B44"/>
    <w:rsid w:val="00262D89"/>
    <w:rsid w:val="002630C6"/>
    <w:rsid w:val="00263B6A"/>
    <w:rsid w:val="00266D0C"/>
    <w:rsid w:val="002676E8"/>
    <w:rsid w:val="00267E60"/>
    <w:rsid w:val="00272467"/>
    <w:rsid w:val="00273036"/>
    <w:rsid w:val="00276F49"/>
    <w:rsid w:val="00280B61"/>
    <w:rsid w:val="00282EB9"/>
    <w:rsid w:val="00283CBA"/>
    <w:rsid w:val="0028765A"/>
    <w:rsid w:val="002916DD"/>
    <w:rsid w:val="00291CED"/>
    <w:rsid w:val="002950FB"/>
    <w:rsid w:val="00296DD7"/>
    <w:rsid w:val="00297A36"/>
    <w:rsid w:val="00297D4E"/>
    <w:rsid w:val="002A0C2E"/>
    <w:rsid w:val="002A19FB"/>
    <w:rsid w:val="002A1F6F"/>
    <w:rsid w:val="002A22C6"/>
    <w:rsid w:val="002A2667"/>
    <w:rsid w:val="002A357F"/>
    <w:rsid w:val="002A437F"/>
    <w:rsid w:val="002A737A"/>
    <w:rsid w:val="002A7BEF"/>
    <w:rsid w:val="002A7F24"/>
    <w:rsid w:val="002B244C"/>
    <w:rsid w:val="002B35B8"/>
    <w:rsid w:val="002B460D"/>
    <w:rsid w:val="002B7951"/>
    <w:rsid w:val="002B7FDC"/>
    <w:rsid w:val="002C0646"/>
    <w:rsid w:val="002C2856"/>
    <w:rsid w:val="002C36D2"/>
    <w:rsid w:val="002C374A"/>
    <w:rsid w:val="002C47EC"/>
    <w:rsid w:val="002C4C7D"/>
    <w:rsid w:val="002C5133"/>
    <w:rsid w:val="002C5B96"/>
    <w:rsid w:val="002C5C7D"/>
    <w:rsid w:val="002C6870"/>
    <w:rsid w:val="002C7A30"/>
    <w:rsid w:val="002C7B96"/>
    <w:rsid w:val="002C7BFF"/>
    <w:rsid w:val="002D3E2A"/>
    <w:rsid w:val="002D5944"/>
    <w:rsid w:val="002D5D22"/>
    <w:rsid w:val="002D6D89"/>
    <w:rsid w:val="002D6EED"/>
    <w:rsid w:val="002E104C"/>
    <w:rsid w:val="002E430D"/>
    <w:rsid w:val="002E4A59"/>
    <w:rsid w:val="002E5A18"/>
    <w:rsid w:val="002E5E78"/>
    <w:rsid w:val="002E777C"/>
    <w:rsid w:val="002F10A8"/>
    <w:rsid w:val="002F178B"/>
    <w:rsid w:val="002F2A82"/>
    <w:rsid w:val="002F5CCB"/>
    <w:rsid w:val="002F6A60"/>
    <w:rsid w:val="002F707E"/>
    <w:rsid w:val="002F7682"/>
    <w:rsid w:val="002F77AA"/>
    <w:rsid w:val="002F7876"/>
    <w:rsid w:val="0030031F"/>
    <w:rsid w:val="00300708"/>
    <w:rsid w:val="00300820"/>
    <w:rsid w:val="003008EB"/>
    <w:rsid w:val="003015CF"/>
    <w:rsid w:val="00301F01"/>
    <w:rsid w:val="003020DF"/>
    <w:rsid w:val="003030D6"/>
    <w:rsid w:val="00303BF8"/>
    <w:rsid w:val="00304640"/>
    <w:rsid w:val="00305493"/>
    <w:rsid w:val="00305B2B"/>
    <w:rsid w:val="00310389"/>
    <w:rsid w:val="00310597"/>
    <w:rsid w:val="00311843"/>
    <w:rsid w:val="00313717"/>
    <w:rsid w:val="00313B89"/>
    <w:rsid w:val="00314B3E"/>
    <w:rsid w:val="003168C9"/>
    <w:rsid w:val="00316B2E"/>
    <w:rsid w:val="003176DC"/>
    <w:rsid w:val="00320CDC"/>
    <w:rsid w:val="00321A0D"/>
    <w:rsid w:val="00323932"/>
    <w:rsid w:val="00324808"/>
    <w:rsid w:val="00324FB1"/>
    <w:rsid w:val="00326185"/>
    <w:rsid w:val="00326255"/>
    <w:rsid w:val="00327887"/>
    <w:rsid w:val="00327F1B"/>
    <w:rsid w:val="0033144A"/>
    <w:rsid w:val="00333411"/>
    <w:rsid w:val="0033387E"/>
    <w:rsid w:val="003339F0"/>
    <w:rsid w:val="00333C11"/>
    <w:rsid w:val="00334228"/>
    <w:rsid w:val="00335548"/>
    <w:rsid w:val="00335A5D"/>
    <w:rsid w:val="00342210"/>
    <w:rsid w:val="00342694"/>
    <w:rsid w:val="00344731"/>
    <w:rsid w:val="00345636"/>
    <w:rsid w:val="00345700"/>
    <w:rsid w:val="003477C0"/>
    <w:rsid w:val="00354491"/>
    <w:rsid w:val="0035613B"/>
    <w:rsid w:val="00357A9C"/>
    <w:rsid w:val="003624C1"/>
    <w:rsid w:val="003627AB"/>
    <w:rsid w:val="00364AA9"/>
    <w:rsid w:val="00364E7A"/>
    <w:rsid w:val="0036521D"/>
    <w:rsid w:val="003667C8"/>
    <w:rsid w:val="0036786C"/>
    <w:rsid w:val="003702B1"/>
    <w:rsid w:val="0037191F"/>
    <w:rsid w:val="00372163"/>
    <w:rsid w:val="00372869"/>
    <w:rsid w:val="003744CB"/>
    <w:rsid w:val="0037498A"/>
    <w:rsid w:val="00374FBE"/>
    <w:rsid w:val="00375069"/>
    <w:rsid w:val="00375123"/>
    <w:rsid w:val="00376247"/>
    <w:rsid w:val="003762C4"/>
    <w:rsid w:val="00376549"/>
    <w:rsid w:val="003771F6"/>
    <w:rsid w:val="00377EC1"/>
    <w:rsid w:val="003836A0"/>
    <w:rsid w:val="003847AB"/>
    <w:rsid w:val="00384FEB"/>
    <w:rsid w:val="003862AC"/>
    <w:rsid w:val="00387D1E"/>
    <w:rsid w:val="00390BDC"/>
    <w:rsid w:val="00391837"/>
    <w:rsid w:val="00392CF2"/>
    <w:rsid w:val="00396BD6"/>
    <w:rsid w:val="00396DFB"/>
    <w:rsid w:val="0039718A"/>
    <w:rsid w:val="003975B4"/>
    <w:rsid w:val="003979BA"/>
    <w:rsid w:val="003A1EB8"/>
    <w:rsid w:val="003A4A82"/>
    <w:rsid w:val="003A4F24"/>
    <w:rsid w:val="003A5964"/>
    <w:rsid w:val="003A7A88"/>
    <w:rsid w:val="003B0163"/>
    <w:rsid w:val="003B0705"/>
    <w:rsid w:val="003B0DB7"/>
    <w:rsid w:val="003B17FA"/>
    <w:rsid w:val="003B1AE6"/>
    <w:rsid w:val="003B3425"/>
    <w:rsid w:val="003B3E7A"/>
    <w:rsid w:val="003B3F15"/>
    <w:rsid w:val="003B541E"/>
    <w:rsid w:val="003B5958"/>
    <w:rsid w:val="003B5C9C"/>
    <w:rsid w:val="003B6746"/>
    <w:rsid w:val="003C080D"/>
    <w:rsid w:val="003C17F2"/>
    <w:rsid w:val="003C1805"/>
    <w:rsid w:val="003C1DEF"/>
    <w:rsid w:val="003C395C"/>
    <w:rsid w:val="003C61C1"/>
    <w:rsid w:val="003C621C"/>
    <w:rsid w:val="003D05E3"/>
    <w:rsid w:val="003D169A"/>
    <w:rsid w:val="003D24A6"/>
    <w:rsid w:val="003D2650"/>
    <w:rsid w:val="003D2D87"/>
    <w:rsid w:val="003D3831"/>
    <w:rsid w:val="003D39DC"/>
    <w:rsid w:val="003D5257"/>
    <w:rsid w:val="003E0579"/>
    <w:rsid w:val="003E7058"/>
    <w:rsid w:val="003E746F"/>
    <w:rsid w:val="003F2B43"/>
    <w:rsid w:val="003F62E3"/>
    <w:rsid w:val="003F63E9"/>
    <w:rsid w:val="003F74D6"/>
    <w:rsid w:val="004009E7"/>
    <w:rsid w:val="00401D88"/>
    <w:rsid w:val="004021C3"/>
    <w:rsid w:val="0040298A"/>
    <w:rsid w:val="004032B8"/>
    <w:rsid w:val="004043AD"/>
    <w:rsid w:val="004048C2"/>
    <w:rsid w:val="004048C3"/>
    <w:rsid w:val="00405415"/>
    <w:rsid w:val="00405934"/>
    <w:rsid w:val="004069DE"/>
    <w:rsid w:val="00407B97"/>
    <w:rsid w:val="00412678"/>
    <w:rsid w:val="00412C7D"/>
    <w:rsid w:val="00413E2E"/>
    <w:rsid w:val="0041463A"/>
    <w:rsid w:val="0041472C"/>
    <w:rsid w:val="00414F74"/>
    <w:rsid w:val="004152DB"/>
    <w:rsid w:val="00415E76"/>
    <w:rsid w:val="004160B4"/>
    <w:rsid w:val="004162B9"/>
    <w:rsid w:val="00416D15"/>
    <w:rsid w:val="00417687"/>
    <w:rsid w:val="00421A02"/>
    <w:rsid w:val="004220FE"/>
    <w:rsid w:val="004248E8"/>
    <w:rsid w:val="00424BC7"/>
    <w:rsid w:val="00425409"/>
    <w:rsid w:val="00425ADD"/>
    <w:rsid w:val="00430590"/>
    <w:rsid w:val="00430CDD"/>
    <w:rsid w:val="004310AA"/>
    <w:rsid w:val="004314A8"/>
    <w:rsid w:val="0043168C"/>
    <w:rsid w:val="00431848"/>
    <w:rsid w:val="00432B39"/>
    <w:rsid w:val="00433B60"/>
    <w:rsid w:val="00440865"/>
    <w:rsid w:val="00440BFD"/>
    <w:rsid w:val="0044309C"/>
    <w:rsid w:val="004446AE"/>
    <w:rsid w:val="00446394"/>
    <w:rsid w:val="004513E3"/>
    <w:rsid w:val="00452645"/>
    <w:rsid w:val="00453909"/>
    <w:rsid w:val="00454631"/>
    <w:rsid w:val="00454A07"/>
    <w:rsid w:val="004560C2"/>
    <w:rsid w:val="00460260"/>
    <w:rsid w:val="004604AC"/>
    <w:rsid w:val="0046094D"/>
    <w:rsid w:val="00463288"/>
    <w:rsid w:val="0046372C"/>
    <w:rsid w:val="004642AF"/>
    <w:rsid w:val="00465948"/>
    <w:rsid w:val="004667C6"/>
    <w:rsid w:val="00466DBC"/>
    <w:rsid w:val="00467011"/>
    <w:rsid w:val="00467DD5"/>
    <w:rsid w:val="00471F1E"/>
    <w:rsid w:val="00474632"/>
    <w:rsid w:val="004747DD"/>
    <w:rsid w:val="0047491E"/>
    <w:rsid w:val="0047584A"/>
    <w:rsid w:val="00476D53"/>
    <w:rsid w:val="00477C18"/>
    <w:rsid w:val="00477CB8"/>
    <w:rsid w:val="004803B3"/>
    <w:rsid w:val="004807B5"/>
    <w:rsid w:val="004866E9"/>
    <w:rsid w:val="0049000A"/>
    <w:rsid w:val="00491575"/>
    <w:rsid w:val="0049157A"/>
    <w:rsid w:val="00492371"/>
    <w:rsid w:val="00493301"/>
    <w:rsid w:val="00495C96"/>
    <w:rsid w:val="00496183"/>
    <w:rsid w:val="00496A35"/>
    <w:rsid w:val="00497BEC"/>
    <w:rsid w:val="00497EE4"/>
    <w:rsid w:val="004A16C2"/>
    <w:rsid w:val="004A2A29"/>
    <w:rsid w:val="004A33A5"/>
    <w:rsid w:val="004A5EAE"/>
    <w:rsid w:val="004A6ECB"/>
    <w:rsid w:val="004B0864"/>
    <w:rsid w:val="004B225E"/>
    <w:rsid w:val="004B25C2"/>
    <w:rsid w:val="004B4ACD"/>
    <w:rsid w:val="004B57C6"/>
    <w:rsid w:val="004B69E6"/>
    <w:rsid w:val="004B6F2E"/>
    <w:rsid w:val="004B706B"/>
    <w:rsid w:val="004B7A02"/>
    <w:rsid w:val="004B7ACF"/>
    <w:rsid w:val="004C26B1"/>
    <w:rsid w:val="004C2D64"/>
    <w:rsid w:val="004C35C3"/>
    <w:rsid w:val="004C6B91"/>
    <w:rsid w:val="004C6F32"/>
    <w:rsid w:val="004C76F2"/>
    <w:rsid w:val="004C7877"/>
    <w:rsid w:val="004C7F8F"/>
    <w:rsid w:val="004D13D3"/>
    <w:rsid w:val="004D1CC8"/>
    <w:rsid w:val="004D1CDD"/>
    <w:rsid w:val="004D5BD3"/>
    <w:rsid w:val="004D73F7"/>
    <w:rsid w:val="004E017F"/>
    <w:rsid w:val="004E0C58"/>
    <w:rsid w:val="004E1D84"/>
    <w:rsid w:val="004E3340"/>
    <w:rsid w:val="004E4ECB"/>
    <w:rsid w:val="004E7176"/>
    <w:rsid w:val="004E721F"/>
    <w:rsid w:val="004F0A22"/>
    <w:rsid w:val="004F0CB4"/>
    <w:rsid w:val="004F231C"/>
    <w:rsid w:val="004F387E"/>
    <w:rsid w:val="004F3A9E"/>
    <w:rsid w:val="004F4A78"/>
    <w:rsid w:val="004F5269"/>
    <w:rsid w:val="004F5453"/>
    <w:rsid w:val="004F6AFD"/>
    <w:rsid w:val="004F6B78"/>
    <w:rsid w:val="004F7FBC"/>
    <w:rsid w:val="00501893"/>
    <w:rsid w:val="0050291F"/>
    <w:rsid w:val="00502CD7"/>
    <w:rsid w:val="005030D9"/>
    <w:rsid w:val="00504C1D"/>
    <w:rsid w:val="00505018"/>
    <w:rsid w:val="00505444"/>
    <w:rsid w:val="005057E3"/>
    <w:rsid w:val="00507AFC"/>
    <w:rsid w:val="0051048C"/>
    <w:rsid w:val="00510FE2"/>
    <w:rsid w:val="00511A54"/>
    <w:rsid w:val="00511BE0"/>
    <w:rsid w:val="005150CE"/>
    <w:rsid w:val="00516076"/>
    <w:rsid w:val="00516109"/>
    <w:rsid w:val="0051703B"/>
    <w:rsid w:val="005207D9"/>
    <w:rsid w:val="00521FA9"/>
    <w:rsid w:val="005227D6"/>
    <w:rsid w:val="005228A9"/>
    <w:rsid w:val="00523576"/>
    <w:rsid w:val="005256AF"/>
    <w:rsid w:val="00526782"/>
    <w:rsid w:val="005268A3"/>
    <w:rsid w:val="005333B6"/>
    <w:rsid w:val="00534142"/>
    <w:rsid w:val="0053749B"/>
    <w:rsid w:val="005416F5"/>
    <w:rsid w:val="0054174F"/>
    <w:rsid w:val="00544CE9"/>
    <w:rsid w:val="00545100"/>
    <w:rsid w:val="00546142"/>
    <w:rsid w:val="00546BCE"/>
    <w:rsid w:val="00546D1F"/>
    <w:rsid w:val="00546ED2"/>
    <w:rsid w:val="00547546"/>
    <w:rsid w:val="00547CDD"/>
    <w:rsid w:val="00551FB4"/>
    <w:rsid w:val="0055298C"/>
    <w:rsid w:val="00554123"/>
    <w:rsid w:val="00555921"/>
    <w:rsid w:val="00556206"/>
    <w:rsid w:val="005571C3"/>
    <w:rsid w:val="00557527"/>
    <w:rsid w:val="0056027D"/>
    <w:rsid w:val="005629DE"/>
    <w:rsid w:val="00563768"/>
    <w:rsid w:val="005649EB"/>
    <w:rsid w:val="00565A83"/>
    <w:rsid w:val="005671B7"/>
    <w:rsid w:val="00574DFB"/>
    <w:rsid w:val="00576401"/>
    <w:rsid w:val="005770DF"/>
    <w:rsid w:val="00580126"/>
    <w:rsid w:val="00581660"/>
    <w:rsid w:val="005822B0"/>
    <w:rsid w:val="00582B21"/>
    <w:rsid w:val="0058407E"/>
    <w:rsid w:val="00584EBA"/>
    <w:rsid w:val="00587CCC"/>
    <w:rsid w:val="0059186D"/>
    <w:rsid w:val="00592039"/>
    <w:rsid w:val="005930AD"/>
    <w:rsid w:val="00595A40"/>
    <w:rsid w:val="00595BE6"/>
    <w:rsid w:val="00595E87"/>
    <w:rsid w:val="005A43EF"/>
    <w:rsid w:val="005A5616"/>
    <w:rsid w:val="005A62E1"/>
    <w:rsid w:val="005A64C2"/>
    <w:rsid w:val="005A6811"/>
    <w:rsid w:val="005A7BE8"/>
    <w:rsid w:val="005B0F66"/>
    <w:rsid w:val="005B371B"/>
    <w:rsid w:val="005B3FB8"/>
    <w:rsid w:val="005B41F8"/>
    <w:rsid w:val="005B4E89"/>
    <w:rsid w:val="005B75FD"/>
    <w:rsid w:val="005C0092"/>
    <w:rsid w:val="005C2F4C"/>
    <w:rsid w:val="005C550B"/>
    <w:rsid w:val="005C5C96"/>
    <w:rsid w:val="005C6044"/>
    <w:rsid w:val="005C604D"/>
    <w:rsid w:val="005C6933"/>
    <w:rsid w:val="005C6962"/>
    <w:rsid w:val="005C6AB0"/>
    <w:rsid w:val="005C7929"/>
    <w:rsid w:val="005C7C16"/>
    <w:rsid w:val="005D0ADB"/>
    <w:rsid w:val="005D125E"/>
    <w:rsid w:val="005D174F"/>
    <w:rsid w:val="005D1C99"/>
    <w:rsid w:val="005D2A49"/>
    <w:rsid w:val="005D5751"/>
    <w:rsid w:val="005E0ADB"/>
    <w:rsid w:val="005E15D7"/>
    <w:rsid w:val="005E235F"/>
    <w:rsid w:val="005E704F"/>
    <w:rsid w:val="005E7B06"/>
    <w:rsid w:val="005E7C4E"/>
    <w:rsid w:val="005F016B"/>
    <w:rsid w:val="005F0633"/>
    <w:rsid w:val="005F16EF"/>
    <w:rsid w:val="005F236A"/>
    <w:rsid w:val="005F2806"/>
    <w:rsid w:val="005F38E2"/>
    <w:rsid w:val="005F3941"/>
    <w:rsid w:val="005F5C6E"/>
    <w:rsid w:val="00601A05"/>
    <w:rsid w:val="00604C9B"/>
    <w:rsid w:val="006051BB"/>
    <w:rsid w:val="00605F47"/>
    <w:rsid w:val="00606187"/>
    <w:rsid w:val="00606EA0"/>
    <w:rsid w:val="00610554"/>
    <w:rsid w:val="00610B3F"/>
    <w:rsid w:val="00612476"/>
    <w:rsid w:val="00612CD7"/>
    <w:rsid w:val="00612D60"/>
    <w:rsid w:val="00615AD4"/>
    <w:rsid w:val="006171BC"/>
    <w:rsid w:val="00617A16"/>
    <w:rsid w:val="00620452"/>
    <w:rsid w:val="00620990"/>
    <w:rsid w:val="006216B9"/>
    <w:rsid w:val="006223DF"/>
    <w:rsid w:val="0062247D"/>
    <w:rsid w:val="006240BA"/>
    <w:rsid w:val="00624476"/>
    <w:rsid w:val="00625E2A"/>
    <w:rsid w:val="00626038"/>
    <w:rsid w:val="00626640"/>
    <w:rsid w:val="00627864"/>
    <w:rsid w:val="006309AE"/>
    <w:rsid w:val="00630D36"/>
    <w:rsid w:val="006313FC"/>
    <w:rsid w:val="006314B9"/>
    <w:rsid w:val="006315A6"/>
    <w:rsid w:val="00632B9B"/>
    <w:rsid w:val="00634886"/>
    <w:rsid w:val="0063504E"/>
    <w:rsid w:val="006364FC"/>
    <w:rsid w:val="0063686D"/>
    <w:rsid w:val="00637700"/>
    <w:rsid w:val="00637A26"/>
    <w:rsid w:val="006400AA"/>
    <w:rsid w:val="00641FEB"/>
    <w:rsid w:val="00642245"/>
    <w:rsid w:val="00642690"/>
    <w:rsid w:val="00645218"/>
    <w:rsid w:val="00645400"/>
    <w:rsid w:val="006458F2"/>
    <w:rsid w:val="00646FCB"/>
    <w:rsid w:val="00650F90"/>
    <w:rsid w:val="0065211A"/>
    <w:rsid w:val="00654A78"/>
    <w:rsid w:val="00655017"/>
    <w:rsid w:val="00655ABB"/>
    <w:rsid w:val="00660000"/>
    <w:rsid w:val="00661F88"/>
    <w:rsid w:val="00663E7D"/>
    <w:rsid w:val="00665810"/>
    <w:rsid w:val="006659BC"/>
    <w:rsid w:val="0066641A"/>
    <w:rsid w:val="00666DFA"/>
    <w:rsid w:val="0067075C"/>
    <w:rsid w:val="006716EB"/>
    <w:rsid w:val="00673061"/>
    <w:rsid w:val="00674538"/>
    <w:rsid w:val="006769F7"/>
    <w:rsid w:val="006770FE"/>
    <w:rsid w:val="00677E4C"/>
    <w:rsid w:val="00677F34"/>
    <w:rsid w:val="006800EB"/>
    <w:rsid w:val="0068373D"/>
    <w:rsid w:val="00684119"/>
    <w:rsid w:val="00686BD7"/>
    <w:rsid w:val="00691248"/>
    <w:rsid w:val="00692ABD"/>
    <w:rsid w:val="00692B8A"/>
    <w:rsid w:val="00693391"/>
    <w:rsid w:val="00693411"/>
    <w:rsid w:val="006950AC"/>
    <w:rsid w:val="0069559D"/>
    <w:rsid w:val="006963DD"/>
    <w:rsid w:val="00697BCB"/>
    <w:rsid w:val="00697D15"/>
    <w:rsid w:val="006A3E17"/>
    <w:rsid w:val="006A40D1"/>
    <w:rsid w:val="006A74E7"/>
    <w:rsid w:val="006B0A0E"/>
    <w:rsid w:val="006B1167"/>
    <w:rsid w:val="006B1253"/>
    <w:rsid w:val="006B362F"/>
    <w:rsid w:val="006B3BB4"/>
    <w:rsid w:val="006B3CDC"/>
    <w:rsid w:val="006B3E6A"/>
    <w:rsid w:val="006B54AC"/>
    <w:rsid w:val="006B5546"/>
    <w:rsid w:val="006B5A46"/>
    <w:rsid w:val="006C1AC2"/>
    <w:rsid w:val="006C4037"/>
    <w:rsid w:val="006C4407"/>
    <w:rsid w:val="006C53D4"/>
    <w:rsid w:val="006C6BEA"/>
    <w:rsid w:val="006C7AC9"/>
    <w:rsid w:val="006C7E23"/>
    <w:rsid w:val="006D0ECA"/>
    <w:rsid w:val="006D0F41"/>
    <w:rsid w:val="006D1EC3"/>
    <w:rsid w:val="006D3D49"/>
    <w:rsid w:val="006D73C9"/>
    <w:rsid w:val="006D78DE"/>
    <w:rsid w:val="006E061B"/>
    <w:rsid w:val="006E0B47"/>
    <w:rsid w:val="006E0F6A"/>
    <w:rsid w:val="006E24FD"/>
    <w:rsid w:val="006E2A95"/>
    <w:rsid w:val="006E6225"/>
    <w:rsid w:val="006F0014"/>
    <w:rsid w:val="006F22A7"/>
    <w:rsid w:val="006F3B5D"/>
    <w:rsid w:val="006F532C"/>
    <w:rsid w:val="006F63E7"/>
    <w:rsid w:val="006F65DB"/>
    <w:rsid w:val="006F6696"/>
    <w:rsid w:val="006F6FBD"/>
    <w:rsid w:val="007009D3"/>
    <w:rsid w:val="007023EF"/>
    <w:rsid w:val="007043EA"/>
    <w:rsid w:val="0070445A"/>
    <w:rsid w:val="00705071"/>
    <w:rsid w:val="00707081"/>
    <w:rsid w:val="007075CE"/>
    <w:rsid w:val="007110FF"/>
    <w:rsid w:val="0071235B"/>
    <w:rsid w:val="007127AB"/>
    <w:rsid w:val="00712B8C"/>
    <w:rsid w:val="00713F48"/>
    <w:rsid w:val="00715154"/>
    <w:rsid w:val="0071687E"/>
    <w:rsid w:val="00721870"/>
    <w:rsid w:val="0072247F"/>
    <w:rsid w:val="00723399"/>
    <w:rsid w:val="00725AFA"/>
    <w:rsid w:val="00727C9B"/>
    <w:rsid w:val="00730619"/>
    <w:rsid w:val="00733D1F"/>
    <w:rsid w:val="007409AB"/>
    <w:rsid w:val="00742F9F"/>
    <w:rsid w:val="0074308E"/>
    <w:rsid w:val="00743314"/>
    <w:rsid w:val="00745921"/>
    <w:rsid w:val="00746CEA"/>
    <w:rsid w:val="00751D14"/>
    <w:rsid w:val="0075399B"/>
    <w:rsid w:val="00754BA1"/>
    <w:rsid w:val="0075538E"/>
    <w:rsid w:val="00755A25"/>
    <w:rsid w:val="00760650"/>
    <w:rsid w:val="00761800"/>
    <w:rsid w:val="00763920"/>
    <w:rsid w:val="007642FE"/>
    <w:rsid w:val="00770E1A"/>
    <w:rsid w:val="00770FB7"/>
    <w:rsid w:val="00775A2D"/>
    <w:rsid w:val="00775BCD"/>
    <w:rsid w:val="007761BF"/>
    <w:rsid w:val="00777C63"/>
    <w:rsid w:val="00780D54"/>
    <w:rsid w:val="00780D58"/>
    <w:rsid w:val="007842FF"/>
    <w:rsid w:val="00784B71"/>
    <w:rsid w:val="00784F23"/>
    <w:rsid w:val="007869C6"/>
    <w:rsid w:val="00787BBF"/>
    <w:rsid w:val="00790EA7"/>
    <w:rsid w:val="00794A73"/>
    <w:rsid w:val="00795C17"/>
    <w:rsid w:val="00796652"/>
    <w:rsid w:val="00796F58"/>
    <w:rsid w:val="00797102"/>
    <w:rsid w:val="00797935"/>
    <w:rsid w:val="007A02AD"/>
    <w:rsid w:val="007A04D8"/>
    <w:rsid w:val="007A05EE"/>
    <w:rsid w:val="007A069D"/>
    <w:rsid w:val="007A15A3"/>
    <w:rsid w:val="007A15CB"/>
    <w:rsid w:val="007A15DB"/>
    <w:rsid w:val="007A3F65"/>
    <w:rsid w:val="007A469F"/>
    <w:rsid w:val="007A72D4"/>
    <w:rsid w:val="007A7B47"/>
    <w:rsid w:val="007B0FEF"/>
    <w:rsid w:val="007B10DE"/>
    <w:rsid w:val="007B2FDF"/>
    <w:rsid w:val="007B3A89"/>
    <w:rsid w:val="007B3D43"/>
    <w:rsid w:val="007B51C1"/>
    <w:rsid w:val="007B6392"/>
    <w:rsid w:val="007B7BDF"/>
    <w:rsid w:val="007C2837"/>
    <w:rsid w:val="007C3197"/>
    <w:rsid w:val="007C32D5"/>
    <w:rsid w:val="007C3513"/>
    <w:rsid w:val="007C3BD1"/>
    <w:rsid w:val="007C6C4F"/>
    <w:rsid w:val="007C7671"/>
    <w:rsid w:val="007C7D5C"/>
    <w:rsid w:val="007C7FD7"/>
    <w:rsid w:val="007D2005"/>
    <w:rsid w:val="007D2E07"/>
    <w:rsid w:val="007D40A4"/>
    <w:rsid w:val="007D4156"/>
    <w:rsid w:val="007D5D63"/>
    <w:rsid w:val="007D79AB"/>
    <w:rsid w:val="007D7CC6"/>
    <w:rsid w:val="007E05DD"/>
    <w:rsid w:val="007E0DFC"/>
    <w:rsid w:val="007E1039"/>
    <w:rsid w:val="007E166D"/>
    <w:rsid w:val="007E24E0"/>
    <w:rsid w:val="007E26BC"/>
    <w:rsid w:val="007E4E70"/>
    <w:rsid w:val="007E628D"/>
    <w:rsid w:val="007E64D4"/>
    <w:rsid w:val="007E7747"/>
    <w:rsid w:val="007F03AD"/>
    <w:rsid w:val="007F1184"/>
    <w:rsid w:val="007F12A1"/>
    <w:rsid w:val="007F1605"/>
    <w:rsid w:val="007F2354"/>
    <w:rsid w:val="007F42A5"/>
    <w:rsid w:val="007F6000"/>
    <w:rsid w:val="00800EDC"/>
    <w:rsid w:val="00801EEB"/>
    <w:rsid w:val="00801EF3"/>
    <w:rsid w:val="00802A85"/>
    <w:rsid w:val="00803679"/>
    <w:rsid w:val="008038B5"/>
    <w:rsid w:val="00803D98"/>
    <w:rsid w:val="00805D3D"/>
    <w:rsid w:val="0080665A"/>
    <w:rsid w:val="00807577"/>
    <w:rsid w:val="00811149"/>
    <w:rsid w:val="0081135F"/>
    <w:rsid w:val="00811C29"/>
    <w:rsid w:val="00811CCF"/>
    <w:rsid w:val="00816208"/>
    <w:rsid w:val="00816E68"/>
    <w:rsid w:val="00821A25"/>
    <w:rsid w:val="00821B9D"/>
    <w:rsid w:val="00823E73"/>
    <w:rsid w:val="00825B8D"/>
    <w:rsid w:val="0082628D"/>
    <w:rsid w:val="00826585"/>
    <w:rsid w:val="00830C1B"/>
    <w:rsid w:val="008313F8"/>
    <w:rsid w:val="008330C0"/>
    <w:rsid w:val="0083317B"/>
    <w:rsid w:val="0083372E"/>
    <w:rsid w:val="00835387"/>
    <w:rsid w:val="00837F4E"/>
    <w:rsid w:val="00840548"/>
    <w:rsid w:val="008413C4"/>
    <w:rsid w:val="00844016"/>
    <w:rsid w:val="0084404F"/>
    <w:rsid w:val="008457D8"/>
    <w:rsid w:val="0084582B"/>
    <w:rsid w:val="00846136"/>
    <w:rsid w:val="00846EC7"/>
    <w:rsid w:val="0084718B"/>
    <w:rsid w:val="008505A5"/>
    <w:rsid w:val="0085195A"/>
    <w:rsid w:val="00851DBF"/>
    <w:rsid w:val="00853B3F"/>
    <w:rsid w:val="00854401"/>
    <w:rsid w:val="00855A88"/>
    <w:rsid w:val="008561B4"/>
    <w:rsid w:val="00856204"/>
    <w:rsid w:val="008566E2"/>
    <w:rsid w:val="008570E2"/>
    <w:rsid w:val="00857D7E"/>
    <w:rsid w:val="00860847"/>
    <w:rsid w:val="008614F9"/>
    <w:rsid w:val="0086178A"/>
    <w:rsid w:val="00863A28"/>
    <w:rsid w:val="00871018"/>
    <w:rsid w:val="008710E9"/>
    <w:rsid w:val="00871907"/>
    <w:rsid w:val="008727B7"/>
    <w:rsid w:val="00873723"/>
    <w:rsid w:val="0087522C"/>
    <w:rsid w:val="0087599F"/>
    <w:rsid w:val="00876A81"/>
    <w:rsid w:val="008820B7"/>
    <w:rsid w:val="00882157"/>
    <w:rsid w:val="008845FB"/>
    <w:rsid w:val="00885647"/>
    <w:rsid w:val="008857AF"/>
    <w:rsid w:val="00885E60"/>
    <w:rsid w:val="00887706"/>
    <w:rsid w:val="00887942"/>
    <w:rsid w:val="00890080"/>
    <w:rsid w:val="00890440"/>
    <w:rsid w:val="00890649"/>
    <w:rsid w:val="00890F48"/>
    <w:rsid w:val="00893396"/>
    <w:rsid w:val="00893986"/>
    <w:rsid w:val="00893DCE"/>
    <w:rsid w:val="00895FF3"/>
    <w:rsid w:val="0089787C"/>
    <w:rsid w:val="008A0077"/>
    <w:rsid w:val="008A0107"/>
    <w:rsid w:val="008A2429"/>
    <w:rsid w:val="008A401A"/>
    <w:rsid w:val="008A45DF"/>
    <w:rsid w:val="008A5049"/>
    <w:rsid w:val="008A7085"/>
    <w:rsid w:val="008B0339"/>
    <w:rsid w:val="008B1F30"/>
    <w:rsid w:val="008B20BB"/>
    <w:rsid w:val="008B2408"/>
    <w:rsid w:val="008B6A00"/>
    <w:rsid w:val="008B7505"/>
    <w:rsid w:val="008B7A3F"/>
    <w:rsid w:val="008C006F"/>
    <w:rsid w:val="008C2C07"/>
    <w:rsid w:val="008C2D8D"/>
    <w:rsid w:val="008C37F2"/>
    <w:rsid w:val="008C3D11"/>
    <w:rsid w:val="008C3EA9"/>
    <w:rsid w:val="008C529F"/>
    <w:rsid w:val="008D0EC6"/>
    <w:rsid w:val="008D2A42"/>
    <w:rsid w:val="008D3988"/>
    <w:rsid w:val="008D3B79"/>
    <w:rsid w:val="008D3C4C"/>
    <w:rsid w:val="008D6D4B"/>
    <w:rsid w:val="008D7C58"/>
    <w:rsid w:val="008E03E3"/>
    <w:rsid w:val="008E0860"/>
    <w:rsid w:val="008E0E8F"/>
    <w:rsid w:val="008E10AE"/>
    <w:rsid w:val="008E1937"/>
    <w:rsid w:val="008E314B"/>
    <w:rsid w:val="008E3ACD"/>
    <w:rsid w:val="008E45D6"/>
    <w:rsid w:val="008E6061"/>
    <w:rsid w:val="008F081C"/>
    <w:rsid w:val="008F16AE"/>
    <w:rsid w:val="008F3108"/>
    <w:rsid w:val="008F3AB5"/>
    <w:rsid w:val="008F6101"/>
    <w:rsid w:val="008F620C"/>
    <w:rsid w:val="008F6A64"/>
    <w:rsid w:val="00900505"/>
    <w:rsid w:val="009042C0"/>
    <w:rsid w:val="0090477C"/>
    <w:rsid w:val="009049F1"/>
    <w:rsid w:val="00904C76"/>
    <w:rsid w:val="00904E58"/>
    <w:rsid w:val="009056C5"/>
    <w:rsid w:val="00905789"/>
    <w:rsid w:val="00905EF9"/>
    <w:rsid w:val="00905F78"/>
    <w:rsid w:val="00910528"/>
    <w:rsid w:val="009108CF"/>
    <w:rsid w:val="00911A83"/>
    <w:rsid w:val="00911DE3"/>
    <w:rsid w:val="0091357B"/>
    <w:rsid w:val="0091387E"/>
    <w:rsid w:val="00916DBF"/>
    <w:rsid w:val="009205B8"/>
    <w:rsid w:val="009206E8"/>
    <w:rsid w:val="0092262D"/>
    <w:rsid w:val="00924186"/>
    <w:rsid w:val="0092429A"/>
    <w:rsid w:val="00925D77"/>
    <w:rsid w:val="009276B9"/>
    <w:rsid w:val="0093139E"/>
    <w:rsid w:val="009349AC"/>
    <w:rsid w:val="00936E74"/>
    <w:rsid w:val="0093767C"/>
    <w:rsid w:val="009378D7"/>
    <w:rsid w:val="009409C6"/>
    <w:rsid w:val="0094124A"/>
    <w:rsid w:val="00941934"/>
    <w:rsid w:val="00941AEF"/>
    <w:rsid w:val="009432E3"/>
    <w:rsid w:val="00943A45"/>
    <w:rsid w:val="0094536F"/>
    <w:rsid w:val="0094618D"/>
    <w:rsid w:val="0095008B"/>
    <w:rsid w:val="00951EF7"/>
    <w:rsid w:val="00953C70"/>
    <w:rsid w:val="009543E9"/>
    <w:rsid w:val="00954A06"/>
    <w:rsid w:val="00954DC1"/>
    <w:rsid w:val="00957091"/>
    <w:rsid w:val="00960ED0"/>
    <w:rsid w:val="009615FD"/>
    <w:rsid w:val="00961AD0"/>
    <w:rsid w:val="00961F3E"/>
    <w:rsid w:val="0096210B"/>
    <w:rsid w:val="00962ED8"/>
    <w:rsid w:val="0096390E"/>
    <w:rsid w:val="00964E68"/>
    <w:rsid w:val="00965EEA"/>
    <w:rsid w:val="00965EF3"/>
    <w:rsid w:val="009669CC"/>
    <w:rsid w:val="009669F6"/>
    <w:rsid w:val="00967569"/>
    <w:rsid w:val="00967920"/>
    <w:rsid w:val="00971F15"/>
    <w:rsid w:val="00976C22"/>
    <w:rsid w:val="00977637"/>
    <w:rsid w:val="0097792D"/>
    <w:rsid w:val="00983E68"/>
    <w:rsid w:val="009847D0"/>
    <w:rsid w:val="00984817"/>
    <w:rsid w:val="009852B6"/>
    <w:rsid w:val="0098544E"/>
    <w:rsid w:val="009858DF"/>
    <w:rsid w:val="009909C5"/>
    <w:rsid w:val="00994EAF"/>
    <w:rsid w:val="009962E9"/>
    <w:rsid w:val="009964C3"/>
    <w:rsid w:val="00996898"/>
    <w:rsid w:val="0099732C"/>
    <w:rsid w:val="00997E5A"/>
    <w:rsid w:val="009A002C"/>
    <w:rsid w:val="009A54A3"/>
    <w:rsid w:val="009A6E2F"/>
    <w:rsid w:val="009A7101"/>
    <w:rsid w:val="009B0923"/>
    <w:rsid w:val="009B14DB"/>
    <w:rsid w:val="009B3852"/>
    <w:rsid w:val="009B44E2"/>
    <w:rsid w:val="009B4B7A"/>
    <w:rsid w:val="009B5454"/>
    <w:rsid w:val="009B6B1D"/>
    <w:rsid w:val="009B7586"/>
    <w:rsid w:val="009C0CC4"/>
    <w:rsid w:val="009C124E"/>
    <w:rsid w:val="009C29E2"/>
    <w:rsid w:val="009C2E09"/>
    <w:rsid w:val="009C4018"/>
    <w:rsid w:val="009C666D"/>
    <w:rsid w:val="009C73F2"/>
    <w:rsid w:val="009C7983"/>
    <w:rsid w:val="009D0307"/>
    <w:rsid w:val="009D17A4"/>
    <w:rsid w:val="009D1AC5"/>
    <w:rsid w:val="009D372A"/>
    <w:rsid w:val="009D44C2"/>
    <w:rsid w:val="009D48B8"/>
    <w:rsid w:val="009D517F"/>
    <w:rsid w:val="009D5230"/>
    <w:rsid w:val="009D5C23"/>
    <w:rsid w:val="009D6C4E"/>
    <w:rsid w:val="009D7503"/>
    <w:rsid w:val="009E150B"/>
    <w:rsid w:val="009E17BE"/>
    <w:rsid w:val="009E7861"/>
    <w:rsid w:val="009F04A2"/>
    <w:rsid w:val="009F11AC"/>
    <w:rsid w:val="009F40C6"/>
    <w:rsid w:val="009F44B0"/>
    <w:rsid w:val="009F5DA5"/>
    <w:rsid w:val="009F6586"/>
    <w:rsid w:val="009F6708"/>
    <w:rsid w:val="009F6F2A"/>
    <w:rsid w:val="009F7335"/>
    <w:rsid w:val="00A00259"/>
    <w:rsid w:val="00A01FC1"/>
    <w:rsid w:val="00A036C4"/>
    <w:rsid w:val="00A059C8"/>
    <w:rsid w:val="00A06783"/>
    <w:rsid w:val="00A10078"/>
    <w:rsid w:val="00A10B70"/>
    <w:rsid w:val="00A12B47"/>
    <w:rsid w:val="00A14B9E"/>
    <w:rsid w:val="00A14BF4"/>
    <w:rsid w:val="00A15518"/>
    <w:rsid w:val="00A176F0"/>
    <w:rsid w:val="00A179D7"/>
    <w:rsid w:val="00A17FD2"/>
    <w:rsid w:val="00A2064B"/>
    <w:rsid w:val="00A20A75"/>
    <w:rsid w:val="00A2106C"/>
    <w:rsid w:val="00A21447"/>
    <w:rsid w:val="00A21F34"/>
    <w:rsid w:val="00A23BA4"/>
    <w:rsid w:val="00A24E3B"/>
    <w:rsid w:val="00A27251"/>
    <w:rsid w:val="00A3216F"/>
    <w:rsid w:val="00A32EEF"/>
    <w:rsid w:val="00A330B0"/>
    <w:rsid w:val="00A331AB"/>
    <w:rsid w:val="00A33560"/>
    <w:rsid w:val="00A3407A"/>
    <w:rsid w:val="00A346AF"/>
    <w:rsid w:val="00A3524C"/>
    <w:rsid w:val="00A35ED0"/>
    <w:rsid w:val="00A374A8"/>
    <w:rsid w:val="00A459F6"/>
    <w:rsid w:val="00A469C1"/>
    <w:rsid w:val="00A469DD"/>
    <w:rsid w:val="00A46F5E"/>
    <w:rsid w:val="00A5028D"/>
    <w:rsid w:val="00A510CA"/>
    <w:rsid w:val="00A5526B"/>
    <w:rsid w:val="00A57876"/>
    <w:rsid w:val="00A607CF"/>
    <w:rsid w:val="00A60E77"/>
    <w:rsid w:val="00A622D2"/>
    <w:rsid w:val="00A623FF"/>
    <w:rsid w:val="00A64B44"/>
    <w:rsid w:val="00A65D83"/>
    <w:rsid w:val="00A67E12"/>
    <w:rsid w:val="00A71400"/>
    <w:rsid w:val="00A746D9"/>
    <w:rsid w:val="00A74E5D"/>
    <w:rsid w:val="00A74E5E"/>
    <w:rsid w:val="00A74EF2"/>
    <w:rsid w:val="00A7548E"/>
    <w:rsid w:val="00A770D5"/>
    <w:rsid w:val="00A81B9E"/>
    <w:rsid w:val="00A822E5"/>
    <w:rsid w:val="00A832CB"/>
    <w:rsid w:val="00A83A1A"/>
    <w:rsid w:val="00A83E1A"/>
    <w:rsid w:val="00A84407"/>
    <w:rsid w:val="00A86FAB"/>
    <w:rsid w:val="00A9206F"/>
    <w:rsid w:val="00A925D2"/>
    <w:rsid w:val="00A92BE4"/>
    <w:rsid w:val="00A93E07"/>
    <w:rsid w:val="00A968B5"/>
    <w:rsid w:val="00A976E0"/>
    <w:rsid w:val="00A978E1"/>
    <w:rsid w:val="00AA00EC"/>
    <w:rsid w:val="00AA24D7"/>
    <w:rsid w:val="00AA3ABA"/>
    <w:rsid w:val="00AA62F3"/>
    <w:rsid w:val="00AA7350"/>
    <w:rsid w:val="00AB0038"/>
    <w:rsid w:val="00AB09C6"/>
    <w:rsid w:val="00AB135D"/>
    <w:rsid w:val="00AB3027"/>
    <w:rsid w:val="00AB331A"/>
    <w:rsid w:val="00AB3526"/>
    <w:rsid w:val="00AB3D37"/>
    <w:rsid w:val="00AB4F13"/>
    <w:rsid w:val="00AB53EF"/>
    <w:rsid w:val="00AC1B7B"/>
    <w:rsid w:val="00AC2267"/>
    <w:rsid w:val="00AC2CA4"/>
    <w:rsid w:val="00AC2E5C"/>
    <w:rsid w:val="00AC348B"/>
    <w:rsid w:val="00AC36B5"/>
    <w:rsid w:val="00AC5B09"/>
    <w:rsid w:val="00AC74F2"/>
    <w:rsid w:val="00AC757F"/>
    <w:rsid w:val="00AD0C75"/>
    <w:rsid w:val="00AD3A2A"/>
    <w:rsid w:val="00AD3D38"/>
    <w:rsid w:val="00AD5309"/>
    <w:rsid w:val="00AD61D1"/>
    <w:rsid w:val="00AD7331"/>
    <w:rsid w:val="00AE18B5"/>
    <w:rsid w:val="00AE29CD"/>
    <w:rsid w:val="00AE4F56"/>
    <w:rsid w:val="00AE548D"/>
    <w:rsid w:val="00AE5CAE"/>
    <w:rsid w:val="00AE7909"/>
    <w:rsid w:val="00AF1C56"/>
    <w:rsid w:val="00AF5D82"/>
    <w:rsid w:val="00AF636B"/>
    <w:rsid w:val="00AF691F"/>
    <w:rsid w:val="00AF759B"/>
    <w:rsid w:val="00B00979"/>
    <w:rsid w:val="00B00A49"/>
    <w:rsid w:val="00B019A7"/>
    <w:rsid w:val="00B023D5"/>
    <w:rsid w:val="00B024FD"/>
    <w:rsid w:val="00B03511"/>
    <w:rsid w:val="00B03CA8"/>
    <w:rsid w:val="00B049E6"/>
    <w:rsid w:val="00B063B2"/>
    <w:rsid w:val="00B07562"/>
    <w:rsid w:val="00B07EBD"/>
    <w:rsid w:val="00B10CA7"/>
    <w:rsid w:val="00B1135D"/>
    <w:rsid w:val="00B118A2"/>
    <w:rsid w:val="00B134D6"/>
    <w:rsid w:val="00B13C8B"/>
    <w:rsid w:val="00B13EEC"/>
    <w:rsid w:val="00B24286"/>
    <w:rsid w:val="00B250F6"/>
    <w:rsid w:val="00B26504"/>
    <w:rsid w:val="00B26F60"/>
    <w:rsid w:val="00B27549"/>
    <w:rsid w:val="00B30C56"/>
    <w:rsid w:val="00B31170"/>
    <w:rsid w:val="00B31BF7"/>
    <w:rsid w:val="00B36546"/>
    <w:rsid w:val="00B36BAD"/>
    <w:rsid w:val="00B37EB8"/>
    <w:rsid w:val="00B4126F"/>
    <w:rsid w:val="00B41959"/>
    <w:rsid w:val="00B4495F"/>
    <w:rsid w:val="00B44EE2"/>
    <w:rsid w:val="00B4502F"/>
    <w:rsid w:val="00B4510B"/>
    <w:rsid w:val="00B451AA"/>
    <w:rsid w:val="00B4632F"/>
    <w:rsid w:val="00B464EB"/>
    <w:rsid w:val="00B47A5A"/>
    <w:rsid w:val="00B47FE0"/>
    <w:rsid w:val="00B500F8"/>
    <w:rsid w:val="00B505F5"/>
    <w:rsid w:val="00B515A5"/>
    <w:rsid w:val="00B54991"/>
    <w:rsid w:val="00B54C4E"/>
    <w:rsid w:val="00B5727C"/>
    <w:rsid w:val="00B57C7B"/>
    <w:rsid w:val="00B60094"/>
    <w:rsid w:val="00B60B74"/>
    <w:rsid w:val="00B60FFF"/>
    <w:rsid w:val="00B61BC2"/>
    <w:rsid w:val="00B62CED"/>
    <w:rsid w:val="00B63F82"/>
    <w:rsid w:val="00B65787"/>
    <w:rsid w:val="00B67495"/>
    <w:rsid w:val="00B719EA"/>
    <w:rsid w:val="00B727F2"/>
    <w:rsid w:val="00B744B3"/>
    <w:rsid w:val="00B82BEA"/>
    <w:rsid w:val="00B83C8E"/>
    <w:rsid w:val="00B86A90"/>
    <w:rsid w:val="00B90656"/>
    <w:rsid w:val="00B91B27"/>
    <w:rsid w:val="00B9481E"/>
    <w:rsid w:val="00B95471"/>
    <w:rsid w:val="00B961FB"/>
    <w:rsid w:val="00B96651"/>
    <w:rsid w:val="00BA1588"/>
    <w:rsid w:val="00BA1BD6"/>
    <w:rsid w:val="00BA2E81"/>
    <w:rsid w:val="00BA2FDC"/>
    <w:rsid w:val="00BA4850"/>
    <w:rsid w:val="00BA5F77"/>
    <w:rsid w:val="00BA62B2"/>
    <w:rsid w:val="00BA6B00"/>
    <w:rsid w:val="00BB01D9"/>
    <w:rsid w:val="00BB07BF"/>
    <w:rsid w:val="00BB0E89"/>
    <w:rsid w:val="00BB2339"/>
    <w:rsid w:val="00BB5224"/>
    <w:rsid w:val="00BB5422"/>
    <w:rsid w:val="00BB7590"/>
    <w:rsid w:val="00BB79BA"/>
    <w:rsid w:val="00BB7FEE"/>
    <w:rsid w:val="00BC0DD9"/>
    <w:rsid w:val="00BC1973"/>
    <w:rsid w:val="00BC1D8F"/>
    <w:rsid w:val="00BC2CE0"/>
    <w:rsid w:val="00BC3749"/>
    <w:rsid w:val="00BC6916"/>
    <w:rsid w:val="00BD08B9"/>
    <w:rsid w:val="00BD0D3F"/>
    <w:rsid w:val="00BD0E23"/>
    <w:rsid w:val="00BD12D9"/>
    <w:rsid w:val="00BD12E0"/>
    <w:rsid w:val="00BD162C"/>
    <w:rsid w:val="00BD1AAB"/>
    <w:rsid w:val="00BD2A65"/>
    <w:rsid w:val="00BD368E"/>
    <w:rsid w:val="00BD4DB6"/>
    <w:rsid w:val="00BD4EA5"/>
    <w:rsid w:val="00BD61EF"/>
    <w:rsid w:val="00BD79F4"/>
    <w:rsid w:val="00BE0390"/>
    <w:rsid w:val="00BE07A0"/>
    <w:rsid w:val="00BE0CD5"/>
    <w:rsid w:val="00BE1632"/>
    <w:rsid w:val="00BE2DF9"/>
    <w:rsid w:val="00BE4E91"/>
    <w:rsid w:val="00BE5AED"/>
    <w:rsid w:val="00BE721E"/>
    <w:rsid w:val="00BF080E"/>
    <w:rsid w:val="00BF1905"/>
    <w:rsid w:val="00BF1CBF"/>
    <w:rsid w:val="00BF2D62"/>
    <w:rsid w:val="00BF2FE4"/>
    <w:rsid w:val="00BF353F"/>
    <w:rsid w:val="00BF49CD"/>
    <w:rsid w:val="00BF4B3D"/>
    <w:rsid w:val="00BF5C0E"/>
    <w:rsid w:val="00BF6574"/>
    <w:rsid w:val="00BF66B2"/>
    <w:rsid w:val="00BF6F97"/>
    <w:rsid w:val="00BF7D35"/>
    <w:rsid w:val="00C0104D"/>
    <w:rsid w:val="00C01E9E"/>
    <w:rsid w:val="00C0271F"/>
    <w:rsid w:val="00C045C0"/>
    <w:rsid w:val="00C047FE"/>
    <w:rsid w:val="00C04D2A"/>
    <w:rsid w:val="00C058CE"/>
    <w:rsid w:val="00C070ED"/>
    <w:rsid w:val="00C073DC"/>
    <w:rsid w:val="00C11887"/>
    <w:rsid w:val="00C11D2D"/>
    <w:rsid w:val="00C131F7"/>
    <w:rsid w:val="00C13995"/>
    <w:rsid w:val="00C13B43"/>
    <w:rsid w:val="00C15481"/>
    <w:rsid w:val="00C158BD"/>
    <w:rsid w:val="00C165A1"/>
    <w:rsid w:val="00C1743B"/>
    <w:rsid w:val="00C17E5F"/>
    <w:rsid w:val="00C2017D"/>
    <w:rsid w:val="00C2109F"/>
    <w:rsid w:val="00C223CC"/>
    <w:rsid w:val="00C22A49"/>
    <w:rsid w:val="00C22EA1"/>
    <w:rsid w:val="00C26306"/>
    <w:rsid w:val="00C27DBB"/>
    <w:rsid w:val="00C30B15"/>
    <w:rsid w:val="00C30FC8"/>
    <w:rsid w:val="00C337AE"/>
    <w:rsid w:val="00C3433C"/>
    <w:rsid w:val="00C3542A"/>
    <w:rsid w:val="00C35571"/>
    <w:rsid w:val="00C3673E"/>
    <w:rsid w:val="00C36F31"/>
    <w:rsid w:val="00C40418"/>
    <w:rsid w:val="00C40BA5"/>
    <w:rsid w:val="00C40CAD"/>
    <w:rsid w:val="00C40D5E"/>
    <w:rsid w:val="00C41306"/>
    <w:rsid w:val="00C41ABB"/>
    <w:rsid w:val="00C41CE9"/>
    <w:rsid w:val="00C42EA0"/>
    <w:rsid w:val="00C44288"/>
    <w:rsid w:val="00C44574"/>
    <w:rsid w:val="00C4585C"/>
    <w:rsid w:val="00C52B3C"/>
    <w:rsid w:val="00C53C42"/>
    <w:rsid w:val="00C53CFF"/>
    <w:rsid w:val="00C54FE3"/>
    <w:rsid w:val="00C55200"/>
    <w:rsid w:val="00C57E83"/>
    <w:rsid w:val="00C6012F"/>
    <w:rsid w:val="00C606BC"/>
    <w:rsid w:val="00C612ED"/>
    <w:rsid w:val="00C61468"/>
    <w:rsid w:val="00C6235B"/>
    <w:rsid w:val="00C6239C"/>
    <w:rsid w:val="00C62668"/>
    <w:rsid w:val="00C62AAE"/>
    <w:rsid w:val="00C62EB3"/>
    <w:rsid w:val="00C63766"/>
    <w:rsid w:val="00C641FF"/>
    <w:rsid w:val="00C65A4F"/>
    <w:rsid w:val="00C65B76"/>
    <w:rsid w:val="00C65EC8"/>
    <w:rsid w:val="00C674AE"/>
    <w:rsid w:val="00C67675"/>
    <w:rsid w:val="00C70660"/>
    <w:rsid w:val="00C72ACF"/>
    <w:rsid w:val="00C73CA2"/>
    <w:rsid w:val="00C7560B"/>
    <w:rsid w:val="00C75886"/>
    <w:rsid w:val="00C759F7"/>
    <w:rsid w:val="00C767FA"/>
    <w:rsid w:val="00C76D2C"/>
    <w:rsid w:val="00C77718"/>
    <w:rsid w:val="00C81BE6"/>
    <w:rsid w:val="00C84526"/>
    <w:rsid w:val="00C873F3"/>
    <w:rsid w:val="00C875B6"/>
    <w:rsid w:val="00C903B1"/>
    <w:rsid w:val="00C905B8"/>
    <w:rsid w:val="00C9256F"/>
    <w:rsid w:val="00C92E5C"/>
    <w:rsid w:val="00C948EE"/>
    <w:rsid w:val="00C96038"/>
    <w:rsid w:val="00CA156A"/>
    <w:rsid w:val="00CA29D1"/>
    <w:rsid w:val="00CA4C63"/>
    <w:rsid w:val="00CA7AEB"/>
    <w:rsid w:val="00CB01A5"/>
    <w:rsid w:val="00CB1513"/>
    <w:rsid w:val="00CB1517"/>
    <w:rsid w:val="00CB2FD1"/>
    <w:rsid w:val="00CB315F"/>
    <w:rsid w:val="00CB3850"/>
    <w:rsid w:val="00CB4321"/>
    <w:rsid w:val="00CB53AD"/>
    <w:rsid w:val="00CB67F7"/>
    <w:rsid w:val="00CB7110"/>
    <w:rsid w:val="00CC0CD7"/>
    <w:rsid w:val="00CC1416"/>
    <w:rsid w:val="00CC1AFC"/>
    <w:rsid w:val="00CC2580"/>
    <w:rsid w:val="00CC2C65"/>
    <w:rsid w:val="00CC3DCC"/>
    <w:rsid w:val="00CC5715"/>
    <w:rsid w:val="00CC5A35"/>
    <w:rsid w:val="00CC6411"/>
    <w:rsid w:val="00CC712D"/>
    <w:rsid w:val="00CD0776"/>
    <w:rsid w:val="00CD0A8A"/>
    <w:rsid w:val="00CD1147"/>
    <w:rsid w:val="00CD1B1E"/>
    <w:rsid w:val="00CD7702"/>
    <w:rsid w:val="00CE023C"/>
    <w:rsid w:val="00CE1433"/>
    <w:rsid w:val="00CE1A69"/>
    <w:rsid w:val="00CE2291"/>
    <w:rsid w:val="00CE2522"/>
    <w:rsid w:val="00CE51E4"/>
    <w:rsid w:val="00CE52E3"/>
    <w:rsid w:val="00CE5F74"/>
    <w:rsid w:val="00CE703C"/>
    <w:rsid w:val="00CF07ED"/>
    <w:rsid w:val="00CF1748"/>
    <w:rsid w:val="00CF1DE1"/>
    <w:rsid w:val="00CF1FFC"/>
    <w:rsid w:val="00CF264C"/>
    <w:rsid w:val="00CF3A0D"/>
    <w:rsid w:val="00CF3FCF"/>
    <w:rsid w:val="00CF6903"/>
    <w:rsid w:val="00CF6A2F"/>
    <w:rsid w:val="00CF7897"/>
    <w:rsid w:val="00CF7958"/>
    <w:rsid w:val="00D038C5"/>
    <w:rsid w:val="00D04162"/>
    <w:rsid w:val="00D0435B"/>
    <w:rsid w:val="00D05F67"/>
    <w:rsid w:val="00D060CD"/>
    <w:rsid w:val="00D065A7"/>
    <w:rsid w:val="00D06A15"/>
    <w:rsid w:val="00D07C06"/>
    <w:rsid w:val="00D1003D"/>
    <w:rsid w:val="00D10788"/>
    <w:rsid w:val="00D13032"/>
    <w:rsid w:val="00D13082"/>
    <w:rsid w:val="00D13EB6"/>
    <w:rsid w:val="00D14044"/>
    <w:rsid w:val="00D14DD8"/>
    <w:rsid w:val="00D157FA"/>
    <w:rsid w:val="00D15B64"/>
    <w:rsid w:val="00D164C3"/>
    <w:rsid w:val="00D165DF"/>
    <w:rsid w:val="00D1672A"/>
    <w:rsid w:val="00D207BD"/>
    <w:rsid w:val="00D20FAF"/>
    <w:rsid w:val="00D21C01"/>
    <w:rsid w:val="00D23B9B"/>
    <w:rsid w:val="00D30754"/>
    <w:rsid w:val="00D3083B"/>
    <w:rsid w:val="00D30C2D"/>
    <w:rsid w:val="00D32C86"/>
    <w:rsid w:val="00D3569A"/>
    <w:rsid w:val="00D36105"/>
    <w:rsid w:val="00D40778"/>
    <w:rsid w:val="00D4205F"/>
    <w:rsid w:val="00D43728"/>
    <w:rsid w:val="00D43CCD"/>
    <w:rsid w:val="00D45215"/>
    <w:rsid w:val="00D458DE"/>
    <w:rsid w:val="00D45FCE"/>
    <w:rsid w:val="00D46A0A"/>
    <w:rsid w:val="00D47289"/>
    <w:rsid w:val="00D506C3"/>
    <w:rsid w:val="00D50A41"/>
    <w:rsid w:val="00D514F0"/>
    <w:rsid w:val="00D51543"/>
    <w:rsid w:val="00D527C7"/>
    <w:rsid w:val="00D544FB"/>
    <w:rsid w:val="00D547C6"/>
    <w:rsid w:val="00D55C7F"/>
    <w:rsid w:val="00D57CD1"/>
    <w:rsid w:val="00D6060A"/>
    <w:rsid w:val="00D608E6"/>
    <w:rsid w:val="00D60BE8"/>
    <w:rsid w:val="00D62BAA"/>
    <w:rsid w:val="00D63B24"/>
    <w:rsid w:val="00D63BA2"/>
    <w:rsid w:val="00D6485F"/>
    <w:rsid w:val="00D649ED"/>
    <w:rsid w:val="00D65857"/>
    <w:rsid w:val="00D66E8A"/>
    <w:rsid w:val="00D710D4"/>
    <w:rsid w:val="00D728A5"/>
    <w:rsid w:val="00D765A5"/>
    <w:rsid w:val="00D827E1"/>
    <w:rsid w:val="00D83AE9"/>
    <w:rsid w:val="00D84419"/>
    <w:rsid w:val="00D846B8"/>
    <w:rsid w:val="00D84996"/>
    <w:rsid w:val="00D8621C"/>
    <w:rsid w:val="00D8666B"/>
    <w:rsid w:val="00D91219"/>
    <w:rsid w:val="00D92CD7"/>
    <w:rsid w:val="00D93097"/>
    <w:rsid w:val="00D935FB"/>
    <w:rsid w:val="00D94551"/>
    <w:rsid w:val="00D94782"/>
    <w:rsid w:val="00D951AA"/>
    <w:rsid w:val="00D971BA"/>
    <w:rsid w:val="00D97ABC"/>
    <w:rsid w:val="00DA17C2"/>
    <w:rsid w:val="00DA256E"/>
    <w:rsid w:val="00DA3169"/>
    <w:rsid w:val="00DA3A55"/>
    <w:rsid w:val="00DA5156"/>
    <w:rsid w:val="00DA5CDB"/>
    <w:rsid w:val="00DA61B3"/>
    <w:rsid w:val="00DA61EE"/>
    <w:rsid w:val="00DB06DE"/>
    <w:rsid w:val="00DB0D0E"/>
    <w:rsid w:val="00DB162E"/>
    <w:rsid w:val="00DB4314"/>
    <w:rsid w:val="00DB4853"/>
    <w:rsid w:val="00DB580A"/>
    <w:rsid w:val="00DB5A12"/>
    <w:rsid w:val="00DB5B07"/>
    <w:rsid w:val="00DB63EA"/>
    <w:rsid w:val="00DB6865"/>
    <w:rsid w:val="00DB68F8"/>
    <w:rsid w:val="00DB7B1E"/>
    <w:rsid w:val="00DB7DA6"/>
    <w:rsid w:val="00DC02D3"/>
    <w:rsid w:val="00DC0D4F"/>
    <w:rsid w:val="00DC11E1"/>
    <w:rsid w:val="00DC1326"/>
    <w:rsid w:val="00DC1EA8"/>
    <w:rsid w:val="00DC22BE"/>
    <w:rsid w:val="00DC2A58"/>
    <w:rsid w:val="00DC3516"/>
    <w:rsid w:val="00DC385C"/>
    <w:rsid w:val="00DC4123"/>
    <w:rsid w:val="00DC41C7"/>
    <w:rsid w:val="00DC4EBF"/>
    <w:rsid w:val="00DC616A"/>
    <w:rsid w:val="00DC6507"/>
    <w:rsid w:val="00DC7A47"/>
    <w:rsid w:val="00DC7EF4"/>
    <w:rsid w:val="00DD01FC"/>
    <w:rsid w:val="00DD07B2"/>
    <w:rsid w:val="00DD1E0D"/>
    <w:rsid w:val="00DD223E"/>
    <w:rsid w:val="00DD2B9D"/>
    <w:rsid w:val="00DD3791"/>
    <w:rsid w:val="00DD4675"/>
    <w:rsid w:val="00DD482F"/>
    <w:rsid w:val="00DD514C"/>
    <w:rsid w:val="00DD64B4"/>
    <w:rsid w:val="00DD7079"/>
    <w:rsid w:val="00DE2DCD"/>
    <w:rsid w:val="00DE32AC"/>
    <w:rsid w:val="00DE42C5"/>
    <w:rsid w:val="00DE4A24"/>
    <w:rsid w:val="00DE4C8E"/>
    <w:rsid w:val="00DE5D29"/>
    <w:rsid w:val="00DE7575"/>
    <w:rsid w:val="00DE7BF6"/>
    <w:rsid w:val="00DF0A60"/>
    <w:rsid w:val="00DF2FFA"/>
    <w:rsid w:val="00DF3589"/>
    <w:rsid w:val="00DF3788"/>
    <w:rsid w:val="00DF3F0D"/>
    <w:rsid w:val="00DF614A"/>
    <w:rsid w:val="00DF77DD"/>
    <w:rsid w:val="00DF7B66"/>
    <w:rsid w:val="00E00544"/>
    <w:rsid w:val="00E023F5"/>
    <w:rsid w:val="00E0295E"/>
    <w:rsid w:val="00E02B18"/>
    <w:rsid w:val="00E04D51"/>
    <w:rsid w:val="00E05A8E"/>
    <w:rsid w:val="00E05E56"/>
    <w:rsid w:val="00E100D6"/>
    <w:rsid w:val="00E10153"/>
    <w:rsid w:val="00E10828"/>
    <w:rsid w:val="00E116CD"/>
    <w:rsid w:val="00E11FB2"/>
    <w:rsid w:val="00E128FE"/>
    <w:rsid w:val="00E13B79"/>
    <w:rsid w:val="00E146EF"/>
    <w:rsid w:val="00E15455"/>
    <w:rsid w:val="00E15961"/>
    <w:rsid w:val="00E15AFB"/>
    <w:rsid w:val="00E165BF"/>
    <w:rsid w:val="00E170A4"/>
    <w:rsid w:val="00E17166"/>
    <w:rsid w:val="00E22A31"/>
    <w:rsid w:val="00E23C3F"/>
    <w:rsid w:val="00E24530"/>
    <w:rsid w:val="00E27F24"/>
    <w:rsid w:val="00E31196"/>
    <w:rsid w:val="00E3182F"/>
    <w:rsid w:val="00E348B3"/>
    <w:rsid w:val="00E34D6D"/>
    <w:rsid w:val="00E35C65"/>
    <w:rsid w:val="00E3799C"/>
    <w:rsid w:val="00E4185F"/>
    <w:rsid w:val="00E41B3E"/>
    <w:rsid w:val="00E4270F"/>
    <w:rsid w:val="00E4433B"/>
    <w:rsid w:val="00E444E1"/>
    <w:rsid w:val="00E446B7"/>
    <w:rsid w:val="00E44B5D"/>
    <w:rsid w:val="00E45697"/>
    <w:rsid w:val="00E46AEA"/>
    <w:rsid w:val="00E4706C"/>
    <w:rsid w:val="00E470CA"/>
    <w:rsid w:val="00E476DE"/>
    <w:rsid w:val="00E50C12"/>
    <w:rsid w:val="00E51A97"/>
    <w:rsid w:val="00E52114"/>
    <w:rsid w:val="00E54FE8"/>
    <w:rsid w:val="00E55F6C"/>
    <w:rsid w:val="00E5617B"/>
    <w:rsid w:val="00E577E4"/>
    <w:rsid w:val="00E60B0C"/>
    <w:rsid w:val="00E6219C"/>
    <w:rsid w:val="00E630F0"/>
    <w:rsid w:val="00E644CA"/>
    <w:rsid w:val="00E646FB"/>
    <w:rsid w:val="00E67517"/>
    <w:rsid w:val="00E67827"/>
    <w:rsid w:val="00E705AD"/>
    <w:rsid w:val="00E71234"/>
    <w:rsid w:val="00E74B15"/>
    <w:rsid w:val="00E75163"/>
    <w:rsid w:val="00E761F5"/>
    <w:rsid w:val="00E77AB5"/>
    <w:rsid w:val="00E817C8"/>
    <w:rsid w:val="00E81C72"/>
    <w:rsid w:val="00E81DAC"/>
    <w:rsid w:val="00E833DB"/>
    <w:rsid w:val="00E84034"/>
    <w:rsid w:val="00E844DE"/>
    <w:rsid w:val="00E85AEA"/>
    <w:rsid w:val="00E861DB"/>
    <w:rsid w:val="00E876F4"/>
    <w:rsid w:val="00E87BBC"/>
    <w:rsid w:val="00E9087D"/>
    <w:rsid w:val="00E9404B"/>
    <w:rsid w:val="00E94CB7"/>
    <w:rsid w:val="00E95049"/>
    <w:rsid w:val="00E95EF9"/>
    <w:rsid w:val="00E96233"/>
    <w:rsid w:val="00E97BB8"/>
    <w:rsid w:val="00EA1FD7"/>
    <w:rsid w:val="00EA287B"/>
    <w:rsid w:val="00EA361B"/>
    <w:rsid w:val="00EA66A2"/>
    <w:rsid w:val="00EA67B7"/>
    <w:rsid w:val="00EA67DB"/>
    <w:rsid w:val="00EA6D13"/>
    <w:rsid w:val="00EA77F9"/>
    <w:rsid w:val="00EA7E33"/>
    <w:rsid w:val="00EB0A45"/>
    <w:rsid w:val="00EB20D7"/>
    <w:rsid w:val="00EB34AE"/>
    <w:rsid w:val="00EB5082"/>
    <w:rsid w:val="00EB5743"/>
    <w:rsid w:val="00EB5C5D"/>
    <w:rsid w:val="00EB5ED4"/>
    <w:rsid w:val="00EB637E"/>
    <w:rsid w:val="00EB66A3"/>
    <w:rsid w:val="00EB6C67"/>
    <w:rsid w:val="00EB6CD0"/>
    <w:rsid w:val="00EC1491"/>
    <w:rsid w:val="00EC2F0C"/>
    <w:rsid w:val="00EC3729"/>
    <w:rsid w:val="00EC43BF"/>
    <w:rsid w:val="00EC470D"/>
    <w:rsid w:val="00EC49DE"/>
    <w:rsid w:val="00EC4C10"/>
    <w:rsid w:val="00EC5614"/>
    <w:rsid w:val="00EC56A4"/>
    <w:rsid w:val="00EC5D82"/>
    <w:rsid w:val="00EC6229"/>
    <w:rsid w:val="00EC6CCF"/>
    <w:rsid w:val="00EC7804"/>
    <w:rsid w:val="00ED0902"/>
    <w:rsid w:val="00ED251B"/>
    <w:rsid w:val="00ED2526"/>
    <w:rsid w:val="00ED2E10"/>
    <w:rsid w:val="00ED3064"/>
    <w:rsid w:val="00ED323B"/>
    <w:rsid w:val="00ED3833"/>
    <w:rsid w:val="00ED3A18"/>
    <w:rsid w:val="00ED4BCC"/>
    <w:rsid w:val="00ED5628"/>
    <w:rsid w:val="00ED61D8"/>
    <w:rsid w:val="00ED7496"/>
    <w:rsid w:val="00EE02CC"/>
    <w:rsid w:val="00EE1418"/>
    <w:rsid w:val="00EE18AE"/>
    <w:rsid w:val="00EE202A"/>
    <w:rsid w:val="00EE2528"/>
    <w:rsid w:val="00EE268F"/>
    <w:rsid w:val="00EE2E1B"/>
    <w:rsid w:val="00EE3B04"/>
    <w:rsid w:val="00EE5254"/>
    <w:rsid w:val="00EE5AA4"/>
    <w:rsid w:val="00EE7280"/>
    <w:rsid w:val="00EE7900"/>
    <w:rsid w:val="00EE7E35"/>
    <w:rsid w:val="00EF0F7F"/>
    <w:rsid w:val="00EF37B8"/>
    <w:rsid w:val="00EF3ECC"/>
    <w:rsid w:val="00EF46E2"/>
    <w:rsid w:val="00EF552D"/>
    <w:rsid w:val="00EF7CDE"/>
    <w:rsid w:val="00F0223B"/>
    <w:rsid w:val="00F039C4"/>
    <w:rsid w:val="00F0520A"/>
    <w:rsid w:val="00F05214"/>
    <w:rsid w:val="00F06C0C"/>
    <w:rsid w:val="00F07872"/>
    <w:rsid w:val="00F07E10"/>
    <w:rsid w:val="00F13C81"/>
    <w:rsid w:val="00F22037"/>
    <w:rsid w:val="00F22153"/>
    <w:rsid w:val="00F2486F"/>
    <w:rsid w:val="00F26011"/>
    <w:rsid w:val="00F277F7"/>
    <w:rsid w:val="00F329F4"/>
    <w:rsid w:val="00F32E3C"/>
    <w:rsid w:val="00F33412"/>
    <w:rsid w:val="00F33F80"/>
    <w:rsid w:val="00F35060"/>
    <w:rsid w:val="00F35FB8"/>
    <w:rsid w:val="00F36C8B"/>
    <w:rsid w:val="00F36D6B"/>
    <w:rsid w:val="00F378A7"/>
    <w:rsid w:val="00F420B8"/>
    <w:rsid w:val="00F43568"/>
    <w:rsid w:val="00F45464"/>
    <w:rsid w:val="00F47B80"/>
    <w:rsid w:val="00F50617"/>
    <w:rsid w:val="00F52949"/>
    <w:rsid w:val="00F52BF5"/>
    <w:rsid w:val="00F532C1"/>
    <w:rsid w:val="00F537F0"/>
    <w:rsid w:val="00F545E8"/>
    <w:rsid w:val="00F54D50"/>
    <w:rsid w:val="00F56A72"/>
    <w:rsid w:val="00F56AF3"/>
    <w:rsid w:val="00F56FB0"/>
    <w:rsid w:val="00F60627"/>
    <w:rsid w:val="00F61500"/>
    <w:rsid w:val="00F62F87"/>
    <w:rsid w:val="00F63686"/>
    <w:rsid w:val="00F636A0"/>
    <w:rsid w:val="00F64757"/>
    <w:rsid w:val="00F70396"/>
    <w:rsid w:val="00F70A33"/>
    <w:rsid w:val="00F70BAA"/>
    <w:rsid w:val="00F70EAD"/>
    <w:rsid w:val="00F71745"/>
    <w:rsid w:val="00F73255"/>
    <w:rsid w:val="00F738C0"/>
    <w:rsid w:val="00F73C60"/>
    <w:rsid w:val="00F74072"/>
    <w:rsid w:val="00F76564"/>
    <w:rsid w:val="00F7754F"/>
    <w:rsid w:val="00F81989"/>
    <w:rsid w:val="00F82898"/>
    <w:rsid w:val="00F83CBE"/>
    <w:rsid w:val="00F849A4"/>
    <w:rsid w:val="00F852A9"/>
    <w:rsid w:val="00F85B5D"/>
    <w:rsid w:val="00F861E8"/>
    <w:rsid w:val="00F907C1"/>
    <w:rsid w:val="00F914F5"/>
    <w:rsid w:val="00F93B6A"/>
    <w:rsid w:val="00F93CE7"/>
    <w:rsid w:val="00F97174"/>
    <w:rsid w:val="00F97857"/>
    <w:rsid w:val="00FA1C8E"/>
    <w:rsid w:val="00FA20B1"/>
    <w:rsid w:val="00FA2146"/>
    <w:rsid w:val="00FA27EA"/>
    <w:rsid w:val="00FA34A8"/>
    <w:rsid w:val="00FA38F7"/>
    <w:rsid w:val="00FA4BEA"/>
    <w:rsid w:val="00FA4CEA"/>
    <w:rsid w:val="00FA5351"/>
    <w:rsid w:val="00FA677E"/>
    <w:rsid w:val="00FA6D84"/>
    <w:rsid w:val="00FA7D35"/>
    <w:rsid w:val="00FB23DC"/>
    <w:rsid w:val="00FB28A6"/>
    <w:rsid w:val="00FB2C7D"/>
    <w:rsid w:val="00FB37F4"/>
    <w:rsid w:val="00FB4626"/>
    <w:rsid w:val="00FB62F7"/>
    <w:rsid w:val="00FB7E13"/>
    <w:rsid w:val="00FC1C7D"/>
    <w:rsid w:val="00FC3535"/>
    <w:rsid w:val="00FC38B0"/>
    <w:rsid w:val="00FC3D71"/>
    <w:rsid w:val="00FC3E50"/>
    <w:rsid w:val="00FC5D9E"/>
    <w:rsid w:val="00FC6C03"/>
    <w:rsid w:val="00FD1468"/>
    <w:rsid w:val="00FD15BF"/>
    <w:rsid w:val="00FD56F8"/>
    <w:rsid w:val="00FD59AD"/>
    <w:rsid w:val="00FD5D00"/>
    <w:rsid w:val="00FE170F"/>
    <w:rsid w:val="00FE1FFB"/>
    <w:rsid w:val="00FE2B09"/>
    <w:rsid w:val="00FE5186"/>
    <w:rsid w:val="00FE7A7E"/>
    <w:rsid w:val="00FE7C99"/>
    <w:rsid w:val="00FF0220"/>
    <w:rsid w:val="00FF0342"/>
    <w:rsid w:val="00FF0690"/>
    <w:rsid w:val="00FF083B"/>
    <w:rsid w:val="00FF1F2E"/>
    <w:rsid w:val="00FF21D5"/>
    <w:rsid w:val="00FF2A98"/>
    <w:rsid w:val="00FF39F0"/>
    <w:rsid w:val="00FF4D38"/>
    <w:rsid w:val="00FF558F"/>
    <w:rsid w:val="00FF564B"/>
    <w:rsid w:val="00FF594A"/>
    <w:rsid w:val="00FF59CC"/>
    <w:rsid w:val="00FF6CAA"/>
    <w:rsid w:val="00FF7CF4"/>
    <w:rsid w:val="00FF7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D1D762"/>
  <w15:chartTrackingRefBased/>
  <w15:docId w15:val="{63E5EF69-3209-4DE3-9A60-4C1446A28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ngsana New"/>
        <w:lang w:val="en-GB" w:eastAsia="en-GB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3E3"/>
    <w:pPr>
      <w:spacing w:after="200" w:line="276" w:lineRule="auto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styleId="Heading1">
    <w:name w:val="heading 1"/>
    <w:basedOn w:val="Normal"/>
    <w:link w:val="Heading1Char"/>
    <w:uiPriority w:val="9"/>
    <w:qFormat/>
    <w:rsid w:val="003168C9"/>
    <w:pPr>
      <w:numPr>
        <w:numId w:val="15"/>
      </w:numPr>
      <w:spacing w:before="100" w:beforeAutospacing="1" w:after="100" w:afterAutospacing="1" w:line="240" w:lineRule="auto"/>
      <w:jc w:val="center"/>
      <w:outlineLvl w:val="0"/>
    </w:pPr>
    <w:rPr>
      <w:b/>
      <w:bCs/>
      <w:kern w:val="36"/>
      <w:sz w:val="36"/>
      <w:szCs w:val="36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8D3B79"/>
    <w:pPr>
      <w:keepNext/>
      <w:numPr>
        <w:ilvl w:val="1"/>
      </w:numPr>
      <w:tabs>
        <w:tab w:val="left" w:pos="540"/>
      </w:tabs>
      <w:spacing w:before="202" w:after="0" w:afterAutospacing="0"/>
      <w:jc w:val="left"/>
      <w:outlineLvl w:val="1"/>
    </w:pPr>
    <w:rPr>
      <w:rFonts w:eastAsia="Times New Roman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qFormat/>
    <w:rsid w:val="00BE721E"/>
    <w:pPr>
      <w:numPr>
        <w:ilvl w:val="2"/>
      </w:numPr>
      <w:tabs>
        <w:tab w:val="left" w:pos="1080"/>
      </w:tabs>
      <w:spacing w:before="240" w:after="60"/>
      <w:ind w:firstLine="360"/>
      <w:outlineLvl w:val="2"/>
    </w:pPr>
  </w:style>
  <w:style w:type="paragraph" w:styleId="Heading4">
    <w:name w:val="heading 4"/>
    <w:basedOn w:val="Normal"/>
    <w:next w:val="Normal"/>
    <w:link w:val="Heading4Char"/>
    <w:uiPriority w:val="9"/>
    <w:qFormat/>
    <w:rsid w:val="00ED5628"/>
    <w:pPr>
      <w:keepNext/>
      <w:numPr>
        <w:ilvl w:val="3"/>
        <w:numId w:val="15"/>
      </w:numPr>
      <w:spacing w:before="240" w:after="60"/>
      <w:outlineLvl w:val="3"/>
    </w:pPr>
    <w:rPr>
      <w:rFonts w:eastAsia="Times New Roman" w:cs="Cordia New"/>
      <w:b/>
      <w:bCs/>
      <w:sz w:val="28"/>
      <w:szCs w:val="3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721E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721E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721E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721E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721E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3168C9"/>
    <w:rPr>
      <w:rFonts w:ascii="TH Sarabun New" w:eastAsia="TH Sarabun New" w:hAnsi="TH Sarabun New" w:cs="TH Sarabun New"/>
      <w:b/>
      <w:bCs/>
      <w:kern w:val="36"/>
      <w:sz w:val="36"/>
      <w:szCs w:val="36"/>
      <w:lang w:val="en-US" w:eastAsia="en-US"/>
    </w:rPr>
  </w:style>
  <w:style w:type="character" w:customStyle="1" w:styleId="Heading2Char">
    <w:name w:val="Heading 2 Char"/>
    <w:link w:val="Heading2"/>
    <w:uiPriority w:val="9"/>
    <w:rsid w:val="008D3B79"/>
    <w:rPr>
      <w:rFonts w:ascii="TH Sarabun New" w:eastAsia="Times New Roman" w:hAnsi="TH Sarabun New" w:cs="TH Sarabun New"/>
      <w:b/>
      <w:bCs/>
      <w:kern w:val="36"/>
      <w:sz w:val="32"/>
      <w:szCs w:val="32"/>
      <w:lang w:val="en-US" w:eastAsia="en-US"/>
    </w:rPr>
  </w:style>
  <w:style w:type="character" w:customStyle="1" w:styleId="Heading3Char">
    <w:name w:val="Heading 3 Char"/>
    <w:link w:val="Heading3"/>
    <w:uiPriority w:val="9"/>
    <w:rsid w:val="00BE721E"/>
    <w:rPr>
      <w:rFonts w:ascii="TH Sarabun New" w:eastAsia="Times New Roman" w:hAnsi="TH Sarabun New" w:cs="TH Sarabun New"/>
      <w:b/>
      <w:bCs/>
      <w:kern w:val="36"/>
      <w:sz w:val="32"/>
      <w:szCs w:val="32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E4569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979BA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3979BA"/>
    <w:rPr>
      <w:sz w:val="22"/>
      <w:szCs w:val="28"/>
    </w:rPr>
  </w:style>
  <w:style w:type="paragraph" w:styleId="Footer">
    <w:name w:val="footer"/>
    <w:basedOn w:val="Normal"/>
    <w:link w:val="FooterChar"/>
    <w:uiPriority w:val="99"/>
    <w:unhideWhenUsed/>
    <w:rsid w:val="003979BA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3979BA"/>
    <w:rPr>
      <w:sz w:val="22"/>
      <w:szCs w:val="28"/>
    </w:rPr>
  </w:style>
  <w:style w:type="character" w:customStyle="1" w:styleId="spelle">
    <w:name w:val="spelle"/>
    <w:basedOn w:val="DefaultParagraphFont"/>
    <w:rsid w:val="003979BA"/>
  </w:style>
  <w:style w:type="character" w:styleId="Hyperlink">
    <w:name w:val="Hyperlink"/>
    <w:uiPriority w:val="99"/>
    <w:unhideWhenUsed/>
    <w:rsid w:val="003979B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79BA"/>
    <w:pPr>
      <w:spacing w:after="0"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semiHidden/>
    <w:rsid w:val="003979BA"/>
    <w:rPr>
      <w:rFonts w:ascii="Tahoma" w:hAnsi="Tahoma" w:cs="Angsana New"/>
      <w:sz w:val="16"/>
    </w:rPr>
  </w:style>
  <w:style w:type="paragraph" w:styleId="NoSpacing">
    <w:name w:val="No Spacing"/>
    <w:uiPriority w:val="1"/>
    <w:qFormat/>
    <w:rsid w:val="003979BA"/>
    <w:rPr>
      <w:sz w:val="22"/>
      <w:szCs w:val="28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979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3979BA"/>
    <w:rPr>
      <w:rFonts w:ascii="Tahoma" w:eastAsia="Times New Roman" w:hAnsi="Tahoma" w:cs="Tahoma"/>
    </w:rPr>
  </w:style>
  <w:style w:type="character" w:styleId="Emphasis">
    <w:name w:val="Emphasis"/>
    <w:uiPriority w:val="20"/>
    <w:qFormat/>
    <w:rsid w:val="003979BA"/>
    <w:rPr>
      <w:i/>
      <w:iCs/>
    </w:rPr>
  </w:style>
  <w:style w:type="table" w:styleId="TableGrid">
    <w:name w:val="Table Grid"/>
    <w:basedOn w:val="TableNormal"/>
    <w:uiPriority w:val="39"/>
    <w:rsid w:val="003979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DC11E1"/>
    <w:pPr>
      <w:spacing w:before="240" w:after="60" w:line="360" w:lineRule="auto"/>
      <w:jc w:val="center"/>
      <w:outlineLvl w:val="0"/>
    </w:pPr>
    <w:rPr>
      <w:b/>
      <w:bCs/>
      <w:kern w:val="28"/>
      <w:sz w:val="36"/>
      <w:szCs w:val="36"/>
    </w:rPr>
  </w:style>
  <w:style w:type="character" w:customStyle="1" w:styleId="TitleChar">
    <w:name w:val="Title Char"/>
    <w:link w:val="Title"/>
    <w:uiPriority w:val="10"/>
    <w:rsid w:val="00DC11E1"/>
    <w:rPr>
      <w:rFonts w:ascii="TH Sarabun New" w:eastAsia="TH Sarabun New" w:hAnsi="TH Sarabun New" w:cs="TH Sarabun New"/>
      <w:b/>
      <w:bCs/>
      <w:kern w:val="28"/>
      <w:sz w:val="36"/>
      <w:szCs w:val="36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01FC1"/>
    <w:rPr>
      <w:rFonts w:ascii="Tahoma" w:hAnsi="Tahoma"/>
      <w:sz w:val="16"/>
      <w:szCs w:val="20"/>
    </w:rPr>
  </w:style>
  <w:style w:type="character" w:customStyle="1" w:styleId="DocumentMapChar">
    <w:name w:val="Document Map Char"/>
    <w:link w:val="DocumentMap"/>
    <w:uiPriority w:val="99"/>
    <w:semiHidden/>
    <w:rsid w:val="00A01FC1"/>
    <w:rPr>
      <w:rFonts w:ascii="Tahoma" w:hAnsi="Tahoma" w:cs="Angsana New"/>
      <w:sz w:val="16"/>
    </w:rPr>
  </w:style>
  <w:style w:type="character" w:customStyle="1" w:styleId="longtext">
    <w:name w:val="long_text"/>
    <w:basedOn w:val="DefaultParagraphFont"/>
    <w:rsid w:val="00042253"/>
  </w:style>
  <w:style w:type="paragraph" w:styleId="TOCHeading">
    <w:name w:val="TOC Heading"/>
    <w:basedOn w:val="Heading1"/>
    <w:next w:val="Normal"/>
    <w:uiPriority w:val="39"/>
    <w:qFormat/>
    <w:rsid w:val="005030D9"/>
    <w:pPr>
      <w:keepNext/>
      <w:keepLines/>
      <w:spacing w:before="480" w:beforeAutospacing="0" w:after="0" w:afterAutospacing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A5156"/>
    <w:pPr>
      <w:tabs>
        <w:tab w:val="right" w:leader="dot" w:pos="9016"/>
      </w:tabs>
      <w:spacing w:after="0" w:line="240" w:lineRule="auto"/>
      <w:contextualSpacing/>
      <w:jc w:val="both"/>
    </w:pPr>
    <w:rPr>
      <w:b/>
      <w:bCs/>
      <w:noProof/>
      <w:color w:val="00000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A5156"/>
    <w:pPr>
      <w:tabs>
        <w:tab w:val="left" w:pos="880"/>
        <w:tab w:val="right" w:leader="dot" w:pos="8594"/>
      </w:tabs>
      <w:spacing w:after="0" w:line="240" w:lineRule="auto"/>
      <w:ind w:left="22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A5156"/>
    <w:pPr>
      <w:tabs>
        <w:tab w:val="left" w:pos="1320"/>
        <w:tab w:val="right" w:leader="dot" w:pos="8594"/>
      </w:tabs>
      <w:spacing w:after="0" w:line="240" w:lineRule="auto"/>
      <w:ind w:left="440"/>
    </w:pPr>
    <w:rPr>
      <w:noProof/>
    </w:rPr>
  </w:style>
  <w:style w:type="character" w:customStyle="1" w:styleId="Heading4Char">
    <w:name w:val="Heading 4 Char"/>
    <w:link w:val="Heading4"/>
    <w:uiPriority w:val="9"/>
    <w:rsid w:val="00ED5628"/>
    <w:rPr>
      <w:rFonts w:ascii="TH Sarabun New" w:eastAsia="Times New Roman" w:hAnsi="TH Sarabun New" w:cs="Cordia New"/>
      <w:b/>
      <w:bCs/>
      <w:sz w:val="28"/>
      <w:szCs w:val="35"/>
      <w:lang w:val="en-US" w:eastAsia="en-US"/>
    </w:rPr>
  </w:style>
  <w:style w:type="character" w:styleId="PageNumber">
    <w:name w:val="page number"/>
    <w:basedOn w:val="DefaultParagraphFont"/>
    <w:rsid w:val="001A524A"/>
  </w:style>
  <w:style w:type="paragraph" w:styleId="Caption">
    <w:name w:val="caption"/>
    <w:basedOn w:val="Normal"/>
    <w:next w:val="Normal"/>
    <w:qFormat/>
    <w:rsid w:val="00825B8D"/>
    <w:pPr>
      <w:jc w:val="center"/>
    </w:pPr>
  </w:style>
  <w:style w:type="paragraph" w:styleId="TableofFigures">
    <w:name w:val="table of figures"/>
    <w:basedOn w:val="Normal"/>
    <w:next w:val="Normal"/>
    <w:uiPriority w:val="99"/>
    <w:rsid w:val="00DA5156"/>
    <w:pPr>
      <w:tabs>
        <w:tab w:val="right" w:leader="dot" w:pos="8594"/>
      </w:tabs>
      <w:spacing w:after="0" w:line="240" w:lineRule="auto"/>
    </w:pPr>
    <w:rPr>
      <w:noProof/>
    </w:rPr>
  </w:style>
  <w:style w:type="paragraph" w:styleId="BodyText">
    <w:name w:val="Body Text"/>
    <w:basedOn w:val="Normal"/>
    <w:rsid w:val="00246E3C"/>
    <w:pPr>
      <w:spacing w:after="120"/>
    </w:pPr>
  </w:style>
  <w:style w:type="paragraph" w:styleId="List2">
    <w:name w:val="List 2"/>
    <w:basedOn w:val="Normal"/>
    <w:uiPriority w:val="99"/>
    <w:semiHidden/>
    <w:unhideWhenUsed/>
    <w:rsid w:val="008710E9"/>
    <w:pPr>
      <w:ind w:left="720" w:hanging="360"/>
      <w:contextualSpacing/>
    </w:pPr>
  </w:style>
  <w:style w:type="paragraph" w:customStyle="1" w:styleId="TableContents">
    <w:name w:val="Table Contents"/>
    <w:basedOn w:val="Normal"/>
    <w:qFormat/>
    <w:rsid w:val="00CB1513"/>
    <w:pPr>
      <w:suppressLineNumbers/>
      <w:spacing w:after="0" w:line="240" w:lineRule="auto"/>
      <w:jc w:val="both"/>
    </w:pPr>
    <w:rPr>
      <w:rFonts w:eastAsia="Liberation Sans"/>
      <w:kern w:val="2"/>
      <w:lang w:eastAsia="zh-CN"/>
    </w:rPr>
  </w:style>
  <w:style w:type="paragraph" w:customStyle="1" w:styleId="a">
    <w:name w:val="รูปที่"/>
    <w:basedOn w:val="Caption"/>
    <w:qFormat/>
    <w:rsid w:val="00DC11E1"/>
    <w:pPr>
      <w:suppressLineNumbers/>
      <w:spacing w:before="120" w:after="120" w:line="240" w:lineRule="auto"/>
      <w:jc w:val="both"/>
    </w:pPr>
    <w:rPr>
      <w:rFonts w:eastAsia="Liberation Sans"/>
      <w:kern w:val="2"/>
      <w:lang w:eastAsia="zh-CN"/>
    </w:rPr>
  </w:style>
  <w:style w:type="paragraph" w:styleId="List3">
    <w:name w:val="List 3"/>
    <w:basedOn w:val="Normal"/>
    <w:uiPriority w:val="99"/>
    <w:semiHidden/>
    <w:unhideWhenUsed/>
    <w:rsid w:val="004B4ACD"/>
    <w:pPr>
      <w:ind w:left="1080" w:hanging="360"/>
      <w:contextualSpacing/>
    </w:pPr>
    <w:rPr>
      <w:rFonts w:cs="Angsana New"/>
      <w:szCs w:val="40"/>
    </w:rPr>
  </w:style>
  <w:style w:type="paragraph" w:styleId="ListNumber2">
    <w:name w:val="List Number 2"/>
    <w:basedOn w:val="Normal"/>
    <w:uiPriority w:val="99"/>
    <w:semiHidden/>
    <w:unhideWhenUsed/>
    <w:rsid w:val="00C40BA5"/>
    <w:pPr>
      <w:numPr>
        <w:numId w:val="2"/>
      </w:numPr>
      <w:contextualSpacing/>
    </w:pPr>
    <w:rPr>
      <w:rFonts w:cs="Angsana New"/>
      <w:szCs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721E"/>
    <w:rPr>
      <w:rFonts w:asciiTheme="majorHAnsi" w:eastAsiaTheme="majorEastAsia" w:hAnsiTheme="majorHAnsi" w:cstheme="majorBidi"/>
      <w:color w:val="2E74B5" w:themeColor="accent1" w:themeShade="BF"/>
      <w:sz w:val="32"/>
      <w:szCs w:val="40"/>
      <w:lang w:val="en-US"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721E"/>
    <w:rPr>
      <w:rFonts w:asciiTheme="majorHAnsi" w:eastAsiaTheme="majorEastAsia" w:hAnsiTheme="majorHAnsi" w:cstheme="majorBidi"/>
      <w:color w:val="1F4D78" w:themeColor="accent1" w:themeShade="7F"/>
      <w:sz w:val="32"/>
      <w:szCs w:val="40"/>
      <w:lang w:val="en-US"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721E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  <w:lang w:val="en-US"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721E"/>
    <w:rPr>
      <w:rFonts w:asciiTheme="majorHAnsi" w:eastAsiaTheme="majorEastAsia" w:hAnsiTheme="majorHAnsi" w:cstheme="majorBidi"/>
      <w:color w:val="272727" w:themeColor="text1" w:themeTint="D8"/>
      <w:sz w:val="21"/>
      <w:szCs w:val="26"/>
      <w:lang w:val="en-US"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72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  <w:lang w:val="en-US" w:eastAsia="en-US"/>
    </w:rPr>
  </w:style>
  <w:style w:type="paragraph" w:customStyle="1" w:styleId="Standard">
    <w:name w:val="Standard"/>
    <w:rsid w:val="00F636A0"/>
    <w:pPr>
      <w:suppressAutoHyphens/>
      <w:autoSpaceDN w:val="0"/>
      <w:spacing w:after="200" w:line="276" w:lineRule="auto"/>
      <w:textAlignment w:val="baseline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905FA"/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customStyle="1" w:styleId="a0">
    <w:name w:val="ตารางที่"/>
    <w:basedOn w:val="Caption"/>
    <w:qFormat/>
    <w:rsid w:val="00CC3DCC"/>
    <w:pPr>
      <w:suppressLineNumbers/>
      <w:spacing w:before="120" w:after="120" w:line="240" w:lineRule="auto"/>
      <w:jc w:val="left"/>
    </w:pPr>
    <w:rPr>
      <w:rFonts w:eastAsia="Liberation Sans"/>
      <w:i/>
      <w:iCs/>
      <w:kern w:val="2"/>
      <w:sz w:val="28"/>
      <w:szCs w:val="28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E97BB8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pple-tab-span">
    <w:name w:val="apple-tab-span"/>
    <w:basedOn w:val="DefaultParagraphFont"/>
    <w:rsid w:val="00E97B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jpe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3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Z:\storage\online\psu-gdrive\works\courses\projects\Documents\final-project-report-template-202012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57FB-0203-44BF-8A6F-722EA2E76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final-project-report-template-20201217</Template>
  <TotalTime>1500</TotalTime>
  <Pages>1</Pages>
  <Words>8354</Words>
  <Characters>47624</Characters>
  <Application>Microsoft Office Word</Application>
  <DocSecurity>0</DocSecurity>
  <Lines>396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ชื่อโครงงาน</vt:lpstr>
    </vt:vector>
  </TitlesOfParts>
  <Company>Home</Company>
  <LinksUpToDate>false</LinksUpToDate>
  <CharactersWithSpaces>55867</CharactersWithSpaces>
  <SharedDoc>false</SharedDoc>
  <HLinks>
    <vt:vector size="168" baseType="variant">
      <vt:variant>
        <vt:i4>1114160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_Toc278020812</vt:lpwstr>
      </vt:variant>
      <vt:variant>
        <vt:i4>1638448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_Toc278021882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_Toc278024241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_Toc278024240</vt:lpwstr>
      </vt:variant>
      <vt:variant>
        <vt:i4>1507386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_Toc278024239</vt:lpwstr>
      </vt:variant>
      <vt:variant>
        <vt:i4>1507386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_Toc278024238</vt:lpwstr>
      </vt:variant>
      <vt:variant>
        <vt:i4>1507386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_Toc278024237</vt:lpwstr>
      </vt:variant>
      <vt:variant>
        <vt:i4>1507386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_Toc278024236</vt:lpwstr>
      </vt:variant>
      <vt:variant>
        <vt:i4>1507386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_Toc278024235</vt:lpwstr>
      </vt:variant>
      <vt:variant>
        <vt:i4>1507386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_Toc278024234</vt:lpwstr>
      </vt:variant>
      <vt:variant>
        <vt:i4>1507386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_Toc278024233</vt:lpwstr>
      </vt:variant>
      <vt:variant>
        <vt:i4>1507386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_Toc278024232</vt:lpwstr>
      </vt:variant>
      <vt:variant>
        <vt:i4>1507386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_Toc278024231</vt:lpwstr>
      </vt:variant>
      <vt:variant>
        <vt:i4>1507386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_Toc278024230</vt:lpwstr>
      </vt:variant>
      <vt:variant>
        <vt:i4>1441850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_Toc278024229</vt:lpwstr>
      </vt:variant>
      <vt:variant>
        <vt:i4>1441850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_Toc278024228</vt:lpwstr>
      </vt:variant>
      <vt:variant>
        <vt:i4>1441850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_Toc278024227</vt:lpwstr>
      </vt:variant>
      <vt:variant>
        <vt:i4>1441850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_Toc278024226</vt:lpwstr>
      </vt:variant>
      <vt:variant>
        <vt:i4>1441850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_Toc278024225</vt:lpwstr>
      </vt:variant>
      <vt:variant>
        <vt:i4>1441850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_Toc278024224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_Toc278024223</vt:lpwstr>
      </vt:variant>
      <vt:variant>
        <vt:i4>1441850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_Toc278024222</vt:lpwstr>
      </vt:variant>
      <vt:variant>
        <vt:i4>1441850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_Toc278024221</vt:lpwstr>
      </vt:variant>
      <vt:variant>
        <vt:i4>1441850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_Toc278024220</vt:lpwstr>
      </vt:variant>
      <vt:variant>
        <vt:i4>1376314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_Toc278024219</vt:lpwstr>
      </vt:variant>
      <vt:variant>
        <vt:i4>1376314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_Toc278024218</vt:lpwstr>
      </vt:variant>
      <vt:variant>
        <vt:i4>1376314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_Toc278024217</vt:lpwstr>
      </vt:variant>
      <vt:variant>
        <vt:i4>1376314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_Toc278024216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subject/>
  <dc:creator>thanathip.l@psu.ac.th</dc:creator>
  <cp:keywords/>
  <cp:lastModifiedBy>Yong Yangyuen</cp:lastModifiedBy>
  <cp:revision>1327</cp:revision>
  <cp:lastPrinted>2021-03-28T08:59:00Z</cp:lastPrinted>
  <dcterms:created xsi:type="dcterms:W3CDTF">2020-12-17T16:16:00Z</dcterms:created>
  <dcterms:modified xsi:type="dcterms:W3CDTF">2021-03-28T08:59:00Z</dcterms:modified>
</cp:coreProperties>
</file>